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F2471" w14:textId="77777777" w:rsidR="00391A75" w:rsidRPr="00BF473F" w:rsidRDefault="00391A75">
      <w:pPr>
        <w:rPr>
          <w:rFonts w:ascii="微软雅黑" w:eastAsia="微软雅黑"/>
          <w:lang w:eastAsia="zh-CN"/>
        </w:rPr>
      </w:pPr>
    </w:p>
    <w:p w14:paraId="0515BBDA" w14:textId="77777777" w:rsidR="00391A75" w:rsidRPr="00BF473F" w:rsidRDefault="00391A75">
      <w:pPr>
        <w:rPr>
          <w:rFonts w:ascii="微软雅黑" w:eastAsia="微软雅黑"/>
        </w:rPr>
      </w:pPr>
    </w:p>
    <w:p w14:paraId="2DD44189" w14:textId="77777777" w:rsidR="00391A75" w:rsidRPr="00BF473F" w:rsidRDefault="00391A75">
      <w:pPr>
        <w:rPr>
          <w:rFonts w:ascii="微软雅黑" w:eastAsia="微软雅黑"/>
        </w:rPr>
      </w:pPr>
    </w:p>
    <w:p w14:paraId="42E2E61B" w14:textId="77777777" w:rsidR="00391A75" w:rsidRPr="00BF473F" w:rsidRDefault="00391A75">
      <w:pPr>
        <w:rPr>
          <w:rFonts w:ascii="微软雅黑" w:eastAsia="微软雅黑"/>
        </w:rPr>
      </w:pPr>
    </w:p>
    <w:p w14:paraId="15A282A3" w14:textId="77777777" w:rsidR="00391A75" w:rsidRPr="00BF473F" w:rsidRDefault="00391A75">
      <w:pPr>
        <w:rPr>
          <w:rFonts w:ascii="微软雅黑" w:eastAsia="微软雅黑"/>
        </w:rPr>
      </w:pPr>
    </w:p>
    <w:p w14:paraId="167A5F1D" w14:textId="77777777" w:rsidR="00391A75" w:rsidRPr="00BF473F" w:rsidRDefault="00391A75">
      <w:pPr>
        <w:rPr>
          <w:rFonts w:ascii="微软雅黑" w:eastAsia="微软雅黑"/>
        </w:rPr>
      </w:pPr>
    </w:p>
    <w:p w14:paraId="6F9FA257" w14:textId="77777777" w:rsidR="00391A75" w:rsidRPr="00BF473F" w:rsidRDefault="00391A75">
      <w:pPr>
        <w:rPr>
          <w:rFonts w:ascii="微软雅黑" w:eastAsia="微软雅黑"/>
        </w:rPr>
      </w:pPr>
    </w:p>
    <w:p w14:paraId="5A23D665" w14:textId="77777777" w:rsidR="00391A75" w:rsidRPr="00BF473F" w:rsidRDefault="00391A75">
      <w:pPr>
        <w:rPr>
          <w:rFonts w:ascii="微软雅黑" w:eastAsia="微软雅黑"/>
        </w:rPr>
      </w:pPr>
    </w:p>
    <w:p w14:paraId="2BE4C506" w14:textId="77777777" w:rsidR="00391A75" w:rsidRPr="00BF473F" w:rsidRDefault="00391A75">
      <w:pPr>
        <w:rPr>
          <w:rFonts w:ascii="微软雅黑" w:eastAsia="微软雅黑"/>
        </w:rPr>
      </w:pPr>
    </w:p>
    <w:p w14:paraId="026732FA" w14:textId="77777777" w:rsidR="00391A75" w:rsidRPr="00BF473F" w:rsidRDefault="00391A75">
      <w:pPr>
        <w:rPr>
          <w:rFonts w:ascii="微软雅黑" w:eastAsia="微软雅黑"/>
        </w:rPr>
      </w:pPr>
    </w:p>
    <w:p w14:paraId="4C1B5259" w14:textId="77777777" w:rsidR="00391A75" w:rsidRPr="00BF473F" w:rsidRDefault="00233C09">
      <w:pPr>
        <w:jc w:val="center"/>
        <w:rPr>
          <w:rFonts w:ascii="微软雅黑" w:eastAsia="微软雅黑"/>
          <w:b/>
          <w:color w:val="000000"/>
          <w:sz w:val="32"/>
        </w:rPr>
      </w:pPr>
      <w:r w:rsidRPr="00BF473F">
        <w:rPr>
          <w:rFonts w:ascii="微软雅黑" w:eastAsia="微软雅黑" w:hint="eastAsia"/>
          <w:b/>
          <w:color w:val="000000"/>
          <w:sz w:val="32"/>
          <w:lang w:eastAsia="zh-HK"/>
        </w:rPr>
        <w:t>DATABASE SPECIFICATION</w:t>
      </w:r>
    </w:p>
    <w:p w14:paraId="4F32FCA5" w14:textId="77777777" w:rsidR="00391A75" w:rsidRPr="00BF473F" w:rsidRDefault="00391A75">
      <w:pPr>
        <w:jc w:val="center"/>
        <w:rPr>
          <w:rFonts w:ascii="微软雅黑" w:eastAsia="微软雅黑"/>
          <w:b/>
          <w:color w:val="000000"/>
          <w:sz w:val="32"/>
        </w:rPr>
      </w:pPr>
      <w:r w:rsidRPr="00BF473F">
        <w:rPr>
          <w:rFonts w:ascii="微软雅黑" w:eastAsia="微软雅黑" w:hint="eastAsia"/>
          <w:b/>
          <w:color w:val="000000"/>
          <w:sz w:val="32"/>
        </w:rPr>
        <w:t>FOR</w:t>
      </w:r>
    </w:p>
    <w:p w14:paraId="72132E64" w14:textId="77777777" w:rsidR="00391A75" w:rsidRPr="00BF473F" w:rsidRDefault="00391A75">
      <w:pPr>
        <w:jc w:val="center"/>
        <w:rPr>
          <w:rFonts w:ascii="微软雅黑" w:eastAsia="微软雅黑"/>
          <w:b/>
          <w:color w:val="000000"/>
          <w:sz w:val="32"/>
        </w:rPr>
      </w:pPr>
    </w:p>
    <w:p w14:paraId="64E7941C" w14:textId="77777777" w:rsidR="00391A75" w:rsidRPr="00BF473F" w:rsidRDefault="00C6216E">
      <w:pPr>
        <w:jc w:val="center"/>
        <w:rPr>
          <w:rFonts w:ascii="微软雅黑" w:eastAsia="微软雅黑"/>
          <w:b/>
          <w:bCs/>
          <w:sz w:val="32"/>
          <w:lang w:eastAsia="zh-CN"/>
        </w:rPr>
      </w:pPr>
      <w:r>
        <w:rPr>
          <w:rFonts w:ascii="微软雅黑" w:eastAsia="微软雅黑" w:hint="eastAsia"/>
          <w:b/>
          <w:bCs/>
          <w:sz w:val="32"/>
          <w:lang w:eastAsia="zh-CN"/>
        </w:rPr>
        <w:t>ViF</w:t>
      </w:r>
      <w:r>
        <w:rPr>
          <w:rFonts w:ascii="微软雅黑" w:eastAsia="微软雅黑"/>
          <w:b/>
          <w:bCs/>
          <w:sz w:val="32"/>
          <w:lang w:eastAsia="zh-CN"/>
        </w:rPr>
        <w:t>i SYSTEM</w:t>
      </w:r>
    </w:p>
    <w:p w14:paraId="2329D1A9" w14:textId="77777777" w:rsidR="00391A75" w:rsidRPr="00BF473F" w:rsidRDefault="00391A75">
      <w:pPr>
        <w:jc w:val="center"/>
        <w:rPr>
          <w:rFonts w:ascii="微软雅黑" w:eastAsia="微软雅黑"/>
          <w:color w:val="000000"/>
        </w:rPr>
      </w:pPr>
    </w:p>
    <w:p w14:paraId="165D11EB" w14:textId="77777777" w:rsidR="00391A75" w:rsidRPr="00BF473F" w:rsidRDefault="00391A75">
      <w:pPr>
        <w:jc w:val="center"/>
        <w:rPr>
          <w:rFonts w:ascii="微软雅黑" w:eastAsia="微软雅黑"/>
          <w:color w:val="000000"/>
        </w:rPr>
      </w:pPr>
    </w:p>
    <w:p w14:paraId="0B852FD4" w14:textId="77777777" w:rsidR="00391A75" w:rsidRPr="00BF473F" w:rsidRDefault="003152A4">
      <w:pPr>
        <w:jc w:val="center"/>
        <w:rPr>
          <w:rFonts w:ascii="微软雅黑" w:eastAsia="微软雅黑"/>
          <w:color w:val="000000"/>
          <w:lang w:eastAsia="zh-HK"/>
        </w:rPr>
      </w:pPr>
      <w:r w:rsidRPr="00BF473F">
        <w:rPr>
          <w:rFonts w:ascii="微软雅黑" w:eastAsia="微软雅黑" w:hint="eastAsia"/>
          <w:color w:val="000000"/>
        </w:rPr>
        <w:t xml:space="preserve">Version: </w:t>
      </w:r>
      <w:r w:rsidR="0015548D" w:rsidRPr="00BF473F">
        <w:rPr>
          <w:rFonts w:ascii="微软雅黑" w:eastAsia="微软雅黑" w:hint="eastAsia"/>
          <w:color w:val="000000"/>
          <w:lang w:eastAsia="zh-HK"/>
        </w:rPr>
        <w:t>1</w:t>
      </w:r>
      <w:r w:rsidR="00C6216E">
        <w:rPr>
          <w:rFonts w:ascii="微软雅黑" w:eastAsia="微软雅黑"/>
          <w:color w:val="000000"/>
          <w:lang w:eastAsia="zh-HK"/>
        </w:rPr>
        <w:t>.0</w:t>
      </w:r>
    </w:p>
    <w:p w14:paraId="0F88881F" w14:textId="77777777" w:rsidR="00391A75" w:rsidRPr="00BF473F" w:rsidRDefault="00391A75">
      <w:pPr>
        <w:jc w:val="center"/>
        <w:rPr>
          <w:rFonts w:ascii="微软雅黑" w:eastAsia="微软雅黑"/>
          <w:color w:val="000000"/>
          <w:lang w:eastAsia="zh-HK"/>
        </w:rPr>
      </w:pPr>
    </w:p>
    <w:p w14:paraId="03DAD845" w14:textId="77777777" w:rsidR="00391A75" w:rsidRPr="00BF473F" w:rsidRDefault="00391A75">
      <w:pPr>
        <w:rPr>
          <w:rFonts w:ascii="微软雅黑" w:eastAsia="微软雅黑"/>
        </w:rPr>
      </w:pPr>
    </w:p>
    <w:p w14:paraId="7DA77BB8" w14:textId="77777777" w:rsidR="00391A75" w:rsidRPr="00BF473F" w:rsidRDefault="00391A75">
      <w:pPr>
        <w:rPr>
          <w:rFonts w:ascii="微软雅黑" w:eastAsia="微软雅黑"/>
        </w:rPr>
      </w:pPr>
    </w:p>
    <w:p w14:paraId="1D424BF0" w14:textId="77777777" w:rsidR="00391A75" w:rsidRPr="00BF473F" w:rsidRDefault="00391A75">
      <w:pPr>
        <w:rPr>
          <w:rFonts w:ascii="微软雅黑" w:eastAsia="微软雅黑"/>
        </w:rPr>
      </w:pPr>
    </w:p>
    <w:p w14:paraId="1368070A" w14:textId="77777777" w:rsidR="00391A75" w:rsidRPr="00BF473F" w:rsidRDefault="00391A75">
      <w:pPr>
        <w:rPr>
          <w:rFonts w:ascii="微软雅黑" w:eastAsia="微软雅黑"/>
        </w:rPr>
      </w:pPr>
    </w:p>
    <w:p w14:paraId="18E2BDBD" w14:textId="77777777" w:rsidR="00391A75" w:rsidRPr="00BF473F" w:rsidRDefault="00391A75">
      <w:pPr>
        <w:rPr>
          <w:rFonts w:ascii="微软雅黑" w:eastAsia="微软雅黑"/>
        </w:rPr>
      </w:pPr>
    </w:p>
    <w:p w14:paraId="4D95AA7D" w14:textId="77777777" w:rsidR="00391A75" w:rsidRPr="00BF473F" w:rsidRDefault="00391A75">
      <w:pPr>
        <w:rPr>
          <w:rFonts w:ascii="微软雅黑" w:eastAsia="微软雅黑"/>
        </w:rPr>
      </w:pPr>
    </w:p>
    <w:p w14:paraId="01BA6B69" w14:textId="77777777" w:rsidR="00391A75" w:rsidRPr="00BF473F" w:rsidRDefault="00391A75">
      <w:pPr>
        <w:rPr>
          <w:rFonts w:ascii="微软雅黑" w:eastAsia="微软雅黑"/>
        </w:rPr>
        <w:sectPr w:rsidR="00391A75" w:rsidRPr="00BF473F" w:rsidSect="00534AA9">
          <w:headerReference w:type="default" r:id="rId8"/>
          <w:footerReference w:type="default" r:id="rId9"/>
          <w:type w:val="nextColumn"/>
          <w:pgSz w:w="11909" w:h="16834" w:code="9"/>
          <w:pgMar w:top="1440" w:right="1440" w:bottom="1440" w:left="1440" w:header="851" w:footer="992" w:gutter="0"/>
          <w:pgNumType w:fmt="lowerRoman" w:start="1"/>
          <w:cols w:space="0"/>
        </w:sectPr>
      </w:pPr>
    </w:p>
    <w:p w14:paraId="67B74122" w14:textId="77777777" w:rsidR="00391A75" w:rsidRDefault="00A92F49">
      <w:pPr>
        <w:rPr>
          <w:rFonts w:ascii="微软雅黑" w:eastAsia="微软雅黑" w:hAnsi="Arial"/>
          <w:b/>
          <w:bCs/>
          <w:sz w:val="24"/>
          <w:szCs w:val="24"/>
          <w:u w:val="single"/>
        </w:rPr>
      </w:pPr>
      <w:r w:rsidRPr="00A92F49">
        <w:rPr>
          <w:rFonts w:ascii="微软雅黑" w:eastAsia="微软雅黑" w:hAnsi="Arial" w:hint="eastAsia"/>
          <w:b/>
          <w:bCs/>
          <w:sz w:val="24"/>
          <w:szCs w:val="24"/>
          <w:u w:val="single"/>
        </w:rPr>
        <w:lastRenderedPageBreak/>
        <w:t>Ａ</w:t>
      </w:r>
      <w:r w:rsidRPr="00A92F49">
        <w:rPr>
          <w:rFonts w:ascii="微软雅黑" w:eastAsia="微软雅黑" w:hAnsi="Arial"/>
          <w:b/>
          <w:bCs/>
          <w:sz w:val="24"/>
          <w:szCs w:val="24"/>
          <w:u w:val="single"/>
        </w:rPr>
        <w:t>mendment History</w:t>
      </w:r>
    </w:p>
    <w:p w14:paraId="7C4A92B6" w14:textId="77777777" w:rsidR="0006355B" w:rsidRPr="00A92F49" w:rsidRDefault="0006355B">
      <w:pPr>
        <w:rPr>
          <w:rFonts w:ascii="微软雅黑" w:eastAsia="微软雅黑" w:hAnsi="Arial"/>
          <w:b/>
          <w:bCs/>
          <w:sz w:val="24"/>
          <w:szCs w:val="24"/>
          <w:u w:val="single"/>
        </w:rPr>
      </w:pPr>
    </w:p>
    <w:p w14:paraId="53EB4D65" w14:textId="77777777" w:rsidR="00391A75" w:rsidRPr="00BF473F" w:rsidRDefault="00391A75">
      <w:pPr>
        <w:rPr>
          <w:rFonts w:ascii="微软雅黑" w:eastAsia="微软雅黑"/>
        </w:rPr>
      </w:pPr>
    </w:p>
    <w:tbl>
      <w:tblPr>
        <w:tblpPr w:leftFromText="180" w:rightFromText="180" w:vertAnchor="text" w:horzAnchor="page" w:tblpX="1630" w:tblpY="-210"/>
        <w:tblW w:w="90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379"/>
      </w:tblGrid>
      <w:tr w:rsidR="009D1053" w:rsidRPr="00BF473F" w14:paraId="31811041" w14:textId="77777777" w:rsidTr="009D1053">
        <w:trPr>
          <w:cantSplit/>
          <w:trHeight w:val="416"/>
        </w:trPr>
        <w:tc>
          <w:tcPr>
            <w:tcW w:w="1154" w:type="dxa"/>
            <w:tcBorders>
              <w:left w:val="single" w:sz="12" w:space="0" w:color="auto"/>
              <w:bottom w:val="nil"/>
            </w:tcBorders>
            <w:vAlign w:val="center"/>
          </w:tcPr>
          <w:p w14:paraId="05051082" w14:textId="77777777" w:rsidR="009D1053" w:rsidRPr="00BA4FF3" w:rsidRDefault="009D1053" w:rsidP="009D1053">
            <w:pPr>
              <w:rPr>
                <w:rFonts w:ascii="微软雅黑" w:eastAsia="微软雅黑"/>
              </w:rPr>
            </w:pPr>
            <w:r w:rsidRPr="00BA4FF3">
              <w:rPr>
                <w:rFonts w:ascii="微软雅黑" w:eastAsia="微软雅黑"/>
              </w:rPr>
              <w:t>Version</w:t>
            </w:r>
          </w:p>
        </w:tc>
        <w:tc>
          <w:tcPr>
            <w:tcW w:w="1506" w:type="dxa"/>
            <w:tcBorders>
              <w:bottom w:val="nil"/>
            </w:tcBorders>
            <w:vAlign w:val="center"/>
          </w:tcPr>
          <w:p w14:paraId="2E570586" w14:textId="77777777" w:rsidR="009D1053" w:rsidRPr="00BA4FF3" w:rsidRDefault="009D1053" w:rsidP="009D1053">
            <w:pPr>
              <w:jc w:val="center"/>
              <w:rPr>
                <w:rFonts w:ascii="微软雅黑" w:eastAsia="微软雅黑"/>
              </w:rPr>
            </w:pPr>
            <w:r w:rsidRPr="00BA4FF3">
              <w:rPr>
                <w:rFonts w:ascii="微软雅黑" w:eastAsia="微软雅黑"/>
              </w:rPr>
              <w:t>Date</w:t>
            </w:r>
          </w:p>
        </w:tc>
        <w:tc>
          <w:tcPr>
            <w:tcW w:w="6379" w:type="dxa"/>
            <w:tcBorders>
              <w:bottom w:val="nil"/>
            </w:tcBorders>
            <w:vAlign w:val="center"/>
          </w:tcPr>
          <w:p w14:paraId="5B7BA54B" w14:textId="77777777" w:rsidR="009D1053" w:rsidRPr="00BA4FF3" w:rsidRDefault="009D1053" w:rsidP="009D1053">
            <w:pPr>
              <w:jc w:val="center"/>
              <w:rPr>
                <w:rFonts w:ascii="微软雅黑" w:eastAsia="微软雅黑"/>
              </w:rPr>
            </w:pPr>
            <w:r w:rsidRPr="00BA4FF3">
              <w:rPr>
                <w:rFonts w:ascii="微软雅黑" w:eastAsia="微软雅黑"/>
              </w:rPr>
              <w:t>Remark</w:t>
            </w:r>
          </w:p>
        </w:tc>
      </w:tr>
      <w:tr w:rsidR="009D1053" w:rsidRPr="00BF473F" w14:paraId="652875E1" w14:textId="77777777" w:rsidTr="009D1053">
        <w:trPr>
          <w:cantSplit/>
        </w:trPr>
        <w:tc>
          <w:tcPr>
            <w:tcW w:w="1154" w:type="dxa"/>
            <w:tcBorders>
              <w:left w:val="single" w:sz="12" w:space="0" w:color="auto"/>
              <w:bottom w:val="nil"/>
            </w:tcBorders>
          </w:tcPr>
          <w:p w14:paraId="3F595791" w14:textId="77777777" w:rsidR="00BA4FF3" w:rsidRPr="00BF473F" w:rsidRDefault="009D1053" w:rsidP="009D1053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0.1</w:t>
            </w:r>
          </w:p>
        </w:tc>
        <w:tc>
          <w:tcPr>
            <w:tcW w:w="1506" w:type="dxa"/>
            <w:tcBorders>
              <w:bottom w:val="nil"/>
            </w:tcBorders>
          </w:tcPr>
          <w:p w14:paraId="61813A3A" w14:textId="77777777" w:rsidR="009D1053" w:rsidRPr="00BF473F" w:rsidRDefault="009D1053" w:rsidP="009D1053">
            <w:pPr>
              <w:rPr>
                <w:rFonts w:ascii="微软雅黑" w:eastAsia="微软雅黑"/>
                <w:lang w:eastAsia="zh-HK"/>
              </w:rPr>
            </w:pPr>
            <w:r>
              <w:rPr>
                <w:rFonts w:ascii="微软雅黑" w:eastAsia="微软雅黑"/>
                <w:lang w:eastAsia="zh-HK"/>
              </w:rPr>
              <w:t>2015-07-02</w:t>
            </w:r>
          </w:p>
        </w:tc>
        <w:tc>
          <w:tcPr>
            <w:tcW w:w="6379" w:type="dxa"/>
            <w:tcBorders>
              <w:bottom w:val="nil"/>
            </w:tcBorders>
          </w:tcPr>
          <w:p w14:paraId="35A3BA22" w14:textId="77777777" w:rsidR="009D1053" w:rsidRPr="00BF473F" w:rsidRDefault="00A92F49" w:rsidP="00A92F49">
            <w:pPr>
              <w:ind w:firstLineChars="100" w:firstLine="200"/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First draft</w:t>
            </w:r>
          </w:p>
        </w:tc>
      </w:tr>
      <w:tr w:rsidR="00041A5E" w:rsidRPr="00BF473F" w14:paraId="4837424C" w14:textId="77777777" w:rsidTr="00463EE5">
        <w:trPr>
          <w:cantSplit/>
          <w:trHeight w:val="372"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5C3F162C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1.0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7B42833A" w14:textId="3AB2665A" w:rsidR="00041A5E" w:rsidRPr="00BF473F" w:rsidRDefault="0086079E" w:rsidP="00041A5E">
            <w:pPr>
              <w:rPr>
                <w:rFonts w:ascii="微软雅黑" w:eastAsia="微软雅黑"/>
                <w:lang w:eastAsia="zh-HK"/>
              </w:rPr>
            </w:pPr>
            <w:r>
              <w:rPr>
                <w:rFonts w:ascii="微软雅黑" w:eastAsia="微软雅黑"/>
                <w:lang w:eastAsia="zh-HK"/>
              </w:rPr>
              <w:t>2016-09</w:t>
            </w:r>
            <w:r w:rsidR="00041A5E">
              <w:rPr>
                <w:rFonts w:ascii="微软雅黑" w:eastAsia="微软雅黑"/>
                <w:lang w:eastAsia="zh-HK"/>
              </w:rPr>
              <w:t>-</w:t>
            </w:r>
            <w:r>
              <w:rPr>
                <w:rFonts w:ascii="微软雅黑" w:eastAsia="微软雅黑"/>
                <w:lang w:eastAsia="zh-HK"/>
              </w:rPr>
              <w:t>06</w:t>
            </w: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41B141D4" w14:textId="77777777" w:rsidR="00041A5E" w:rsidRPr="00BF473F" w:rsidRDefault="00041A5E" w:rsidP="00041A5E">
            <w:pPr>
              <w:ind w:firstLineChars="100" w:firstLine="200"/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Last update</w:t>
            </w:r>
          </w:p>
        </w:tc>
      </w:tr>
      <w:tr w:rsidR="00041A5E" w:rsidRPr="00BF473F" w14:paraId="7969A339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0AF7471D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4B6FCD6B" w14:textId="77777777" w:rsidR="00041A5E" w:rsidRPr="00BF473F" w:rsidRDefault="00041A5E" w:rsidP="00041A5E">
            <w:pPr>
              <w:rPr>
                <w:rFonts w:ascii="微软雅黑" w:eastAsia="微软雅黑"/>
                <w:lang w:eastAsia="zh-HK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1B287051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76A063C4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64A7ACB4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0F995DEB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09B4C2C3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2BB5EA49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02204780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2B639F31" w14:textId="77777777" w:rsidR="00041A5E" w:rsidRPr="00BF473F" w:rsidRDefault="00041A5E" w:rsidP="00041A5E">
            <w:pPr>
              <w:pStyle w:val="a"/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27DEDC4B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76F9F642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7CE9BF78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2E634D57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329AC811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39BBF5C1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6E694A1E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584D62BF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2BD23159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30FD29D5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7ACFBF75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0EF0DD40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49648989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580DC4EC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7B3A9AC8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1250D2A9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41AE555E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3DAA45D7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23488068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2F72D41F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634087E5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6F992616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4846274A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465E2816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2534A48B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174D50B1" w14:textId="77777777" w:rsidTr="009D105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nil"/>
            </w:tcBorders>
          </w:tcPr>
          <w:p w14:paraId="6156FFAB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14:paraId="619B2FB1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nil"/>
            </w:tcBorders>
          </w:tcPr>
          <w:p w14:paraId="19817AB6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  <w:tr w:rsidR="00041A5E" w:rsidRPr="00BF473F" w14:paraId="019262E3" w14:textId="77777777" w:rsidTr="00BA4FF3">
        <w:trPr>
          <w:cantSplit/>
        </w:trPr>
        <w:tc>
          <w:tcPr>
            <w:tcW w:w="1154" w:type="dxa"/>
            <w:tcBorders>
              <w:top w:val="nil"/>
              <w:left w:val="single" w:sz="12" w:space="0" w:color="auto"/>
              <w:bottom w:val="single" w:sz="6" w:space="0" w:color="auto"/>
            </w:tcBorders>
          </w:tcPr>
          <w:p w14:paraId="0C1D4F1A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1506" w:type="dxa"/>
            <w:tcBorders>
              <w:top w:val="nil"/>
              <w:bottom w:val="single" w:sz="6" w:space="0" w:color="auto"/>
            </w:tcBorders>
          </w:tcPr>
          <w:p w14:paraId="5B703FC8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  <w:tc>
          <w:tcPr>
            <w:tcW w:w="6379" w:type="dxa"/>
            <w:tcBorders>
              <w:top w:val="nil"/>
              <w:bottom w:val="single" w:sz="6" w:space="0" w:color="auto"/>
            </w:tcBorders>
          </w:tcPr>
          <w:p w14:paraId="7C4BC35B" w14:textId="77777777" w:rsidR="00041A5E" w:rsidRPr="00BF473F" w:rsidRDefault="00041A5E" w:rsidP="00041A5E">
            <w:pPr>
              <w:rPr>
                <w:rFonts w:ascii="微软雅黑" w:eastAsia="微软雅黑"/>
              </w:rPr>
            </w:pPr>
          </w:p>
        </w:tc>
      </w:tr>
    </w:tbl>
    <w:p w14:paraId="67E8566F" w14:textId="77777777" w:rsidR="00391A75" w:rsidRPr="00BF473F" w:rsidRDefault="00391A75">
      <w:pPr>
        <w:rPr>
          <w:rFonts w:ascii="微软雅黑" w:eastAsia="微软雅黑"/>
        </w:rPr>
      </w:pPr>
    </w:p>
    <w:p w14:paraId="5748D477" w14:textId="77777777" w:rsidR="00391A75" w:rsidRPr="00BF473F" w:rsidRDefault="00391A75">
      <w:pPr>
        <w:pStyle w:val="1"/>
        <w:rPr>
          <w:rFonts w:ascii="微软雅黑" w:eastAsia="微软雅黑"/>
          <w:lang w:eastAsia="zh-CN"/>
        </w:rPr>
      </w:pPr>
      <w:r w:rsidRPr="00BF473F">
        <w:rPr>
          <w:rFonts w:ascii="微软雅黑" w:eastAsia="微软雅黑" w:hint="eastAsia"/>
        </w:rPr>
        <w:br w:type="page"/>
      </w:r>
      <w:r w:rsidRPr="00BF473F">
        <w:rPr>
          <w:rFonts w:ascii="微软雅黑" w:eastAsia="微软雅黑" w:hint="eastAsia"/>
        </w:rPr>
        <w:lastRenderedPageBreak/>
        <w:t>Table of Content</w:t>
      </w:r>
    </w:p>
    <w:p w14:paraId="200BAD01" w14:textId="77777777" w:rsidR="00391A75" w:rsidRPr="00BF473F" w:rsidRDefault="00391A75">
      <w:pPr>
        <w:pStyle w:val="a"/>
        <w:rPr>
          <w:rFonts w:ascii="微软雅黑" w:eastAsia="微软雅黑"/>
        </w:rPr>
      </w:pPr>
    </w:p>
    <w:p w14:paraId="1D9BC6CE" w14:textId="77777777" w:rsidR="00DD0388" w:rsidRDefault="00ED4A9E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en-GB" w:eastAsia="zh-CN"/>
        </w:rPr>
      </w:pPr>
      <w:r w:rsidRPr="005636CD">
        <w:rPr>
          <w:rFonts w:ascii="Monaco" w:eastAsia="Microsoft YaHei" w:hAnsi="Monaco"/>
          <w:b w:val="0"/>
          <w:sz w:val="24"/>
        </w:rPr>
        <w:fldChar w:fldCharType="begin"/>
      </w:r>
      <w:r w:rsidRPr="005636CD">
        <w:rPr>
          <w:rFonts w:ascii="Monaco" w:eastAsia="Microsoft YaHei" w:hAnsi="Monaco"/>
          <w:b w:val="0"/>
          <w:sz w:val="24"/>
        </w:rPr>
        <w:instrText xml:space="preserve"> TOC \o "1-3" \h \z </w:instrText>
      </w:r>
      <w:r w:rsidRPr="005636CD">
        <w:rPr>
          <w:rFonts w:ascii="Monaco" w:eastAsia="Microsoft YaHei" w:hAnsi="Monaco"/>
          <w:b w:val="0"/>
          <w:sz w:val="24"/>
        </w:rPr>
        <w:fldChar w:fldCharType="separate"/>
      </w:r>
      <w:hyperlink w:anchor="_Toc466366542" w:history="1">
        <w:r w:rsidR="00DD0388" w:rsidRPr="001B441F">
          <w:rPr>
            <w:rStyle w:val="Hyperlink"/>
            <w:rFonts w:ascii="微软雅黑" w:eastAsia="微软雅黑"/>
            <w:noProof/>
          </w:rPr>
          <w:t>1</w:t>
        </w:r>
        <w:r w:rsidR="00DD038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微软雅黑" w:eastAsia="微软雅黑"/>
            <w:noProof/>
          </w:rPr>
          <w:t>INTRODUCTION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_Toc466366542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2</w:t>
        </w:r>
        <w:r w:rsidR="00DD0388">
          <w:rPr>
            <w:noProof/>
            <w:webHidden/>
          </w:rPr>
          <w:fldChar w:fldCharType="end"/>
        </w:r>
      </w:hyperlink>
    </w:p>
    <w:p w14:paraId="7C269F07" w14:textId="77777777" w:rsidR="00DD0388" w:rsidRDefault="00522070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en-GB" w:eastAsia="zh-CN"/>
        </w:rPr>
      </w:pPr>
      <w:hyperlink w:anchor="_Toc466366543" w:history="1"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>2</w:t>
        </w:r>
        <w:r w:rsidR="00DD038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>Database UUWIFI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_Toc466366543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</w:t>
        </w:r>
        <w:r w:rsidR="00DD0388">
          <w:rPr>
            <w:noProof/>
            <w:webHidden/>
          </w:rPr>
          <w:fldChar w:fldCharType="end"/>
        </w:r>
      </w:hyperlink>
    </w:p>
    <w:p w14:paraId="70AFD9B5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44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tbConfigure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_Toc466366544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</w:t>
        </w:r>
        <w:r w:rsidR="00DD0388">
          <w:rPr>
            <w:noProof/>
            <w:webHidden/>
          </w:rPr>
          <w:fldChar w:fldCharType="end"/>
        </w:r>
      </w:hyperlink>
    </w:p>
    <w:p w14:paraId="253FF2DC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45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2.2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tbVersion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_Toc466366545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</w:t>
        </w:r>
        <w:r w:rsidR="00DD0388">
          <w:rPr>
            <w:noProof/>
            <w:webHidden/>
          </w:rPr>
          <w:fldChar w:fldCharType="end"/>
        </w:r>
      </w:hyperlink>
    </w:p>
    <w:p w14:paraId="2154B060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46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tbAudit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_Toc466366546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</w:t>
        </w:r>
        <w:r w:rsidR="00DD0388">
          <w:rPr>
            <w:noProof/>
            <w:webHidden/>
          </w:rPr>
          <w:fldChar w:fldCharType="end"/>
        </w:r>
      </w:hyperlink>
    </w:p>
    <w:p w14:paraId="48FF0D2B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47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tbVRSDevGroup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_Toc466366547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6</w:t>
        </w:r>
        <w:r w:rsidR="00DD0388">
          <w:rPr>
            <w:noProof/>
            <w:webHidden/>
          </w:rPr>
          <w:fldChar w:fldCharType="end"/>
        </w:r>
      </w:hyperlink>
    </w:p>
    <w:p w14:paraId="7BA91098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48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tbVRSDevice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_Toc466366548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</w:t>
        </w:r>
        <w:r w:rsidR="00DD0388">
          <w:rPr>
            <w:noProof/>
            <w:webHidden/>
          </w:rPr>
          <w:fldChar w:fldCharType="end"/>
        </w:r>
      </w:hyperlink>
    </w:p>
    <w:p w14:paraId="1FEE9F97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49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2.6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tbViFiDevGroup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_Toc466366549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10</w:t>
        </w:r>
        <w:r w:rsidR="00DD0388">
          <w:rPr>
            <w:noProof/>
            <w:webHidden/>
          </w:rPr>
          <w:fldChar w:fldCharType="end"/>
        </w:r>
      </w:hyperlink>
    </w:p>
    <w:p w14:paraId="206D2DD0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0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2.7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tbViFiDevice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_Toc466366550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11</w:t>
        </w:r>
        <w:r w:rsidR="00DD0388">
          <w:rPr>
            <w:noProof/>
            <w:webHidden/>
          </w:rPr>
          <w:fldChar w:fldCharType="end"/>
        </w:r>
      </w:hyperlink>
    </w:p>
    <w:p w14:paraId="178342C1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1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2.8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tbGlobalSIMGrp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_Toc466366551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13</w:t>
        </w:r>
        <w:r w:rsidR="00DD0388">
          <w:rPr>
            <w:noProof/>
            <w:webHidden/>
          </w:rPr>
          <w:fldChar w:fldCharType="end"/>
        </w:r>
      </w:hyperlink>
    </w:p>
    <w:p w14:paraId="21A4B6D0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2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2.9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tbGlobalSIM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_Toc466366552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14</w:t>
        </w:r>
        <w:r w:rsidR="00DD0388">
          <w:rPr>
            <w:noProof/>
            <w:webHidden/>
          </w:rPr>
          <w:fldChar w:fldCharType="end"/>
        </w:r>
      </w:hyperlink>
    </w:p>
    <w:p w14:paraId="47061517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3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2.10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tbSIMOprRecord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_Toc466366553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16</w:t>
        </w:r>
        <w:r w:rsidR="00DD0388">
          <w:rPr>
            <w:noProof/>
            <w:webHidden/>
          </w:rPr>
          <w:fldChar w:fldCharType="end"/>
        </w:r>
      </w:hyperlink>
    </w:p>
    <w:p w14:paraId="4F63F0CA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4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tbVNS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_Toc466366554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17</w:t>
        </w:r>
        <w:r w:rsidR="00DD0388">
          <w:rPr>
            <w:noProof/>
            <w:webHidden/>
          </w:rPr>
          <w:fldChar w:fldCharType="end"/>
        </w:r>
      </w:hyperlink>
    </w:p>
    <w:p w14:paraId="481962A1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5" w:history="1"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2.12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tbDomain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_Toc466366555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19</w:t>
        </w:r>
        <w:r w:rsidR="00DD0388">
          <w:rPr>
            <w:noProof/>
            <w:webHidden/>
          </w:rPr>
          <w:fldChar w:fldCharType="end"/>
        </w:r>
      </w:hyperlink>
    </w:p>
    <w:p w14:paraId="10E98DE3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6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2.13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tbViFiStatus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_Toc466366556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20</w:t>
        </w:r>
        <w:r w:rsidR="00DD0388">
          <w:rPr>
            <w:noProof/>
            <w:webHidden/>
          </w:rPr>
          <w:fldChar w:fldCharType="end"/>
        </w:r>
      </w:hyperlink>
    </w:p>
    <w:p w14:paraId="6AF4F74F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7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2.14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tbViFiAction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_Toc466366557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21</w:t>
        </w:r>
        <w:r w:rsidR="00DD0388">
          <w:rPr>
            <w:noProof/>
            <w:webHidden/>
          </w:rPr>
          <w:fldChar w:fldCharType="end"/>
        </w:r>
      </w:hyperlink>
    </w:p>
    <w:p w14:paraId="52C0743B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8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2.15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tbViFiCtrlCmd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_Toc466366558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22</w:t>
        </w:r>
        <w:r w:rsidR="00DD0388">
          <w:rPr>
            <w:noProof/>
            <w:webHidden/>
          </w:rPr>
          <w:fldChar w:fldCharType="end"/>
        </w:r>
      </w:hyperlink>
    </w:p>
    <w:p w14:paraId="3C37CFE1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59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2.16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tbViFiCtrlRcd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_Toc466366559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23</w:t>
        </w:r>
        <w:r w:rsidR="00DD0388">
          <w:rPr>
            <w:noProof/>
            <w:webHidden/>
          </w:rPr>
          <w:fldChar w:fldCharType="end"/>
        </w:r>
      </w:hyperlink>
    </w:p>
    <w:p w14:paraId="442EB96A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0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2.17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tbSubscription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_Toc466366560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24</w:t>
        </w:r>
        <w:r w:rsidR="00DD0388">
          <w:rPr>
            <w:noProof/>
            <w:webHidden/>
          </w:rPr>
          <w:fldChar w:fldCharType="end"/>
        </w:r>
      </w:hyperlink>
    </w:p>
    <w:p w14:paraId="4F8BE6B5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1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2.18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tbUser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_Toc466366561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26</w:t>
        </w:r>
        <w:r w:rsidR="00DD0388">
          <w:rPr>
            <w:noProof/>
            <w:webHidden/>
          </w:rPr>
          <w:fldChar w:fldCharType="end"/>
        </w:r>
      </w:hyperlink>
    </w:p>
    <w:p w14:paraId="451E875E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2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2.19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tbUserSuite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_Toc466366562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29</w:t>
        </w:r>
        <w:r w:rsidR="00DD0388">
          <w:rPr>
            <w:noProof/>
            <w:webHidden/>
          </w:rPr>
          <w:fldChar w:fldCharType="end"/>
        </w:r>
      </w:hyperlink>
    </w:p>
    <w:p w14:paraId="3F3C0447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3" w:history="1"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2.20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tbRewardRcd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_Toc466366563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30</w:t>
        </w:r>
        <w:r w:rsidR="00DD0388">
          <w:rPr>
            <w:noProof/>
            <w:webHidden/>
          </w:rPr>
          <w:fldChar w:fldCharType="end"/>
        </w:r>
      </w:hyperlink>
    </w:p>
    <w:p w14:paraId="7C7CFD8B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4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2.21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tbDailyRental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_Toc466366564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30</w:t>
        </w:r>
        <w:r w:rsidR="00DD0388">
          <w:rPr>
            <w:noProof/>
            <w:webHidden/>
          </w:rPr>
          <w:fldChar w:fldCharType="end"/>
        </w:r>
      </w:hyperlink>
    </w:p>
    <w:p w14:paraId="6217B0F5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5" w:history="1"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2.22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tb</w:t>
        </w:r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CN"/>
          </w:rPr>
          <w:t>Area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_Toc466366565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32</w:t>
        </w:r>
        <w:r w:rsidR="00DD0388">
          <w:rPr>
            <w:noProof/>
            <w:webHidden/>
          </w:rPr>
          <w:fldChar w:fldCharType="end"/>
        </w:r>
      </w:hyperlink>
    </w:p>
    <w:p w14:paraId="41ECA3C2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6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2.23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tbUUWiFiArea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_Toc466366566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33</w:t>
        </w:r>
        <w:r w:rsidR="00DD0388">
          <w:rPr>
            <w:noProof/>
            <w:webHidden/>
          </w:rPr>
          <w:fldChar w:fldCharType="end"/>
        </w:r>
      </w:hyperlink>
    </w:p>
    <w:p w14:paraId="2E5333E0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7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2.24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tbVPX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_Toc466366567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34</w:t>
        </w:r>
        <w:r w:rsidR="00DD0388">
          <w:rPr>
            <w:noProof/>
            <w:webHidden/>
          </w:rPr>
          <w:fldChar w:fldCharType="end"/>
        </w:r>
      </w:hyperlink>
    </w:p>
    <w:p w14:paraId="48F9EF84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8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2.25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tbTrunk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_Toc466366568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36</w:t>
        </w:r>
        <w:r w:rsidR="00DD0388">
          <w:rPr>
            <w:noProof/>
            <w:webHidden/>
          </w:rPr>
          <w:fldChar w:fldCharType="end"/>
        </w:r>
      </w:hyperlink>
    </w:p>
    <w:p w14:paraId="37667E4F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69" w:history="1"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2.26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tbRoute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_Toc466366569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38</w:t>
        </w:r>
        <w:r w:rsidR="00DD0388">
          <w:rPr>
            <w:noProof/>
            <w:webHidden/>
          </w:rPr>
          <w:fldChar w:fldCharType="end"/>
        </w:r>
      </w:hyperlink>
    </w:p>
    <w:p w14:paraId="720870FE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0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2.27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tbOutboundRoute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_Toc466366570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39</w:t>
        </w:r>
        <w:r w:rsidR="00DD0388">
          <w:rPr>
            <w:noProof/>
            <w:webHidden/>
          </w:rPr>
          <w:fldChar w:fldCharType="end"/>
        </w:r>
      </w:hyperlink>
    </w:p>
    <w:p w14:paraId="48E3A760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1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2.28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tbVSW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_Toc466366571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39</w:t>
        </w:r>
        <w:r w:rsidR="00DD0388">
          <w:rPr>
            <w:noProof/>
            <w:webHidden/>
          </w:rPr>
          <w:fldChar w:fldCharType="end"/>
        </w:r>
      </w:hyperlink>
    </w:p>
    <w:p w14:paraId="6098E551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2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2.29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tbGoIPGrp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_Toc466366572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41</w:t>
        </w:r>
        <w:r w:rsidR="00DD0388">
          <w:rPr>
            <w:noProof/>
            <w:webHidden/>
          </w:rPr>
          <w:fldChar w:fldCharType="end"/>
        </w:r>
      </w:hyperlink>
    </w:p>
    <w:p w14:paraId="64A22D4A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3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2.30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tbGoIPDev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_Toc466366573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42</w:t>
        </w:r>
        <w:r w:rsidR="00DD0388">
          <w:rPr>
            <w:noProof/>
            <w:webHidden/>
          </w:rPr>
          <w:fldChar w:fldCharType="end"/>
        </w:r>
      </w:hyperlink>
    </w:p>
    <w:p w14:paraId="3CB05A0F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4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tbGoIPPort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_Toc466366574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43</w:t>
        </w:r>
        <w:r w:rsidR="00DD0388">
          <w:rPr>
            <w:noProof/>
            <w:webHidden/>
          </w:rPr>
          <w:fldChar w:fldCharType="end"/>
        </w:r>
      </w:hyperlink>
    </w:p>
    <w:p w14:paraId="547BB3AF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5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2.32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tbUUWiFiSession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_Toc466366575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44</w:t>
        </w:r>
        <w:r w:rsidR="00DD0388">
          <w:rPr>
            <w:noProof/>
            <w:webHidden/>
          </w:rPr>
          <w:fldChar w:fldCharType="end"/>
        </w:r>
      </w:hyperlink>
    </w:p>
    <w:p w14:paraId="28A9304B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6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2.33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tbSimPDevGrp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_Toc466366576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45</w:t>
        </w:r>
        <w:r w:rsidR="00DD0388">
          <w:rPr>
            <w:noProof/>
            <w:webHidden/>
          </w:rPr>
          <w:fldChar w:fldCharType="end"/>
        </w:r>
      </w:hyperlink>
    </w:p>
    <w:p w14:paraId="7DAE806A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7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2.34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tbSimPDev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_Toc466366577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46</w:t>
        </w:r>
        <w:r w:rsidR="00DD0388">
          <w:rPr>
            <w:noProof/>
            <w:webHidden/>
          </w:rPr>
          <w:fldChar w:fldCharType="end"/>
        </w:r>
      </w:hyperlink>
    </w:p>
    <w:p w14:paraId="2A81542D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8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2.35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tbSimPPort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_Toc466366578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47</w:t>
        </w:r>
        <w:r w:rsidR="00DD0388">
          <w:rPr>
            <w:noProof/>
            <w:webHidden/>
          </w:rPr>
          <w:fldChar w:fldCharType="end"/>
        </w:r>
      </w:hyperlink>
    </w:p>
    <w:p w14:paraId="3E870AF4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79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2.36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tbSCGroup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_Toc466366579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48</w:t>
        </w:r>
        <w:r w:rsidR="00DD0388">
          <w:rPr>
            <w:noProof/>
            <w:webHidden/>
          </w:rPr>
          <w:fldChar w:fldCharType="end"/>
        </w:r>
      </w:hyperlink>
    </w:p>
    <w:p w14:paraId="5DBC0CDA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0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2.37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tbSimCard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_Toc466366580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50</w:t>
        </w:r>
        <w:r w:rsidR="00DD0388">
          <w:rPr>
            <w:noProof/>
            <w:webHidden/>
          </w:rPr>
          <w:fldChar w:fldCharType="end"/>
        </w:r>
      </w:hyperlink>
    </w:p>
    <w:p w14:paraId="1245FBB6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1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2.38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tbSim</w:t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S</w:t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ales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_Toc466366581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52</w:t>
        </w:r>
        <w:r w:rsidR="00DD0388">
          <w:rPr>
            <w:noProof/>
            <w:webHidden/>
          </w:rPr>
          <w:fldChar w:fldCharType="end"/>
        </w:r>
      </w:hyperlink>
    </w:p>
    <w:p w14:paraId="21D639E7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2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2.39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tbSUStaticBind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_Toc466366582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53</w:t>
        </w:r>
        <w:r w:rsidR="00DD0388">
          <w:rPr>
            <w:noProof/>
            <w:webHidden/>
          </w:rPr>
          <w:fldChar w:fldCharType="end"/>
        </w:r>
      </w:hyperlink>
    </w:p>
    <w:p w14:paraId="32782304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3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2.40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tbSUStaticBindRecord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_Toc466366583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54</w:t>
        </w:r>
        <w:r w:rsidR="00DD0388">
          <w:rPr>
            <w:noProof/>
            <w:webHidden/>
          </w:rPr>
          <w:fldChar w:fldCharType="end"/>
        </w:r>
      </w:hyperlink>
    </w:p>
    <w:p w14:paraId="45E430F6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4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tbGUStaticBind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_Toc466366584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55</w:t>
        </w:r>
        <w:r w:rsidR="00DD0388">
          <w:rPr>
            <w:noProof/>
            <w:webHidden/>
          </w:rPr>
          <w:fldChar w:fldCharType="end"/>
        </w:r>
      </w:hyperlink>
    </w:p>
    <w:p w14:paraId="5E372568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5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2.42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tbGUStaticBindRecord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_Toc466366585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56</w:t>
        </w:r>
        <w:r w:rsidR="00DD0388">
          <w:rPr>
            <w:noProof/>
            <w:webHidden/>
          </w:rPr>
          <w:fldChar w:fldCharType="end"/>
        </w:r>
      </w:hyperlink>
    </w:p>
    <w:p w14:paraId="04A2F109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6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2.43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tbCDR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_Toc466366586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57</w:t>
        </w:r>
        <w:r w:rsidR="00DD0388">
          <w:rPr>
            <w:noProof/>
            <w:webHidden/>
          </w:rPr>
          <w:fldChar w:fldCharType="end"/>
        </w:r>
      </w:hyperlink>
    </w:p>
    <w:p w14:paraId="7A05891C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7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2.44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tbRate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_Toc466366587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59</w:t>
        </w:r>
        <w:r w:rsidR="00DD0388">
          <w:rPr>
            <w:noProof/>
            <w:webHidden/>
          </w:rPr>
          <w:fldChar w:fldCharType="end"/>
        </w:r>
      </w:hyperlink>
    </w:p>
    <w:p w14:paraId="4169E2C5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8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2.45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tbCountDaily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_Toc466366588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61</w:t>
        </w:r>
        <w:r w:rsidR="00DD0388">
          <w:rPr>
            <w:noProof/>
            <w:webHidden/>
          </w:rPr>
          <w:fldChar w:fldCharType="end"/>
        </w:r>
      </w:hyperlink>
    </w:p>
    <w:p w14:paraId="162D731D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89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2.46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tbUUWiFiCountDaily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_Toc466366589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63</w:t>
        </w:r>
        <w:r w:rsidR="00DD0388">
          <w:rPr>
            <w:noProof/>
            <w:webHidden/>
          </w:rPr>
          <w:fldChar w:fldCharType="end"/>
        </w:r>
      </w:hyperlink>
    </w:p>
    <w:p w14:paraId="68A5E750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0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2.47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tbSIMCountDaily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_Toc466366590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64</w:t>
        </w:r>
        <w:r w:rsidR="00DD0388">
          <w:rPr>
            <w:noProof/>
            <w:webHidden/>
          </w:rPr>
          <w:fldChar w:fldCharType="end"/>
        </w:r>
      </w:hyperlink>
    </w:p>
    <w:p w14:paraId="3FA7E8B7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1" w:history="1"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2.48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tbCountMonthly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_Toc466366591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65</w:t>
        </w:r>
        <w:r w:rsidR="00DD0388">
          <w:rPr>
            <w:noProof/>
            <w:webHidden/>
          </w:rPr>
          <w:fldChar w:fldCharType="end"/>
        </w:r>
      </w:hyperlink>
    </w:p>
    <w:p w14:paraId="2797899A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2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2.49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tbCountOnlineDaily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_Toc466366592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67</w:t>
        </w:r>
        <w:r w:rsidR="00DD0388">
          <w:rPr>
            <w:noProof/>
            <w:webHidden/>
          </w:rPr>
          <w:fldChar w:fldCharType="end"/>
        </w:r>
      </w:hyperlink>
    </w:p>
    <w:p w14:paraId="7B86999B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3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2.50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tbFeedback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_Toc466366593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67</w:t>
        </w:r>
        <w:r w:rsidR="00DD0388">
          <w:rPr>
            <w:noProof/>
            <w:webHidden/>
          </w:rPr>
          <w:fldChar w:fldCharType="end"/>
        </w:r>
      </w:hyperlink>
    </w:p>
    <w:p w14:paraId="75BFC624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4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tbSMS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_Toc466366594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69</w:t>
        </w:r>
        <w:r w:rsidR="00DD0388">
          <w:rPr>
            <w:noProof/>
            <w:webHidden/>
          </w:rPr>
          <w:fldChar w:fldCharType="end"/>
        </w:r>
      </w:hyperlink>
    </w:p>
    <w:p w14:paraId="59215693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5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2.52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tbSMSGateway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_Toc466366595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70</w:t>
        </w:r>
        <w:r w:rsidR="00DD0388">
          <w:rPr>
            <w:noProof/>
            <w:webHidden/>
          </w:rPr>
          <w:fldChar w:fldCharType="end"/>
        </w:r>
      </w:hyperlink>
    </w:p>
    <w:p w14:paraId="6F033D36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6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2.53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tbSMSTemplate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_Toc466366596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71</w:t>
        </w:r>
        <w:r w:rsidR="00DD0388">
          <w:rPr>
            <w:noProof/>
            <w:webHidden/>
          </w:rPr>
          <w:fldChar w:fldCharType="end"/>
        </w:r>
      </w:hyperlink>
    </w:p>
    <w:p w14:paraId="6A502B76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7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2.54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tbSMSCountDaily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_Toc466366597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72</w:t>
        </w:r>
        <w:r w:rsidR="00DD0388">
          <w:rPr>
            <w:noProof/>
            <w:webHidden/>
          </w:rPr>
          <w:fldChar w:fldCharType="end"/>
        </w:r>
      </w:hyperlink>
    </w:p>
    <w:p w14:paraId="20A04EF9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8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2.55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tbCountSrcIP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_Toc466366598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73</w:t>
        </w:r>
        <w:r w:rsidR="00DD0388">
          <w:rPr>
            <w:noProof/>
            <w:webHidden/>
          </w:rPr>
          <w:fldChar w:fldCharType="end"/>
        </w:r>
      </w:hyperlink>
    </w:p>
    <w:p w14:paraId="410258A9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599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2.56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tbBlackList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_Toc466366599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74</w:t>
        </w:r>
        <w:r w:rsidR="00DD0388">
          <w:rPr>
            <w:noProof/>
            <w:webHidden/>
          </w:rPr>
          <w:fldChar w:fldCharType="end"/>
        </w:r>
      </w:hyperlink>
    </w:p>
    <w:p w14:paraId="121019B3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0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2.57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tbSupplier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_Toc466366600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74</w:t>
        </w:r>
        <w:r w:rsidR="00DD0388">
          <w:rPr>
            <w:noProof/>
            <w:webHidden/>
          </w:rPr>
          <w:fldChar w:fldCharType="end"/>
        </w:r>
      </w:hyperlink>
    </w:p>
    <w:p w14:paraId="0EB69463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1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2.58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</w:t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CN"/>
          </w:rPr>
          <w:t>Agent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_Toc466366601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75</w:t>
        </w:r>
        <w:r w:rsidR="00DD0388">
          <w:rPr>
            <w:noProof/>
            <w:webHidden/>
          </w:rPr>
          <w:fldChar w:fldCharType="end"/>
        </w:r>
      </w:hyperlink>
    </w:p>
    <w:p w14:paraId="0D6761D3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2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2.59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tbAgentAdditionRcd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_Toc466366602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76</w:t>
        </w:r>
        <w:r w:rsidR="00DD0388">
          <w:rPr>
            <w:noProof/>
            <w:webHidden/>
          </w:rPr>
          <w:fldChar w:fldCharType="end"/>
        </w:r>
      </w:hyperlink>
    </w:p>
    <w:p w14:paraId="5220968C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3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2.60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tbAgentDeductionRcd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_Toc466366603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77</w:t>
        </w:r>
        <w:r w:rsidR="00DD0388">
          <w:rPr>
            <w:noProof/>
            <w:webHidden/>
          </w:rPr>
          <w:fldChar w:fldCharType="end"/>
        </w:r>
      </w:hyperlink>
    </w:p>
    <w:p w14:paraId="473C49DB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4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2.61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tbUserTopupRcd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_Toc466366604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78</w:t>
        </w:r>
        <w:r w:rsidR="00DD0388">
          <w:rPr>
            <w:noProof/>
            <w:webHidden/>
          </w:rPr>
          <w:fldChar w:fldCharType="end"/>
        </w:r>
      </w:hyperlink>
    </w:p>
    <w:p w14:paraId="6EEA3DF5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5" w:history="1"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2.62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tbIPAddress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_Toc466366605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80</w:t>
        </w:r>
        <w:r w:rsidR="00DD0388">
          <w:rPr>
            <w:noProof/>
            <w:webHidden/>
          </w:rPr>
          <w:fldChar w:fldCharType="end"/>
        </w:r>
      </w:hyperlink>
    </w:p>
    <w:p w14:paraId="2B57D352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6" w:history="1"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2.63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strike/>
            <w:noProof/>
            <w:lang w:eastAsia="zh-HK"/>
          </w:rPr>
          <w:t>tbISP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_Toc466366606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80</w:t>
        </w:r>
        <w:r w:rsidR="00DD0388">
          <w:rPr>
            <w:noProof/>
            <w:webHidden/>
          </w:rPr>
          <w:fldChar w:fldCharType="end"/>
        </w:r>
      </w:hyperlink>
    </w:p>
    <w:p w14:paraId="6352B93E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7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2.64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tbUUWiFiCell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_Toc466366607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81</w:t>
        </w:r>
        <w:r w:rsidR="00DD0388">
          <w:rPr>
            <w:noProof/>
            <w:webHidden/>
          </w:rPr>
          <w:fldChar w:fldCharType="end"/>
        </w:r>
      </w:hyperlink>
    </w:p>
    <w:p w14:paraId="77997229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8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2.65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tbChinaCity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_Toc466366608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82</w:t>
        </w:r>
        <w:r w:rsidR="00DD0388">
          <w:rPr>
            <w:noProof/>
            <w:webHidden/>
          </w:rPr>
          <w:fldChar w:fldCharType="end"/>
        </w:r>
      </w:hyperlink>
    </w:p>
    <w:p w14:paraId="54BD8BA6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09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2.66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tbUUMsgTmpl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_Toc466366609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83</w:t>
        </w:r>
        <w:r w:rsidR="00DD0388">
          <w:rPr>
            <w:noProof/>
            <w:webHidden/>
          </w:rPr>
          <w:fldChar w:fldCharType="end"/>
        </w:r>
      </w:hyperlink>
    </w:p>
    <w:p w14:paraId="06A349C8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10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2.67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tbUUMsgQueue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_Toc466366610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83</w:t>
        </w:r>
        <w:r w:rsidR="00DD0388">
          <w:rPr>
            <w:noProof/>
            <w:webHidden/>
          </w:rPr>
          <w:fldChar w:fldCharType="end"/>
        </w:r>
      </w:hyperlink>
    </w:p>
    <w:p w14:paraId="41523567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11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2.68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tbUUMsgChannel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_Toc466366611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85</w:t>
        </w:r>
        <w:r w:rsidR="00DD0388">
          <w:rPr>
            <w:noProof/>
            <w:webHidden/>
          </w:rPr>
          <w:fldChar w:fldCharType="end"/>
        </w:r>
      </w:hyperlink>
    </w:p>
    <w:p w14:paraId="09D78FA8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12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2.69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tbUUMsgRecord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_Toc466366612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86</w:t>
        </w:r>
        <w:r w:rsidR="00DD0388">
          <w:rPr>
            <w:noProof/>
            <w:webHidden/>
          </w:rPr>
          <w:fldChar w:fldCharType="end"/>
        </w:r>
      </w:hyperlink>
    </w:p>
    <w:p w14:paraId="2DAECE57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13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2.70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tbUUMsgCountDaily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_Toc466366613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88</w:t>
        </w:r>
        <w:r w:rsidR="00DD0388">
          <w:rPr>
            <w:noProof/>
            <w:webHidden/>
          </w:rPr>
          <w:fldChar w:fldCharType="end"/>
        </w:r>
      </w:hyperlink>
    </w:p>
    <w:p w14:paraId="262E9CD3" w14:textId="77777777" w:rsidR="00DD0388" w:rsidRDefault="0052207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14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2.71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highlight w:val="cyan"/>
            <w:lang w:eastAsia="zh-HK"/>
          </w:rPr>
          <w:t>tbConsumerPackage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_Toc466366614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89</w:t>
        </w:r>
        <w:r w:rsidR="00DD0388">
          <w:rPr>
            <w:noProof/>
            <w:webHidden/>
          </w:rPr>
          <w:fldChar w:fldCharType="end"/>
        </w:r>
      </w:hyperlink>
    </w:p>
    <w:p w14:paraId="65430D7D" w14:textId="77777777" w:rsidR="00DD0388" w:rsidRDefault="00522070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en-GB" w:eastAsia="zh-CN"/>
        </w:rPr>
      </w:pPr>
      <w:hyperlink w:anchor="_Toc466366615" w:history="1"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>3</w:t>
        </w:r>
        <w:r w:rsidR="00DD038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>APP</w:t>
        </w:r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重定向</w:t>
        </w:r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>&amp;</w:t>
        </w:r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签权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_Toc466366615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91</w:t>
        </w:r>
        <w:r w:rsidR="00DD0388">
          <w:rPr>
            <w:noProof/>
            <w:webHidden/>
          </w:rPr>
          <w:fldChar w:fldCharType="end"/>
        </w:r>
      </w:hyperlink>
    </w:p>
    <w:p w14:paraId="58694F26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16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3.1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tbAPPServer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_Toc466366616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91</w:t>
        </w:r>
        <w:r w:rsidR="00DD0388">
          <w:rPr>
            <w:noProof/>
            <w:webHidden/>
          </w:rPr>
          <w:fldChar w:fldCharType="end"/>
        </w:r>
      </w:hyperlink>
    </w:p>
    <w:p w14:paraId="5B0E3D5E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17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3.2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tbAPPAuth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_Toc466366617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92</w:t>
        </w:r>
        <w:r w:rsidR="00DD0388">
          <w:rPr>
            <w:noProof/>
            <w:webHidden/>
          </w:rPr>
          <w:fldChar w:fldCharType="end"/>
        </w:r>
      </w:hyperlink>
    </w:p>
    <w:p w14:paraId="4C5533D0" w14:textId="77777777" w:rsidR="00DD0388" w:rsidRDefault="00522070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zh-CN"/>
        </w:rPr>
      </w:pPr>
      <w:hyperlink w:anchor="_Toc466366618" w:history="1"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3.3</w:t>
        </w:r>
        <w:r w:rsidR="00DD038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zh-CN"/>
          </w:rPr>
          <w:tab/>
        </w:r>
        <w:r w:rsidR="00DD0388" w:rsidRPr="001B441F">
          <w:rPr>
            <w:rStyle w:val="Hyperlink"/>
            <w:rFonts w:ascii="Consolas" w:eastAsia="微软雅黑" w:hAnsi="Consolas"/>
            <w:bCs/>
            <w:iCs/>
            <w:noProof/>
            <w:lang w:eastAsia="zh-HK"/>
          </w:rPr>
          <w:t>tbAPPAuthRcd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_Toc466366618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93</w:t>
        </w:r>
        <w:r w:rsidR="00DD0388">
          <w:rPr>
            <w:noProof/>
            <w:webHidden/>
          </w:rPr>
          <w:fldChar w:fldCharType="end"/>
        </w:r>
      </w:hyperlink>
    </w:p>
    <w:p w14:paraId="7BB18548" w14:textId="77777777" w:rsidR="00DD0388" w:rsidRDefault="0052207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en-GB" w:eastAsia="zh-CN"/>
        </w:rPr>
      </w:pPr>
      <w:hyperlink w:anchor="_Toc466366619" w:history="1"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附</w:t>
        </w:r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 xml:space="preserve">1  </w:t>
        </w:r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运营商</w:t>
        </w:r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>ID</w:t>
        </w:r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编号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_Toc466366619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94</w:t>
        </w:r>
        <w:r w:rsidR="00DD0388">
          <w:rPr>
            <w:noProof/>
            <w:webHidden/>
          </w:rPr>
          <w:fldChar w:fldCharType="end"/>
        </w:r>
      </w:hyperlink>
    </w:p>
    <w:p w14:paraId="64530960" w14:textId="77777777" w:rsidR="00DD0388" w:rsidRDefault="0052207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en-GB" w:eastAsia="zh-CN"/>
        </w:rPr>
      </w:pPr>
      <w:hyperlink w:anchor="_Toc466366620" w:history="1"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附</w:t>
        </w:r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 xml:space="preserve">2  </w:t>
        </w:r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国际电话区号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_Toc466366620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96</w:t>
        </w:r>
        <w:r w:rsidR="00DD0388">
          <w:rPr>
            <w:noProof/>
            <w:webHidden/>
          </w:rPr>
          <w:fldChar w:fldCharType="end"/>
        </w:r>
      </w:hyperlink>
    </w:p>
    <w:p w14:paraId="609B8935" w14:textId="77777777" w:rsidR="00DD0388" w:rsidRDefault="0052207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en-GB" w:eastAsia="zh-CN"/>
        </w:rPr>
      </w:pPr>
      <w:hyperlink w:anchor="_Toc466366621" w:history="1"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附</w:t>
        </w:r>
        <w:r w:rsidR="00DD0388" w:rsidRPr="001B441F">
          <w:rPr>
            <w:rStyle w:val="Hyperlink"/>
            <w:rFonts w:ascii="微软雅黑" w:eastAsia="微软雅黑"/>
            <w:noProof/>
            <w:lang w:eastAsia="zh-CN"/>
          </w:rPr>
          <w:t xml:space="preserve">3  </w:t>
        </w:r>
        <w:r w:rsidR="00DD0388" w:rsidRPr="001B441F">
          <w:rPr>
            <w:rStyle w:val="Hyperlink"/>
            <w:rFonts w:ascii="微软雅黑" w:eastAsia="微软雅黑" w:hint="eastAsia"/>
            <w:noProof/>
            <w:lang w:eastAsia="zh-CN"/>
          </w:rPr>
          <w:t>国家名</w:t>
        </w:r>
        <w:r w:rsidR="00DD0388">
          <w:rPr>
            <w:noProof/>
            <w:webHidden/>
          </w:rPr>
          <w:tab/>
        </w:r>
        <w:r w:rsidR="00DD0388">
          <w:rPr>
            <w:noProof/>
            <w:webHidden/>
          </w:rPr>
          <w:fldChar w:fldCharType="begin"/>
        </w:r>
        <w:r w:rsidR="00DD0388">
          <w:rPr>
            <w:noProof/>
            <w:webHidden/>
          </w:rPr>
          <w:instrText xml:space="preserve"> PAGEREF _Toc466366621 \h </w:instrText>
        </w:r>
        <w:r w:rsidR="00DD0388">
          <w:rPr>
            <w:noProof/>
            <w:webHidden/>
          </w:rPr>
        </w:r>
        <w:r w:rsidR="00DD0388">
          <w:rPr>
            <w:noProof/>
            <w:webHidden/>
          </w:rPr>
          <w:fldChar w:fldCharType="separate"/>
        </w:r>
        <w:r w:rsidR="00DD0388">
          <w:rPr>
            <w:noProof/>
            <w:webHidden/>
          </w:rPr>
          <w:t>105</w:t>
        </w:r>
        <w:r w:rsidR="00DD0388">
          <w:rPr>
            <w:noProof/>
            <w:webHidden/>
          </w:rPr>
          <w:fldChar w:fldCharType="end"/>
        </w:r>
      </w:hyperlink>
    </w:p>
    <w:p w14:paraId="03E3745D" w14:textId="77777777" w:rsidR="00B128CB" w:rsidRPr="005636CD" w:rsidRDefault="00ED4A9E" w:rsidP="00B128CB">
      <w:pPr>
        <w:tabs>
          <w:tab w:val="right" w:leader="dot" w:pos="9090"/>
        </w:tabs>
        <w:rPr>
          <w:rFonts w:ascii="Monaco" w:eastAsia="Microsoft YaHei" w:hAnsi="Monaco"/>
          <w:sz w:val="24"/>
          <w:lang w:eastAsia="zh-HK"/>
        </w:rPr>
      </w:pPr>
      <w:r w:rsidRPr="005636CD">
        <w:rPr>
          <w:rFonts w:ascii="Monaco" w:eastAsia="Microsoft YaHei" w:hAnsi="Monaco"/>
          <w:sz w:val="24"/>
        </w:rPr>
        <w:fldChar w:fldCharType="end"/>
      </w:r>
    </w:p>
    <w:p w14:paraId="47F3B9C6" w14:textId="77777777" w:rsidR="00391A75" w:rsidRPr="005636CD" w:rsidRDefault="00391A75" w:rsidP="00B128CB">
      <w:pPr>
        <w:tabs>
          <w:tab w:val="right" w:leader="dot" w:pos="9090"/>
        </w:tabs>
        <w:rPr>
          <w:rFonts w:ascii="Monaco" w:eastAsia="Microsoft YaHei" w:hAnsi="Monaco"/>
          <w:sz w:val="24"/>
        </w:rPr>
      </w:pPr>
    </w:p>
    <w:p w14:paraId="6C2ABE4A" w14:textId="77777777" w:rsidR="00391A75" w:rsidRPr="005636CD" w:rsidRDefault="00391A75">
      <w:pPr>
        <w:rPr>
          <w:rFonts w:ascii="Monaco" w:eastAsia="Microsoft YaHei" w:hAnsi="Monaco"/>
          <w:sz w:val="24"/>
        </w:rPr>
      </w:pPr>
    </w:p>
    <w:p w14:paraId="3ED30329" w14:textId="77777777" w:rsidR="00391A75" w:rsidRPr="00BF473F" w:rsidRDefault="00391A75">
      <w:pPr>
        <w:pStyle w:val="a"/>
        <w:rPr>
          <w:rFonts w:ascii="微软雅黑" w:eastAsia="微软雅黑"/>
        </w:rPr>
        <w:sectPr w:rsidR="00391A75" w:rsidRPr="00BF473F" w:rsidSect="00534AA9">
          <w:headerReference w:type="default" r:id="rId10"/>
          <w:footerReference w:type="default" r:id="rId11"/>
          <w:pgSz w:w="11909" w:h="16834" w:code="9"/>
          <w:pgMar w:top="1440" w:right="1440" w:bottom="1440" w:left="1440" w:header="851" w:footer="992" w:gutter="0"/>
          <w:pgNumType w:fmt="lowerRoman" w:start="1"/>
          <w:cols w:space="0"/>
        </w:sectPr>
      </w:pPr>
    </w:p>
    <w:p w14:paraId="402D137C" w14:textId="77777777" w:rsidR="00391A75" w:rsidRPr="00BF473F" w:rsidRDefault="00391A75">
      <w:pPr>
        <w:rPr>
          <w:rFonts w:ascii="微软雅黑" w:eastAsia="微软雅黑" w:hAnsi="Arial"/>
          <w:b/>
          <w:bCs/>
          <w:sz w:val="28"/>
          <w:u w:val="single"/>
        </w:rPr>
      </w:pPr>
      <w:r w:rsidRPr="00BF473F">
        <w:rPr>
          <w:rFonts w:ascii="微软雅黑" w:eastAsia="微软雅黑" w:hAnsi="Arial" w:hint="eastAsia"/>
          <w:b/>
          <w:bCs/>
          <w:sz w:val="28"/>
          <w:u w:val="single"/>
        </w:rPr>
        <w:lastRenderedPageBreak/>
        <w:t>Nomenclature</w:t>
      </w:r>
    </w:p>
    <w:p w14:paraId="1C5162DA" w14:textId="77777777" w:rsidR="00030A23" w:rsidRPr="00B04020" w:rsidRDefault="00030A23" w:rsidP="00030A23">
      <w:pPr>
        <w:tabs>
          <w:tab w:val="left" w:pos="720"/>
          <w:tab w:val="left" w:pos="1440"/>
        </w:tabs>
        <w:ind w:left="1440" w:hanging="1440"/>
        <w:rPr>
          <w:rFonts w:ascii="Consolas" w:eastAsia="微软雅黑" w:hAnsi="Consolas"/>
          <w:iCs/>
          <w:lang w:eastAsia="zh-CN"/>
        </w:rPr>
      </w:pPr>
      <w:r w:rsidRPr="00B04020">
        <w:rPr>
          <w:rFonts w:ascii="Consolas" w:eastAsia="微软雅黑" w:hAnsi="Consolas"/>
          <w:iCs/>
          <w:lang w:eastAsia="zh-CN"/>
        </w:rPr>
        <w:t>ViFi</w:t>
      </w:r>
      <w:r w:rsidRPr="00B04020">
        <w:rPr>
          <w:rFonts w:ascii="Consolas" w:eastAsia="微软雅黑" w:hAnsi="Consolas" w:hint="eastAsia"/>
          <w:iCs/>
          <w:lang w:eastAsia="zh-CN"/>
        </w:rPr>
        <w:tab/>
      </w:r>
      <w:r w:rsidRPr="00B04020">
        <w:rPr>
          <w:rFonts w:ascii="Consolas" w:eastAsia="微软雅黑" w:hAnsi="Consolas" w:hint="eastAsia"/>
          <w:iCs/>
          <w:lang w:eastAsia="zh-CN"/>
        </w:rPr>
        <w:tab/>
      </w:r>
      <w:r w:rsidRPr="00B04020">
        <w:rPr>
          <w:rFonts w:ascii="Consolas" w:eastAsia="微软雅黑" w:hAnsi="Consolas"/>
          <w:iCs/>
          <w:lang w:eastAsia="zh-CN"/>
        </w:rPr>
        <w:t xml:space="preserve">WiFi </w:t>
      </w:r>
      <w:r w:rsidRPr="00B04020">
        <w:rPr>
          <w:rFonts w:ascii="Consolas" w:eastAsia="微软雅黑" w:hAnsi="Consolas"/>
          <w:iCs/>
          <w:lang w:eastAsia="zh-CN"/>
        </w:rPr>
        <w:t>设备</w:t>
      </w:r>
    </w:p>
    <w:p w14:paraId="794A00C3" w14:textId="77777777" w:rsidR="00030A23" w:rsidRDefault="00030A23" w:rsidP="00030A23">
      <w:pPr>
        <w:tabs>
          <w:tab w:val="left" w:pos="720"/>
          <w:tab w:val="left" w:pos="1440"/>
        </w:tabs>
        <w:ind w:left="1440" w:hanging="1440"/>
        <w:rPr>
          <w:rFonts w:ascii="Consolas" w:eastAsia="微软雅黑" w:hAnsi="Consolas"/>
          <w:iCs/>
          <w:lang w:eastAsia="zh-CN"/>
        </w:rPr>
      </w:pPr>
      <w:r w:rsidRPr="00B04020">
        <w:rPr>
          <w:rFonts w:ascii="Consolas" w:eastAsia="微软雅黑" w:hAnsi="Consolas"/>
          <w:iCs/>
          <w:lang w:eastAsia="zh-CN"/>
        </w:rPr>
        <w:t>VRS</w:t>
      </w:r>
      <w:r w:rsidRPr="00B04020">
        <w:rPr>
          <w:rFonts w:ascii="Consolas" w:eastAsia="微软雅黑" w:hAnsi="Consolas"/>
          <w:iCs/>
          <w:lang w:eastAsia="zh-CN"/>
        </w:rPr>
        <w:tab/>
      </w:r>
      <w:r w:rsidRPr="00B04020">
        <w:rPr>
          <w:rFonts w:ascii="Consolas" w:eastAsia="微软雅黑" w:hAnsi="Consolas"/>
          <w:iCs/>
          <w:lang w:eastAsia="zh-CN"/>
        </w:rPr>
        <w:tab/>
      </w:r>
      <w:r>
        <w:rPr>
          <w:rFonts w:ascii="Consolas" w:eastAsia="微软雅黑" w:hAnsi="Consolas"/>
          <w:iCs/>
          <w:lang w:eastAsia="zh-CN"/>
        </w:rPr>
        <w:t>根服务器</w:t>
      </w:r>
    </w:p>
    <w:p w14:paraId="270C2231" w14:textId="77777777" w:rsidR="00030A23" w:rsidRDefault="00030A23" w:rsidP="00030A23">
      <w:pPr>
        <w:tabs>
          <w:tab w:val="left" w:pos="720"/>
          <w:tab w:val="left" w:pos="1440"/>
        </w:tabs>
        <w:ind w:left="1440" w:hanging="1440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t>VNS</w:t>
      </w:r>
      <w:r>
        <w:rPr>
          <w:rFonts w:ascii="Consolas" w:eastAsia="微软雅黑" w:hAnsi="Consolas"/>
          <w:iCs/>
          <w:lang w:eastAsia="zh-CN"/>
        </w:rPr>
        <w:tab/>
      </w:r>
      <w:r>
        <w:rPr>
          <w:rFonts w:ascii="Consolas" w:eastAsia="微软雅黑" w:hAnsi="Consolas"/>
          <w:iCs/>
          <w:lang w:eastAsia="zh-CN"/>
        </w:rPr>
        <w:tab/>
      </w:r>
      <w:r>
        <w:rPr>
          <w:rFonts w:ascii="Consolas" w:eastAsia="微软雅黑" w:hAnsi="Consolas"/>
          <w:iCs/>
          <w:lang w:eastAsia="zh-CN"/>
        </w:rPr>
        <w:t>节点主服务</w:t>
      </w:r>
      <w:r>
        <w:rPr>
          <w:rFonts w:ascii="Consolas" w:eastAsia="微软雅黑" w:hAnsi="Consolas" w:hint="eastAsia"/>
          <w:iCs/>
          <w:lang w:eastAsia="zh-CN"/>
        </w:rPr>
        <w:t>器</w:t>
      </w:r>
    </w:p>
    <w:p w14:paraId="17887444" w14:textId="77777777" w:rsidR="00030A23" w:rsidRDefault="00030A23" w:rsidP="00030A23">
      <w:pPr>
        <w:tabs>
          <w:tab w:val="left" w:pos="720"/>
          <w:tab w:val="left" w:pos="1440"/>
        </w:tabs>
        <w:ind w:left="1440" w:hanging="1440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t>VPX</w:t>
      </w:r>
      <w:r>
        <w:rPr>
          <w:rFonts w:ascii="Consolas" w:eastAsia="微软雅黑" w:hAnsi="Consolas"/>
          <w:iCs/>
          <w:lang w:eastAsia="zh-CN"/>
        </w:rPr>
        <w:tab/>
      </w:r>
      <w:r>
        <w:rPr>
          <w:rFonts w:ascii="Consolas" w:eastAsia="微软雅黑" w:hAnsi="Consolas"/>
          <w:iCs/>
          <w:lang w:eastAsia="zh-CN"/>
        </w:rPr>
        <w:tab/>
        <w:t>SIP</w:t>
      </w:r>
      <w:r>
        <w:rPr>
          <w:rFonts w:ascii="Consolas" w:eastAsia="微软雅黑" w:hAnsi="Consolas"/>
          <w:iCs/>
          <w:lang w:eastAsia="zh-CN"/>
        </w:rPr>
        <w:t>软</w:t>
      </w:r>
      <w:r>
        <w:rPr>
          <w:rFonts w:ascii="Consolas" w:eastAsia="微软雅黑" w:hAnsi="Consolas" w:hint="eastAsia"/>
          <w:iCs/>
          <w:lang w:eastAsia="zh-CN"/>
        </w:rPr>
        <w:t>交换</w:t>
      </w:r>
      <w:r>
        <w:rPr>
          <w:rFonts w:ascii="Consolas" w:eastAsia="微软雅黑" w:hAnsi="Consolas"/>
          <w:iCs/>
          <w:lang w:eastAsia="zh-CN"/>
        </w:rPr>
        <w:t>服务器</w:t>
      </w:r>
    </w:p>
    <w:p w14:paraId="68E10C99" w14:textId="77777777" w:rsidR="00030A23" w:rsidRDefault="00030A23" w:rsidP="00030A23">
      <w:pPr>
        <w:tabs>
          <w:tab w:val="left" w:pos="720"/>
          <w:tab w:val="left" w:pos="1440"/>
        </w:tabs>
        <w:ind w:left="1440" w:hanging="1440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t>VSW</w:t>
      </w:r>
      <w:r>
        <w:rPr>
          <w:rFonts w:ascii="Consolas" w:eastAsia="微软雅黑" w:hAnsi="Consolas"/>
          <w:iCs/>
          <w:lang w:eastAsia="zh-CN"/>
        </w:rPr>
        <w:tab/>
      </w:r>
      <w:r>
        <w:rPr>
          <w:rFonts w:ascii="Consolas" w:eastAsia="微软雅黑" w:hAnsi="Consolas"/>
          <w:iCs/>
          <w:lang w:eastAsia="zh-CN"/>
        </w:rPr>
        <w:tab/>
        <w:t>SIMP&lt;&gt;GoIP</w:t>
      </w:r>
      <w:r>
        <w:rPr>
          <w:rFonts w:ascii="Consolas" w:eastAsia="微软雅黑" w:hAnsi="Consolas"/>
          <w:iCs/>
          <w:lang w:eastAsia="zh-CN"/>
        </w:rPr>
        <w:t>信息交换服务器</w:t>
      </w:r>
    </w:p>
    <w:p w14:paraId="1CAD36C1" w14:textId="77777777" w:rsidR="00030A23" w:rsidRDefault="00030A23" w:rsidP="00030A23">
      <w:pPr>
        <w:tabs>
          <w:tab w:val="left" w:pos="720"/>
          <w:tab w:val="left" w:pos="1440"/>
        </w:tabs>
        <w:ind w:left="1440" w:hanging="1440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t>VAPP</w:t>
      </w:r>
      <w:r>
        <w:rPr>
          <w:rFonts w:ascii="Consolas" w:eastAsia="微软雅黑" w:hAnsi="Consolas"/>
          <w:iCs/>
          <w:lang w:eastAsia="zh-CN"/>
        </w:rPr>
        <w:tab/>
      </w:r>
      <w:r>
        <w:rPr>
          <w:rFonts w:ascii="Consolas" w:eastAsia="微软雅黑" w:hAnsi="Consolas"/>
          <w:iCs/>
          <w:lang w:eastAsia="zh-CN"/>
        </w:rPr>
        <w:tab/>
        <w:t xml:space="preserve">Android/iOS </w:t>
      </w:r>
      <w:r>
        <w:rPr>
          <w:rFonts w:ascii="Consolas" w:eastAsia="微软雅黑" w:hAnsi="Consolas"/>
          <w:iCs/>
          <w:lang w:eastAsia="zh-CN"/>
        </w:rPr>
        <w:t>应用</w:t>
      </w:r>
      <w:r>
        <w:rPr>
          <w:rFonts w:ascii="Consolas" w:eastAsia="微软雅黑" w:hAnsi="Consolas" w:hint="eastAsia"/>
          <w:iCs/>
          <w:lang w:eastAsia="zh-CN"/>
        </w:rPr>
        <w:t>程序</w:t>
      </w:r>
    </w:p>
    <w:p w14:paraId="3C1A568A" w14:textId="77777777" w:rsidR="00391A75" w:rsidRPr="00BF473F" w:rsidRDefault="00391A75">
      <w:pPr>
        <w:rPr>
          <w:rFonts w:ascii="微软雅黑" w:eastAsia="微软雅黑"/>
        </w:rPr>
      </w:pPr>
    </w:p>
    <w:p w14:paraId="5976D076" w14:textId="77777777" w:rsidR="00391A75" w:rsidRPr="00BF473F" w:rsidRDefault="00391A75">
      <w:pPr>
        <w:rPr>
          <w:rFonts w:ascii="微软雅黑" w:eastAsia="微软雅黑"/>
        </w:rPr>
      </w:pPr>
    </w:p>
    <w:p w14:paraId="3E282106" w14:textId="77777777" w:rsidR="00233C09" w:rsidRPr="00BF473F" w:rsidRDefault="00391A75" w:rsidP="00233C09">
      <w:pPr>
        <w:rPr>
          <w:rFonts w:ascii="微软雅黑" w:eastAsia="微软雅黑"/>
        </w:rPr>
      </w:pPr>
      <w:r w:rsidRPr="00BF473F">
        <w:rPr>
          <w:rFonts w:ascii="微软雅黑" w:eastAsia="微软雅黑" w:hint="eastAsia"/>
        </w:rPr>
        <w:br w:type="page"/>
      </w:r>
    </w:p>
    <w:p w14:paraId="2487BB13" w14:textId="77777777" w:rsidR="00233C09" w:rsidRPr="00BF473F" w:rsidRDefault="001124F2" w:rsidP="00233C09">
      <w:pPr>
        <w:pStyle w:val="Heading1"/>
        <w:rPr>
          <w:rFonts w:ascii="微软雅黑" w:eastAsia="微软雅黑"/>
        </w:rPr>
      </w:pPr>
      <w:bookmarkStart w:id="0" w:name="_Toc324320722"/>
      <w:bookmarkStart w:id="1" w:name="_Toc466366542"/>
      <w:r>
        <w:rPr>
          <w:rFonts w:ascii="微软雅黑" w:eastAsia="微软雅黑"/>
        </w:rPr>
        <w:lastRenderedPageBreak/>
        <w:t>INT</w:t>
      </w:r>
      <w:r w:rsidR="00233C09" w:rsidRPr="00BF473F">
        <w:rPr>
          <w:rFonts w:ascii="微软雅黑" w:eastAsia="微软雅黑" w:hint="eastAsia"/>
        </w:rPr>
        <w:t>RODUCTION</w:t>
      </w:r>
      <w:bookmarkEnd w:id="0"/>
      <w:bookmarkEnd w:id="1"/>
    </w:p>
    <w:p w14:paraId="06207DDB" w14:textId="77777777" w:rsidR="00030A23" w:rsidRDefault="00357DA7" w:rsidP="008D2EB1">
      <w:pPr>
        <w:pStyle w:val="NormalIndent"/>
        <w:rPr>
          <w:rFonts w:ascii="微软雅黑" w:eastAsia="微软雅黑"/>
          <w:lang w:eastAsia="zh-CN"/>
        </w:rPr>
      </w:pPr>
      <w:r>
        <w:rPr>
          <w:rFonts w:ascii="微软雅黑" w:eastAsia="微软雅黑"/>
          <w:lang w:eastAsia="zh-CN"/>
        </w:rPr>
        <w:t xml:space="preserve">     </w:t>
      </w:r>
      <w:r w:rsidR="00233C09" w:rsidRPr="00BF473F">
        <w:rPr>
          <w:rFonts w:ascii="微软雅黑" w:eastAsia="微软雅黑" w:hint="eastAsia"/>
          <w:lang w:eastAsia="zh-CN"/>
        </w:rPr>
        <w:t>本文档描述</w:t>
      </w:r>
      <w:r w:rsidR="00D4699C">
        <w:rPr>
          <w:rFonts w:ascii="微软雅黑" w:eastAsia="微软雅黑"/>
          <w:lang w:eastAsia="zh-CN"/>
        </w:rPr>
        <w:t>ViFi</w:t>
      </w:r>
      <w:r w:rsidR="00233C09" w:rsidRPr="00BF473F">
        <w:rPr>
          <w:rFonts w:ascii="微软雅黑" w:eastAsia="微软雅黑" w:hint="eastAsia"/>
          <w:lang w:eastAsia="zh-CN"/>
        </w:rPr>
        <w:t>项目中</w:t>
      </w:r>
      <w:r w:rsidR="00030A23">
        <w:rPr>
          <w:rFonts w:ascii="微软雅黑" w:eastAsia="微软雅黑" w:hint="eastAsia"/>
          <w:lang w:eastAsia="zh-CN"/>
        </w:rPr>
        <w:t>所</w:t>
      </w:r>
      <w:r w:rsidR="008F25B6">
        <w:rPr>
          <w:rFonts w:ascii="微软雅黑" w:eastAsia="微软雅黑"/>
          <w:lang w:eastAsia="zh-CN"/>
        </w:rPr>
        <w:t>有数据</w:t>
      </w:r>
      <w:r w:rsidR="008F25B6">
        <w:rPr>
          <w:rFonts w:ascii="微软雅黑" w:eastAsia="微软雅黑" w:hint="eastAsia"/>
          <w:lang w:eastAsia="zh-CN"/>
        </w:rPr>
        <w:t>表</w:t>
      </w:r>
      <w:r w:rsidR="00030A23">
        <w:rPr>
          <w:rFonts w:ascii="微软雅黑" w:eastAsia="微软雅黑"/>
          <w:lang w:eastAsia="zh-CN"/>
        </w:rPr>
        <w:t>定义，</w:t>
      </w:r>
      <w:r w:rsidR="0098321D">
        <w:rPr>
          <w:rFonts w:ascii="微软雅黑" w:eastAsia="微软雅黑"/>
          <w:lang w:eastAsia="zh-CN"/>
        </w:rPr>
        <w:t>ViFi系统数据库只存在于VR</w:t>
      </w:r>
      <w:r w:rsidR="00030A23">
        <w:rPr>
          <w:rFonts w:ascii="微软雅黑" w:eastAsia="微软雅黑"/>
          <w:lang w:eastAsia="zh-CN"/>
        </w:rPr>
        <w:t>S/VNS</w:t>
      </w:r>
      <w:r w:rsidR="0098321D">
        <w:rPr>
          <w:rFonts w:ascii="微软雅黑" w:eastAsia="微软雅黑"/>
          <w:lang w:eastAsia="zh-CN"/>
        </w:rPr>
        <w:t>两个</w:t>
      </w:r>
      <w:r w:rsidR="0098321D">
        <w:rPr>
          <w:rFonts w:ascii="微软雅黑" w:eastAsia="微软雅黑" w:hint="eastAsia"/>
          <w:lang w:eastAsia="zh-CN"/>
        </w:rPr>
        <w:t>模</w:t>
      </w:r>
      <w:r w:rsidR="0098321D">
        <w:rPr>
          <w:rFonts w:ascii="微软雅黑" w:eastAsia="微软雅黑"/>
          <w:lang w:eastAsia="zh-CN"/>
        </w:rPr>
        <w:t>块中</w:t>
      </w:r>
      <w:r w:rsidR="00030A23">
        <w:rPr>
          <w:rFonts w:ascii="微软雅黑" w:eastAsia="微软雅黑"/>
          <w:lang w:eastAsia="zh-CN"/>
        </w:rPr>
        <w:t>。</w:t>
      </w:r>
    </w:p>
    <w:p w14:paraId="2788E5A5" w14:textId="77777777" w:rsidR="00357DA7" w:rsidRDefault="0098321D" w:rsidP="00357DA7">
      <w:pPr>
        <w:pStyle w:val="NormalIndent"/>
        <w:rPr>
          <w:rFonts w:ascii="微软雅黑" w:eastAsia="微软雅黑"/>
          <w:lang w:eastAsia="zh-CN"/>
        </w:rPr>
      </w:pPr>
      <w:r>
        <w:rPr>
          <w:rFonts w:ascii="微软雅黑" w:eastAsia="微软雅黑"/>
          <w:lang w:eastAsia="zh-CN"/>
        </w:rPr>
        <w:t>部署时根据需要只部署对应的数据</w:t>
      </w:r>
      <w:r>
        <w:rPr>
          <w:rFonts w:ascii="微软雅黑" w:eastAsia="微软雅黑" w:hint="eastAsia"/>
          <w:lang w:eastAsia="zh-CN"/>
        </w:rPr>
        <w:t>表</w:t>
      </w:r>
      <w:r w:rsidR="00357DA7">
        <w:rPr>
          <w:rFonts w:ascii="微软雅黑" w:eastAsia="微软雅黑"/>
          <w:lang w:eastAsia="zh-CN"/>
        </w:rPr>
        <w:t>.</w:t>
      </w:r>
    </w:p>
    <w:p w14:paraId="49DEAF6D" w14:textId="77777777" w:rsidR="0098321D" w:rsidRDefault="00357DA7" w:rsidP="00357DA7">
      <w:pPr>
        <w:pStyle w:val="NormalInden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ab/>
      </w:r>
      <w:r>
        <w:rPr>
          <w:rFonts w:ascii="微软雅黑" w:eastAsia="微软雅黑" w:hint="eastAsia"/>
          <w:lang w:eastAsia="zh-CN"/>
        </w:rPr>
        <w:tab/>
      </w:r>
      <w:r w:rsidR="000C2F83">
        <w:rPr>
          <w:rFonts w:ascii="微软雅黑" w:eastAsia="微软雅黑"/>
          <w:lang w:eastAsia="zh-CN"/>
        </w:rPr>
        <w:t>数据库名称为</w:t>
      </w:r>
      <w:r w:rsidR="00E147E1">
        <w:rPr>
          <w:rFonts w:ascii="微软雅黑" w:eastAsia="微软雅黑"/>
          <w:lang w:eastAsia="zh-CN"/>
        </w:rPr>
        <w:t>UUWIFI</w:t>
      </w:r>
      <w:r w:rsidR="00390335">
        <w:rPr>
          <w:rFonts w:ascii="微软雅黑" w:eastAsia="微软雅黑"/>
          <w:lang w:eastAsia="zh-CN"/>
        </w:rPr>
        <w:t>.</w:t>
      </w:r>
    </w:p>
    <w:p w14:paraId="7EFCC32F" w14:textId="77777777" w:rsidR="00030A23" w:rsidRDefault="00030A23" w:rsidP="008D2EB1">
      <w:pPr>
        <w:pStyle w:val="NormalIndent"/>
        <w:rPr>
          <w:rFonts w:ascii="微软雅黑" w:eastAsia="微软雅黑"/>
          <w:lang w:eastAsia="zh-CN"/>
        </w:rPr>
      </w:pPr>
    </w:p>
    <w:p w14:paraId="41D8D311" w14:textId="77777777" w:rsidR="00233C09" w:rsidRPr="00BF473F" w:rsidRDefault="00233C09" w:rsidP="00233C09">
      <w:pPr>
        <w:pStyle w:val="NormalIndent"/>
        <w:rPr>
          <w:rFonts w:ascii="微软雅黑" w:eastAsia="微软雅黑"/>
          <w:lang w:eastAsia="zh-HK"/>
        </w:rPr>
      </w:pPr>
    </w:p>
    <w:p w14:paraId="362609B8" w14:textId="77777777" w:rsidR="00233C09" w:rsidRDefault="00233C09" w:rsidP="008F3FDD">
      <w:pPr>
        <w:pStyle w:val="Heading1"/>
        <w:pageBreakBefore/>
        <w:ind w:left="431" w:hanging="431"/>
        <w:rPr>
          <w:rFonts w:ascii="微软雅黑" w:eastAsia="微软雅黑"/>
          <w:lang w:eastAsia="zh-CN"/>
        </w:rPr>
      </w:pPr>
      <w:bookmarkStart w:id="2" w:name="_Toc324320723"/>
      <w:bookmarkStart w:id="3" w:name="_Toc466366543"/>
      <w:r w:rsidRPr="00BF473F">
        <w:rPr>
          <w:rFonts w:ascii="微软雅黑" w:eastAsia="微软雅黑" w:hint="eastAsia"/>
          <w:lang w:eastAsia="zh-CN"/>
        </w:rPr>
        <w:lastRenderedPageBreak/>
        <w:t xml:space="preserve">Database </w:t>
      </w:r>
      <w:bookmarkEnd w:id="2"/>
      <w:r w:rsidR="003A5AA9">
        <w:rPr>
          <w:rFonts w:ascii="微软雅黑" w:eastAsia="微软雅黑"/>
          <w:lang w:eastAsia="zh-CN"/>
        </w:rPr>
        <w:t>UUWIFI</w:t>
      </w:r>
      <w:bookmarkEnd w:id="3"/>
    </w:p>
    <w:p w14:paraId="6C4FA9D0" w14:textId="77777777" w:rsidR="00233C09" w:rsidRDefault="004D25FA" w:rsidP="00233C09">
      <w:pPr>
        <w:pStyle w:val="NormalInden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本章各小节将描述</w:t>
      </w:r>
      <w:r w:rsidR="00233C09" w:rsidRPr="00BF473F">
        <w:rPr>
          <w:rFonts w:ascii="微软雅黑" w:eastAsia="微软雅黑" w:hint="eastAsia"/>
          <w:lang w:eastAsia="zh-CN"/>
        </w:rPr>
        <w:t>中各表的详细信息.</w:t>
      </w:r>
    </w:p>
    <w:p w14:paraId="473285D3" w14:textId="77777777" w:rsidR="008D2EB1" w:rsidRPr="00D538B7" w:rsidRDefault="008D2EB1" w:rsidP="00D538B7">
      <w:pPr>
        <w:pStyle w:val="Heading2"/>
        <w:numPr>
          <w:ilvl w:val="0"/>
          <w:numId w:val="0"/>
        </w:numPr>
        <w:rPr>
          <w:rFonts w:ascii="Consolas" w:eastAsia="微软雅黑" w:hAnsi="Consolas"/>
          <w:bCs/>
          <w:i w:val="0"/>
          <w:iCs/>
          <w:lang w:eastAsia="zh-HK"/>
        </w:rPr>
      </w:pPr>
    </w:p>
    <w:p w14:paraId="7844D3D4" w14:textId="77777777" w:rsidR="00233C09" w:rsidRPr="00D538B7" w:rsidRDefault="00233C09" w:rsidP="00233C09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" w:name="_Toc324091570"/>
      <w:bookmarkStart w:id="5" w:name="_Toc324320724"/>
      <w:bookmarkStart w:id="6" w:name="_Toc466366544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tbConfigure</w:t>
      </w:r>
      <w:bookmarkEnd w:id="4"/>
      <w:bookmarkEnd w:id="5"/>
      <w:bookmarkEnd w:id="6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992"/>
        <w:gridCol w:w="1134"/>
        <w:gridCol w:w="4111"/>
      </w:tblGrid>
      <w:tr w:rsidR="0050024A" w:rsidRPr="00BF473F" w14:paraId="2EECD70B" w14:textId="77777777" w:rsidTr="001D1010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037F669A" w14:textId="77777777" w:rsidR="00233C09" w:rsidRPr="00C3424E" w:rsidRDefault="00233C09" w:rsidP="00233C0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8FDBB7" w14:textId="77777777" w:rsidR="00233C09" w:rsidRPr="005C47AD" w:rsidRDefault="00233C09" w:rsidP="00233C0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tbConfigure</w:t>
            </w:r>
          </w:p>
        </w:tc>
      </w:tr>
      <w:tr w:rsidR="0050024A" w:rsidRPr="00BF473F" w14:paraId="3DE6AADE" w14:textId="77777777" w:rsidTr="001D1010">
        <w:trPr>
          <w:trHeight w:val="978"/>
        </w:trPr>
        <w:tc>
          <w:tcPr>
            <w:tcW w:w="1985" w:type="dxa"/>
            <w:shd w:val="clear" w:color="auto" w:fill="E6E6E6"/>
          </w:tcPr>
          <w:p w14:paraId="4F02997C" w14:textId="77777777" w:rsidR="000E559F" w:rsidRPr="00C3424E" w:rsidRDefault="000E559F" w:rsidP="000B28E1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31C717BE" w14:textId="77777777" w:rsidR="000E559F" w:rsidRPr="005C47AD" w:rsidRDefault="000E559F" w:rsidP="000B28E1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系统配置项表</w:t>
            </w: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.</w:t>
            </w:r>
          </w:p>
        </w:tc>
      </w:tr>
      <w:tr w:rsidR="0050024A" w:rsidRPr="00BF473F" w14:paraId="68BDC0CE" w14:textId="77777777" w:rsidTr="001D1010">
        <w:tc>
          <w:tcPr>
            <w:tcW w:w="1985" w:type="dxa"/>
            <w:shd w:val="clear" w:color="auto" w:fill="E6E6E6"/>
          </w:tcPr>
          <w:p w14:paraId="5535CE21" w14:textId="77777777" w:rsidR="00233C09" w:rsidRPr="00C3424E" w:rsidRDefault="00233C09" w:rsidP="00233C0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0C31ACC5" w14:textId="77777777" w:rsidR="00233C09" w:rsidRPr="005C47AD" w:rsidRDefault="00233C09" w:rsidP="00233C0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50024A" w:rsidRPr="00BF473F" w14:paraId="59308CA6" w14:textId="77777777" w:rsidTr="001D1010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529A845D" w14:textId="77777777" w:rsidR="000E559F" w:rsidRPr="00C3424E" w:rsidRDefault="00AA4047" w:rsidP="00233C0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CD4C259" w14:textId="77777777" w:rsidR="000E559F" w:rsidRPr="005C47AD" w:rsidRDefault="000B28E1" w:rsidP="00233C0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sz w:val="20"/>
                <w:lang w:eastAsia="zh-CN"/>
              </w:rPr>
              <w:t>keyConfigureId</w:t>
            </w:r>
          </w:p>
        </w:tc>
      </w:tr>
      <w:tr w:rsidR="0050024A" w:rsidRPr="00BF473F" w14:paraId="57E37E92" w14:textId="77777777" w:rsidTr="001D1010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36909E9D" w14:textId="77777777" w:rsidR="000E559F" w:rsidRPr="00C3424E" w:rsidRDefault="006056F2" w:rsidP="00233C0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21AC7F" w14:textId="77777777" w:rsidR="000E559F" w:rsidRPr="005C47AD" w:rsidRDefault="00D132EE" w:rsidP="00233C0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N</w:t>
            </w:r>
            <w:r w:rsidR="00286410">
              <w:rPr>
                <w:rFonts w:ascii="Consolas" w:eastAsia="微软雅黑" w:hAnsi="Consolas"/>
                <w:kern w:val="0"/>
                <w:sz w:val="20"/>
                <w:lang w:eastAsia="zh-CN"/>
              </w:rPr>
              <w:t>ame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, </w:t>
            </w:r>
            <w:r w:rsidR="00286410" w:rsidRPr="00286410">
              <w:rPr>
                <w:rFonts w:ascii="Consolas" w:eastAsia="微软雅黑" w:hAnsi="Consolas"/>
                <w:kern w:val="0"/>
                <w:sz w:val="20"/>
                <w:lang w:eastAsia="zh-CN"/>
              </w:rPr>
              <w:t>type</w:t>
            </w:r>
          </w:p>
        </w:tc>
      </w:tr>
      <w:tr w:rsidR="00E443C2" w:rsidRPr="00BF473F" w14:paraId="2C8C9897" w14:textId="77777777" w:rsidTr="001D1010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4D7B793C" w14:textId="77777777" w:rsidR="00233C09" w:rsidRPr="00C3424E" w:rsidRDefault="00233C09" w:rsidP="00233C0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14E6D69B" w14:textId="77777777" w:rsidR="00233C09" w:rsidRPr="00C3424E" w:rsidRDefault="00233C09" w:rsidP="00233C0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6C3A9AF" w14:textId="77777777" w:rsidR="00233C09" w:rsidRPr="00C3424E" w:rsidRDefault="00233C09" w:rsidP="000B28E1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4B519350" w14:textId="77777777" w:rsidR="00233C09" w:rsidRPr="00C3424E" w:rsidRDefault="00233C09" w:rsidP="000B28E1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138D3DE8" w14:textId="77777777" w:rsidR="00233C09" w:rsidRPr="00C3424E" w:rsidRDefault="00233C09" w:rsidP="00233C0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E443C2" w:rsidRPr="00BF473F" w14:paraId="64689AB3" w14:textId="77777777" w:rsidTr="001D1010">
        <w:trPr>
          <w:trHeight w:val="387"/>
        </w:trPr>
        <w:tc>
          <w:tcPr>
            <w:tcW w:w="1985" w:type="dxa"/>
          </w:tcPr>
          <w:p w14:paraId="28C6B23F" w14:textId="77777777" w:rsidR="00233C09" w:rsidRPr="00D17F12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keyConfigureId</w:t>
            </w:r>
          </w:p>
        </w:tc>
        <w:tc>
          <w:tcPr>
            <w:tcW w:w="1701" w:type="dxa"/>
          </w:tcPr>
          <w:p w14:paraId="69B0E91C" w14:textId="77777777" w:rsidR="00233C09" w:rsidRPr="005C47AD" w:rsidRDefault="001124F2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992" w:type="dxa"/>
          </w:tcPr>
          <w:p w14:paraId="42EBC94A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A95E7DC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3ECC3CF" w14:textId="77777777" w:rsidR="00CB1988" w:rsidRDefault="00CB1988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配置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7D208A5A" w14:textId="77777777" w:rsidR="00233C09" w:rsidRPr="005C47AD" w:rsidRDefault="00233C09" w:rsidP="00233C09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E443C2" w:rsidRPr="00BF473F" w14:paraId="689C2B51" w14:textId="77777777" w:rsidTr="001D1010">
        <w:trPr>
          <w:trHeight w:val="215"/>
        </w:trPr>
        <w:tc>
          <w:tcPr>
            <w:tcW w:w="1985" w:type="dxa"/>
          </w:tcPr>
          <w:p w14:paraId="1C03B68C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name</w:t>
            </w:r>
          </w:p>
        </w:tc>
        <w:tc>
          <w:tcPr>
            <w:tcW w:w="1701" w:type="dxa"/>
          </w:tcPr>
          <w:p w14:paraId="557ED374" w14:textId="77777777" w:rsidR="00233C09" w:rsidRPr="005C47AD" w:rsidRDefault="001124F2" w:rsidP="00C65B0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233C09" w:rsidRPr="005C47AD">
              <w:rPr>
                <w:rFonts w:ascii="Consolas" w:eastAsia="微软雅黑" w:hAnsi="Consolas"/>
                <w:lang w:eastAsia="zh-CN"/>
              </w:rPr>
              <w:t>(</w:t>
            </w:r>
            <w:r w:rsidR="00C65B0A" w:rsidRPr="005C47AD">
              <w:rPr>
                <w:rFonts w:ascii="Consolas" w:eastAsia="微软雅黑" w:hAnsi="Consolas"/>
                <w:lang w:eastAsia="zh-CN"/>
              </w:rPr>
              <w:t>45</w:t>
            </w:r>
            <w:r w:rsidR="00233C09"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992" w:type="dxa"/>
          </w:tcPr>
          <w:p w14:paraId="7D82E4A0" w14:textId="77777777" w:rsidR="00233C09" w:rsidRPr="005C47AD" w:rsidRDefault="00807F7F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189C603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D7E2C8B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配置项</w:t>
            </w:r>
          </w:p>
          <w:p w14:paraId="2C7FA6F7" w14:textId="77777777" w:rsidR="00271B75" w:rsidRDefault="00271B75" w:rsidP="00271B7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39033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="00233C09" w:rsidRPr="0039033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233C09"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全部大写</w:t>
            </w:r>
            <w:r w:rsidR="00233C09"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, </w:t>
            </w:r>
            <w:r w:rsidR="00233C09"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单词间以下划线分开</w:t>
            </w:r>
            <w:r w:rsid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, </w:t>
            </w:r>
          </w:p>
          <w:p w14:paraId="38351CBC" w14:textId="77777777" w:rsidR="00233C09" w:rsidRPr="005C47AD" w:rsidRDefault="00271B75" w:rsidP="00271B7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eg. A</w:t>
            </w:r>
            <w:r w:rsidR="0050024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CCOUNT_PORT</w:t>
            </w:r>
            <w:r w:rsidR="00233C09"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E443C2" w:rsidRPr="00BF473F" w14:paraId="04B924EA" w14:textId="77777777" w:rsidTr="001D1010">
        <w:trPr>
          <w:trHeight w:val="209"/>
        </w:trPr>
        <w:tc>
          <w:tcPr>
            <w:tcW w:w="1985" w:type="dxa"/>
          </w:tcPr>
          <w:p w14:paraId="4A36A628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type</w:t>
            </w:r>
          </w:p>
        </w:tc>
        <w:tc>
          <w:tcPr>
            <w:tcW w:w="1701" w:type="dxa"/>
          </w:tcPr>
          <w:p w14:paraId="2D911D4E" w14:textId="77777777" w:rsidR="00233C09" w:rsidRPr="005C47AD" w:rsidRDefault="001124F2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233C09" w:rsidRPr="005C47AD">
              <w:rPr>
                <w:rFonts w:ascii="Consolas" w:eastAsia="微软雅黑" w:hAnsi="Consolas"/>
                <w:lang w:eastAsia="zh-CN"/>
              </w:rPr>
              <w:t>1(1)</w:t>
            </w:r>
          </w:p>
        </w:tc>
        <w:tc>
          <w:tcPr>
            <w:tcW w:w="992" w:type="dxa"/>
          </w:tcPr>
          <w:p w14:paraId="331E0BD5" w14:textId="77777777" w:rsidR="00233C09" w:rsidRPr="005C47AD" w:rsidRDefault="00807F7F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2B8C3B2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S</w:t>
            </w:r>
          </w:p>
        </w:tc>
        <w:tc>
          <w:tcPr>
            <w:tcW w:w="4111" w:type="dxa"/>
          </w:tcPr>
          <w:p w14:paraId="25384AEC" w14:textId="77777777" w:rsid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值类型</w:t>
            </w:r>
          </w:p>
          <w:p w14:paraId="7B9F0F9B" w14:textId="77777777" w:rsidR="005C47AD" w:rsidRPr="00CB1988" w:rsidRDefault="00233C09" w:rsidP="005C47A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S:</w:t>
            </w:r>
            <w:r w:rsidR="00271B75"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String </w:t>
            </w:r>
          </w:p>
          <w:p w14:paraId="20269F47" w14:textId="77777777" w:rsidR="00233C09" w:rsidRPr="005C47AD" w:rsidRDefault="00271B75" w:rsidP="005C47AD">
            <w:pPr>
              <w:rPr>
                <w:rFonts w:ascii="Consolas" w:eastAsia="微软雅黑" w:hAnsi="Consolas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I:</w:t>
            </w:r>
            <w:r w:rsidR="001124F2"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INT</w:t>
            </w:r>
          </w:p>
        </w:tc>
      </w:tr>
      <w:tr w:rsidR="00E443C2" w:rsidRPr="00BF473F" w14:paraId="6E9A3EEA" w14:textId="77777777" w:rsidTr="001D1010">
        <w:trPr>
          <w:trHeight w:val="215"/>
        </w:trPr>
        <w:tc>
          <w:tcPr>
            <w:tcW w:w="1985" w:type="dxa"/>
          </w:tcPr>
          <w:p w14:paraId="4DC9C860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value</w:t>
            </w:r>
          </w:p>
        </w:tc>
        <w:tc>
          <w:tcPr>
            <w:tcW w:w="1701" w:type="dxa"/>
          </w:tcPr>
          <w:p w14:paraId="5118DA86" w14:textId="77777777" w:rsidR="00233C09" w:rsidRPr="005C47AD" w:rsidRDefault="001124F2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233C09" w:rsidRPr="005C47AD">
              <w:rPr>
                <w:rFonts w:ascii="Consolas" w:eastAsia="微软雅黑" w:hAnsi="Consolas"/>
                <w:lang w:eastAsia="zh-CN"/>
              </w:rPr>
              <w:t>(100)</w:t>
            </w:r>
          </w:p>
        </w:tc>
        <w:tc>
          <w:tcPr>
            <w:tcW w:w="992" w:type="dxa"/>
          </w:tcPr>
          <w:p w14:paraId="418423BE" w14:textId="77777777" w:rsidR="00233C09" w:rsidRPr="005C47AD" w:rsidRDefault="00807F7F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55BFA6E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4A30F99" w14:textId="77777777" w:rsidR="00233C09" w:rsidRPr="005C47AD" w:rsidRDefault="00233C09" w:rsidP="005C47A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配置项值</w:t>
            </w:r>
          </w:p>
        </w:tc>
      </w:tr>
      <w:tr w:rsidR="00E443C2" w:rsidRPr="00BF473F" w14:paraId="189814AC" w14:textId="77777777" w:rsidTr="001D1010">
        <w:trPr>
          <w:trHeight w:val="215"/>
        </w:trPr>
        <w:tc>
          <w:tcPr>
            <w:tcW w:w="1985" w:type="dxa"/>
          </w:tcPr>
          <w:p w14:paraId="2E6C8B26" w14:textId="77777777" w:rsidR="00233C09" w:rsidRPr="005C47AD" w:rsidRDefault="00213188" w:rsidP="000B28E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description</w:t>
            </w:r>
          </w:p>
        </w:tc>
        <w:tc>
          <w:tcPr>
            <w:tcW w:w="1701" w:type="dxa"/>
          </w:tcPr>
          <w:p w14:paraId="1522F943" w14:textId="77777777" w:rsidR="00233C09" w:rsidRPr="005C47AD" w:rsidRDefault="001124F2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233C09" w:rsidRPr="005C47AD">
              <w:rPr>
                <w:rFonts w:ascii="Consolas" w:eastAsia="微软雅黑" w:hAnsi="Consolas"/>
                <w:lang w:eastAsia="zh-CN"/>
              </w:rPr>
              <w:t>(256)</w:t>
            </w:r>
          </w:p>
        </w:tc>
        <w:tc>
          <w:tcPr>
            <w:tcW w:w="992" w:type="dxa"/>
          </w:tcPr>
          <w:p w14:paraId="79C14B9D" w14:textId="77777777" w:rsidR="00233C09" w:rsidRPr="005C47AD" w:rsidRDefault="00807F7F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77EC2CB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503A9DC" w14:textId="77777777" w:rsidR="00233C09" w:rsidRPr="005C47AD" w:rsidRDefault="00233C09" w:rsidP="00CB1988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配置描述</w:t>
            </w:r>
          </w:p>
        </w:tc>
      </w:tr>
      <w:tr w:rsidR="00E443C2" w:rsidRPr="00BF473F" w14:paraId="2DAE0ECB" w14:textId="77777777" w:rsidTr="001D1010">
        <w:trPr>
          <w:trHeight w:val="215"/>
        </w:trPr>
        <w:tc>
          <w:tcPr>
            <w:tcW w:w="1985" w:type="dxa"/>
          </w:tcPr>
          <w:p w14:paraId="1D5DC35B" w14:textId="77777777" w:rsidR="000B28E1" w:rsidRPr="005C47AD" w:rsidRDefault="007823BC" w:rsidP="000B28E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="000B28E1"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311C4EBB" w14:textId="77777777" w:rsidR="000B28E1" w:rsidRPr="005C47AD" w:rsidRDefault="001124F2" w:rsidP="000B28E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992" w:type="dxa"/>
          </w:tcPr>
          <w:p w14:paraId="26051927" w14:textId="77777777" w:rsidR="000B28E1" w:rsidRPr="005C47AD" w:rsidRDefault="000B28E1" w:rsidP="000B28E1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CA2B001" w14:textId="77777777" w:rsidR="000B28E1" w:rsidRPr="005C47AD" w:rsidRDefault="000B28E1" w:rsidP="000B28E1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846F119" w14:textId="77777777" w:rsidR="00CB1988" w:rsidRDefault="000B28E1" w:rsidP="000B28E1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修改时间</w:t>
            </w:r>
          </w:p>
          <w:p w14:paraId="549C4B02" w14:textId="77777777" w:rsidR="000B28E1" w:rsidRPr="00CB1988" w:rsidRDefault="000B28E1" w:rsidP="000B28E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modifiedTime</w:t>
            </w:r>
          </w:p>
          <w:p w14:paraId="0AF6808B" w14:textId="77777777" w:rsidR="000B28E1" w:rsidRPr="005C47AD" w:rsidRDefault="000B28E1" w:rsidP="000B28E1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39033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</w:t>
            </w:r>
            <w:r w:rsidRPr="0039033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创建时值与</w:t>
            </w: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createdTime</w:t>
            </w: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一样</w:t>
            </w: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E443C2" w:rsidRPr="00BF473F" w14:paraId="14CE8FA1" w14:textId="77777777" w:rsidTr="001D1010">
        <w:trPr>
          <w:trHeight w:val="215"/>
        </w:trPr>
        <w:tc>
          <w:tcPr>
            <w:tcW w:w="1985" w:type="dxa"/>
          </w:tcPr>
          <w:p w14:paraId="097A415D" w14:textId="77777777" w:rsidR="000B28E1" w:rsidRPr="005C47AD" w:rsidRDefault="007823BC" w:rsidP="000B28E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="000B28E1"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322A486E" w14:textId="77777777" w:rsidR="000B28E1" w:rsidRPr="005C47AD" w:rsidRDefault="001124F2" w:rsidP="000B28E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B28E1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992" w:type="dxa"/>
          </w:tcPr>
          <w:p w14:paraId="1B296DEB" w14:textId="77777777" w:rsidR="000B28E1" w:rsidRPr="005C47AD" w:rsidRDefault="000B28E1" w:rsidP="000B28E1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F6A8E90" w14:textId="77777777" w:rsidR="000B28E1" w:rsidRPr="005C47AD" w:rsidRDefault="000B28E1" w:rsidP="000B28E1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5EBFB02" w14:textId="77777777" w:rsidR="00CB1988" w:rsidRDefault="000B28E1" w:rsidP="000B28E1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修改人</w:t>
            </w:r>
          </w:p>
          <w:p w14:paraId="59096D9E" w14:textId="77777777" w:rsidR="000B28E1" w:rsidRPr="00CB1988" w:rsidRDefault="000B28E1" w:rsidP="000B28E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modifiedBy</w:t>
            </w:r>
          </w:p>
          <w:p w14:paraId="59BF23D5" w14:textId="77777777" w:rsidR="000B28E1" w:rsidRPr="005C47AD" w:rsidRDefault="000B28E1" w:rsidP="000B28E1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39033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</w:t>
            </w:r>
            <w:r w:rsidRPr="0039033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创建时值为</w:t>
            </w: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createdBy</w:t>
            </w: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一样</w:t>
            </w: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E443C2" w:rsidRPr="00BF473F" w14:paraId="4F5DE949" w14:textId="77777777" w:rsidTr="001D1010">
        <w:trPr>
          <w:trHeight w:val="215"/>
        </w:trPr>
        <w:tc>
          <w:tcPr>
            <w:tcW w:w="1985" w:type="dxa"/>
          </w:tcPr>
          <w:p w14:paraId="5368C085" w14:textId="77777777" w:rsidR="00233C09" w:rsidRPr="005C47AD" w:rsidRDefault="000B28E1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74AE8E85" w14:textId="77777777" w:rsidR="00233C09" w:rsidRPr="005C47AD" w:rsidRDefault="001124F2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992" w:type="dxa"/>
          </w:tcPr>
          <w:p w14:paraId="679E8D35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89C2510" w14:textId="77777777" w:rsidR="00233C09" w:rsidRPr="005C47AD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946A57D" w14:textId="77777777" w:rsidR="00CB1988" w:rsidRDefault="00233C09" w:rsidP="00233C0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创建时间</w:t>
            </w:r>
          </w:p>
          <w:p w14:paraId="16477B9D" w14:textId="77777777" w:rsidR="00233C09" w:rsidRPr="005C47AD" w:rsidRDefault="000B28E1" w:rsidP="00233C09">
            <w:pPr>
              <w:rPr>
                <w:rFonts w:ascii="Consolas" w:eastAsia="微软雅黑" w:hAnsi="Consolas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createdTime</w:t>
            </w:r>
          </w:p>
        </w:tc>
      </w:tr>
      <w:tr w:rsidR="00E443C2" w:rsidRPr="00BF473F" w14:paraId="36510BA9" w14:textId="77777777" w:rsidTr="001D1010">
        <w:trPr>
          <w:trHeight w:val="215"/>
        </w:trPr>
        <w:tc>
          <w:tcPr>
            <w:tcW w:w="1985" w:type="dxa"/>
          </w:tcPr>
          <w:p w14:paraId="60CB78A6" w14:textId="77777777" w:rsidR="00BC317C" w:rsidRPr="005C47AD" w:rsidRDefault="00BC317C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78E05E0E" w14:textId="77777777" w:rsidR="00BC317C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BC317C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992" w:type="dxa"/>
          </w:tcPr>
          <w:p w14:paraId="5285328D" w14:textId="77777777" w:rsidR="00BC317C" w:rsidRPr="005C47AD" w:rsidRDefault="00BC317C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AF1219D" w14:textId="77777777" w:rsidR="00BC317C" w:rsidRPr="005C47AD" w:rsidRDefault="00BC317C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FA36E6E" w14:textId="77777777" w:rsidR="00CB1988" w:rsidRDefault="00BC317C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创建人</w:t>
            </w:r>
          </w:p>
          <w:p w14:paraId="6BD06F77" w14:textId="77777777" w:rsidR="00BC317C" w:rsidRPr="005C47AD" w:rsidRDefault="00BC317C" w:rsidP="007B203F">
            <w:pPr>
              <w:rPr>
                <w:rFonts w:ascii="Consolas" w:eastAsia="微软雅黑" w:hAnsi="Consolas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createdBy</w:t>
            </w:r>
          </w:p>
        </w:tc>
      </w:tr>
      <w:tr w:rsidR="001C074D" w:rsidRPr="00BF473F" w14:paraId="529C48E2" w14:textId="77777777" w:rsidTr="001C074D">
        <w:trPr>
          <w:trHeight w:val="619"/>
        </w:trPr>
        <w:tc>
          <w:tcPr>
            <w:tcW w:w="9923" w:type="dxa"/>
            <w:gridSpan w:val="5"/>
          </w:tcPr>
          <w:p w14:paraId="5E392DBB" w14:textId="77777777" w:rsidR="001C074D" w:rsidRPr="005C47AD" w:rsidRDefault="001C074D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E443C2" w:rsidRPr="00BF473F" w14:paraId="5F443CD3" w14:textId="77777777" w:rsidTr="001D1010">
        <w:trPr>
          <w:trHeight w:val="215"/>
        </w:trPr>
        <w:tc>
          <w:tcPr>
            <w:tcW w:w="9923" w:type="dxa"/>
            <w:gridSpan w:val="5"/>
          </w:tcPr>
          <w:p w14:paraId="50A4D9CC" w14:textId="77777777" w:rsidR="00E443C2" w:rsidRPr="005C47AD" w:rsidRDefault="00E443C2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Data</w:t>
            </w:r>
          </w:p>
        </w:tc>
      </w:tr>
      <w:tr w:rsidR="00E443C2" w:rsidRPr="00BF473F" w14:paraId="79702A1D" w14:textId="77777777" w:rsidTr="001D1010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57DE6310" w14:textId="77777777" w:rsidR="00E443C2" w:rsidRPr="00C3424E" w:rsidRDefault="00E443C2" w:rsidP="00CA68B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D323D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098B32AF" w14:textId="77777777" w:rsidR="00E443C2" w:rsidRPr="00C3424E" w:rsidRDefault="00E443C2" w:rsidP="00CA68B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BD323D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2126" w:type="dxa"/>
            <w:gridSpan w:val="2"/>
            <w:shd w:val="clear" w:color="auto" w:fill="E6E6E6"/>
            <w:vAlign w:val="center"/>
          </w:tcPr>
          <w:p w14:paraId="3C241D32" w14:textId="77777777" w:rsidR="00E443C2" w:rsidRPr="00C3424E" w:rsidRDefault="00E443C2" w:rsidP="00CA68B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BD323D">
              <w:rPr>
                <w:rFonts w:ascii="Consolas" w:eastAsia="微软雅黑" w:hAnsi="Consolas"/>
                <w:b/>
                <w:szCs w:val="24"/>
              </w:rPr>
              <w:t>value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5080D4CA" w14:textId="77777777" w:rsidR="00E443C2" w:rsidRPr="00C3424E" w:rsidRDefault="00E443C2" w:rsidP="00CA68B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BD323D">
              <w:rPr>
                <w:rFonts w:ascii="Consolas" w:eastAsia="微软雅黑" w:hAnsi="Consolas"/>
                <w:b/>
                <w:szCs w:val="24"/>
              </w:rPr>
              <w:t>desc</w:t>
            </w:r>
          </w:p>
        </w:tc>
      </w:tr>
      <w:tr w:rsidR="00E443C2" w:rsidRPr="00BF473F" w14:paraId="1926D851" w14:textId="77777777" w:rsidTr="001D1010">
        <w:trPr>
          <w:trHeight w:val="215"/>
        </w:trPr>
        <w:tc>
          <w:tcPr>
            <w:tcW w:w="1985" w:type="dxa"/>
          </w:tcPr>
          <w:p w14:paraId="5F0C877B" w14:textId="77777777" w:rsidR="00E443C2" w:rsidRPr="005C47AD" w:rsidRDefault="001D1010" w:rsidP="00233C09">
            <w:pPr>
              <w:rPr>
                <w:rFonts w:ascii="Consolas" w:eastAsia="微软雅黑" w:hAnsi="Consolas"/>
                <w:lang w:eastAsia="zh-CN"/>
              </w:rPr>
            </w:pPr>
            <w:r w:rsidRPr="00BD323D">
              <w:rPr>
                <w:rFonts w:ascii="Consolas" w:eastAsia="微软雅黑" w:hAnsi="Consolas"/>
                <w:lang w:eastAsia="zh-CN"/>
              </w:rPr>
              <w:t>PROJECT_NAME</w:t>
            </w:r>
          </w:p>
        </w:tc>
        <w:tc>
          <w:tcPr>
            <w:tcW w:w="1701" w:type="dxa"/>
          </w:tcPr>
          <w:p w14:paraId="7EB657B7" w14:textId="77777777" w:rsidR="00E443C2" w:rsidRPr="005C47AD" w:rsidRDefault="001D1010" w:rsidP="00DB5F51">
            <w:pPr>
              <w:rPr>
                <w:rFonts w:ascii="Consolas" w:eastAsia="微软雅黑" w:hAnsi="Consolas"/>
                <w:lang w:eastAsia="zh-CN"/>
              </w:rPr>
            </w:pPr>
            <w:r w:rsidRPr="00BD323D">
              <w:rPr>
                <w:rFonts w:ascii="Consolas" w:eastAsia="微软雅黑" w:hAnsi="Consolas"/>
                <w:lang w:eastAsia="zh-CN"/>
              </w:rPr>
              <w:t>S</w:t>
            </w:r>
          </w:p>
        </w:tc>
        <w:tc>
          <w:tcPr>
            <w:tcW w:w="2126" w:type="dxa"/>
            <w:gridSpan w:val="2"/>
          </w:tcPr>
          <w:p w14:paraId="3450061C" w14:textId="77777777" w:rsidR="00E443C2" w:rsidRPr="005C47AD" w:rsidRDefault="001D1010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ViFiSys</w:t>
            </w:r>
          </w:p>
        </w:tc>
        <w:tc>
          <w:tcPr>
            <w:tcW w:w="4111" w:type="dxa"/>
          </w:tcPr>
          <w:p w14:paraId="7D07391C" w14:textId="77777777" w:rsidR="00E443C2" w:rsidRPr="005C47AD" w:rsidRDefault="00CB1988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项目名称</w:t>
            </w:r>
          </w:p>
        </w:tc>
      </w:tr>
      <w:tr w:rsidR="00E443C2" w:rsidRPr="00BF473F" w14:paraId="13F447B9" w14:textId="77777777" w:rsidTr="001D1010">
        <w:trPr>
          <w:trHeight w:val="215"/>
        </w:trPr>
        <w:tc>
          <w:tcPr>
            <w:tcW w:w="1985" w:type="dxa"/>
          </w:tcPr>
          <w:p w14:paraId="024559B2" w14:textId="77777777" w:rsidR="00E443C2" w:rsidRPr="005C47AD" w:rsidRDefault="001D1010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MODULE_NAME</w:t>
            </w:r>
          </w:p>
        </w:tc>
        <w:tc>
          <w:tcPr>
            <w:tcW w:w="1701" w:type="dxa"/>
          </w:tcPr>
          <w:p w14:paraId="398EB2F8" w14:textId="77777777" w:rsidR="00E443C2" w:rsidRPr="005C47AD" w:rsidRDefault="001D1010" w:rsidP="00DB5F5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</w:t>
            </w:r>
          </w:p>
        </w:tc>
        <w:tc>
          <w:tcPr>
            <w:tcW w:w="2126" w:type="dxa"/>
            <w:gridSpan w:val="2"/>
          </w:tcPr>
          <w:p w14:paraId="32749B81" w14:textId="77777777" w:rsidR="00E443C2" w:rsidRPr="005C47AD" w:rsidRDefault="001D1010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VNS/VRS</w:t>
            </w:r>
          </w:p>
        </w:tc>
        <w:tc>
          <w:tcPr>
            <w:tcW w:w="4111" w:type="dxa"/>
          </w:tcPr>
          <w:p w14:paraId="3E7E7250" w14:textId="77777777" w:rsidR="00E443C2" w:rsidRPr="005C47AD" w:rsidRDefault="00CB1988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模块名称</w:t>
            </w:r>
          </w:p>
        </w:tc>
      </w:tr>
      <w:tr w:rsidR="00E443C2" w:rsidRPr="00BF473F" w14:paraId="36845738" w14:textId="77777777" w:rsidTr="001D1010">
        <w:trPr>
          <w:trHeight w:val="215"/>
        </w:trPr>
        <w:tc>
          <w:tcPr>
            <w:tcW w:w="1985" w:type="dxa"/>
          </w:tcPr>
          <w:p w14:paraId="1D7043D3" w14:textId="77777777" w:rsidR="00E443C2" w:rsidRPr="005C47AD" w:rsidRDefault="001D1010" w:rsidP="00233C09">
            <w:pPr>
              <w:rPr>
                <w:rFonts w:ascii="Consolas" w:eastAsia="微软雅黑" w:hAnsi="Consolas"/>
                <w:lang w:eastAsia="zh-CN"/>
              </w:rPr>
            </w:pPr>
            <w:r w:rsidRPr="00BD323D">
              <w:rPr>
                <w:rFonts w:ascii="Consolas" w:eastAsia="微软雅黑" w:hAnsi="Consolas"/>
                <w:lang w:eastAsia="zh-CN"/>
              </w:rPr>
              <w:t>PROJECT_VERSION</w:t>
            </w:r>
          </w:p>
        </w:tc>
        <w:tc>
          <w:tcPr>
            <w:tcW w:w="1701" w:type="dxa"/>
          </w:tcPr>
          <w:p w14:paraId="76E6B14B" w14:textId="77777777" w:rsidR="00E443C2" w:rsidRPr="005C47AD" w:rsidRDefault="001D1010" w:rsidP="00DB5F51">
            <w:pPr>
              <w:rPr>
                <w:rFonts w:ascii="Consolas" w:eastAsia="微软雅黑" w:hAnsi="Consolas"/>
                <w:lang w:eastAsia="zh-CN"/>
              </w:rPr>
            </w:pPr>
            <w:r w:rsidRPr="00BD323D">
              <w:rPr>
                <w:rFonts w:ascii="Consolas" w:eastAsia="微软雅黑" w:hAnsi="Consolas"/>
                <w:lang w:eastAsia="zh-CN"/>
              </w:rPr>
              <w:t>S</w:t>
            </w:r>
          </w:p>
        </w:tc>
        <w:tc>
          <w:tcPr>
            <w:tcW w:w="2126" w:type="dxa"/>
            <w:gridSpan w:val="2"/>
          </w:tcPr>
          <w:p w14:paraId="0B2C7A91" w14:textId="77777777" w:rsidR="00E443C2" w:rsidRPr="005C47AD" w:rsidRDefault="001D1010" w:rsidP="00233C09">
            <w:pPr>
              <w:rPr>
                <w:rFonts w:ascii="Consolas" w:eastAsia="微软雅黑" w:hAnsi="Consolas"/>
                <w:lang w:eastAsia="zh-CN"/>
              </w:rPr>
            </w:pPr>
            <w:r w:rsidRPr="00BD323D">
              <w:rPr>
                <w:rFonts w:ascii="Consolas" w:eastAsia="微软雅黑" w:hAnsi="Consolas"/>
                <w:lang w:eastAsia="zh-CN"/>
              </w:rPr>
              <w:t>1.0</w:t>
            </w:r>
          </w:p>
        </w:tc>
        <w:tc>
          <w:tcPr>
            <w:tcW w:w="4111" w:type="dxa"/>
          </w:tcPr>
          <w:p w14:paraId="4466CAF1" w14:textId="77777777" w:rsidR="00E443C2" w:rsidRPr="005C47AD" w:rsidRDefault="00CB1988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项目版本</w:t>
            </w:r>
          </w:p>
        </w:tc>
      </w:tr>
      <w:tr w:rsidR="001D1010" w:rsidRPr="00BF473F" w14:paraId="47B0112F" w14:textId="77777777" w:rsidTr="001D1010">
        <w:trPr>
          <w:trHeight w:val="215"/>
        </w:trPr>
        <w:tc>
          <w:tcPr>
            <w:tcW w:w="1985" w:type="dxa"/>
          </w:tcPr>
          <w:p w14:paraId="0E12C6C1" w14:textId="77777777" w:rsidR="001D1010" w:rsidRPr="00BD323D" w:rsidRDefault="001D1010" w:rsidP="00233C09">
            <w:pPr>
              <w:rPr>
                <w:rFonts w:ascii="Consolas" w:eastAsia="微软雅黑" w:hAnsi="Consolas"/>
                <w:lang w:eastAsia="zh-CN"/>
              </w:rPr>
            </w:pPr>
            <w:r w:rsidRPr="00BD323D">
              <w:rPr>
                <w:rFonts w:ascii="Consolas" w:eastAsia="微软雅黑" w:hAnsi="Consolas"/>
                <w:lang w:eastAsia="zh-CN"/>
              </w:rPr>
              <w:t>MA</w:t>
            </w:r>
            <w:r w:rsidR="001124F2">
              <w:rPr>
                <w:rFonts w:ascii="Consolas" w:eastAsia="微软雅黑" w:hAnsi="Consolas"/>
                <w:lang w:eastAsia="zh-CN"/>
              </w:rPr>
              <w:t>INT</w:t>
            </w:r>
            <w:r w:rsidRPr="00BD323D">
              <w:rPr>
                <w:rFonts w:ascii="Consolas" w:eastAsia="微软雅黑" w:hAnsi="Consolas"/>
                <w:lang w:eastAsia="zh-CN"/>
              </w:rPr>
              <w:t>ENANCE</w:t>
            </w:r>
          </w:p>
        </w:tc>
        <w:tc>
          <w:tcPr>
            <w:tcW w:w="1701" w:type="dxa"/>
          </w:tcPr>
          <w:p w14:paraId="015F9190" w14:textId="77777777" w:rsidR="001D1010" w:rsidRPr="00BD323D" w:rsidRDefault="001D1010" w:rsidP="00DB5F51">
            <w:pPr>
              <w:rPr>
                <w:rFonts w:ascii="Consolas" w:eastAsia="微软雅黑" w:hAnsi="Consolas"/>
                <w:lang w:eastAsia="zh-CN"/>
              </w:rPr>
            </w:pPr>
            <w:r w:rsidRPr="00BD323D">
              <w:rPr>
                <w:rFonts w:ascii="Consolas" w:eastAsia="微软雅黑" w:hAnsi="Consolas"/>
                <w:lang w:eastAsia="zh-CN"/>
              </w:rPr>
              <w:t>I</w:t>
            </w:r>
          </w:p>
        </w:tc>
        <w:tc>
          <w:tcPr>
            <w:tcW w:w="2126" w:type="dxa"/>
            <w:gridSpan w:val="2"/>
          </w:tcPr>
          <w:p w14:paraId="4A6004AC" w14:textId="77777777" w:rsidR="001D1010" w:rsidRPr="00BD323D" w:rsidRDefault="001D1010" w:rsidP="00233C09">
            <w:pPr>
              <w:rPr>
                <w:rFonts w:ascii="Consolas" w:eastAsia="微软雅黑" w:hAnsi="Consolas"/>
                <w:lang w:eastAsia="zh-CN"/>
              </w:rPr>
            </w:pPr>
            <w:r w:rsidRPr="00BD323D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0A01FA3" w14:textId="77777777" w:rsidR="001D1010" w:rsidRDefault="00CB1988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维护</w:t>
            </w:r>
            <w:r>
              <w:rPr>
                <w:rFonts w:ascii="Consolas" w:eastAsia="微软雅黑" w:hAnsi="Consolas"/>
                <w:lang w:eastAsia="zh-CN"/>
              </w:rPr>
              <w:t>标志</w:t>
            </w:r>
          </w:p>
          <w:p w14:paraId="79EA9DC2" w14:textId="77777777" w:rsidR="00CB1988" w:rsidRPr="00CB1988" w:rsidRDefault="00CB1988" w:rsidP="00233C0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B198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0:</w:t>
            </w:r>
            <w:r w:rsidRPr="00CB198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正</w:t>
            </w: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常</w:t>
            </w:r>
            <w:r w:rsidRPr="00CB198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运行</w:t>
            </w:r>
          </w:p>
          <w:p w14:paraId="38B30ABF" w14:textId="77777777" w:rsidR="00CB1988" w:rsidRPr="00BD323D" w:rsidRDefault="00CB1988" w:rsidP="00233C09">
            <w:pPr>
              <w:rPr>
                <w:rFonts w:ascii="Consolas" w:eastAsia="微软雅黑" w:hAnsi="Consolas"/>
                <w:lang w:eastAsia="zh-CN"/>
              </w:rPr>
            </w:pPr>
            <w:r w:rsidRPr="00CB198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Pr="00CB198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维护</w:t>
            </w: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状态</w:t>
            </w:r>
          </w:p>
        </w:tc>
      </w:tr>
      <w:tr w:rsidR="001D1010" w:rsidRPr="00BF473F" w14:paraId="326A3C37" w14:textId="77777777" w:rsidTr="001D1010">
        <w:trPr>
          <w:trHeight w:val="215"/>
        </w:trPr>
        <w:tc>
          <w:tcPr>
            <w:tcW w:w="1985" w:type="dxa"/>
          </w:tcPr>
          <w:p w14:paraId="48902312" w14:textId="77777777" w:rsidR="001D1010" w:rsidRPr="005C47AD" w:rsidRDefault="00405EE1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SIP_EXPIRE_DFT</w:t>
            </w:r>
          </w:p>
        </w:tc>
        <w:tc>
          <w:tcPr>
            <w:tcW w:w="1701" w:type="dxa"/>
          </w:tcPr>
          <w:p w14:paraId="5C9E5210" w14:textId="77777777" w:rsidR="001D1010" w:rsidRPr="005C47AD" w:rsidRDefault="00405EE1" w:rsidP="00DB5F5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</w:t>
            </w:r>
          </w:p>
        </w:tc>
        <w:tc>
          <w:tcPr>
            <w:tcW w:w="2126" w:type="dxa"/>
            <w:gridSpan w:val="2"/>
          </w:tcPr>
          <w:p w14:paraId="40BF1890" w14:textId="77777777" w:rsidR="001D1010" w:rsidRPr="005C47AD" w:rsidRDefault="00405EE1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600</w:t>
            </w:r>
          </w:p>
        </w:tc>
        <w:tc>
          <w:tcPr>
            <w:tcW w:w="4111" w:type="dxa"/>
          </w:tcPr>
          <w:p w14:paraId="7E1E239A" w14:textId="77777777" w:rsidR="00CB1988" w:rsidRDefault="00CB1988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默认注册周期</w:t>
            </w:r>
          </w:p>
          <w:p w14:paraId="6548BC3C" w14:textId="77777777" w:rsidR="001D1010" w:rsidRPr="005C47AD" w:rsidRDefault="00EE2948" w:rsidP="00233C09">
            <w:pPr>
              <w:rPr>
                <w:rFonts w:ascii="Consolas" w:eastAsia="微软雅黑" w:hAnsi="Consolas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2G,3G</w:t>
            </w: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等</w:t>
            </w:r>
            <w:r w:rsidR="00405EE1"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其它环境下的</w:t>
            </w:r>
            <w:r w:rsidR="00405EE1"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</w:t>
            </w:r>
            <w:r w:rsidR="00405EE1"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注册周期</w:t>
            </w:r>
          </w:p>
        </w:tc>
      </w:tr>
      <w:tr w:rsidR="00405EE1" w:rsidRPr="00BF473F" w14:paraId="6F6D05B2" w14:textId="77777777" w:rsidTr="00242149">
        <w:trPr>
          <w:trHeight w:val="215"/>
        </w:trPr>
        <w:tc>
          <w:tcPr>
            <w:tcW w:w="1985" w:type="dxa"/>
          </w:tcPr>
          <w:p w14:paraId="3094CB78" w14:textId="77777777" w:rsidR="00405EE1" w:rsidRPr="00BD323D" w:rsidRDefault="00405EE1" w:rsidP="002421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SIP_EXPIRE_WIFI</w:t>
            </w:r>
          </w:p>
        </w:tc>
        <w:tc>
          <w:tcPr>
            <w:tcW w:w="1701" w:type="dxa"/>
          </w:tcPr>
          <w:p w14:paraId="574E8AFE" w14:textId="77777777" w:rsidR="00405EE1" w:rsidRPr="00BD323D" w:rsidRDefault="00405EE1" w:rsidP="002421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</w:t>
            </w:r>
          </w:p>
        </w:tc>
        <w:tc>
          <w:tcPr>
            <w:tcW w:w="2126" w:type="dxa"/>
            <w:gridSpan w:val="2"/>
          </w:tcPr>
          <w:p w14:paraId="7B37084A" w14:textId="77777777" w:rsidR="00405EE1" w:rsidRPr="00BD323D" w:rsidRDefault="00405EE1" w:rsidP="002421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1800</w:t>
            </w:r>
          </w:p>
        </w:tc>
        <w:tc>
          <w:tcPr>
            <w:tcW w:w="4111" w:type="dxa"/>
          </w:tcPr>
          <w:p w14:paraId="0945ECCE" w14:textId="77777777" w:rsidR="00CB1988" w:rsidRDefault="00150A31" w:rsidP="002421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WiFi</w:t>
            </w:r>
            <w:r>
              <w:rPr>
                <w:rFonts w:ascii="Consolas" w:eastAsia="微软雅黑" w:hAnsi="Consolas"/>
                <w:lang w:eastAsia="zh-CN"/>
              </w:rPr>
              <w:t>下</w:t>
            </w:r>
            <w:r w:rsidR="00CB1988">
              <w:rPr>
                <w:rFonts w:ascii="Consolas" w:eastAsia="微软雅黑" w:hAnsi="Consolas"/>
                <w:lang w:eastAsia="zh-CN"/>
              </w:rPr>
              <w:t>注册</w:t>
            </w:r>
            <w:r w:rsidR="00CB1988">
              <w:rPr>
                <w:rFonts w:ascii="Consolas" w:eastAsia="微软雅黑" w:hAnsi="Consolas" w:hint="eastAsia"/>
                <w:lang w:eastAsia="zh-CN"/>
              </w:rPr>
              <w:t>周</w:t>
            </w:r>
            <w:r w:rsidR="00CB1988">
              <w:rPr>
                <w:rFonts w:ascii="Consolas" w:eastAsia="微软雅黑" w:hAnsi="Consolas"/>
                <w:lang w:eastAsia="zh-CN"/>
              </w:rPr>
              <w:t>期</w:t>
            </w:r>
          </w:p>
          <w:p w14:paraId="5A9A604B" w14:textId="77777777" w:rsidR="00405EE1" w:rsidRPr="00BD323D" w:rsidRDefault="00405EE1" w:rsidP="00242149">
            <w:pPr>
              <w:rPr>
                <w:rFonts w:ascii="Consolas" w:eastAsia="微软雅黑" w:hAnsi="Consolas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wifi</w:t>
            </w: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环境下的</w:t>
            </w: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</w:t>
            </w: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注册</w:t>
            </w:r>
            <w:r w:rsidRPr="00CB198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周</w:t>
            </w: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期</w:t>
            </w:r>
          </w:p>
        </w:tc>
      </w:tr>
      <w:tr w:rsidR="009754A5" w:rsidRPr="00BF473F" w14:paraId="44163EE2" w14:textId="77777777" w:rsidTr="001D1010">
        <w:trPr>
          <w:trHeight w:val="215"/>
        </w:trPr>
        <w:tc>
          <w:tcPr>
            <w:tcW w:w="1985" w:type="dxa"/>
          </w:tcPr>
          <w:p w14:paraId="44805F72" w14:textId="77777777" w:rsidR="009754A5" w:rsidRPr="005C47AD" w:rsidRDefault="009754A5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UUWIFI_LOG_IP</w:t>
            </w:r>
          </w:p>
        </w:tc>
        <w:tc>
          <w:tcPr>
            <w:tcW w:w="1701" w:type="dxa"/>
          </w:tcPr>
          <w:p w14:paraId="0BDA73E8" w14:textId="77777777" w:rsidR="009754A5" w:rsidRPr="005C47AD" w:rsidRDefault="009754A5" w:rsidP="00DB5F5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</w:t>
            </w:r>
          </w:p>
        </w:tc>
        <w:tc>
          <w:tcPr>
            <w:tcW w:w="2126" w:type="dxa"/>
            <w:gridSpan w:val="2"/>
          </w:tcPr>
          <w:p w14:paraId="569D3670" w14:textId="77777777" w:rsidR="009754A5" w:rsidRPr="005C47AD" w:rsidRDefault="009754A5" w:rsidP="00233C09">
            <w:pPr>
              <w:rPr>
                <w:rFonts w:ascii="Consolas" w:eastAsia="微软雅黑" w:hAnsi="Consolas"/>
                <w:lang w:eastAsia="zh-CN"/>
              </w:rPr>
            </w:pPr>
            <w:r w:rsidRPr="009754A5">
              <w:rPr>
                <w:rFonts w:ascii="Consolas" w:eastAsia="微软雅黑" w:hAnsi="Consolas"/>
                <w:lang w:eastAsia="zh-CN"/>
              </w:rPr>
              <w:t>120.25.72.53</w:t>
            </w:r>
          </w:p>
        </w:tc>
        <w:tc>
          <w:tcPr>
            <w:tcW w:w="4111" w:type="dxa"/>
          </w:tcPr>
          <w:p w14:paraId="683E5880" w14:textId="77777777" w:rsidR="009754A5" w:rsidRDefault="009754A5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设备日志服务器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  <w:p w14:paraId="3AD62355" w14:textId="77777777" w:rsidR="009754A5" w:rsidRPr="005C47AD" w:rsidRDefault="009754A5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9754A5" w:rsidRPr="00BF473F" w14:paraId="3FB180A2" w14:textId="77777777" w:rsidTr="001D1010">
        <w:trPr>
          <w:trHeight w:val="215"/>
        </w:trPr>
        <w:tc>
          <w:tcPr>
            <w:tcW w:w="1985" w:type="dxa"/>
          </w:tcPr>
          <w:p w14:paraId="24773720" w14:textId="77777777" w:rsidR="009754A5" w:rsidRPr="005C47AD" w:rsidRDefault="009754A5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UUWIFI_LOG_PORT</w:t>
            </w:r>
          </w:p>
        </w:tc>
        <w:tc>
          <w:tcPr>
            <w:tcW w:w="1701" w:type="dxa"/>
          </w:tcPr>
          <w:p w14:paraId="0C8A83FF" w14:textId="77777777" w:rsidR="009754A5" w:rsidRPr="005C47AD" w:rsidRDefault="009754A5" w:rsidP="00DB5F5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</w:t>
            </w:r>
          </w:p>
        </w:tc>
        <w:tc>
          <w:tcPr>
            <w:tcW w:w="2126" w:type="dxa"/>
            <w:gridSpan w:val="2"/>
          </w:tcPr>
          <w:p w14:paraId="38F6780C" w14:textId="77777777" w:rsidR="009754A5" w:rsidRPr="005C47AD" w:rsidRDefault="009754A5" w:rsidP="00233C0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5066</w:t>
            </w:r>
          </w:p>
        </w:tc>
        <w:tc>
          <w:tcPr>
            <w:tcW w:w="4111" w:type="dxa"/>
          </w:tcPr>
          <w:p w14:paraId="626836DB" w14:textId="77777777" w:rsidR="009754A5" w:rsidRDefault="009754A5" w:rsidP="009754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设备日志服务器端口</w:t>
            </w:r>
          </w:p>
          <w:p w14:paraId="530D48DF" w14:textId="77777777" w:rsidR="009754A5" w:rsidRPr="005C47AD" w:rsidRDefault="009754A5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E443C2" w:rsidRPr="00BF473F" w14:paraId="202ED221" w14:textId="77777777" w:rsidTr="001D1010">
        <w:trPr>
          <w:trHeight w:val="215"/>
        </w:trPr>
        <w:tc>
          <w:tcPr>
            <w:tcW w:w="1985" w:type="dxa"/>
          </w:tcPr>
          <w:p w14:paraId="17A096BA" w14:textId="77777777" w:rsidR="00E443C2" w:rsidRPr="005C47AD" w:rsidRDefault="00E443C2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701" w:type="dxa"/>
          </w:tcPr>
          <w:p w14:paraId="06C3292D" w14:textId="77777777" w:rsidR="00E443C2" w:rsidRPr="005C47AD" w:rsidRDefault="00E443C2" w:rsidP="00DB5F51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2126" w:type="dxa"/>
            <w:gridSpan w:val="2"/>
          </w:tcPr>
          <w:p w14:paraId="080F6164" w14:textId="77777777" w:rsidR="00E443C2" w:rsidRPr="005C47AD" w:rsidRDefault="00E443C2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117FC17" w14:textId="77777777" w:rsidR="00E443C2" w:rsidRPr="005C47AD" w:rsidRDefault="00E443C2" w:rsidP="00233C09">
            <w:pPr>
              <w:rPr>
                <w:rFonts w:ascii="Consolas" w:eastAsia="微软雅黑" w:hAnsi="Consolas"/>
                <w:lang w:eastAsia="zh-CN"/>
              </w:rPr>
            </w:pPr>
          </w:p>
        </w:tc>
      </w:tr>
    </w:tbl>
    <w:p w14:paraId="3F3FF250" w14:textId="77777777" w:rsidR="00233C09" w:rsidRDefault="00233C09" w:rsidP="00233C09">
      <w:pPr>
        <w:rPr>
          <w:rFonts w:ascii="微软雅黑" w:eastAsia="微软雅黑" w:hAnsi="Arial"/>
          <w:lang w:eastAsia="zh-CN"/>
        </w:rPr>
      </w:pPr>
    </w:p>
    <w:p w14:paraId="133FB4FE" w14:textId="77777777" w:rsidR="00CB1988" w:rsidRDefault="00CB1988" w:rsidP="00233C09">
      <w:pPr>
        <w:rPr>
          <w:rFonts w:ascii="微软雅黑" w:eastAsia="微软雅黑" w:hAnsi="Arial"/>
          <w:lang w:eastAsia="zh-CN"/>
        </w:rPr>
      </w:pPr>
    </w:p>
    <w:p w14:paraId="0E0F2428" w14:textId="77777777" w:rsidR="00CB1988" w:rsidRDefault="00CB1988" w:rsidP="00233C09">
      <w:pPr>
        <w:rPr>
          <w:rFonts w:ascii="微软雅黑" w:eastAsia="微软雅黑" w:hAnsi="Arial"/>
          <w:lang w:eastAsia="zh-CN"/>
        </w:rPr>
      </w:pPr>
    </w:p>
    <w:p w14:paraId="75EAC8A0" w14:textId="77777777" w:rsidR="001B120A" w:rsidRPr="00644CAC" w:rsidRDefault="001B120A" w:rsidP="001B120A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" w:name="_Toc426450256"/>
      <w:bookmarkStart w:id="8" w:name="_Toc466366545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Version</w:t>
      </w:r>
      <w:bookmarkEnd w:id="7"/>
      <w:bookmarkEnd w:id="8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1B120A" w:rsidRPr="00BF473F" w14:paraId="4D8C809B" w14:textId="77777777" w:rsidTr="00FF643B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4B1FA7DF" w14:textId="77777777" w:rsidR="001B120A" w:rsidRPr="00C3424E" w:rsidRDefault="001B120A" w:rsidP="00FF643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877F8B2" w14:textId="77777777" w:rsidR="001B120A" w:rsidRPr="005C47AD" w:rsidRDefault="001B120A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Version</w:t>
            </w:r>
          </w:p>
        </w:tc>
      </w:tr>
      <w:tr w:rsidR="001B120A" w:rsidRPr="00BF473F" w14:paraId="57D7F0DC" w14:textId="77777777" w:rsidTr="00FF643B">
        <w:trPr>
          <w:trHeight w:val="978"/>
        </w:trPr>
        <w:tc>
          <w:tcPr>
            <w:tcW w:w="1985" w:type="dxa"/>
            <w:shd w:val="clear" w:color="auto" w:fill="E6E6E6"/>
          </w:tcPr>
          <w:p w14:paraId="222EA023" w14:textId="77777777" w:rsidR="001B120A" w:rsidRPr="00C3424E" w:rsidRDefault="001B120A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71C232C8" w14:textId="77777777" w:rsidR="001B120A" w:rsidRDefault="001B120A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版本列表</w:t>
            </w:r>
          </w:p>
          <w:p w14:paraId="42231B37" w14:textId="77777777" w:rsidR="001B120A" w:rsidRPr="005C47AD" w:rsidRDefault="001B120A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1B120A" w:rsidRPr="00BF473F" w14:paraId="0AC0C8E0" w14:textId="77777777" w:rsidTr="00FF643B">
        <w:tc>
          <w:tcPr>
            <w:tcW w:w="1985" w:type="dxa"/>
            <w:shd w:val="clear" w:color="auto" w:fill="E6E6E6"/>
          </w:tcPr>
          <w:p w14:paraId="124006A2" w14:textId="77777777" w:rsidR="001B120A" w:rsidRPr="00C3424E" w:rsidRDefault="001B120A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3D4B3F1B" w14:textId="77777777" w:rsidR="001B120A" w:rsidRPr="005C47AD" w:rsidRDefault="001B120A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1B120A" w:rsidRPr="00BF473F" w14:paraId="5B69C773" w14:textId="77777777" w:rsidTr="00FF643B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20E6F997" w14:textId="77777777" w:rsidR="001B120A" w:rsidRPr="00C3424E" w:rsidRDefault="001B120A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01E2E1" w14:textId="77777777" w:rsidR="001B120A" w:rsidRPr="005C47AD" w:rsidRDefault="001B120A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keyVerID</w:t>
            </w:r>
          </w:p>
        </w:tc>
      </w:tr>
      <w:tr w:rsidR="001B120A" w:rsidRPr="00BF473F" w14:paraId="5329C0EB" w14:textId="77777777" w:rsidTr="00FF643B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04156E55" w14:textId="77777777" w:rsidR="001B120A" w:rsidRPr="00C3424E" w:rsidRDefault="001B120A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5366767" w14:textId="77777777" w:rsidR="001B120A" w:rsidRPr="005C47AD" w:rsidRDefault="00735C80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idxModule</w:t>
            </w:r>
          </w:p>
        </w:tc>
      </w:tr>
      <w:tr w:rsidR="001B120A" w:rsidRPr="00BF473F" w14:paraId="1A9E86B0" w14:textId="77777777" w:rsidTr="00FF643B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03DAE3CC" w14:textId="77777777" w:rsidR="001B120A" w:rsidRPr="00C3424E" w:rsidRDefault="001B120A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F61B636" w14:textId="77777777" w:rsidR="001B120A" w:rsidRPr="00C3424E" w:rsidRDefault="001B120A" w:rsidP="00FF643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2984328" w14:textId="77777777" w:rsidR="001B120A" w:rsidRPr="00C3424E" w:rsidRDefault="001B120A" w:rsidP="00FF643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6553405" w14:textId="77777777" w:rsidR="001B120A" w:rsidRPr="00C3424E" w:rsidRDefault="001B120A" w:rsidP="00FF643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DB9592B" w14:textId="77777777" w:rsidR="001B120A" w:rsidRPr="00C3424E" w:rsidRDefault="001B120A" w:rsidP="00FF643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1B120A" w:rsidRPr="00BF473F" w14:paraId="154CB3D3" w14:textId="77777777" w:rsidTr="00FF643B">
        <w:trPr>
          <w:trHeight w:val="387"/>
        </w:trPr>
        <w:tc>
          <w:tcPr>
            <w:tcW w:w="1985" w:type="dxa"/>
          </w:tcPr>
          <w:p w14:paraId="4EA1CD07" w14:textId="77777777" w:rsidR="001B120A" w:rsidRPr="00D17F12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keyVerID</w:t>
            </w:r>
          </w:p>
        </w:tc>
        <w:tc>
          <w:tcPr>
            <w:tcW w:w="1701" w:type="dxa"/>
          </w:tcPr>
          <w:p w14:paraId="30435D23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B120A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2358C828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003621A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CD7426F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版本号</w:t>
            </w:r>
          </w:p>
          <w:p w14:paraId="291C5EA3" w14:textId="77777777" w:rsidR="001B120A" w:rsidRDefault="001B120A" w:rsidP="00FF643B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b/>
                <w:color w:val="808080"/>
                <w:sz w:val="16"/>
                <w:szCs w:val="16"/>
                <w:lang w:eastAsia="zh-CN"/>
              </w:rPr>
              <w:t>（</w:t>
            </w:r>
            <w:r w:rsidR="005B3AA0"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  <w:t>x.y.z</w:t>
            </w:r>
            <w:r>
              <w:rPr>
                <w:rFonts w:ascii="Consolas" w:eastAsia="微软雅黑" w:hAnsi="Consolas" w:hint="eastAsia"/>
                <w:b/>
                <w:color w:val="808080"/>
                <w:sz w:val="16"/>
                <w:szCs w:val="16"/>
                <w:lang w:eastAsia="zh-CN"/>
              </w:rPr>
              <w:t>）</w:t>
            </w:r>
          </w:p>
          <w:p w14:paraId="4067638A" w14:textId="77777777" w:rsidR="005B3AA0" w:rsidRDefault="005B3AA0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B3AA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x</w:t>
            </w:r>
            <w:r w:rsidRPr="005B3AA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整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体</w:t>
            </w:r>
            <w:r w:rsidRPr="005B3AA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项目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阶段版本，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当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</w:p>
          <w:p w14:paraId="5962742E" w14:textId="77777777" w:rsidR="005B3AA0" w:rsidRDefault="005B3AA0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由各模块自己升级维护，</w:t>
            </w:r>
            <w:r w:rsidR="00C30DD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310FFAC1" w14:textId="77777777" w:rsidR="00C30DD3" w:rsidRDefault="00C30DD3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  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为开发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版</w:t>
            </w:r>
          </w:p>
          <w:p w14:paraId="4D13831F" w14:textId="77777777" w:rsidR="00C30DD3" w:rsidRDefault="00C30DD3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数：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测试版</w:t>
            </w:r>
          </w:p>
          <w:p w14:paraId="009A2145" w14:textId="77777777" w:rsidR="00C30DD3" w:rsidRDefault="00C30DD3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数：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正式版</w:t>
            </w:r>
          </w:p>
          <w:p w14:paraId="33FB01D9" w14:textId="77777777" w:rsidR="005B3AA0" w:rsidRDefault="00C30DD3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z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SVN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编码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。</w:t>
            </w:r>
          </w:p>
          <w:p w14:paraId="3F82BB00" w14:textId="77777777" w:rsidR="00C30DD3" w:rsidRPr="00C30DD3" w:rsidRDefault="00C30DD3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（另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外，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每个模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块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readme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中维护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release log,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记录版本号，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布日期，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主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要描述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832F13" w:rsidRPr="00BF473F" w14:paraId="6B2D0798" w14:textId="77777777" w:rsidTr="00FF643B">
        <w:trPr>
          <w:trHeight w:val="215"/>
        </w:trPr>
        <w:tc>
          <w:tcPr>
            <w:tcW w:w="1985" w:type="dxa"/>
          </w:tcPr>
          <w:p w14:paraId="3A9B6617" w14:textId="77777777" w:rsidR="00832F13" w:rsidRDefault="00832F13" w:rsidP="00832F13">
            <w:pPr>
              <w:tabs>
                <w:tab w:val="left" w:pos="830"/>
              </w:tabs>
              <w:rPr>
                <w:rFonts w:ascii="Consolas" w:eastAsia="微软雅黑" w:hAnsi="Consolas"/>
                <w:lang w:eastAsia="zh-CN"/>
              </w:rPr>
            </w:pPr>
            <w:r w:rsidRPr="00AB7F1E">
              <w:rPr>
                <w:rFonts w:ascii="Consolas" w:eastAsia="微软雅黑" w:hAnsi="Consolas"/>
                <w:lang w:eastAsia="zh-CN"/>
              </w:rPr>
              <w:t>svn</w:t>
            </w:r>
          </w:p>
        </w:tc>
        <w:tc>
          <w:tcPr>
            <w:tcW w:w="1701" w:type="dxa"/>
          </w:tcPr>
          <w:p w14:paraId="76A86249" w14:textId="77777777" w:rsidR="00832F13" w:rsidRDefault="00832F13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4CF73DF" w14:textId="77777777" w:rsidR="00832F13" w:rsidRDefault="00832F13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59CF47A" w14:textId="77777777" w:rsidR="00832F13" w:rsidRDefault="00832F13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15BA438" w14:textId="77777777" w:rsidR="00832F13" w:rsidRDefault="00832F13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SVN</w:t>
            </w:r>
            <w:r>
              <w:rPr>
                <w:rFonts w:ascii="Consolas" w:eastAsia="微软雅黑" w:hAnsi="Consolas"/>
                <w:lang w:eastAsia="zh-CN"/>
              </w:rPr>
              <w:t>号</w:t>
            </w:r>
          </w:p>
          <w:p w14:paraId="73B7BF26" w14:textId="77777777" w:rsidR="00832F13" w:rsidRDefault="00832F13" w:rsidP="00832F1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与版本号的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z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保持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致</w:t>
            </w:r>
          </w:p>
        </w:tc>
      </w:tr>
      <w:tr w:rsidR="001B120A" w:rsidRPr="00BF473F" w14:paraId="6C00AEE3" w14:textId="77777777" w:rsidTr="00FF643B">
        <w:trPr>
          <w:trHeight w:val="215"/>
        </w:trPr>
        <w:tc>
          <w:tcPr>
            <w:tcW w:w="1985" w:type="dxa"/>
          </w:tcPr>
          <w:p w14:paraId="3989368C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idxModule</w:t>
            </w:r>
          </w:p>
        </w:tc>
        <w:tc>
          <w:tcPr>
            <w:tcW w:w="1701" w:type="dxa"/>
          </w:tcPr>
          <w:p w14:paraId="5FFE7B17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B120A">
              <w:rPr>
                <w:rFonts w:ascii="Consolas" w:eastAsia="微软雅黑" w:hAnsi="Consolas"/>
                <w:lang w:eastAsia="zh-CN"/>
              </w:rPr>
              <w:t>(32</w:t>
            </w:r>
            <w:r w:rsidR="001B120A"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40C50037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0A6162B" w14:textId="77777777" w:rsidR="001B120A" w:rsidRPr="005C47AD" w:rsidRDefault="00B03701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Ｎ</w:t>
            </w:r>
          </w:p>
        </w:tc>
        <w:tc>
          <w:tcPr>
            <w:tcW w:w="4111" w:type="dxa"/>
          </w:tcPr>
          <w:p w14:paraId="5EAD67CE" w14:textId="77777777" w:rsidR="00B03701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模块名称</w:t>
            </w:r>
          </w:p>
          <w:p w14:paraId="3D74312A" w14:textId="77777777" w:rsidR="00B03701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未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定模块</w:t>
            </w:r>
          </w:p>
          <w:p w14:paraId="2D8EDE3E" w14:textId="77777777" w:rsidR="00B03701" w:rsidRPr="00334F18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ViFiHW: ViFi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硬件</w:t>
            </w:r>
          </w:p>
          <w:p w14:paraId="5CF0BD06" w14:textId="77777777" w:rsidR="00B03701" w:rsidRPr="00334F18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F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ViFi</w:t>
            </w:r>
            <w:r w:rsidRPr="00334F1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固件</w:t>
            </w:r>
          </w:p>
          <w:p w14:paraId="1A907A7B" w14:textId="77777777" w:rsidR="00B03701" w:rsidRPr="00334F18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ViFiSW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ViFi</w:t>
            </w:r>
            <w:r w:rsidRPr="00334F1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</w:t>
            </w:r>
          </w:p>
          <w:p w14:paraId="33B7785B" w14:textId="77777777" w:rsidR="00B03701" w:rsidRPr="00334F18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PPADR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AndroidAPP</w:t>
            </w:r>
          </w:p>
          <w:p w14:paraId="20911354" w14:textId="77777777" w:rsidR="00B03701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APPIOS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iOS APP</w:t>
            </w:r>
          </w:p>
          <w:p w14:paraId="789F2FF0" w14:textId="77777777" w:rsidR="00B03701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VRSWS: VRSWS</w:t>
            </w:r>
          </w:p>
          <w:p w14:paraId="0DFF13C2" w14:textId="77777777" w:rsidR="00B03701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VRSWM: VRS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管理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</w:t>
            </w:r>
          </w:p>
          <w:p w14:paraId="0DA5BFD6" w14:textId="77777777" w:rsidR="00B03701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VNSWS: VNSWS</w:t>
            </w:r>
          </w:p>
          <w:p w14:paraId="2ABD3DB9" w14:textId="77777777" w:rsidR="00B03701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VNSWM: VNS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管理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</w:t>
            </w:r>
          </w:p>
          <w:p w14:paraId="38F5B8E6" w14:textId="77777777" w:rsidR="00B03701" w:rsidRDefault="00B03701" w:rsidP="00B0370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F29B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VNSUI: VNS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WEB UI</w:t>
            </w:r>
          </w:p>
          <w:p w14:paraId="45C32F76" w14:textId="77777777" w:rsidR="001B120A" w:rsidRPr="00D50E04" w:rsidRDefault="00B03701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VNSBL: VNS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费服务</w:t>
            </w:r>
          </w:p>
        </w:tc>
      </w:tr>
      <w:tr w:rsidR="001B120A" w:rsidRPr="00BF473F" w14:paraId="796847A1" w14:textId="77777777" w:rsidTr="00FF643B">
        <w:trPr>
          <w:trHeight w:val="215"/>
        </w:trPr>
        <w:tc>
          <w:tcPr>
            <w:tcW w:w="1985" w:type="dxa"/>
          </w:tcPr>
          <w:p w14:paraId="71421F51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state</w:t>
            </w:r>
          </w:p>
        </w:tc>
        <w:tc>
          <w:tcPr>
            <w:tcW w:w="1701" w:type="dxa"/>
          </w:tcPr>
          <w:p w14:paraId="10B85326" w14:textId="77777777" w:rsidR="001B120A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B120A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0A5AA1DD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2005295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16CF9EA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7CBC7366" w14:textId="77777777" w:rsidR="001B120A" w:rsidRPr="001B120A" w:rsidRDefault="001B120A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B120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V:</w:t>
            </w:r>
            <w:r w:rsidRPr="001B120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有效</w:t>
            </w:r>
          </w:p>
          <w:p w14:paraId="64A417BF" w14:textId="77777777" w:rsidR="001B120A" w:rsidRPr="001B120A" w:rsidRDefault="001B120A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B120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U:</w:t>
            </w:r>
            <w:r w:rsidRPr="001B120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有效，并有可升级版本</w:t>
            </w:r>
          </w:p>
          <w:p w14:paraId="062FF8CB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1B120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A:</w:t>
            </w:r>
            <w:r w:rsidRPr="001B120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无效</w:t>
            </w:r>
            <w:r w:rsidRPr="001B120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1B120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将会强制用户升级</w:t>
            </w:r>
            <w:r w:rsidRPr="001B120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1B120A" w:rsidRPr="00BF473F" w14:paraId="238BED27" w14:textId="77777777" w:rsidTr="00FF643B">
        <w:trPr>
          <w:trHeight w:val="215"/>
        </w:trPr>
        <w:tc>
          <w:tcPr>
            <w:tcW w:w="1985" w:type="dxa"/>
          </w:tcPr>
          <w:p w14:paraId="3090DB0F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nextVer</w:t>
            </w:r>
          </w:p>
        </w:tc>
        <w:tc>
          <w:tcPr>
            <w:tcW w:w="1701" w:type="dxa"/>
          </w:tcPr>
          <w:p w14:paraId="403093C2" w14:textId="77777777" w:rsidR="001B120A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B120A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22A153FE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21FFAF0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0</w:t>
            </w:r>
          </w:p>
        </w:tc>
        <w:tc>
          <w:tcPr>
            <w:tcW w:w="4111" w:type="dxa"/>
          </w:tcPr>
          <w:p w14:paraId="3FEA7D7D" w14:textId="77777777" w:rsidR="00CB1988" w:rsidRDefault="00CB1988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升级版本</w:t>
            </w:r>
          </w:p>
          <w:p w14:paraId="21DCF602" w14:textId="77777777" w:rsidR="001B120A" w:rsidRPr="00CB1988" w:rsidRDefault="001B120A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B198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此版本升级的版本</w:t>
            </w:r>
          </w:p>
          <w:p w14:paraId="34D67D26" w14:textId="77777777" w:rsidR="001B120A" w:rsidRPr="00A91BAE" w:rsidRDefault="001B120A" w:rsidP="00FF643B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表示升级到最新版本</w:t>
            </w:r>
          </w:p>
        </w:tc>
      </w:tr>
      <w:tr w:rsidR="00AD3C9E" w:rsidRPr="00BF473F" w14:paraId="5CE4CCC8" w14:textId="77777777" w:rsidTr="00FF643B">
        <w:trPr>
          <w:trHeight w:val="215"/>
        </w:trPr>
        <w:tc>
          <w:tcPr>
            <w:tcW w:w="1985" w:type="dxa"/>
          </w:tcPr>
          <w:p w14:paraId="4A15BC8C" w14:textId="77777777" w:rsidR="00AD3C9E" w:rsidRDefault="0036656F" w:rsidP="00FF643B">
            <w:pPr>
              <w:rPr>
                <w:rFonts w:ascii="Consolas" w:eastAsia="微软雅黑" w:hAnsi="Consolas"/>
                <w:lang w:eastAsia="zh-CN"/>
              </w:rPr>
            </w:pPr>
            <w:r w:rsidRPr="00150A31">
              <w:rPr>
                <w:rFonts w:ascii="Consolas" w:eastAsia="微软雅黑" w:hAnsi="Consolas"/>
                <w:lang w:eastAsia="zh-CN"/>
              </w:rPr>
              <w:t>downloadURL</w:t>
            </w:r>
          </w:p>
        </w:tc>
        <w:tc>
          <w:tcPr>
            <w:tcW w:w="1701" w:type="dxa"/>
          </w:tcPr>
          <w:p w14:paraId="3EEF165C" w14:textId="77777777" w:rsidR="00AD3C9E" w:rsidRDefault="0036656F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7539968B" w14:textId="77777777" w:rsidR="00AD3C9E" w:rsidRDefault="0036656F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D514B81" w14:textId="77777777" w:rsidR="00AD3C9E" w:rsidRPr="005C47AD" w:rsidRDefault="00AD3C9E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2CA7B30" w14:textId="77777777" w:rsidR="00AD3C9E" w:rsidRDefault="0036656F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下载</w:t>
            </w: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址</w:t>
            </w:r>
          </w:p>
        </w:tc>
      </w:tr>
      <w:tr w:rsidR="001B120A" w:rsidRPr="00BF473F" w14:paraId="4237D538" w14:textId="77777777" w:rsidTr="00FF643B">
        <w:trPr>
          <w:trHeight w:val="215"/>
        </w:trPr>
        <w:tc>
          <w:tcPr>
            <w:tcW w:w="1985" w:type="dxa"/>
          </w:tcPr>
          <w:p w14:paraId="509107AC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releaseDate</w:t>
            </w:r>
          </w:p>
        </w:tc>
        <w:tc>
          <w:tcPr>
            <w:tcW w:w="1701" w:type="dxa"/>
          </w:tcPr>
          <w:p w14:paraId="66E0245A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FDF8CDA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E2B6035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16C95D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发布时间</w:t>
            </w:r>
          </w:p>
        </w:tc>
      </w:tr>
      <w:tr w:rsidR="001B120A" w:rsidRPr="00BF473F" w14:paraId="26B693AB" w14:textId="77777777" w:rsidTr="00FF643B">
        <w:trPr>
          <w:trHeight w:val="209"/>
        </w:trPr>
        <w:tc>
          <w:tcPr>
            <w:tcW w:w="1985" w:type="dxa"/>
          </w:tcPr>
          <w:p w14:paraId="72FB966A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releaseLog</w:t>
            </w:r>
          </w:p>
        </w:tc>
        <w:tc>
          <w:tcPr>
            <w:tcW w:w="1701" w:type="dxa"/>
          </w:tcPr>
          <w:p w14:paraId="38C64EE1" w14:textId="77777777" w:rsidR="001B120A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B120A">
              <w:rPr>
                <w:rFonts w:ascii="Consolas" w:eastAsia="微软雅黑" w:hAnsi="Consolas"/>
                <w:lang w:eastAsia="zh-CN"/>
              </w:rPr>
              <w:t>(1024)</w:t>
            </w:r>
          </w:p>
        </w:tc>
        <w:tc>
          <w:tcPr>
            <w:tcW w:w="850" w:type="dxa"/>
          </w:tcPr>
          <w:p w14:paraId="2ACCD6A5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F5347AB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8F128CA" w14:textId="77777777" w:rsidR="001B120A" w:rsidRDefault="001B120A" w:rsidP="00CB198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升级说明</w:t>
            </w:r>
          </w:p>
        </w:tc>
      </w:tr>
      <w:tr w:rsidR="001B120A" w:rsidRPr="00BF473F" w14:paraId="2C02843E" w14:textId="77777777" w:rsidTr="00FF643B">
        <w:trPr>
          <w:trHeight w:val="209"/>
        </w:trPr>
        <w:tc>
          <w:tcPr>
            <w:tcW w:w="1985" w:type="dxa"/>
          </w:tcPr>
          <w:p w14:paraId="454BC922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effectDate</w:t>
            </w:r>
          </w:p>
        </w:tc>
        <w:tc>
          <w:tcPr>
            <w:tcW w:w="1701" w:type="dxa"/>
          </w:tcPr>
          <w:p w14:paraId="076FF82B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D9042CA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25F2FED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8BE6A58" w14:textId="77777777" w:rsidR="001B120A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生效时间</w:t>
            </w:r>
          </w:p>
        </w:tc>
      </w:tr>
      <w:tr w:rsidR="001B120A" w:rsidRPr="00BF473F" w14:paraId="50EBB007" w14:textId="77777777" w:rsidTr="00CF58CD">
        <w:trPr>
          <w:trHeight w:val="646"/>
        </w:trPr>
        <w:tc>
          <w:tcPr>
            <w:tcW w:w="1985" w:type="dxa"/>
          </w:tcPr>
          <w:p w14:paraId="779802EE" w14:textId="77777777" w:rsidR="005B3AA0" w:rsidRPr="006C7465" w:rsidRDefault="005B3AA0" w:rsidP="00FF643B">
            <w:pPr>
              <w:rPr>
                <w:rFonts w:ascii="Consolas" w:eastAsia="微软雅黑" w:hAnsi="Consolas"/>
                <w:lang w:eastAsia="zh-CN"/>
              </w:rPr>
            </w:pPr>
            <w:r w:rsidRPr="006C7465">
              <w:rPr>
                <w:rFonts w:ascii="Consolas" w:eastAsia="微软雅黑" w:hAnsi="Consolas"/>
                <w:lang w:eastAsia="zh-CN"/>
              </w:rPr>
              <w:t>devCntNum</w:t>
            </w:r>
          </w:p>
        </w:tc>
        <w:tc>
          <w:tcPr>
            <w:tcW w:w="1701" w:type="dxa"/>
          </w:tcPr>
          <w:p w14:paraId="1DB55E72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1F50A2A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093C36D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FBD0216" w14:textId="77777777" w:rsidR="00CB1988" w:rsidRDefault="00CB1988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数量</w:t>
            </w:r>
          </w:p>
          <w:p w14:paraId="11060FDD" w14:textId="77777777" w:rsidR="001B120A" w:rsidRPr="00CB1988" w:rsidRDefault="001B120A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B198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此版本设备数量</w:t>
            </w:r>
          </w:p>
          <w:p w14:paraId="309B4D27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（非实时数据，定时任务去</w:t>
            </w:r>
            <w:r w:rsidRPr="001B120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tbViFiDevice</w:t>
            </w:r>
            <w:r w:rsidRPr="001B120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表中统计）</w:t>
            </w:r>
          </w:p>
        </w:tc>
      </w:tr>
      <w:tr w:rsidR="00A333E0" w:rsidRPr="00BF473F" w14:paraId="34466588" w14:textId="77777777" w:rsidTr="00FF643B">
        <w:trPr>
          <w:trHeight w:val="209"/>
        </w:trPr>
        <w:tc>
          <w:tcPr>
            <w:tcW w:w="1985" w:type="dxa"/>
          </w:tcPr>
          <w:p w14:paraId="7CCCD4BB" w14:textId="77777777" w:rsidR="00A333E0" w:rsidRPr="006C7465" w:rsidRDefault="00A333E0" w:rsidP="00FF643B">
            <w:pPr>
              <w:rPr>
                <w:rFonts w:ascii="Consolas" w:eastAsia="微软雅黑" w:hAnsi="Consolas"/>
                <w:lang w:eastAsia="zh-CN"/>
              </w:rPr>
            </w:pPr>
            <w:r w:rsidRPr="006C7465">
              <w:rPr>
                <w:rFonts w:ascii="Consolas" w:eastAsia="微软雅黑" w:hAnsi="Consolas"/>
                <w:lang w:eastAsia="zh-CN"/>
              </w:rPr>
              <w:t>devCntDate</w:t>
            </w:r>
          </w:p>
        </w:tc>
        <w:tc>
          <w:tcPr>
            <w:tcW w:w="1701" w:type="dxa"/>
          </w:tcPr>
          <w:p w14:paraId="590A021E" w14:textId="77777777" w:rsidR="00A333E0" w:rsidRDefault="00A333E0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0002039" w14:textId="77777777" w:rsidR="00A333E0" w:rsidRPr="005C47AD" w:rsidRDefault="00A333E0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FE1170D" w14:textId="77777777" w:rsidR="00A333E0" w:rsidRPr="005C47AD" w:rsidRDefault="00A333E0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93E40BE" w14:textId="77777777" w:rsidR="00A333E0" w:rsidRPr="005C47AD" w:rsidRDefault="00A333E0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统计</w:t>
            </w:r>
            <w:r>
              <w:rPr>
                <w:rFonts w:ascii="Consolas" w:eastAsia="微软雅黑" w:hAnsi="Consolas"/>
                <w:lang w:eastAsia="zh-CN"/>
              </w:rPr>
              <w:t>日期</w:t>
            </w:r>
          </w:p>
        </w:tc>
      </w:tr>
      <w:tr w:rsidR="001B120A" w:rsidRPr="00BF473F" w14:paraId="26D1D262" w14:textId="77777777" w:rsidTr="00FF643B">
        <w:trPr>
          <w:trHeight w:val="209"/>
        </w:trPr>
        <w:tc>
          <w:tcPr>
            <w:tcW w:w="1985" w:type="dxa"/>
          </w:tcPr>
          <w:p w14:paraId="0BB1E834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4325C58B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B18373F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B0C25E3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161934" w14:textId="77777777" w:rsidR="001B120A" w:rsidRPr="005C47AD" w:rsidRDefault="00150A31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1B120A" w:rsidRPr="00BF473F" w14:paraId="0D080E54" w14:textId="77777777" w:rsidTr="00FF643B">
        <w:trPr>
          <w:trHeight w:val="209"/>
        </w:trPr>
        <w:tc>
          <w:tcPr>
            <w:tcW w:w="1985" w:type="dxa"/>
          </w:tcPr>
          <w:p w14:paraId="5A80C20E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18A185BB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B120A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79406F7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4DBF5C4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5703759" w14:textId="77777777" w:rsidR="001B120A" w:rsidRPr="005C47AD" w:rsidRDefault="00150A31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1B120A" w:rsidRPr="00BF473F" w14:paraId="785A0413" w14:textId="77777777" w:rsidTr="005B3AA0">
        <w:trPr>
          <w:trHeight w:val="269"/>
        </w:trPr>
        <w:tc>
          <w:tcPr>
            <w:tcW w:w="1985" w:type="dxa"/>
          </w:tcPr>
          <w:p w14:paraId="091A5A73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530CAE84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88FD565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0FA5C8F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BD9DC3" w14:textId="77777777" w:rsidR="001B120A" w:rsidRPr="005C47AD" w:rsidRDefault="00150A31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1B120A" w:rsidRPr="00BF473F" w14:paraId="409E62D3" w14:textId="77777777" w:rsidTr="00FF643B">
        <w:trPr>
          <w:trHeight w:val="209"/>
        </w:trPr>
        <w:tc>
          <w:tcPr>
            <w:tcW w:w="1985" w:type="dxa"/>
          </w:tcPr>
          <w:p w14:paraId="305B3C9F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37317302" w14:textId="77777777" w:rsidR="001B120A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B120A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F15E5FF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625526A" w14:textId="77777777" w:rsidR="001B120A" w:rsidRPr="005C47AD" w:rsidRDefault="001B120A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0D759D6" w14:textId="77777777" w:rsidR="001B120A" w:rsidRPr="005C47AD" w:rsidRDefault="00150A31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17420AB4" w14:textId="77777777" w:rsidR="001B120A" w:rsidRDefault="001B120A" w:rsidP="001B120A"/>
    <w:p w14:paraId="5BA14AE5" w14:textId="77777777" w:rsidR="001B120A" w:rsidRDefault="001B120A" w:rsidP="001B120A"/>
    <w:p w14:paraId="55C3132C" w14:textId="77777777" w:rsidR="001B120A" w:rsidRDefault="001B120A" w:rsidP="001B120A"/>
    <w:p w14:paraId="37C372F9" w14:textId="77777777" w:rsidR="001B120A" w:rsidRDefault="001B120A" w:rsidP="001B120A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601E9B30" w14:textId="77777777" w:rsidR="001B120A" w:rsidRDefault="001B120A" w:rsidP="001B120A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11346D63" w14:textId="77777777" w:rsidR="001B120A" w:rsidRDefault="001B120A" w:rsidP="001B120A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2355267D" w14:textId="77777777" w:rsidR="001B120A" w:rsidRDefault="001B120A" w:rsidP="001B120A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14B253BE" w14:textId="77777777" w:rsidR="001B120A" w:rsidRPr="006C7465" w:rsidRDefault="001B120A" w:rsidP="001B120A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9" w:name="_Toc299380068"/>
      <w:bookmarkStart w:id="10" w:name="_Toc466366546"/>
      <w:r w:rsidRPr="006C7465">
        <w:rPr>
          <w:rFonts w:ascii="Consolas" w:eastAsia="微软雅黑" w:hAnsi="Consolas"/>
          <w:bCs/>
          <w:i w:val="0"/>
          <w:iCs/>
          <w:lang w:eastAsia="zh-HK"/>
        </w:rPr>
        <w:t>tb</w:t>
      </w:r>
      <w:bookmarkEnd w:id="9"/>
      <w:r w:rsidRPr="006C7465">
        <w:rPr>
          <w:rFonts w:ascii="Consolas" w:eastAsia="微软雅黑" w:hAnsi="Consolas"/>
          <w:bCs/>
          <w:i w:val="0"/>
          <w:iCs/>
          <w:lang w:eastAsia="zh-HK"/>
        </w:rPr>
        <w:t>Audit</w:t>
      </w:r>
      <w:bookmarkEnd w:id="1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729"/>
        <w:gridCol w:w="1155"/>
        <w:gridCol w:w="1085"/>
        <w:gridCol w:w="3654"/>
      </w:tblGrid>
      <w:tr w:rsidR="000875BF" w14:paraId="3E3E51E1" w14:textId="77777777" w:rsidTr="00763C7B">
        <w:tc>
          <w:tcPr>
            <w:tcW w:w="2300" w:type="dxa"/>
            <w:shd w:val="clear" w:color="auto" w:fill="E6E6E6"/>
          </w:tcPr>
          <w:p w14:paraId="18435AB2" w14:textId="77777777" w:rsidR="000875BF" w:rsidRPr="001B120A" w:rsidRDefault="000875BF" w:rsidP="001B120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623" w:type="dxa"/>
            <w:gridSpan w:val="4"/>
          </w:tcPr>
          <w:p w14:paraId="6AFB1AC1" w14:textId="77777777" w:rsidR="000875BF" w:rsidRPr="005F3201" w:rsidRDefault="000875BF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 w:rsidRPr="005F3201">
              <w:rPr>
                <w:rFonts w:ascii="Consolas" w:hAnsi="Consolas" w:hint="eastAsia"/>
                <w:lang w:eastAsia="zh-CN"/>
              </w:rPr>
              <w:t>InnoDB</w:t>
            </w:r>
          </w:p>
        </w:tc>
      </w:tr>
      <w:tr w:rsidR="000875BF" w14:paraId="1AA1C36B" w14:textId="77777777" w:rsidTr="00763C7B">
        <w:trPr>
          <w:trHeight w:val="938"/>
        </w:trPr>
        <w:tc>
          <w:tcPr>
            <w:tcW w:w="2300" w:type="dxa"/>
            <w:shd w:val="clear" w:color="auto" w:fill="E6E6E6"/>
          </w:tcPr>
          <w:p w14:paraId="77D7F0A3" w14:textId="77777777" w:rsidR="000875BF" w:rsidRPr="001B120A" w:rsidRDefault="000875BF" w:rsidP="001B120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623" w:type="dxa"/>
            <w:gridSpan w:val="4"/>
          </w:tcPr>
          <w:p w14:paraId="32379D7E" w14:textId="77777777" w:rsidR="00763C7B" w:rsidRPr="005F3201" w:rsidRDefault="00763C7B" w:rsidP="00B728FD">
            <w:pPr>
              <w:rPr>
                <w:rFonts w:ascii="Consolas" w:hAnsi="Consolas"/>
                <w:lang w:eastAsia="zh-CN"/>
              </w:rPr>
            </w:pPr>
            <w:r w:rsidRPr="00B728FD">
              <w:rPr>
                <w:rFonts w:ascii="Consolas" w:eastAsia="微软雅黑" w:hAnsi="Consolas"/>
                <w:lang w:eastAsia="zh-CN"/>
              </w:rPr>
              <w:t>数据库操作审</w:t>
            </w:r>
            <w:r w:rsidRPr="00B728FD">
              <w:rPr>
                <w:rFonts w:ascii="Consolas" w:eastAsia="微软雅黑" w:hAnsi="Consolas" w:hint="eastAsia"/>
                <w:lang w:eastAsia="zh-CN"/>
              </w:rPr>
              <w:t>计</w:t>
            </w:r>
            <w:r w:rsidRPr="00B728FD">
              <w:rPr>
                <w:rFonts w:ascii="Consolas" w:eastAsia="微软雅黑" w:hAnsi="Consolas"/>
                <w:lang w:eastAsia="zh-CN"/>
              </w:rPr>
              <w:t>记录。</w:t>
            </w:r>
          </w:p>
        </w:tc>
      </w:tr>
      <w:tr w:rsidR="000875BF" w14:paraId="7192B76B" w14:textId="77777777" w:rsidTr="00763C7B">
        <w:tc>
          <w:tcPr>
            <w:tcW w:w="2300" w:type="dxa"/>
            <w:tcBorders>
              <w:bottom w:val="single" w:sz="4" w:space="0" w:color="auto"/>
            </w:tcBorders>
            <w:shd w:val="clear" w:color="auto" w:fill="E6E6E6"/>
          </w:tcPr>
          <w:p w14:paraId="4AD28EC7" w14:textId="77777777" w:rsidR="000875BF" w:rsidRPr="001B120A" w:rsidRDefault="000875BF" w:rsidP="001B120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623" w:type="dxa"/>
            <w:gridSpan w:val="4"/>
            <w:tcBorders>
              <w:bottom w:val="single" w:sz="4" w:space="0" w:color="auto"/>
            </w:tcBorders>
          </w:tcPr>
          <w:p w14:paraId="0ABC36E5" w14:textId="77777777" w:rsidR="000875BF" w:rsidRPr="005F3201" w:rsidRDefault="00AB7F1E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 w:rsidRPr="00AB7F1E">
              <w:rPr>
                <w:rFonts w:ascii="Consolas" w:hAnsi="Consolas"/>
                <w:lang w:eastAsia="zh-CN"/>
              </w:rPr>
              <w:t>keyAdtID</w:t>
            </w:r>
          </w:p>
        </w:tc>
      </w:tr>
      <w:tr w:rsidR="000875BF" w14:paraId="45A6A8FA" w14:textId="77777777" w:rsidTr="00763C7B">
        <w:tc>
          <w:tcPr>
            <w:tcW w:w="2300" w:type="dxa"/>
            <w:tcBorders>
              <w:bottom w:val="single" w:sz="4" w:space="0" w:color="auto"/>
            </w:tcBorders>
            <w:shd w:val="clear" w:color="auto" w:fill="E6E6E6"/>
          </w:tcPr>
          <w:p w14:paraId="249387F9" w14:textId="77777777" w:rsidR="000875BF" w:rsidRPr="001B120A" w:rsidRDefault="000875BF" w:rsidP="001B120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Index</w:t>
            </w:r>
          </w:p>
        </w:tc>
        <w:tc>
          <w:tcPr>
            <w:tcW w:w="7623" w:type="dxa"/>
            <w:gridSpan w:val="4"/>
            <w:tcBorders>
              <w:bottom w:val="single" w:sz="4" w:space="0" w:color="auto"/>
            </w:tcBorders>
          </w:tcPr>
          <w:p w14:paraId="4AD417ED" w14:textId="77777777" w:rsidR="000875BF" w:rsidRDefault="00AB7F1E" w:rsidP="00AB7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宋体"/>
              </w:rPr>
            </w:pPr>
            <w:r w:rsidRPr="00AB7F1E">
              <w:rPr>
                <w:rFonts w:ascii="Consolas" w:hAnsi="Consolas"/>
                <w:lang w:eastAsia="zh-CN"/>
              </w:rPr>
              <w:t>actionDate</w:t>
            </w:r>
          </w:p>
        </w:tc>
      </w:tr>
      <w:tr w:rsidR="000875BF" w14:paraId="5BCA36C8" w14:textId="77777777" w:rsidTr="00763C7B">
        <w:trPr>
          <w:trHeight w:val="479"/>
        </w:trPr>
        <w:tc>
          <w:tcPr>
            <w:tcW w:w="2300" w:type="dxa"/>
            <w:shd w:val="clear" w:color="auto" w:fill="E6E6E6"/>
            <w:vAlign w:val="center"/>
          </w:tcPr>
          <w:p w14:paraId="25AD5C68" w14:textId="77777777" w:rsidR="000875BF" w:rsidRPr="001B120A" w:rsidRDefault="000875BF" w:rsidP="001B120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29" w:type="dxa"/>
            <w:shd w:val="clear" w:color="auto" w:fill="E6E6E6"/>
            <w:vAlign w:val="center"/>
          </w:tcPr>
          <w:p w14:paraId="06BED69B" w14:textId="77777777" w:rsidR="000875BF" w:rsidRPr="001B120A" w:rsidRDefault="000875BF" w:rsidP="001B120A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1155" w:type="dxa"/>
            <w:shd w:val="clear" w:color="auto" w:fill="E6E6E6"/>
            <w:vAlign w:val="center"/>
          </w:tcPr>
          <w:p w14:paraId="623B9D19" w14:textId="77777777" w:rsidR="000875BF" w:rsidRPr="001B120A" w:rsidRDefault="000875BF" w:rsidP="001B120A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085" w:type="dxa"/>
            <w:shd w:val="clear" w:color="auto" w:fill="E6E6E6"/>
            <w:vAlign w:val="center"/>
          </w:tcPr>
          <w:p w14:paraId="2406A90B" w14:textId="77777777" w:rsidR="000875BF" w:rsidRPr="001B120A" w:rsidRDefault="000875BF" w:rsidP="001B120A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D</w:t>
            </w:r>
            <w:r w:rsidR="001B120A"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  <w:t>FT</w:t>
            </w:r>
          </w:p>
        </w:tc>
        <w:tc>
          <w:tcPr>
            <w:tcW w:w="3654" w:type="dxa"/>
            <w:shd w:val="clear" w:color="auto" w:fill="E6E6E6"/>
            <w:vAlign w:val="center"/>
          </w:tcPr>
          <w:p w14:paraId="2E8FC01F" w14:textId="77777777" w:rsidR="000875BF" w:rsidRPr="001B120A" w:rsidRDefault="000875BF" w:rsidP="001B120A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1B120A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5233F8" w14:paraId="750BAEC6" w14:textId="77777777" w:rsidTr="00763C7B">
        <w:tc>
          <w:tcPr>
            <w:tcW w:w="2300" w:type="dxa"/>
          </w:tcPr>
          <w:p w14:paraId="77A48878" w14:textId="77777777" w:rsidR="005233F8" w:rsidRDefault="005233F8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keyAdtID</w:t>
            </w:r>
          </w:p>
        </w:tc>
        <w:tc>
          <w:tcPr>
            <w:tcW w:w="1729" w:type="dxa"/>
          </w:tcPr>
          <w:p w14:paraId="7E14606C" w14:textId="77777777" w:rsidR="005233F8" w:rsidRPr="005F3201" w:rsidRDefault="001124F2" w:rsidP="001B120A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INT</w:t>
            </w:r>
          </w:p>
        </w:tc>
        <w:tc>
          <w:tcPr>
            <w:tcW w:w="1155" w:type="dxa"/>
          </w:tcPr>
          <w:p w14:paraId="6EC400C0" w14:textId="77777777" w:rsidR="005233F8" w:rsidRPr="005F3201" w:rsidRDefault="005233F8" w:rsidP="001B120A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N</w:t>
            </w:r>
          </w:p>
        </w:tc>
        <w:tc>
          <w:tcPr>
            <w:tcW w:w="1085" w:type="dxa"/>
          </w:tcPr>
          <w:p w14:paraId="705DA6C8" w14:textId="77777777" w:rsidR="005233F8" w:rsidRPr="005F3201" w:rsidRDefault="005233F8" w:rsidP="001B120A">
            <w:pPr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53D42930" w14:textId="77777777" w:rsidR="005233F8" w:rsidRDefault="00150A31" w:rsidP="001B120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记录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D3CEAE3" w14:textId="77777777" w:rsidR="00150A31" w:rsidRPr="005F3201" w:rsidRDefault="00150A31" w:rsidP="001B120A">
            <w:pPr>
              <w:rPr>
                <w:rFonts w:ascii="Consolas" w:hAnsi="Consolas"/>
                <w:lang w:eastAsia="zh-CN"/>
              </w:rPr>
            </w:pPr>
            <w:r w:rsidRPr="00CB198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9E695A" w14:paraId="2A54D46F" w14:textId="77777777" w:rsidTr="00763C7B">
        <w:tc>
          <w:tcPr>
            <w:tcW w:w="2300" w:type="dxa"/>
          </w:tcPr>
          <w:p w14:paraId="5C3CD77E" w14:textId="77777777" w:rsidR="009E695A" w:rsidRDefault="00DF392C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idxActionUser</w:t>
            </w:r>
          </w:p>
        </w:tc>
        <w:tc>
          <w:tcPr>
            <w:tcW w:w="1729" w:type="dxa"/>
          </w:tcPr>
          <w:p w14:paraId="2523D677" w14:textId="77777777" w:rsidR="009E695A" w:rsidRDefault="00A224F9" w:rsidP="00A224F9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VARCHAR(45)</w:t>
            </w:r>
          </w:p>
        </w:tc>
        <w:tc>
          <w:tcPr>
            <w:tcW w:w="1155" w:type="dxa"/>
          </w:tcPr>
          <w:p w14:paraId="6AE756F7" w14:textId="77777777" w:rsidR="009E695A" w:rsidRPr="005F3201" w:rsidRDefault="00A224F9" w:rsidP="001B120A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N</w:t>
            </w:r>
          </w:p>
        </w:tc>
        <w:tc>
          <w:tcPr>
            <w:tcW w:w="1085" w:type="dxa"/>
          </w:tcPr>
          <w:p w14:paraId="4800235D" w14:textId="77777777" w:rsidR="009E695A" w:rsidRPr="005F3201" w:rsidRDefault="009E695A" w:rsidP="001B120A">
            <w:pPr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48597456" w14:textId="77777777" w:rsidR="009E695A" w:rsidRPr="00B728FD" w:rsidRDefault="00A224F9" w:rsidP="001B120A">
            <w:pPr>
              <w:rPr>
                <w:rFonts w:ascii="Consolas" w:eastAsia="微软雅黑" w:hAnsi="Consolas"/>
                <w:lang w:eastAsia="zh-CN"/>
              </w:rPr>
            </w:pPr>
            <w:r w:rsidRPr="00B728FD">
              <w:rPr>
                <w:rFonts w:ascii="Consolas" w:eastAsia="微软雅黑" w:hAnsi="Consolas"/>
                <w:lang w:eastAsia="zh-CN"/>
              </w:rPr>
              <w:t>操作</w:t>
            </w:r>
            <w:r w:rsidR="00043E17">
              <w:rPr>
                <w:rFonts w:ascii="Consolas" w:eastAsia="微软雅黑" w:hAnsi="Consolas" w:hint="eastAsia"/>
                <w:lang w:eastAsia="zh-CN"/>
              </w:rPr>
              <w:t>人</w:t>
            </w:r>
          </w:p>
          <w:p w14:paraId="2AD0E102" w14:textId="77777777" w:rsidR="00763C7B" w:rsidRPr="005F3201" w:rsidRDefault="00763C7B" w:rsidP="004B7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 w:rsidRPr="004B781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webmin</w:t>
            </w:r>
            <w:r w:rsidR="00150A3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为登</w:t>
            </w:r>
            <w:r w:rsidRPr="004B781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录</w:t>
            </w:r>
            <w:r w:rsidRPr="004B781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的用户</w:t>
            </w:r>
            <w:r w:rsidRPr="004B781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帐</w:t>
            </w:r>
            <w:r w:rsidRPr="004B781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DF392C" w14:paraId="5B1B6759" w14:textId="77777777" w:rsidTr="00763C7B">
        <w:trPr>
          <w:trHeight w:val="215"/>
        </w:trPr>
        <w:tc>
          <w:tcPr>
            <w:tcW w:w="2300" w:type="dxa"/>
          </w:tcPr>
          <w:p w14:paraId="13665D79" w14:textId="77777777" w:rsidR="00DF392C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userType</w:t>
            </w:r>
          </w:p>
        </w:tc>
        <w:tc>
          <w:tcPr>
            <w:tcW w:w="1729" w:type="dxa"/>
          </w:tcPr>
          <w:p w14:paraId="591CB8CE" w14:textId="77777777" w:rsidR="00DF392C" w:rsidRPr="005F320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VARCHAR(10)</w:t>
            </w:r>
          </w:p>
        </w:tc>
        <w:tc>
          <w:tcPr>
            <w:tcW w:w="1155" w:type="dxa"/>
          </w:tcPr>
          <w:p w14:paraId="3DEAAC79" w14:textId="77777777" w:rsidR="00DF392C" w:rsidRPr="005F320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N</w:t>
            </w:r>
          </w:p>
        </w:tc>
        <w:tc>
          <w:tcPr>
            <w:tcW w:w="1085" w:type="dxa"/>
          </w:tcPr>
          <w:p w14:paraId="6EE77E89" w14:textId="77777777" w:rsidR="00DF392C" w:rsidRPr="005F320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41EE5324" w14:textId="77777777" w:rsidR="00DF392C" w:rsidRPr="00B728FD" w:rsidRDefault="00DF392C" w:rsidP="00B728FD">
            <w:pPr>
              <w:rPr>
                <w:rFonts w:ascii="Consolas" w:eastAsia="微软雅黑" w:hAnsi="Consolas"/>
                <w:lang w:eastAsia="zh-CN"/>
              </w:rPr>
            </w:pPr>
            <w:r w:rsidRPr="00B728FD">
              <w:rPr>
                <w:rFonts w:ascii="Consolas" w:eastAsia="微软雅黑" w:hAnsi="Consolas"/>
                <w:lang w:eastAsia="zh-CN"/>
              </w:rPr>
              <w:t>类型</w:t>
            </w:r>
          </w:p>
          <w:p w14:paraId="6EF87234" w14:textId="77777777" w:rsidR="00DF392C" w:rsidRPr="001F791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1F79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ViFi device</w:t>
            </w:r>
          </w:p>
          <w:p w14:paraId="4C4224D5" w14:textId="77777777" w:rsidR="00DF392C" w:rsidRPr="001F791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79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ADR: android</w:t>
            </w:r>
          </w:p>
          <w:p w14:paraId="208BE79B" w14:textId="77777777" w:rsidR="00DF392C" w:rsidRPr="001F791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79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IOS: iOS</w:t>
            </w:r>
          </w:p>
          <w:p w14:paraId="3240F230" w14:textId="77777777" w:rsidR="00DF392C" w:rsidRPr="001F791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79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WUI: web ui</w:t>
            </w:r>
          </w:p>
          <w:p w14:paraId="0097DCDB" w14:textId="77777777" w:rsidR="00DF392C" w:rsidRPr="001F791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79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WAD: web admin</w:t>
            </w:r>
          </w:p>
          <w:p w14:paraId="5D0060A0" w14:textId="77777777" w:rsidR="00DF392C" w:rsidRPr="001F791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79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WS: web services</w:t>
            </w:r>
          </w:p>
          <w:p w14:paraId="7287B443" w14:textId="77777777" w:rsidR="00DF392C" w:rsidRPr="001F7911" w:rsidRDefault="00DF392C" w:rsidP="00AD3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79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MNT: monitor</w:t>
            </w:r>
          </w:p>
        </w:tc>
      </w:tr>
      <w:tr w:rsidR="00DF392C" w14:paraId="2B4D5B8D" w14:textId="77777777" w:rsidTr="00763C7B">
        <w:tc>
          <w:tcPr>
            <w:tcW w:w="2300" w:type="dxa"/>
          </w:tcPr>
          <w:p w14:paraId="4558A8A8" w14:textId="77777777" w:rsidR="00DF392C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lastRenderedPageBreak/>
              <w:t>userIP</w:t>
            </w:r>
          </w:p>
        </w:tc>
        <w:tc>
          <w:tcPr>
            <w:tcW w:w="1729" w:type="dxa"/>
          </w:tcPr>
          <w:p w14:paraId="754B2160" w14:textId="77777777" w:rsidR="00DF392C" w:rsidRDefault="00763C7B" w:rsidP="001B120A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VARCHAR(32)</w:t>
            </w:r>
          </w:p>
        </w:tc>
        <w:tc>
          <w:tcPr>
            <w:tcW w:w="1155" w:type="dxa"/>
          </w:tcPr>
          <w:p w14:paraId="5E4C52BD" w14:textId="77777777" w:rsidR="00DF392C" w:rsidRPr="005F3201" w:rsidRDefault="00763C7B" w:rsidP="001B120A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N</w:t>
            </w:r>
          </w:p>
        </w:tc>
        <w:tc>
          <w:tcPr>
            <w:tcW w:w="1085" w:type="dxa"/>
          </w:tcPr>
          <w:p w14:paraId="310F0809" w14:textId="77777777" w:rsidR="00DF392C" w:rsidRPr="005F3201" w:rsidRDefault="00DF392C" w:rsidP="001B120A">
            <w:pPr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28B3FFE9" w14:textId="77777777" w:rsidR="00150A31" w:rsidRDefault="00150A31" w:rsidP="00763C7B">
            <w:pPr>
              <w:rPr>
                <w:rFonts w:ascii="Consolas" w:eastAsia="微软雅黑" w:hAnsi="Consolas"/>
                <w:lang w:eastAsia="zh-CN"/>
              </w:rPr>
            </w:pPr>
            <w:r w:rsidRPr="00B728FD">
              <w:rPr>
                <w:rFonts w:ascii="Consolas" w:eastAsia="微软雅黑" w:hAnsi="Consolas"/>
                <w:lang w:eastAsia="zh-CN"/>
              </w:rPr>
              <w:t>IP</w:t>
            </w:r>
            <w:r w:rsidRPr="00B728FD">
              <w:rPr>
                <w:rFonts w:ascii="Consolas" w:eastAsia="微软雅黑" w:hAnsi="Consolas"/>
                <w:lang w:eastAsia="zh-CN"/>
              </w:rPr>
              <w:t>地址</w:t>
            </w:r>
          </w:p>
          <w:p w14:paraId="1C6D61CB" w14:textId="77777777" w:rsidR="00DF392C" w:rsidRPr="00B728FD" w:rsidRDefault="00763C7B" w:rsidP="00763C7B">
            <w:pPr>
              <w:rPr>
                <w:rFonts w:ascii="Consolas" w:eastAsia="微软雅黑" w:hAnsi="Consolas"/>
                <w:lang w:eastAsia="zh-CN"/>
              </w:rPr>
            </w:pPr>
            <w:r w:rsidRPr="00150A3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操作</w:t>
            </w:r>
            <w:r w:rsidRPr="00150A3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用户的</w:t>
            </w:r>
            <w:r w:rsidRPr="00150A3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 w:rsidRPr="00150A3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</w:t>
            </w:r>
          </w:p>
        </w:tc>
      </w:tr>
      <w:tr w:rsidR="000875BF" w14:paraId="31780250" w14:textId="77777777" w:rsidTr="00763C7B">
        <w:trPr>
          <w:trHeight w:val="311"/>
        </w:trPr>
        <w:tc>
          <w:tcPr>
            <w:tcW w:w="2300" w:type="dxa"/>
          </w:tcPr>
          <w:p w14:paraId="51BDE98B" w14:textId="77777777" w:rsidR="000875BF" w:rsidRPr="005F3201" w:rsidRDefault="00C61202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actionDate</w:t>
            </w:r>
          </w:p>
        </w:tc>
        <w:tc>
          <w:tcPr>
            <w:tcW w:w="1729" w:type="dxa"/>
          </w:tcPr>
          <w:p w14:paraId="7DB5519C" w14:textId="77777777" w:rsidR="000875BF" w:rsidRPr="005F3201" w:rsidRDefault="001124F2" w:rsidP="001B120A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DATETIME</w:t>
            </w:r>
          </w:p>
        </w:tc>
        <w:tc>
          <w:tcPr>
            <w:tcW w:w="1155" w:type="dxa"/>
          </w:tcPr>
          <w:p w14:paraId="3008BEE4" w14:textId="77777777" w:rsidR="000875BF" w:rsidRPr="005F3201" w:rsidRDefault="000875BF" w:rsidP="001B120A">
            <w:pPr>
              <w:rPr>
                <w:rFonts w:ascii="Consolas" w:hAnsi="Consolas"/>
                <w:lang w:eastAsia="zh-CN"/>
              </w:rPr>
            </w:pPr>
            <w:r w:rsidRPr="005F3201">
              <w:rPr>
                <w:rFonts w:ascii="Consolas" w:hAnsi="Consolas" w:hint="eastAsia"/>
                <w:lang w:eastAsia="zh-CN"/>
              </w:rPr>
              <w:t>N</w:t>
            </w:r>
          </w:p>
        </w:tc>
        <w:tc>
          <w:tcPr>
            <w:tcW w:w="1085" w:type="dxa"/>
          </w:tcPr>
          <w:p w14:paraId="5A8FF5FC" w14:textId="77777777" w:rsidR="000875BF" w:rsidRPr="005F3201" w:rsidRDefault="000875BF" w:rsidP="001B120A">
            <w:pPr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5FDCB77C" w14:textId="77777777" w:rsidR="000875BF" w:rsidRPr="00B728FD" w:rsidRDefault="00763C7B" w:rsidP="001B120A">
            <w:pPr>
              <w:rPr>
                <w:rFonts w:ascii="Consolas" w:eastAsia="微软雅黑" w:hAnsi="Consolas"/>
                <w:lang w:eastAsia="zh-CN"/>
              </w:rPr>
            </w:pPr>
            <w:r w:rsidRPr="00B728FD">
              <w:rPr>
                <w:rFonts w:ascii="Consolas" w:eastAsia="微软雅黑" w:hAnsi="Consolas"/>
                <w:lang w:eastAsia="zh-CN"/>
              </w:rPr>
              <w:t>日期</w:t>
            </w:r>
          </w:p>
        </w:tc>
      </w:tr>
      <w:tr w:rsidR="00763C7B" w14:paraId="11ED01C5" w14:textId="77777777" w:rsidTr="00763C7B">
        <w:trPr>
          <w:trHeight w:val="215"/>
        </w:trPr>
        <w:tc>
          <w:tcPr>
            <w:tcW w:w="2300" w:type="dxa"/>
          </w:tcPr>
          <w:p w14:paraId="63FD90F9" w14:textId="77777777" w:rsidR="00763C7B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idxTableName</w:t>
            </w:r>
          </w:p>
        </w:tc>
        <w:tc>
          <w:tcPr>
            <w:tcW w:w="1729" w:type="dxa"/>
          </w:tcPr>
          <w:p w14:paraId="11AF9F77" w14:textId="77777777" w:rsidR="00763C7B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VARCHAR(45)</w:t>
            </w:r>
          </w:p>
        </w:tc>
        <w:tc>
          <w:tcPr>
            <w:tcW w:w="1155" w:type="dxa"/>
          </w:tcPr>
          <w:p w14:paraId="19854723" w14:textId="77777777" w:rsidR="00763C7B" w:rsidRPr="005F3201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N</w:t>
            </w:r>
          </w:p>
        </w:tc>
        <w:tc>
          <w:tcPr>
            <w:tcW w:w="1085" w:type="dxa"/>
          </w:tcPr>
          <w:p w14:paraId="2906D851" w14:textId="77777777" w:rsidR="00763C7B" w:rsidRPr="005F3201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06A563A9" w14:textId="77777777" w:rsidR="00763C7B" w:rsidRPr="00B728FD" w:rsidRDefault="00763C7B" w:rsidP="00B728FD">
            <w:pPr>
              <w:rPr>
                <w:rFonts w:ascii="Consolas" w:eastAsia="微软雅黑" w:hAnsi="Consolas"/>
                <w:lang w:eastAsia="zh-CN"/>
              </w:rPr>
            </w:pPr>
            <w:r w:rsidRPr="00B728FD">
              <w:rPr>
                <w:rFonts w:ascii="Consolas" w:eastAsia="微软雅黑" w:hAnsi="Consolas"/>
                <w:lang w:eastAsia="zh-CN"/>
              </w:rPr>
              <w:t>操作表</w:t>
            </w:r>
          </w:p>
        </w:tc>
      </w:tr>
      <w:tr w:rsidR="00763C7B" w14:paraId="5A67F1B3" w14:textId="77777777" w:rsidTr="00763C7B">
        <w:trPr>
          <w:trHeight w:val="215"/>
        </w:trPr>
        <w:tc>
          <w:tcPr>
            <w:tcW w:w="2300" w:type="dxa"/>
          </w:tcPr>
          <w:p w14:paraId="4C699EF5" w14:textId="77777777" w:rsidR="00763C7B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tbKeyName</w:t>
            </w:r>
          </w:p>
        </w:tc>
        <w:tc>
          <w:tcPr>
            <w:tcW w:w="1729" w:type="dxa"/>
          </w:tcPr>
          <w:p w14:paraId="0B040648" w14:textId="77777777" w:rsidR="00763C7B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VARCHAR(45)</w:t>
            </w:r>
          </w:p>
        </w:tc>
        <w:tc>
          <w:tcPr>
            <w:tcW w:w="1155" w:type="dxa"/>
          </w:tcPr>
          <w:p w14:paraId="3471B380" w14:textId="77777777" w:rsidR="00763C7B" w:rsidRPr="005F3201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Y</w:t>
            </w:r>
          </w:p>
        </w:tc>
        <w:tc>
          <w:tcPr>
            <w:tcW w:w="1085" w:type="dxa"/>
          </w:tcPr>
          <w:p w14:paraId="090009F3" w14:textId="77777777" w:rsidR="00763C7B" w:rsidRPr="005F3201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618A5796" w14:textId="77777777" w:rsidR="00763C7B" w:rsidRPr="00B728FD" w:rsidRDefault="00763C7B" w:rsidP="00B728FD">
            <w:pPr>
              <w:rPr>
                <w:rFonts w:ascii="Consolas" w:eastAsia="微软雅黑" w:hAnsi="Consolas"/>
                <w:lang w:eastAsia="zh-CN"/>
              </w:rPr>
            </w:pPr>
            <w:r w:rsidRPr="00B728FD">
              <w:rPr>
                <w:rFonts w:ascii="Consolas" w:eastAsia="微软雅黑" w:hAnsi="Consolas"/>
                <w:lang w:eastAsia="zh-CN"/>
              </w:rPr>
              <w:t>表主键</w:t>
            </w:r>
            <w:r w:rsidR="00043E17">
              <w:rPr>
                <w:rFonts w:ascii="Consolas" w:eastAsia="微软雅黑" w:hAnsi="Consolas" w:hint="eastAsia"/>
                <w:lang w:eastAsia="zh-CN"/>
              </w:rPr>
              <w:t>名</w:t>
            </w:r>
          </w:p>
          <w:p w14:paraId="134F0B0F" w14:textId="77777777" w:rsidR="00763C7B" w:rsidRPr="00B728FD" w:rsidRDefault="00763C7B" w:rsidP="00B728FD">
            <w:pPr>
              <w:rPr>
                <w:rFonts w:ascii="Consolas" w:eastAsia="微软雅黑" w:hAnsi="Consolas"/>
                <w:lang w:eastAsia="zh-CN"/>
              </w:rPr>
            </w:pPr>
            <w:r w:rsidRPr="0038118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（用</w:t>
            </w:r>
            <w:r w:rsidRPr="0038118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于关联具体某张表的某</w:t>
            </w:r>
            <w:r w:rsidRPr="0038118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条</w:t>
            </w:r>
            <w:r w:rsidRPr="0038118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记录）</w:t>
            </w:r>
          </w:p>
        </w:tc>
      </w:tr>
      <w:tr w:rsidR="00763C7B" w14:paraId="0F6CF7EE" w14:textId="77777777" w:rsidTr="00763C7B">
        <w:trPr>
          <w:trHeight w:val="215"/>
        </w:trPr>
        <w:tc>
          <w:tcPr>
            <w:tcW w:w="2300" w:type="dxa"/>
          </w:tcPr>
          <w:p w14:paraId="60B04328" w14:textId="77777777" w:rsidR="00763C7B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idxTbKeyValue</w:t>
            </w:r>
          </w:p>
        </w:tc>
        <w:tc>
          <w:tcPr>
            <w:tcW w:w="1729" w:type="dxa"/>
          </w:tcPr>
          <w:p w14:paraId="650D3B48" w14:textId="77777777" w:rsidR="00763C7B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VARCHAR(128)</w:t>
            </w:r>
          </w:p>
        </w:tc>
        <w:tc>
          <w:tcPr>
            <w:tcW w:w="1155" w:type="dxa"/>
          </w:tcPr>
          <w:p w14:paraId="47A82C9F" w14:textId="77777777" w:rsidR="00763C7B" w:rsidRPr="005F3201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Y</w:t>
            </w:r>
          </w:p>
        </w:tc>
        <w:tc>
          <w:tcPr>
            <w:tcW w:w="1085" w:type="dxa"/>
          </w:tcPr>
          <w:p w14:paraId="19C4A615" w14:textId="77777777" w:rsidR="00763C7B" w:rsidRPr="005F3201" w:rsidRDefault="00763C7B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282430B2" w14:textId="77777777" w:rsidR="00763C7B" w:rsidRPr="005F3201" w:rsidRDefault="00763C7B" w:rsidP="00B728FD">
            <w:pPr>
              <w:rPr>
                <w:rFonts w:ascii="Consolas" w:hAnsi="Consolas"/>
                <w:lang w:eastAsia="zh-CN"/>
              </w:rPr>
            </w:pPr>
            <w:r w:rsidRPr="00B728FD">
              <w:rPr>
                <w:rFonts w:ascii="Consolas" w:eastAsia="微软雅黑" w:hAnsi="Consolas"/>
                <w:lang w:eastAsia="zh-CN"/>
              </w:rPr>
              <w:t>表主键</w:t>
            </w:r>
            <w:r w:rsidRPr="00B728FD">
              <w:rPr>
                <w:rFonts w:ascii="Consolas" w:eastAsia="微软雅黑" w:hAnsi="Consolas" w:hint="eastAsia"/>
                <w:lang w:eastAsia="zh-CN"/>
              </w:rPr>
              <w:t>值</w:t>
            </w:r>
          </w:p>
        </w:tc>
      </w:tr>
      <w:tr w:rsidR="000875BF" w14:paraId="362CBD0E" w14:textId="77777777" w:rsidTr="00763C7B">
        <w:trPr>
          <w:trHeight w:val="215"/>
        </w:trPr>
        <w:tc>
          <w:tcPr>
            <w:tcW w:w="2300" w:type="dxa"/>
          </w:tcPr>
          <w:p w14:paraId="62702213" w14:textId="77777777" w:rsidR="000875BF" w:rsidRPr="005F3201" w:rsidRDefault="00C61202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action</w:t>
            </w:r>
          </w:p>
        </w:tc>
        <w:tc>
          <w:tcPr>
            <w:tcW w:w="1729" w:type="dxa"/>
          </w:tcPr>
          <w:p w14:paraId="02D83116" w14:textId="77777777" w:rsidR="000875BF" w:rsidRPr="005F3201" w:rsidRDefault="001124F2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</w:t>
            </w:r>
            <w:r w:rsidR="000875BF" w:rsidRPr="005F3201">
              <w:rPr>
                <w:rFonts w:ascii="Consolas" w:hAnsi="Consolas" w:hint="eastAsia"/>
                <w:lang w:eastAsia="zh-CN"/>
              </w:rPr>
              <w:t>(1)</w:t>
            </w:r>
          </w:p>
        </w:tc>
        <w:tc>
          <w:tcPr>
            <w:tcW w:w="1155" w:type="dxa"/>
          </w:tcPr>
          <w:p w14:paraId="3ADFC7F9" w14:textId="77777777" w:rsidR="000875BF" w:rsidRPr="005F3201" w:rsidRDefault="000875BF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 w:rsidRPr="005F3201">
              <w:rPr>
                <w:rFonts w:ascii="Consolas" w:hAnsi="Consolas" w:hint="eastAsia"/>
                <w:lang w:eastAsia="zh-CN"/>
              </w:rPr>
              <w:t>N</w:t>
            </w:r>
          </w:p>
        </w:tc>
        <w:tc>
          <w:tcPr>
            <w:tcW w:w="1085" w:type="dxa"/>
          </w:tcPr>
          <w:p w14:paraId="36077107" w14:textId="77777777" w:rsidR="000875BF" w:rsidRPr="005F3201" w:rsidRDefault="000875BF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5687F4A8" w14:textId="77777777" w:rsidR="00763C7B" w:rsidRPr="00B728FD" w:rsidRDefault="00043E17" w:rsidP="00B728F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动作</w:t>
            </w:r>
          </w:p>
          <w:p w14:paraId="38C1A613" w14:textId="77777777" w:rsidR="000875BF" w:rsidRPr="004B7817" w:rsidRDefault="000875BF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B781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I: Insert;</w:t>
            </w:r>
          </w:p>
          <w:p w14:paraId="780D06F5" w14:textId="77777777" w:rsidR="000875BF" w:rsidRPr="004B7817" w:rsidRDefault="000875BF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B781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D: Delete;</w:t>
            </w:r>
          </w:p>
          <w:p w14:paraId="26D0DFF7" w14:textId="77777777" w:rsidR="000875BF" w:rsidRPr="005F3201" w:rsidRDefault="000875BF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 w:rsidRPr="004B781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U: Update</w:t>
            </w:r>
          </w:p>
        </w:tc>
      </w:tr>
      <w:tr w:rsidR="0033113D" w14:paraId="4AE5F6FB" w14:textId="77777777" w:rsidTr="00763C7B">
        <w:trPr>
          <w:trHeight w:val="209"/>
        </w:trPr>
        <w:tc>
          <w:tcPr>
            <w:tcW w:w="2300" w:type="dxa"/>
          </w:tcPr>
          <w:p w14:paraId="6D5D9002" w14:textId="77777777" w:rsidR="0033113D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fields</w:t>
            </w:r>
          </w:p>
        </w:tc>
        <w:tc>
          <w:tcPr>
            <w:tcW w:w="1729" w:type="dxa"/>
          </w:tcPr>
          <w:p w14:paraId="396A9955" w14:textId="77777777" w:rsidR="0033113D" w:rsidRPr="005F3201" w:rsidRDefault="0033113D" w:rsidP="00D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</w:t>
            </w:r>
            <w:r w:rsidRPr="005F3201">
              <w:rPr>
                <w:rFonts w:ascii="Consolas" w:hAnsi="Consolas" w:hint="eastAsia"/>
                <w:lang w:eastAsia="zh-CN"/>
              </w:rPr>
              <w:t>(</w:t>
            </w:r>
            <w:r>
              <w:rPr>
                <w:rFonts w:ascii="Consolas" w:hAnsi="Consolas"/>
                <w:lang w:eastAsia="zh-CN"/>
              </w:rPr>
              <w:t>2048</w:t>
            </w:r>
            <w:r w:rsidRPr="005F3201">
              <w:rPr>
                <w:rFonts w:ascii="Consolas" w:hAnsi="Consolas" w:hint="eastAsia"/>
                <w:lang w:eastAsia="zh-CN"/>
              </w:rPr>
              <w:t>)</w:t>
            </w:r>
          </w:p>
        </w:tc>
        <w:tc>
          <w:tcPr>
            <w:tcW w:w="1155" w:type="dxa"/>
          </w:tcPr>
          <w:p w14:paraId="49892E6A" w14:textId="77777777" w:rsidR="0033113D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Y</w:t>
            </w:r>
          </w:p>
        </w:tc>
        <w:tc>
          <w:tcPr>
            <w:tcW w:w="1085" w:type="dxa"/>
          </w:tcPr>
          <w:p w14:paraId="2EC67EDC" w14:textId="77777777" w:rsidR="0033113D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0FFD9C69" w14:textId="77777777" w:rsidR="0033113D" w:rsidRDefault="0033113D" w:rsidP="00B728F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修改值</w:t>
            </w:r>
          </w:p>
          <w:p w14:paraId="0F661D7F" w14:textId="77777777" w:rsidR="0033113D" w:rsidRDefault="0033113D" w:rsidP="00B728F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33113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key=value</w:t>
            </w:r>
            <w:r w:rsidRPr="0033113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形式写，</w:t>
            </w:r>
            <w:r w:rsidRPr="0033113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以</w:t>
            </w:r>
            <w:r w:rsidRPr="0033113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|</w:t>
            </w:r>
            <w:r w:rsidRPr="0033113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分开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</w:t>
            </w:r>
          </w:p>
          <w:p w14:paraId="5B865133" w14:textId="77777777" w:rsidR="0033113D" w:rsidRPr="0033113D" w:rsidRDefault="0033113D" w:rsidP="00B728F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k1=v1|k2=v2|k3=v3</w:t>
            </w:r>
          </w:p>
        </w:tc>
      </w:tr>
      <w:tr w:rsidR="0033113D" w14:paraId="7D283D34" w14:textId="77777777" w:rsidTr="00763C7B">
        <w:trPr>
          <w:trHeight w:val="209"/>
        </w:trPr>
        <w:tc>
          <w:tcPr>
            <w:tcW w:w="2300" w:type="dxa"/>
          </w:tcPr>
          <w:p w14:paraId="7340D2C6" w14:textId="77777777" w:rsidR="0033113D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condition</w:t>
            </w:r>
          </w:p>
        </w:tc>
        <w:tc>
          <w:tcPr>
            <w:tcW w:w="1729" w:type="dxa"/>
          </w:tcPr>
          <w:p w14:paraId="18E2DCBC" w14:textId="77777777" w:rsidR="0033113D" w:rsidRPr="005F3201" w:rsidRDefault="0033113D" w:rsidP="00D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</w:t>
            </w:r>
            <w:r w:rsidRPr="005F3201">
              <w:rPr>
                <w:rFonts w:ascii="Consolas" w:hAnsi="Consolas" w:hint="eastAsia"/>
                <w:lang w:eastAsia="zh-CN"/>
              </w:rPr>
              <w:t>(</w:t>
            </w:r>
            <w:r>
              <w:rPr>
                <w:rFonts w:ascii="Consolas" w:hAnsi="Consolas"/>
                <w:lang w:eastAsia="zh-CN"/>
              </w:rPr>
              <w:t>1024</w:t>
            </w:r>
            <w:r w:rsidRPr="005F3201">
              <w:rPr>
                <w:rFonts w:ascii="Consolas" w:hAnsi="Consolas" w:hint="eastAsia"/>
                <w:lang w:eastAsia="zh-CN"/>
              </w:rPr>
              <w:t>)</w:t>
            </w:r>
          </w:p>
        </w:tc>
        <w:tc>
          <w:tcPr>
            <w:tcW w:w="1155" w:type="dxa"/>
          </w:tcPr>
          <w:p w14:paraId="523AD3DD" w14:textId="77777777" w:rsidR="0033113D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Y</w:t>
            </w:r>
          </w:p>
        </w:tc>
        <w:tc>
          <w:tcPr>
            <w:tcW w:w="1085" w:type="dxa"/>
          </w:tcPr>
          <w:p w14:paraId="35DEAEA3" w14:textId="77777777" w:rsidR="0033113D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3ADE6587" w14:textId="77777777" w:rsidR="0033113D" w:rsidRDefault="00043E17" w:rsidP="00B728F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修改条件</w:t>
            </w:r>
          </w:p>
          <w:p w14:paraId="00E9BC5F" w14:textId="77777777" w:rsidR="0033113D" w:rsidRDefault="0033113D" w:rsidP="00B728F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sql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语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where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段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</w:p>
          <w:p w14:paraId="21EC3133" w14:textId="77777777" w:rsidR="0033113D" w:rsidRPr="00B728FD" w:rsidRDefault="0033113D" w:rsidP="00B728F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myidx=a and id=b</w:t>
            </w:r>
          </w:p>
        </w:tc>
      </w:tr>
      <w:tr w:rsidR="000875BF" w14:paraId="4A37C0B9" w14:textId="77777777" w:rsidTr="00763C7B">
        <w:trPr>
          <w:trHeight w:val="209"/>
        </w:trPr>
        <w:tc>
          <w:tcPr>
            <w:tcW w:w="2300" w:type="dxa"/>
          </w:tcPr>
          <w:p w14:paraId="0BC0EAC5" w14:textId="77777777" w:rsidR="000875BF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result</w:t>
            </w:r>
          </w:p>
        </w:tc>
        <w:tc>
          <w:tcPr>
            <w:tcW w:w="1729" w:type="dxa"/>
          </w:tcPr>
          <w:p w14:paraId="02FB2E9C" w14:textId="77777777" w:rsidR="000875BF" w:rsidRPr="005F3201" w:rsidRDefault="0033113D" w:rsidP="00D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INT</w:t>
            </w:r>
          </w:p>
        </w:tc>
        <w:tc>
          <w:tcPr>
            <w:tcW w:w="1155" w:type="dxa"/>
          </w:tcPr>
          <w:p w14:paraId="7937BC22" w14:textId="77777777" w:rsidR="000875BF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N</w:t>
            </w:r>
          </w:p>
        </w:tc>
        <w:tc>
          <w:tcPr>
            <w:tcW w:w="1085" w:type="dxa"/>
          </w:tcPr>
          <w:p w14:paraId="6A395DA9" w14:textId="77777777" w:rsidR="000875BF" w:rsidRPr="005F3201" w:rsidRDefault="0033113D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0</w:t>
            </w:r>
          </w:p>
        </w:tc>
        <w:tc>
          <w:tcPr>
            <w:tcW w:w="3654" w:type="dxa"/>
          </w:tcPr>
          <w:p w14:paraId="35CB1029" w14:textId="77777777" w:rsidR="0033113D" w:rsidRPr="00B728FD" w:rsidRDefault="00043E17" w:rsidP="00B728F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</w:t>
            </w:r>
            <w:r w:rsidR="0033113D">
              <w:rPr>
                <w:rFonts w:ascii="Consolas" w:eastAsia="微软雅黑" w:hAnsi="Consolas"/>
                <w:lang w:eastAsia="zh-CN"/>
              </w:rPr>
              <w:t>数量</w:t>
            </w:r>
          </w:p>
        </w:tc>
      </w:tr>
      <w:tr w:rsidR="000875BF" w14:paraId="12C29BB9" w14:textId="77777777" w:rsidTr="00763C7B">
        <w:trPr>
          <w:trHeight w:val="215"/>
        </w:trPr>
        <w:tc>
          <w:tcPr>
            <w:tcW w:w="2300" w:type="dxa"/>
          </w:tcPr>
          <w:p w14:paraId="57E94C27" w14:textId="77777777" w:rsidR="000875BF" w:rsidRPr="005F3201" w:rsidRDefault="00C61202" w:rsidP="00C61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beforeValues</w:t>
            </w:r>
          </w:p>
        </w:tc>
        <w:tc>
          <w:tcPr>
            <w:tcW w:w="1729" w:type="dxa"/>
          </w:tcPr>
          <w:p w14:paraId="2C1B50EE" w14:textId="77777777" w:rsidR="000875BF" w:rsidRPr="005F3201" w:rsidRDefault="001124F2" w:rsidP="00D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</w:t>
            </w:r>
            <w:r w:rsidR="000875BF" w:rsidRPr="005F3201">
              <w:rPr>
                <w:rFonts w:ascii="Consolas" w:hAnsi="Consolas" w:hint="eastAsia"/>
                <w:lang w:eastAsia="zh-CN"/>
              </w:rPr>
              <w:t>(</w:t>
            </w:r>
            <w:r w:rsidR="00DD3274">
              <w:rPr>
                <w:rFonts w:ascii="Consolas" w:hAnsi="Consolas"/>
                <w:lang w:eastAsia="zh-CN"/>
              </w:rPr>
              <w:t>2048</w:t>
            </w:r>
            <w:r w:rsidR="000875BF" w:rsidRPr="005F3201">
              <w:rPr>
                <w:rFonts w:ascii="Consolas" w:hAnsi="Consolas" w:hint="eastAsia"/>
                <w:lang w:eastAsia="zh-CN"/>
              </w:rPr>
              <w:t>)</w:t>
            </w:r>
          </w:p>
        </w:tc>
        <w:tc>
          <w:tcPr>
            <w:tcW w:w="1155" w:type="dxa"/>
          </w:tcPr>
          <w:p w14:paraId="2EFC8F5B" w14:textId="77777777" w:rsidR="000875BF" w:rsidRPr="005F3201" w:rsidRDefault="00826AE9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Y</w:t>
            </w:r>
          </w:p>
        </w:tc>
        <w:tc>
          <w:tcPr>
            <w:tcW w:w="1085" w:type="dxa"/>
          </w:tcPr>
          <w:p w14:paraId="2A14682F" w14:textId="77777777" w:rsidR="000875BF" w:rsidRPr="005F3201" w:rsidRDefault="000875BF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6BED898B" w14:textId="77777777" w:rsidR="000875BF" w:rsidRPr="00B728FD" w:rsidRDefault="00043E17" w:rsidP="00B728F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修改前值</w:t>
            </w:r>
          </w:p>
        </w:tc>
      </w:tr>
      <w:tr w:rsidR="000875BF" w14:paraId="27B144B6" w14:textId="77777777" w:rsidTr="00763C7B">
        <w:trPr>
          <w:trHeight w:val="215"/>
        </w:trPr>
        <w:tc>
          <w:tcPr>
            <w:tcW w:w="2300" w:type="dxa"/>
          </w:tcPr>
          <w:p w14:paraId="4EDCD65B" w14:textId="77777777" w:rsidR="000875BF" w:rsidRPr="005F3201" w:rsidRDefault="00C61202" w:rsidP="00C61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afterValues</w:t>
            </w:r>
          </w:p>
        </w:tc>
        <w:tc>
          <w:tcPr>
            <w:tcW w:w="1729" w:type="dxa"/>
          </w:tcPr>
          <w:p w14:paraId="09184C36" w14:textId="77777777" w:rsidR="000875BF" w:rsidRPr="005F3201" w:rsidRDefault="001124F2" w:rsidP="00D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VARCHAR</w:t>
            </w:r>
            <w:r w:rsidR="000875BF" w:rsidRPr="005F3201">
              <w:rPr>
                <w:rFonts w:ascii="Consolas" w:hAnsi="Consolas" w:hint="eastAsia"/>
                <w:lang w:eastAsia="zh-CN"/>
              </w:rPr>
              <w:t>(</w:t>
            </w:r>
            <w:r w:rsidR="00DD3274">
              <w:rPr>
                <w:rFonts w:ascii="Consolas" w:hAnsi="Consolas"/>
                <w:lang w:eastAsia="zh-CN"/>
              </w:rPr>
              <w:t>2048</w:t>
            </w:r>
            <w:r w:rsidR="000875BF" w:rsidRPr="005F3201">
              <w:rPr>
                <w:rFonts w:ascii="Consolas" w:hAnsi="Consolas" w:hint="eastAsia"/>
                <w:lang w:eastAsia="zh-CN"/>
              </w:rPr>
              <w:t>)</w:t>
            </w:r>
          </w:p>
        </w:tc>
        <w:tc>
          <w:tcPr>
            <w:tcW w:w="1155" w:type="dxa"/>
          </w:tcPr>
          <w:p w14:paraId="04305D5B" w14:textId="77777777" w:rsidR="000875BF" w:rsidRPr="005F3201" w:rsidRDefault="00826AE9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>Y</w:t>
            </w:r>
          </w:p>
        </w:tc>
        <w:tc>
          <w:tcPr>
            <w:tcW w:w="1085" w:type="dxa"/>
          </w:tcPr>
          <w:p w14:paraId="4E7A2634" w14:textId="77777777" w:rsidR="000875BF" w:rsidRPr="005F3201" w:rsidRDefault="000875BF" w:rsidP="001B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lang w:eastAsia="zh-CN"/>
              </w:rPr>
            </w:pPr>
          </w:p>
        </w:tc>
        <w:tc>
          <w:tcPr>
            <w:tcW w:w="3654" w:type="dxa"/>
          </w:tcPr>
          <w:p w14:paraId="3F1870EF" w14:textId="77777777" w:rsidR="000875BF" w:rsidRPr="00B728FD" w:rsidRDefault="00043E17" w:rsidP="00B728F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修改后值</w:t>
            </w:r>
          </w:p>
        </w:tc>
      </w:tr>
    </w:tbl>
    <w:p w14:paraId="56A5C352" w14:textId="77777777" w:rsidR="000875BF" w:rsidRDefault="000875BF" w:rsidP="000875BF">
      <w:pPr>
        <w:rPr>
          <w:highlight w:val="cyan"/>
        </w:rPr>
      </w:pPr>
    </w:p>
    <w:p w14:paraId="30430C63" w14:textId="77777777" w:rsidR="00BC317C" w:rsidRDefault="00BC317C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64BFB8F2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5A9D6A8F" w14:textId="77777777" w:rsidR="005A7BE9" w:rsidRDefault="005A7BE9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5CE5FF78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4B6A9434" w14:textId="77777777" w:rsidR="002E64AA" w:rsidRPr="00BF473F" w:rsidRDefault="002E64AA" w:rsidP="002E64AA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52C45BC4" w14:textId="6DAC0057" w:rsidR="002E64AA" w:rsidRPr="00D538B7" w:rsidRDefault="002E64AA" w:rsidP="002E64AA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1" w:name="_Toc466366547"/>
      <w:r w:rsidRPr="00D538B7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D538B7">
        <w:rPr>
          <w:rFonts w:ascii="Consolas" w:eastAsia="微软雅黑" w:hAnsi="Consolas"/>
          <w:bCs/>
          <w:i w:val="0"/>
          <w:iCs/>
          <w:lang w:eastAsia="zh-HK"/>
        </w:rPr>
        <w:t>V</w:t>
      </w:r>
      <w:r>
        <w:rPr>
          <w:rFonts w:ascii="Consolas" w:eastAsia="微软雅黑" w:hAnsi="Consolas"/>
          <w:bCs/>
          <w:i w:val="0"/>
          <w:iCs/>
          <w:lang w:eastAsia="zh-HK"/>
        </w:rPr>
        <w:t>RS</w:t>
      </w:r>
      <w:r w:rsidRPr="00D538B7">
        <w:rPr>
          <w:rFonts w:ascii="Consolas" w:eastAsia="微软雅黑" w:hAnsi="Consolas"/>
          <w:bCs/>
          <w:i w:val="0"/>
          <w:iCs/>
          <w:lang w:eastAsia="zh-HK"/>
        </w:rPr>
        <w:t>Dev</w:t>
      </w:r>
      <w:r w:rsidRPr="00D538B7">
        <w:rPr>
          <w:rFonts w:ascii="Consolas" w:eastAsia="微软雅黑" w:hAnsi="Consolas" w:hint="eastAsia"/>
          <w:bCs/>
          <w:i w:val="0"/>
          <w:iCs/>
          <w:lang w:eastAsia="zh-HK"/>
        </w:rPr>
        <w:t>Group</w:t>
      </w:r>
      <w:bookmarkEnd w:id="11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5"/>
        <w:gridCol w:w="1843"/>
        <w:gridCol w:w="850"/>
        <w:gridCol w:w="1244"/>
        <w:gridCol w:w="4111"/>
      </w:tblGrid>
      <w:tr w:rsidR="002E64AA" w:rsidRPr="00BF473F" w14:paraId="41642C2D" w14:textId="77777777" w:rsidTr="000D7FD4">
        <w:tc>
          <w:tcPr>
            <w:tcW w:w="1875" w:type="dxa"/>
            <w:tcBorders>
              <w:bottom w:val="single" w:sz="4" w:space="0" w:color="auto"/>
            </w:tcBorders>
            <w:shd w:val="clear" w:color="auto" w:fill="E6E6E6"/>
          </w:tcPr>
          <w:p w14:paraId="520155FA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80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84C479E" w14:textId="68B52A59" w:rsidR="002E64AA" w:rsidRPr="005C47AD" w:rsidRDefault="002E64AA" w:rsidP="002E64A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VRSDevGroup</w:t>
            </w:r>
          </w:p>
        </w:tc>
      </w:tr>
      <w:tr w:rsidR="002E64AA" w:rsidRPr="00BF473F" w14:paraId="57469E0C" w14:textId="77777777" w:rsidTr="000D7FD4">
        <w:trPr>
          <w:trHeight w:val="978"/>
        </w:trPr>
        <w:tc>
          <w:tcPr>
            <w:tcW w:w="1875" w:type="dxa"/>
            <w:shd w:val="clear" w:color="auto" w:fill="E6E6E6"/>
          </w:tcPr>
          <w:p w14:paraId="3AFF8188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8048" w:type="dxa"/>
            <w:gridSpan w:val="4"/>
            <w:shd w:val="clear" w:color="auto" w:fill="auto"/>
          </w:tcPr>
          <w:p w14:paraId="7719074F" w14:textId="778710BA" w:rsidR="002E64AA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VRS UUWiFi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设备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组</w:t>
            </w:r>
          </w:p>
          <w:p w14:paraId="163A57CA" w14:textId="7777777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2E64AA" w:rsidRPr="00BF473F" w14:paraId="1CF09A7A" w14:textId="77777777" w:rsidTr="000D7FD4">
        <w:tc>
          <w:tcPr>
            <w:tcW w:w="1875" w:type="dxa"/>
            <w:shd w:val="clear" w:color="auto" w:fill="E6E6E6"/>
          </w:tcPr>
          <w:p w14:paraId="4B2A1F01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8048" w:type="dxa"/>
            <w:gridSpan w:val="4"/>
            <w:shd w:val="clear" w:color="auto" w:fill="auto"/>
          </w:tcPr>
          <w:p w14:paraId="29F451BD" w14:textId="7777777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2E64AA" w:rsidRPr="00BF473F" w14:paraId="0E2C4DBD" w14:textId="77777777" w:rsidTr="000D7FD4">
        <w:tc>
          <w:tcPr>
            <w:tcW w:w="1875" w:type="dxa"/>
            <w:tcBorders>
              <w:bottom w:val="single" w:sz="4" w:space="0" w:color="auto"/>
            </w:tcBorders>
            <w:shd w:val="clear" w:color="auto" w:fill="E6E6E6"/>
          </w:tcPr>
          <w:p w14:paraId="5562F37D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80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23F2F4" w14:textId="7777777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B7F1E">
              <w:rPr>
                <w:rFonts w:ascii="Consolas" w:eastAsia="微软雅黑" w:hAnsi="Consolas"/>
                <w:sz w:val="20"/>
                <w:lang w:eastAsia="zh-CN"/>
              </w:rPr>
              <w:t>keyDevGrpID</w:t>
            </w:r>
          </w:p>
        </w:tc>
      </w:tr>
      <w:tr w:rsidR="002E64AA" w:rsidRPr="00BF473F" w14:paraId="7B97C7C0" w14:textId="77777777" w:rsidTr="000D7FD4">
        <w:tc>
          <w:tcPr>
            <w:tcW w:w="1875" w:type="dxa"/>
            <w:tcBorders>
              <w:bottom w:val="single" w:sz="4" w:space="0" w:color="auto"/>
            </w:tcBorders>
            <w:shd w:val="clear" w:color="auto" w:fill="E6E6E6"/>
          </w:tcPr>
          <w:p w14:paraId="54AF0FFE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80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057649" w14:textId="7777777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0D7FD4" w:rsidRPr="00BF473F" w14:paraId="37D09151" w14:textId="77777777" w:rsidTr="000D7FD4">
        <w:trPr>
          <w:trHeight w:val="483"/>
        </w:trPr>
        <w:tc>
          <w:tcPr>
            <w:tcW w:w="1875" w:type="dxa"/>
            <w:shd w:val="clear" w:color="auto" w:fill="E6E6E6"/>
            <w:vAlign w:val="center"/>
          </w:tcPr>
          <w:p w14:paraId="08D70CE9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D16F95F" w14:textId="77777777" w:rsidR="002E64AA" w:rsidRPr="00C3424E" w:rsidRDefault="002E64AA" w:rsidP="005A7BE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35698A3A" w14:textId="77777777" w:rsidR="002E64AA" w:rsidRPr="00C3424E" w:rsidRDefault="002E64AA" w:rsidP="005A7BE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44" w:type="dxa"/>
            <w:shd w:val="clear" w:color="auto" w:fill="E6E6E6"/>
            <w:vAlign w:val="center"/>
          </w:tcPr>
          <w:p w14:paraId="2CE8AF4F" w14:textId="77777777" w:rsidR="002E64AA" w:rsidRPr="00C3424E" w:rsidRDefault="002E64AA" w:rsidP="005A7BE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759A342D" w14:textId="77777777" w:rsidR="002E64AA" w:rsidRPr="00C3424E" w:rsidRDefault="002E64AA" w:rsidP="005A7BE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0D7FD4" w:rsidRPr="00BF473F" w14:paraId="13435497" w14:textId="77777777" w:rsidTr="000D7FD4">
        <w:trPr>
          <w:trHeight w:val="387"/>
        </w:trPr>
        <w:tc>
          <w:tcPr>
            <w:tcW w:w="1875" w:type="dxa"/>
          </w:tcPr>
          <w:p w14:paraId="5763AAB7" w14:textId="77777777" w:rsidR="002E64AA" w:rsidRPr="00D17F12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keyDevGrpID</w:t>
            </w:r>
          </w:p>
        </w:tc>
        <w:tc>
          <w:tcPr>
            <w:tcW w:w="1843" w:type="dxa"/>
          </w:tcPr>
          <w:p w14:paraId="2599039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A2BEB9B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01FA9026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478B895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64DD724" w14:textId="77777777" w:rsidR="002E64AA" w:rsidRPr="007002C5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</w:t>
            </w: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0D7FD4" w:rsidRPr="00BF473F" w14:paraId="12B79773" w14:textId="77777777" w:rsidTr="000D7FD4">
        <w:trPr>
          <w:trHeight w:val="367"/>
        </w:trPr>
        <w:tc>
          <w:tcPr>
            <w:tcW w:w="1875" w:type="dxa"/>
          </w:tcPr>
          <w:p w14:paraId="1910EB4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91DD5E6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8A39A0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4757F86C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4E21BD5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002C5">
              <w:rPr>
                <w:rFonts w:ascii="Consolas" w:eastAsia="微软雅黑" w:hAnsi="Consolas"/>
                <w:lang w:eastAsia="zh-CN"/>
              </w:rPr>
              <w:t>组名</w:t>
            </w:r>
          </w:p>
          <w:p w14:paraId="415270A1" w14:textId="77777777" w:rsidR="002E64AA" w:rsidRPr="007002C5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设备组名</w:t>
            </w:r>
          </w:p>
        </w:tc>
      </w:tr>
      <w:tr w:rsidR="000D7FD4" w:rsidRPr="00BF473F" w14:paraId="7F5DC386" w14:textId="77777777" w:rsidTr="000D7FD4">
        <w:trPr>
          <w:trHeight w:val="215"/>
        </w:trPr>
        <w:tc>
          <w:tcPr>
            <w:tcW w:w="1875" w:type="dxa"/>
          </w:tcPr>
          <w:p w14:paraId="2839CAC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productionDate</w:t>
            </w:r>
          </w:p>
        </w:tc>
        <w:tc>
          <w:tcPr>
            <w:tcW w:w="1843" w:type="dxa"/>
          </w:tcPr>
          <w:p w14:paraId="4C25106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4F23C25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1BFA284B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6E8785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生产日期</w:t>
            </w:r>
          </w:p>
        </w:tc>
      </w:tr>
      <w:tr w:rsidR="000D7FD4" w:rsidRPr="00BF473F" w14:paraId="0E74CAF8" w14:textId="77777777" w:rsidTr="000D7FD4">
        <w:trPr>
          <w:trHeight w:val="367"/>
        </w:trPr>
        <w:tc>
          <w:tcPr>
            <w:tcW w:w="1875" w:type="dxa"/>
          </w:tcPr>
          <w:p w14:paraId="4B22D9AD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productionNo</w:t>
            </w:r>
          </w:p>
        </w:tc>
        <w:tc>
          <w:tcPr>
            <w:tcW w:w="1843" w:type="dxa"/>
          </w:tcPr>
          <w:p w14:paraId="13058E34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VARCHAR(100)</w:t>
            </w:r>
          </w:p>
        </w:tc>
        <w:tc>
          <w:tcPr>
            <w:tcW w:w="850" w:type="dxa"/>
          </w:tcPr>
          <w:p w14:paraId="572D17E3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77FA45BD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752618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生产批号</w:t>
            </w:r>
          </w:p>
        </w:tc>
      </w:tr>
      <w:tr w:rsidR="000D7FD4" w:rsidRPr="00BF473F" w14:paraId="2D1DA112" w14:textId="77777777" w:rsidTr="000D7FD4">
        <w:trPr>
          <w:trHeight w:val="215"/>
        </w:trPr>
        <w:tc>
          <w:tcPr>
            <w:tcW w:w="1875" w:type="dxa"/>
          </w:tcPr>
          <w:p w14:paraId="319B4BC9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productionVer</w:t>
            </w:r>
          </w:p>
        </w:tc>
        <w:tc>
          <w:tcPr>
            <w:tcW w:w="1843" w:type="dxa"/>
          </w:tcPr>
          <w:p w14:paraId="2DB720A2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656BACAF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44" w:type="dxa"/>
          </w:tcPr>
          <w:p w14:paraId="6ECC9A80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A50140A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生</w:t>
            </w:r>
            <w:r>
              <w:rPr>
                <w:rFonts w:ascii="Consolas" w:eastAsia="微软雅黑" w:hAnsi="Consolas"/>
                <w:lang w:eastAsia="zh-CN"/>
              </w:rPr>
              <w:t>产版本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0D7FD4" w:rsidRPr="00BF473F" w14:paraId="4FAD4588" w14:textId="77777777" w:rsidTr="000D7FD4">
        <w:trPr>
          <w:trHeight w:val="215"/>
        </w:trPr>
        <w:tc>
          <w:tcPr>
            <w:tcW w:w="1875" w:type="dxa"/>
          </w:tcPr>
          <w:p w14:paraId="64B8F66B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hardwareVer</w:t>
            </w:r>
          </w:p>
        </w:tc>
        <w:tc>
          <w:tcPr>
            <w:tcW w:w="1843" w:type="dxa"/>
          </w:tcPr>
          <w:p w14:paraId="26D260A2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>
              <w:rPr>
                <w:rFonts w:ascii="Consolas" w:eastAsia="微软雅黑" w:hAnsi="Consolas" w:hint="eastAsia"/>
                <w:lang w:eastAsia="zh-CN"/>
              </w:rPr>
              <w:t>10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6FD1E0B2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61A5EF3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5D6259C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硬件版本号</w:t>
            </w:r>
          </w:p>
          <w:p w14:paraId="736DA05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出</w:t>
            </w: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厂硬件版本号</w:t>
            </w:r>
          </w:p>
        </w:tc>
      </w:tr>
      <w:tr w:rsidR="000D7FD4" w:rsidRPr="00BF473F" w14:paraId="594B0A09" w14:textId="77777777" w:rsidTr="000D7FD4">
        <w:trPr>
          <w:trHeight w:val="215"/>
        </w:trPr>
        <w:tc>
          <w:tcPr>
            <w:tcW w:w="1875" w:type="dxa"/>
          </w:tcPr>
          <w:p w14:paraId="45514C1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firmwareVer</w:t>
            </w:r>
          </w:p>
        </w:tc>
        <w:tc>
          <w:tcPr>
            <w:tcW w:w="1843" w:type="dxa"/>
          </w:tcPr>
          <w:p w14:paraId="5AE11ED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09681990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79A9506C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F7F3864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固件版本号</w:t>
            </w:r>
          </w:p>
          <w:p w14:paraId="7EA34996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出</w:t>
            </w: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厂固件版本号</w:t>
            </w:r>
          </w:p>
        </w:tc>
      </w:tr>
      <w:tr w:rsidR="000D7FD4" w:rsidRPr="00BF473F" w14:paraId="4B3E72E0" w14:textId="77777777" w:rsidTr="000D7FD4">
        <w:trPr>
          <w:trHeight w:val="215"/>
        </w:trPr>
        <w:tc>
          <w:tcPr>
            <w:tcW w:w="1875" w:type="dxa"/>
          </w:tcPr>
          <w:p w14:paraId="2ECCCF9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softwareVer</w:t>
            </w:r>
          </w:p>
        </w:tc>
        <w:tc>
          <w:tcPr>
            <w:tcW w:w="1843" w:type="dxa"/>
          </w:tcPr>
          <w:p w14:paraId="0243AE6B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7986EFF2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48B01625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64E6455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系统版本号</w:t>
            </w:r>
          </w:p>
          <w:p w14:paraId="286BD105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出</w:t>
            </w: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厂系统软件版本号</w:t>
            </w:r>
          </w:p>
        </w:tc>
      </w:tr>
      <w:tr w:rsidR="000D7FD4" w:rsidRPr="00BF473F" w14:paraId="2574BD91" w14:textId="77777777" w:rsidTr="000D7FD4">
        <w:trPr>
          <w:trHeight w:val="209"/>
        </w:trPr>
        <w:tc>
          <w:tcPr>
            <w:tcW w:w="1875" w:type="dxa"/>
          </w:tcPr>
          <w:p w14:paraId="35C9CED9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initNumber</w:t>
            </w:r>
          </w:p>
        </w:tc>
        <w:tc>
          <w:tcPr>
            <w:tcW w:w="1843" w:type="dxa"/>
          </w:tcPr>
          <w:p w14:paraId="1A111BA6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D5E675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49AFBC70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5DCFF3C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设备数量</w:t>
            </w:r>
          </w:p>
          <w:p w14:paraId="3A3885E0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初始</w:t>
            </w: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设备数量</w:t>
            </w:r>
          </w:p>
        </w:tc>
      </w:tr>
      <w:tr w:rsidR="000D7FD4" w:rsidRPr="00BF473F" w14:paraId="2432BF89" w14:textId="77777777" w:rsidTr="000D7FD4">
        <w:trPr>
          <w:trHeight w:val="215"/>
        </w:trPr>
        <w:tc>
          <w:tcPr>
            <w:tcW w:w="1875" w:type="dxa"/>
          </w:tcPr>
          <w:p w14:paraId="0A991954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currentNumber</w:t>
            </w:r>
          </w:p>
        </w:tc>
        <w:tc>
          <w:tcPr>
            <w:tcW w:w="1843" w:type="dxa"/>
          </w:tcPr>
          <w:p w14:paraId="2E6D6117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5328453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6E0B3D3D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0394C3D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当</w:t>
            </w:r>
            <w:r>
              <w:rPr>
                <w:rFonts w:ascii="Consolas" w:eastAsia="微软雅黑" w:hAnsi="Consolas"/>
                <w:lang w:eastAsia="zh-CN"/>
              </w:rPr>
              <w:t>前数量</w:t>
            </w:r>
          </w:p>
          <w:p w14:paraId="712E9C65" w14:textId="77777777" w:rsidR="002E64AA" w:rsidRPr="005D2986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当</w:t>
            </w: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前设备数量</w:t>
            </w:r>
          </w:p>
        </w:tc>
      </w:tr>
      <w:tr w:rsidR="000D7FD4" w:rsidRPr="00BF473F" w14:paraId="7A0FD843" w14:textId="77777777" w:rsidTr="000D7FD4">
        <w:trPr>
          <w:trHeight w:val="215"/>
        </w:trPr>
        <w:tc>
          <w:tcPr>
            <w:tcW w:w="1875" w:type="dxa"/>
          </w:tcPr>
          <w:p w14:paraId="49EAB386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normalNumber</w:t>
            </w:r>
          </w:p>
        </w:tc>
        <w:tc>
          <w:tcPr>
            <w:tcW w:w="1843" w:type="dxa"/>
          </w:tcPr>
          <w:p w14:paraId="4BF603D4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7FDC84A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1DF9846B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859C5EE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D2986">
              <w:rPr>
                <w:rFonts w:ascii="Consolas" w:eastAsia="微软雅黑" w:hAnsi="Consolas"/>
                <w:lang w:eastAsia="zh-CN"/>
              </w:rPr>
              <w:t>使用中数量</w:t>
            </w:r>
          </w:p>
          <w:p w14:paraId="770AF2C1" w14:textId="77777777" w:rsidR="002E64AA" w:rsidRPr="005D2986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正常使用中设备数量</w:t>
            </w:r>
          </w:p>
        </w:tc>
      </w:tr>
      <w:tr w:rsidR="000D7FD4" w:rsidRPr="00BF473F" w14:paraId="28B86473" w14:textId="77777777" w:rsidTr="000D7FD4">
        <w:trPr>
          <w:trHeight w:val="215"/>
        </w:trPr>
        <w:tc>
          <w:tcPr>
            <w:tcW w:w="1875" w:type="dxa"/>
          </w:tcPr>
          <w:p w14:paraId="4CE86FCF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repairTimes</w:t>
            </w:r>
          </w:p>
        </w:tc>
        <w:tc>
          <w:tcPr>
            <w:tcW w:w="1843" w:type="dxa"/>
          </w:tcPr>
          <w:p w14:paraId="0C164094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CB82237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4F057783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FC6CD22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返</w:t>
            </w:r>
            <w:r>
              <w:rPr>
                <w:rFonts w:ascii="Consolas" w:eastAsia="微软雅黑" w:hAnsi="Consolas" w:hint="eastAsia"/>
                <w:lang w:eastAsia="zh-CN"/>
              </w:rPr>
              <w:t>修次</w:t>
            </w:r>
            <w:r>
              <w:rPr>
                <w:rFonts w:ascii="Consolas" w:eastAsia="微软雅黑" w:hAnsi="Consolas"/>
                <w:lang w:eastAsia="zh-CN"/>
              </w:rPr>
              <w:t>数</w:t>
            </w:r>
          </w:p>
        </w:tc>
      </w:tr>
      <w:tr w:rsidR="000D7FD4" w:rsidRPr="00BF473F" w14:paraId="19A15B7E" w14:textId="77777777" w:rsidTr="000D7FD4">
        <w:trPr>
          <w:trHeight w:val="215"/>
        </w:trPr>
        <w:tc>
          <w:tcPr>
            <w:tcW w:w="1875" w:type="dxa"/>
          </w:tcPr>
          <w:p w14:paraId="7F28EB5C" w14:textId="77777777" w:rsidR="000D7FD4" w:rsidRDefault="000D7FD4" w:rsidP="007431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idxVNSID</w:t>
            </w:r>
          </w:p>
        </w:tc>
        <w:tc>
          <w:tcPr>
            <w:tcW w:w="1843" w:type="dxa"/>
          </w:tcPr>
          <w:p w14:paraId="5FDA349C" w14:textId="77777777" w:rsidR="000D7FD4" w:rsidRDefault="000D7FD4" w:rsidP="007431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1213F2E" w14:textId="77777777" w:rsidR="000D7FD4" w:rsidRDefault="000D7FD4" w:rsidP="007431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0381A0E1" w14:textId="42308C93" w:rsidR="000D7FD4" w:rsidRPr="005C47AD" w:rsidRDefault="000D7FD4" w:rsidP="007431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F059110" w14:textId="77777777" w:rsidR="000D7FD4" w:rsidRDefault="000D7FD4" w:rsidP="007431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VNSID</w:t>
            </w:r>
          </w:p>
          <w:p w14:paraId="5373B987" w14:textId="133462C9" w:rsidR="000D7FD4" w:rsidRPr="000D7FD4" w:rsidRDefault="000D7FD4" w:rsidP="007431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设备所在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0D7FD4" w:rsidRPr="00E00CC0" w14:paraId="7416C220" w14:textId="77777777" w:rsidTr="000D7FD4">
        <w:trPr>
          <w:trHeight w:val="215"/>
        </w:trPr>
        <w:tc>
          <w:tcPr>
            <w:tcW w:w="1875" w:type="dxa"/>
          </w:tcPr>
          <w:p w14:paraId="44F2541D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843" w:type="dxa"/>
          </w:tcPr>
          <w:p w14:paraId="1F91A930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3214694F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44" w:type="dxa"/>
          </w:tcPr>
          <w:p w14:paraId="5418D17E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729A7CA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0D7FD4" w:rsidRPr="00BF473F" w14:paraId="2278B5DF" w14:textId="77777777" w:rsidTr="000D7FD4">
        <w:trPr>
          <w:trHeight w:val="215"/>
        </w:trPr>
        <w:tc>
          <w:tcPr>
            <w:tcW w:w="1875" w:type="dxa"/>
          </w:tcPr>
          <w:p w14:paraId="28224C59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843" w:type="dxa"/>
          </w:tcPr>
          <w:p w14:paraId="46D7BC96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D6AA08E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5E9E4E29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A296E4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0D7FD4" w:rsidRPr="00BF473F" w14:paraId="5EC1BE83" w14:textId="77777777" w:rsidTr="000D7FD4">
        <w:trPr>
          <w:trHeight w:val="215"/>
        </w:trPr>
        <w:tc>
          <w:tcPr>
            <w:tcW w:w="1875" w:type="dxa"/>
          </w:tcPr>
          <w:p w14:paraId="0BE5ED47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843" w:type="dxa"/>
          </w:tcPr>
          <w:p w14:paraId="0ECC784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52F6AE6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1724E65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DA5DAA4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</w:t>
            </w:r>
            <w:r>
              <w:rPr>
                <w:rFonts w:ascii="Consolas" w:eastAsia="微软雅黑" w:hAnsi="Consolas" w:hint="eastAsia"/>
                <w:lang w:eastAsia="zh-CN"/>
              </w:rPr>
              <w:t>人</w:t>
            </w:r>
          </w:p>
        </w:tc>
      </w:tr>
      <w:tr w:rsidR="000D7FD4" w:rsidRPr="00BF473F" w14:paraId="5A8FF97F" w14:textId="77777777" w:rsidTr="000D7FD4">
        <w:trPr>
          <w:trHeight w:val="215"/>
        </w:trPr>
        <w:tc>
          <w:tcPr>
            <w:tcW w:w="1875" w:type="dxa"/>
          </w:tcPr>
          <w:p w14:paraId="49B68806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843" w:type="dxa"/>
          </w:tcPr>
          <w:p w14:paraId="7A8D1F40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2F4C89F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53C144AB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87423D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0D7FD4" w:rsidRPr="00BF473F" w14:paraId="2162AC1E" w14:textId="77777777" w:rsidTr="000D7FD4">
        <w:trPr>
          <w:trHeight w:val="215"/>
        </w:trPr>
        <w:tc>
          <w:tcPr>
            <w:tcW w:w="1875" w:type="dxa"/>
          </w:tcPr>
          <w:p w14:paraId="606369C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843" w:type="dxa"/>
          </w:tcPr>
          <w:p w14:paraId="60DE060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09A3BB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4" w:type="dxa"/>
          </w:tcPr>
          <w:p w14:paraId="77F1E160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560106C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6171CD2B" w14:textId="77777777" w:rsidR="002E64AA" w:rsidRDefault="002E64AA" w:rsidP="002E64AA"/>
    <w:p w14:paraId="65D8D564" w14:textId="77777777" w:rsidR="002E64AA" w:rsidRDefault="002E64AA" w:rsidP="002E64AA"/>
    <w:p w14:paraId="4A7F5750" w14:textId="77777777" w:rsidR="002E64AA" w:rsidRDefault="002E64AA" w:rsidP="002E64AA"/>
    <w:p w14:paraId="124566D1" w14:textId="77777777" w:rsidR="002E64AA" w:rsidRDefault="002E64AA" w:rsidP="002E64AA"/>
    <w:p w14:paraId="0B860FBC" w14:textId="77777777" w:rsidR="002E64AA" w:rsidRDefault="002E64AA" w:rsidP="002E64AA"/>
    <w:p w14:paraId="31164E6E" w14:textId="77777777" w:rsidR="002E64AA" w:rsidRDefault="002E64AA" w:rsidP="002E64AA"/>
    <w:p w14:paraId="3FCB8F1A" w14:textId="77777777" w:rsidR="002E64AA" w:rsidRDefault="002E64AA" w:rsidP="002E64AA"/>
    <w:p w14:paraId="7F3DBAAC" w14:textId="7FFBBC93" w:rsidR="002E64AA" w:rsidRPr="00D538B7" w:rsidRDefault="002E64AA" w:rsidP="002E64AA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2" w:name="_Toc466366548"/>
      <w:r w:rsidRPr="00D538B7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0D7FD4">
        <w:rPr>
          <w:rFonts w:ascii="Consolas" w:eastAsia="微软雅黑" w:hAnsi="Consolas"/>
          <w:bCs/>
          <w:i w:val="0"/>
          <w:iCs/>
          <w:lang w:eastAsia="zh-HK"/>
        </w:rPr>
        <w:t>V</w:t>
      </w:r>
      <w:r w:rsidR="000D7FD4">
        <w:rPr>
          <w:rFonts w:ascii="Consolas" w:eastAsia="微软雅黑" w:hAnsi="Consolas"/>
          <w:bCs/>
          <w:i w:val="0"/>
          <w:iCs/>
          <w:lang w:val="en-US" w:eastAsia="zh-HK"/>
        </w:rPr>
        <w:t>RS</w:t>
      </w:r>
      <w:r w:rsidRPr="00D538B7">
        <w:rPr>
          <w:rFonts w:ascii="Consolas" w:eastAsia="微软雅黑" w:hAnsi="Consolas" w:hint="eastAsia"/>
          <w:bCs/>
          <w:i w:val="0"/>
          <w:iCs/>
          <w:lang w:eastAsia="zh-HK"/>
        </w:rPr>
        <w:t>Device</w:t>
      </w:r>
      <w:bookmarkEnd w:id="12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1701"/>
        <w:gridCol w:w="850"/>
        <w:gridCol w:w="1247"/>
        <w:gridCol w:w="4111"/>
      </w:tblGrid>
      <w:tr w:rsidR="002E64AA" w:rsidRPr="00BF473F" w14:paraId="553E958D" w14:textId="77777777" w:rsidTr="005A7BE9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7E2F5DB4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2AC117" w14:textId="45122AC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0D7FD4">
              <w:rPr>
                <w:rFonts w:ascii="Consolas" w:eastAsia="微软雅黑" w:hAnsi="Consolas"/>
                <w:kern w:val="0"/>
                <w:sz w:val="20"/>
                <w:lang w:eastAsia="zh-CN"/>
              </w:rPr>
              <w:t>VRS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Device</w:t>
            </w:r>
          </w:p>
        </w:tc>
      </w:tr>
      <w:tr w:rsidR="002E64AA" w:rsidRPr="00BF473F" w14:paraId="1B19A92B" w14:textId="77777777" w:rsidTr="005A7BE9">
        <w:trPr>
          <w:trHeight w:val="978"/>
        </w:trPr>
        <w:tc>
          <w:tcPr>
            <w:tcW w:w="2014" w:type="dxa"/>
            <w:shd w:val="clear" w:color="auto" w:fill="E6E6E6"/>
          </w:tcPr>
          <w:p w14:paraId="5CFC2859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09" w:type="dxa"/>
            <w:gridSpan w:val="4"/>
            <w:shd w:val="clear" w:color="auto" w:fill="auto"/>
          </w:tcPr>
          <w:p w14:paraId="50A4CE46" w14:textId="4B144C5E" w:rsidR="002E64AA" w:rsidRDefault="000D7FD4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VRS UUWiFi</w:t>
            </w:r>
            <w:r w:rsidR="002E64AA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设备表</w:t>
            </w:r>
          </w:p>
          <w:p w14:paraId="5D8A3B81" w14:textId="7777777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2E64AA" w:rsidRPr="00BF473F" w14:paraId="44D9DF24" w14:textId="77777777" w:rsidTr="005A7BE9">
        <w:tc>
          <w:tcPr>
            <w:tcW w:w="2014" w:type="dxa"/>
            <w:shd w:val="clear" w:color="auto" w:fill="E6E6E6"/>
          </w:tcPr>
          <w:p w14:paraId="427BA047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09" w:type="dxa"/>
            <w:gridSpan w:val="4"/>
            <w:shd w:val="clear" w:color="auto" w:fill="auto"/>
          </w:tcPr>
          <w:p w14:paraId="1BC08C7A" w14:textId="7777777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2E64AA" w:rsidRPr="00BF473F" w14:paraId="0F608689" w14:textId="77777777" w:rsidTr="005A7BE9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7552321B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592154" w14:textId="7777777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keyDev</w:t>
            </w:r>
            <w:r w:rsidRPr="005C47AD"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D</w:t>
            </w:r>
          </w:p>
        </w:tc>
      </w:tr>
      <w:tr w:rsidR="002E64AA" w:rsidRPr="00BF473F" w14:paraId="20EF2466" w14:textId="77777777" w:rsidTr="005A7BE9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0515E25B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3997375" w14:textId="77777777" w:rsidR="002E64AA" w:rsidRPr="005C47AD" w:rsidRDefault="002E64AA" w:rsidP="005A7BE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idxViFiID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t xml:space="preserve"> </w:t>
            </w: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idxUserID</w:t>
            </w:r>
          </w:p>
        </w:tc>
      </w:tr>
      <w:tr w:rsidR="002E64AA" w:rsidRPr="00BF473F" w14:paraId="142407A6" w14:textId="77777777" w:rsidTr="005A7BE9">
        <w:trPr>
          <w:trHeight w:val="483"/>
        </w:trPr>
        <w:tc>
          <w:tcPr>
            <w:tcW w:w="2014" w:type="dxa"/>
            <w:shd w:val="clear" w:color="auto" w:fill="E6E6E6"/>
            <w:vAlign w:val="center"/>
          </w:tcPr>
          <w:p w14:paraId="11542F2E" w14:textId="77777777" w:rsidR="002E64AA" w:rsidRPr="00C3424E" w:rsidRDefault="002E64AA" w:rsidP="005A7BE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65A2AE2F" w14:textId="77777777" w:rsidR="002E64AA" w:rsidRPr="00C3424E" w:rsidRDefault="002E64AA" w:rsidP="005A7BE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2D011CF0" w14:textId="77777777" w:rsidR="002E64AA" w:rsidRPr="00C3424E" w:rsidRDefault="002E64AA" w:rsidP="005A7BE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47" w:type="dxa"/>
            <w:shd w:val="clear" w:color="auto" w:fill="E6E6E6"/>
            <w:vAlign w:val="center"/>
          </w:tcPr>
          <w:p w14:paraId="1EBFF131" w14:textId="77777777" w:rsidR="002E64AA" w:rsidRPr="00C3424E" w:rsidRDefault="002E64AA" w:rsidP="005A7BE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44949BA6" w14:textId="77777777" w:rsidR="002E64AA" w:rsidRPr="00C3424E" w:rsidRDefault="002E64AA" w:rsidP="005A7BE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2E64AA" w:rsidRPr="00BF473F" w14:paraId="4209A89C" w14:textId="77777777" w:rsidTr="005A7BE9">
        <w:trPr>
          <w:trHeight w:val="387"/>
        </w:trPr>
        <w:tc>
          <w:tcPr>
            <w:tcW w:w="2014" w:type="dxa"/>
          </w:tcPr>
          <w:p w14:paraId="454624B3" w14:textId="77777777" w:rsidR="002E64AA" w:rsidRPr="00D17F12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keyDevID</w:t>
            </w:r>
          </w:p>
        </w:tc>
        <w:tc>
          <w:tcPr>
            <w:tcW w:w="1701" w:type="dxa"/>
          </w:tcPr>
          <w:p w14:paraId="2EFAC61D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58F0D44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3BFCD587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D985E21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95FF9C6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设备唯一物理硬件标识号，不可修改。</w:t>
            </w:r>
          </w:p>
          <w:p w14:paraId="41FDD60E" w14:textId="77777777" w:rsidR="002E64AA" w:rsidRPr="005C47AD" w:rsidRDefault="002E64AA" w:rsidP="005A7BE9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</w:p>
        </w:tc>
      </w:tr>
      <w:tr w:rsidR="002E64AA" w:rsidRPr="00BF473F" w14:paraId="48885DEA" w14:textId="77777777" w:rsidTr="005A7BE9">
        <w:trPr>
          <w:trHeight w:val="215"/>
        </w:trPr>
        <w:tc>
          <w:tcPr>
            <w:tcW w:w="2014" w:type="dxa"/>
          </w:tcPr>
          <w:p w14:paraId="0796342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701" w:type="dxa"/>
          </w:tcPr>
          <w:p w14:paraId="285A861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3D711B9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5CCFB93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801C9CD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UUWiFiID</w:t>
            </w:r>
          </w:p>
          <w:p w14:paraId="67A78E3E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设备逻辑号</w:t>
            </w:r>
          </w:p>
          <w:p w14:paraId="2208D963" w14:textId="77777777" w:rsidR="002E64AA" w:rsidRPr="00D87228" w:rsidRDefault="002E64AA" w:rsidP="005A7BE9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物理标识号不可修改，若设备硬件损坏丢失等，可以通过补换货方式与逻辑标识号继续保持关联，操作时需注意设备状态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2E64AA" w:rsidRPr="00BF473F" w14:paraId="26571137" w14:textId="77777777" w:rsidTr="005A7BE9">
        <w:trPr>
          <w:trHeight w:val="209"/>
        </w:trPr>
        <w:tc>
          <w:tcPr>
            <w:tcW w:w="2014" w:type="dxa"/>
          </w:tcPr>
          <w:p w14:paraId="3287C7A1" w14:textId="77777777" w:rsidR="002E64AA" w:rsidRPr="00027ADC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pwd</w:t>
            </w:r>
          </w:p>
        </w:tc>
        <w:tc>
          <w:tcPr>
            <w:tcW w:w="1701" w:type="dxa"/>
          </w:tcPr>
          <w:p w14:paraId="1E023B5D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56AC2A63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25E2FC5F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F88B47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设备密码</w:t>
            </w:r>
          </w:p>
          <w:p w14:paraId="4D03D033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(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设备认证密码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,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在设备中，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vid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把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idxViFiID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pwd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存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放在一起，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共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32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个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字符，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16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vifiId,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16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位为密码。</w:t>
            </w:r>
            <w:r>
              <w:rPr>
                <w:rFonts w:ascii="Consolas" w:eastAsia="微软雅黑" w:hAnsi="Consolas"/>
                <w:lang w:eastAsia="zh-CN"/>
              </w:rPr>
              <w:t xml:space="preserve"> </w:t>
            </w:r>
          </w:p>
        </w:tc>
      </w:tr>
      <w:tr w:rsidR="002E64AA" w:rsidRPr="00BF473F" w14:paraId="4477DF90" w14:textId="77777777" w:rsidTr="005A7BE9">
        <w:trPr>
          <w:trHeight w:val="209"/>
        </w:trPr>
        <w:tc>
          <w:tcPr>
            <w:tcW w:w="2014" w:type="dxa"/>
          </w:tcPr>
          <w:p w14:paraId="753C38E7" w14:textId="77777777" w:rsidR="002E64AA" w:rsidRPr="00027ADC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lastRenderedPageBreak/>
              <w:t>aliasName</w:t>
            </w:r>
          </w:p>
        </w:tc>
        <w:tc>
          <w:tcPr>
            <w:tcW w:w="1701" w:type="dxa"/>
          </w:tcPr>
          <w:p w14:paraId="225FF287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55E7DB37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3AD1B355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9D9A25E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设备别名</w:t>
            </w:r>
          </w:p>
          <w:p w14:paraId="4D36A57F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注名称）</w:t>
            </w:r>
          </w:p>
        </w:tc>
      </w:tr>
      <w:tr w:rsidR="002E64AA" w:rsidRPr="00BF473F" w14:paraId="3B291CFF" w14:textId="77777777" w:rsidTr="005A7BE9">
        <w:trPr>
          <w:trHeight w:val="209"/>
        </w:trPr>
        <w:tc>
          <w:tcPr>
            <w:tcW w:w="2014" w:type="dxa"/>
          </w:tcPr>
          <w:p w14:paraId="45C87CC4" w14:textId="77777777" w:rsidR="002E64AA" w:rsidRPr="00027ADC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idxDevGrpID</w:t>
            </w:r>
          </w:p>
        </w:tc>
        <w:tc>
          <w:tcPr>
            <w:tcW w:w="1701" w:type="dxa"/>
          </w:tcPr>
          <w:p w14:paraId="376742CC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F7A4C8D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1D778CA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241C6BC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5071DC9C" w14:textId="77777777" w:rsidR="002E64AA" w:rsidRPr="00860EA6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2E64AA" w:rsidRPr="00BF473F" w14:paraId="05DF847E" w14:textId="77777777" w:rsidTr="005A7BE9">
        <w:trPr>
          <w:trHeight w:val="215"/>
        </w:trPr>
        <w:tc>
          <w:tcPr>
            <w:tcW w:w="2014" w:type="dxa"/>
          </w:tcPr>
          <w:p w14:paraId="334A31B0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idxVNSID</w:t>
            </w:r>
          </w:p>
        </w:tc>
        <w:tc>
          <w:tcPr>
            <w:tcW w:w="1701" w:type="dxa"/>
          </w:tcPr>
          <w:p w14:paraId="4060F89E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32E8A68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B809CC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00B9F2A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VNSID</w:t>
            </w:r>
          </w:p>
          <w:p w14:paraId="38E5E76C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设备所在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  <w:p w14:paraId="66EBF9EA" w14:textId="371C34F1" w:rsidR="000D7FD4" w:rsidRPr="000D7FD4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 w:rsidR="000D7FD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</w:t>
            </w:r>
            <w:r w:rsidR="000D7FD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使用组中的</w:t>
            </w:r>
            <w:r w:rsidR="000D7FD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2E64AA" w:rsidRPr="00BF473F" w14:paraId="7239E068" w14:textId="77777777" w:rsidTr="005A7BE9">
        <w:trPr>
          <w:trHeight w:val="209"/>
        </w:trPr>
        <w:tc>
          <w:tcPr>
            <w:tcW w:w="2014" w:type="dxa"/>
          </w:tcPr>
          <w:p w14:paraId="6AEA7A43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devS</w:t>
            </w:r>
            <w:r>
              <w:rPr>
                <w:rFonts w:ascii="Consolas" w:eastAsia="微软雅黑" w:hAnsi="Consolas" w:hint="eastAsia"/>
                <w:lang w:eastAsia="zh-CN"/>
              </w:rPr>
              <w:t>tate</w:t>
            </w:r>
          </w:p>
        </w:tc>
        <w:tc>
          <w:tcPr>
            <w:tcW w:w="1701" w:type="dxa"/>
          </w:tcPr>
          <w:p w14:paraId="406147C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6F0BD623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3423010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4111" w:type="dxa"/>
          </w:tcPr>
          <w:p w14:paraId="3DEBAE15" w14:textId="77777777" w:rsidR="002E64AA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1582201E" w14:textId="77777777" w:rsidR="002E64AA" w:rsidRPr="00860EA6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设备状态</w:t>
            </w:r>
          </w:p>
          <w:p w14:paraId="3C16D320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N: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初始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导入时的状态，初始状态为不可用状态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52AE3D41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E: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分配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到相应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节点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0170BD29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W: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异常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提示管理员需介入检查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5D157980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D: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禁用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监控进程和管理员认定此设备异常等，可暂停此设备的使用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1BE318C4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R: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删除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不可逆操作，已删除设备不可再恢复到其它状态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2E64AA" w:rsidRPr="00BF473F" w14:paraId="3434A3C1" w14:textId="77777777" w:rsidTr="005A7BE9">
        <w:trPr>
          <w:trHeight w:val="215"/>
        </w:trPr>
        <w:tc>
          <w:tcPr>
            <w:tcW w:w="2014" w:type="dxa"/>
          </w:tcPr>
          <w:p w14:paraId="3162E161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cos</w:t>
            </w:r>
          </w:p>
        </w:tc>
        <w:tc>
          <w:tcPr>
            <w:tcW w:w="1701" w:type="dxa"/>
          </w:tcPr>
          <w:p w14:paraId="396D19C9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>
              <w:rPr>
                <w:rFonts w:ascii="Consolas" w:eastAsia="微软雅黑" w:hAnsi="Consolas" w:hint="eastAsia"/>
                <w:lang w:eastAsia="zh-CN"/>
              </w:rPr>
              <w:t>26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2982FBCD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2102C1C3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x</w:t>
            </w:r>
          </w:p>
        </w:tc>
        <w:tc>
          <w:tcPr>
            <w:tcW w:w="4111" w:type="dxa"/>
          </w:tcPr>
          <w:p w14:paraId="01D02AF6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服务级别</w:t>
            </w:r>
          </w:p>
          <w:p w14:paraId="2A0CE008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定义</w:t>
            </w:r>
          </w:p>
          <w:p w14:paraId="4AFB6362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可提供的服务类型有</w:t>
            </w:r>
          </w:p>
          <w:p w14:paraId="2920743B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Net: 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数据上网</w:t>
            </w:r>
          </w:p>
          <w:p w14:paraId="5D17B5CD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SMS: 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短信</w:t>
            </w:r>
          </w:p>
          <w:p w14:paraId="71A6666A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GoIP: GoIP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语音服务</w:t>
            </w:r>
          </w:p>
          <w:p w14:paraId="17B3F4C2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VoIP: VoIP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语音服务</w:t>
            </w:r>
          </w:p>
          <w:p w14:paraId="6DC180E1" w14:textId="77777777" w:rsidR="002E64AA" w:rsidRPr="001F3AFC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DID: DID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号码服务</w:t>
            </w:r>
          </w:p>
          <w:p w14:paraId="337A1FBD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  <w:p w14:paraId="6F2073FE" w14:textId="77777777" w:rsidR="002E64AA" w:rsidRPr="00584C4B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使用服务类型首字母的大小写分别表示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ENABLE/disable, eg.</w:t>
            </w:r>
          </w:p>
          <w:p w14:paraId="4B0ECB69" w14:textId="77777777" w:rsidR="002E64AA" w:rsidRPr="00584C4B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nsgvd: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表示禁用这几项服务</w:t>
            </w:r>
          </w:p>
          <w:p w14:paraId="119E69F7" w14:textId="77777777" w:rsidR="002E64AA" w:rsidRPr="00584C4B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NsgVd: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表示只开通上网和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VoIP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服务</w:t>
            </w:r>
          </w:p>
          <w:p w14:paraId="0553F503" w14:textId="77777777" w:rsidR="002E64AA" w:rsidRPr="00584C4B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另外：</w:t>
            </w:r>
          </w:p>
          <w:p w14:paraId="00EB2420" w14:textId="77777777" w:rsidR="002E64AA" w:rsidRPr="00584C4B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小写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x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表示全部禁用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默认值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57D57D4C" w14:textId="77777777" w:rsidR="002E64AA" w:rsidRPr="007366B4" w:rsidRDefault="002E64AA" w:rsidP="005A7BE9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大写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X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表示全部启用</w:t>
            </w:r>
          </w:p>
        </w:tc>
      </w:tr>
      <w:tr w:rsidR="002E64AA" w:rsidRPr="00BF473F" w14:paraId="5B20CA08" w14:textId="77777777" w:rsidTr="005A7BE9">
        <w:trPr>
          <w:trHeight w:val="215"/>
        </w:trPr>
        <w:tc>
          <w:tcPr>
            <w:tcW w:w="2014" w:type="dxa"/>
          </w:tcPr>
          <w:p w14:paraId="6AA404D5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redirectTimes</w:t>
            </w:r>
          </w:p>
        </w:tc>
        <w:tc>
          <w:tcPr>
            <w:tcW w:w="1701" w:type="dxa"/>
          </w:tcPr>
          <w:p w14:paraId="315A5D8F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2C40C4A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6186ED0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2600C2F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重定向次数</w:t>
            </w:r>
          </w:p>
          <w:p w14:paraId="49C0531F" w14:textId="77777777" w:rsidR="002E64AA" w:rsidRPr="00584C4B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重定向动作是把设备指向到某个一个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域的操作，重定向同时也是一个初始化的操作，</w:t>
            </w:r>
          </w:p>
          <w:p w14:paraId="7241A340" w14:textId="77777777" w:rsidR="002E64AA" w:rsidRPr="002266A6" w:rsidRDefault="002E64AA" w:rsidP="005A7BE9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另外，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一般重定向后很少需要再改动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2E64AA" w:rsidRPr="00BF473F" w14:paraId="78065EA8" w14:textId="77777777" w:rsidTr="005A7BE9">
        <w:trPr>
          <w:trHeight w:val="367"/>
        </w:trPr>
        <w:tc>
          <w:tcPr>
            <w:tcW w:w="2014" w:type="dxa"/>
          </w:tcPr>
          <w:p w14:paraId="13F37172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lastRedirectDate</w:t>
            </w:r>
          </w:p>
        </w:tc>
        <w:tc>
          <w:tcPr>
            <w:tcW w:w="1701" w:type="dxa"/>
          </w:tcPr>
          <w:p w14:paraId="7D53E266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62167E8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1A9BE4B5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9A1BAC9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重定向时间</w:t>
            </w:r>
          </w:p>
          <w:p w14:paraId="7C879259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上一次重定向时间</w:t>
            </w:r>
          </w:p>
        </w:tc>
      </w:tr>
      <w:tr w:rsidR="002E64AA" w:rsidRPr="00BF473F" w14:paraId="14657851" w14:textId="77777777" w:rsidTr="005A7BE9">
        <w:trPr>
          <w:trHeight w:val="215"/>
        </w:trPr>
        <w:tc>
          <w:tcPr>
            <w:tcW w:w="2014" w:type="dxa"/>
          </w:tcPr>
          <w:p w14:paraId="1B880FF3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F36E5E">
              <w:rPr>
                <w:rFonts w:ascii="Consolas" w:eastAsia="微软雅黑" w:hAnsi="Consolas"/>
                <w:lang w:eastAsia="zh-CN"/>
              </w:rPr>
              <w:t>expire</w:t>
            </w:r>
          </w:p>
        </w:tc>
        <w:tc>
          <w:tcPr>
            <w:tcW w:w="1701" w:type="dxa"/>
          </w:tcPr>
          <w:p w14:paraId="4DD88F67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802501E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5BC83F60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C3433B9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过期时间</w:t>
            </w:r>
          </w:p>
          <w:p w14:paraId="69B0FE9F" w14:textId="77777777" w:rsidR="002E64AA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单位：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秒</w:t>
            </w:r>
          </w:p>
          <w:p w14:paraId="4624FF5D" w14:textId="77777777" w:rsidR="002E64AA" w:rsidRPr="006367E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永不过期）</w:t>
            </w:r>
          </w:p>
        </w:tc>
      </w:tr>
      <w:tr w:rsidR="002E64AA" w:rsidRPr="00BF473F" w14:paraId="0054D68A" w14:textId="77777777" w:rsidTr="005A7BE9">
        <w:trPr>
          <w:trHeight w:val="215"/>
        </w:trPr>
        <w:tc>
          <w:tcPr>
            <w:tcW w:w="2014" w:type="dxa"/>
          </w:tcPr>
          <w:p w14:paraId="13C573A0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lastDomain</w:t>
            </w:r>
          </w:p>
        </w:tc>
        <w:tc>
          <w:tcPr>
            <w:tcW w:w="1701" w:type="dxa"/>
          </w:tcPr>
          <w:p w14:paraId="18F17D72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3663A5C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3D99AE4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</w:t>
            </w:r>
          </w:p>
        </w:tc>
        <w:tc>
          <w:tcPr>
            <w:tcW w:w="4111" w:type="dxa"/>
          </w:tcPr>
          <w:p w14:paraId="4E17CA89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</w:t>
            </w:r>
            <w:r>
              <w:rPr>
                <w:rFonts w:ascii="Consolas" w:eastAsia="微软雅黑" w:hAnsi="Consolas"/>
                <w:lang w:eastAsia="zh-CN"/>
              </w:rPr>
              <w:t>域</w:t>
            </w:r>
          </w:p>
          <w:p w14:paraId="01C1BBF8" w14:textId="77777777" w:rsidR="002E64AA" w:rsidRPr="00FA26D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上一次设备所在</w:t>
            </w:r>
            <w:r w:rsidRPr="00FA26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域</w:t>
            </w:r>
          </w:p>
        </w:tc>
      </w:tr>
      <w:tr w:rsidR="002E64AA" w:rsidRPr="00BF473F" w14:paraId="1F35831C" w14:textId="77777777" w:rsidTr="005A7BE9">
        <w:trPr>
          <w:trHeight w:val="215"/>
        </w:trPr>
        <w:tc>
          <w:tcPr>
            <w:tcW w:w="2014" w:type="dxa"/>
          </w:tcPr>
          <w:p w14:paraId="51B71D83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debugIdt</w:t>
            </w:r>
          </w:p>
        </w:tc>
        <w:tc>
          <w:tcPr>
            <w:tcW w:w="1701" w:type="dxa"/>
          </w:tcPr>
          <w:p w14:paraId="78F40FF6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微软雅黑" w:eastAsia="微软雅黑" w:hAnsi="Arial"/>
                <w:lang w:eastAsia="zh-CN"/>
              </w:rPr>
              <w:t>TINYINT</w:t>
            </w:r>
          </w:p>
        </w:tc>
        <w:tc>
          <w:tcPr>
            <w:tcW w:w="850" w:type="dxa"/>
          </w:tcPr>
          <w:p w14:paraId="46153718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36EF6EC2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A78D68E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调试级别</w:t>
            </w:r>
          </w:p>
          <w:p w14:paraId="28CBC367" w14:textId="77777777" w:rsidR="002E64AA" w:rsidRPr="00FA26D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调试</w:t>
            </w:r>
            <w:r w:rsidRPr="00FA26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测试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级别</w:t>
            </w:r>
          </w:p>
          <w:p w14:paraId="2C141AA4" w14:textId="77777777" w:rsidR="002E64AA" w:rsidRPr="00FA26D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lastRenderedPageBreak/>
              <w:t xml:space="preserve">0: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关闭</w:t>
            </w:r>
          </w:p>
          <w:p w14:paraId="1A4EBF5A" w14:textId="77777777" w:rsidR="002E64AA" w:rsidRPr="00FA26D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1: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开发调试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最高级别调试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5A0F94E5" w14:textId="77777777" w:rsidR="002E64AA" w:rsidRPr="00FA26D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2: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临时调试</w:t>
            </w:r>
          </w:p>
          <w:p w14:paraId="22CFEDAF" w14:textId="77777777" w:rsidR="002E64AA" w:rsidRPr="00FA26D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3: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内测</w:t>
            </w:r>
          </w:p>
          <w:p w14:paraId="1DDE19E9" w14:textId="77777777" w:rsidR="002E64AA" w:rsidRPr="00FA26D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4: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公测</w:t>
            </w:r>
          </w:p>
          <w:p w14:paraId="6C94B01F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5: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数据采集</w:t>
            </w:r>
          </w:p>
        </w:tc>
      </w:tr>
      <w:tr w:rsidR="002E64AA" w:rsidRPr="00BF473F" w14:paraId="230F7A1C" w14:textId="77777777" w:rsidTr="005A7BE9">
        <w:trPr>
          <w:trHeight w:val="215"/>
        </w:trPr>
        <w:tc>
          <w:tcPr>
            <w:tcW w:w="2014" w:type="dxa"/>
          </w:tcPr>
          <w:p w14:paraId="62F387BC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updateIdt</w:t>
            </w:r>
          </w:p>
        </w:tc>
        <w:tc>
          <w:tcPr>
            <w:tcW w:w="1701" w:type="dxa"/>
          </w:tcPr>
          <w:p w14:paraId="33AB2AD6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TINYINT</w:t>
            </w:r>
          </w:p>
        </w:tc>
        <w:tc>
          <w:tcPr>
            <w:tcW w:w="850" w:type="dxa"/>
          </w:tcPr>
          <w:p w14:paraId="48973107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B40B8D9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D005ED6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更新</w:t>
            </w:r>
          </w:p>
          <w:p w14:paraId="0242F0EB" w14:textId="77777777" w:rsidR="002E64AA" w:rsidRPr="00FA26D5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升级标志</w:t>
            </w:r>
          </w:p>
          <w:p w14:paraId="5D210B2F" w14:textId="77777777" w:rsidR="002E64AA" w:rsidRPr="00584C4B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无新版本</w:t>
            </w:r>
          </w:p>
          <w:p w14:paraId="57B70389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1: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有升级版本</w:t>
            </w:r>
          </w:p>
        </w:tc>
      </w:tr>
      <w:tr w:rsidR="002E64AA" w:rsidRPr="00BF473F" w14:paraId="27AC787C" w14:textId="77777777" w:rsidTr="005A7BE9">
        <w:trPr>
          <w:trHeight w:val="215"/>
        </w:trPr>
        <w:tc>
          <w:tcPr>
            <w:tcW w:w="2014" w:type="dxa"/>
          </w:tcPr>
          <w:p w14:paraId="23CC47C2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hardwareVer</w:t>
            </w:r>
          </w:p>
        </w:tc>
        <w:tc>
          <w:tcPr>
            <w:tcW w:w="1701" w:type="dxa"/>
          </w:tcPr>
          <w:p w14:paraId="6EE9B12B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>
              <w:rPr>
                <w:rFonts w:ascii="Consolas" w:eastAsia="微软雅黑" w:hAnsi="Consolas" w:hint="eastAsia"/>
                <w:lang w:eastAsia="zh-CN"/>
              </w:rPr>
              <w:t>10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163EBAB5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F8D5D6F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D46678E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硬件版本</w:t>
            </w:r>
          </w:p>
          <w:p w14:paraId="40FF92B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硬件版本号</w:t>
            </w:r>
          </w:p>
        </w:tc>
      </w:tr>
      <w:tr w:rsidR="002E64AA" w:rsidRPr="00BF473F" w14:paraId="3BAE20EB" w14:textId="77777777" w:rsidTr="005A7BE9">
        <w:trPr>
          <w:trHeight w:val="215"/>
        </w:trPr>
        <w:tc>
          <w:tcPr>
            <w:tcW w:w="2014" w:type="dxa"/>
          </w:tcPr>
          <w:p w14:paraId="1E96E625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firmwareVer</w:t>
            </w:r>
          </w:p>
        </w:tc>
        <w:tc>
          <w:tcPr>
            <w:tcW w:w="1701" w:type="dxa"/>
          </w:tcPr>
          <w:p w14:paraId="1E07DCA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2EA8C9E3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1C55CD6D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2B69EC6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固件版本</w:t>
            </w:r>
          </w:p>
          <w:p w14:paraId="52F5D30B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固件版本号</w:t>
            </w:r>
          </w:p>
        </w:tc>
      </w:tr>
      <w:tr w:rsidR="002E64AA" w:rsidRPr="00BF473F" w14:paraId="045F0A0A" w14:textId="77777777" w:rsidTr="005A7BE9">
        <w:trPr>
          <w:trHeight w:val="215"/>
        </w:trPr>
        <w:tc>
          <w:tcPr>
            <w:tcW w:w="2014" w:type="dxa"/>
          </w:tcPr>
          <w:p w14:paraId="22319BA2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softwareVer</w:t>
            </w:r>
          </w:p>
        </w:tc>
        <w:tc>
          <w:tcPr>
            <w:tcW w:w="1701" w:type="dxa"/>
          </w:tcPr>
          <w:p w14:paraId="642C5B8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14C06DC4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353FA742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6006B83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系统版本</w:t>
            </w:r>
          </w:p>
          <w:p w14:paraId="392966F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系统软件版本号</w:t>
            </w:r>
          </w:p>
        </w:tc>
      </w:tr>
      <w:tr w:rsidR="002E64AA" w:rsidRPr="00BF473F" w14:paraId="3C9D2FC8" w14:textId="77777777" w:rsidTr="005A7BE9">
        <w:trPr>
          <w:trHeight w:val="215"/>
        </w:trPr>
        <w:tc>
          <w:tcPr>
            <w:tcW w:w="2014" w:type="dxa"/>
          </w:tcPr>
          <w:p w14:paraId="4D10D6FB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lastUpdateDate</w:t>
            </w:r>
          </w:p>
        </w:tc>
        <w:tc>
          <w:tcPr>
            <w:tcW w:w="1701" w:type="dxa"/>
          </w:tcPr>
          <w:p w14:paraId="1A14419D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625E32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46871A37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80596C8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更</w:t>
            </w:r>
            <w:r>
              <w:rPr>
                <w:rFonts w:ascii="Consolas" w:eastAsia="微软雅黑" w:hAnsi="Consolas"/>
                <w:lang w:eastAsia="zh-CN"/>
              </w:rPr>
              <w:t>新日期</w:t>
            </w:r>
          </w:p>
          <w:p w14:paraId="19765897" w14:textId="77777777" w:rsidR="002E64AA" w:rsidRPr="00A8383B" w:rsidRDefault="002E64AA" w:rsidP="005A7BE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838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上一次升级日期</w:t>
            </w:r>
          </w:p>
          <w:p w14:paraId="6C315BD7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注：初始值与系统生产日期保持一致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2E64AA" w:rsidRPr="00E00CC0" w14:paraId="14330E30" w14:textId="77777777" w:rsidTr="005A7BE9">
        <w:trPr>
          <w:trHeight w:val="215"/>
        </w:trPr>
        <w:tc>
          <w:tcPr>
            <w:tcW w:w="2014" w:type="dxa"/>
          </w:tcPr>
          <w:p w14:paraId="753EDC0D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9C60A1">
              <w:rPr>
                <w:rFonts w:ascii="Consolas" w:eastAsia="微软雅黑" w:hAnsi="Consolas"/>
                <w:lang w:eastAsia="zh-CN"/>
              </w:rPr>
              <w:t>lastConnectTime</w:t>
            </w:r>
          </w:p>
        </w:tc>
        <w:tc>
          <w:tcPr>
            <w:tcW w:w="1701" w:type="dxa"/>
          </w:tcPr>
          <w:p w14:paraId="078CDB1B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1BE625E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9C60A1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3FD07588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B39C3E3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连接时间</w:t>
            </w:r>
          </w:p>
          <w:p w14:paraId="321CC15E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E444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最近一次设备联连服务器的时间</w:t>
            </w:r>
          </w:p>
        </w:tc>
      </w:tr>
      <w:tr w:rsidR="002E64AA" w:rsidRPr="00E00CC0" w14:paraId="779D1FED" w14:textId="77777777" w:rsidTr="005A7BE9">
        <w:trPr>
          <w:trHeight w:val="215"/>
        </w:trPr>
        <w:tc>
          <w:tcPr>
            <w:tcW w:w="2014" w:type="dxa"/>
          </w:tcPr>
          <w:p w14:paraId="05B41584" w14:textId="77777777" w:rsidR="002E64AA" w:rsidRPr="00027ADC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lastConnectIP</w:t>
            </w:r>
          </w:p>
        </w:tc>
        <w:tc>
          <w:tcPr>
            <w:tcW w:w="1701" w:type="dxa"/>
          </w:tcPr>
          <w:p w14:paraId="68AA26C4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9C60A1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629E27C9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9C60A1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68692A26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582F5BB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连接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  <w:p w14:paraId="2C19DF6D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E444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最近一次设备联连服务器的</w:t>
            </w:r>
            <w:r w:rsidRPr="000E444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IP </w:t>
            </w:r>
            <w:r w:rsidRPr="000E444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地址</w:t>
            </w:r>
          </w:p>
        </w:tc>
      </w:tr>
      <w:tr w:rsidR="002E64AA" w:rsidRPr="00E00CC0" w14:paraId="30AC4B92" w14:textId="77777777" w:rsidTr="005A7BE9">
        <w:trPr>
          <w:trHeight w:val="215"/>
        </w:trPr>
        <w:tc>
          <w:tcPr>
            <w:tcW w:w="2014" w:type="dxa"/>
          </w:tcPr>
          <w:p w14:paraId="61DEC44D" w14:textId="77777777" w:rsidR="002E64AA" w:rsidRPr="00027ADC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lastUUWiFiAreaId</w:t>
            </w:r>
          </w:p>
        </w:tc>
        <w:tc>
          <w:tcPr>
            <w:tcW w:w="1701" w:type="dxa"/>
          </w:tcPr>
          <w:p w14:paraId="3A1DABE5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</w:t>
            </w:r>
            <w:r w:rsidRPr="009C60A1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1F583594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160C29E3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BAFA900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9A6B09">
              <w:rPr>
                <w:rFonts w:ascii="Consolas" w:eastAsia="微软雅黑" w:hAnsi="Consolas" w:hint="eastAsia"/>
                <w:lang w:eastAsia="zh-CN"/>
              </w:rPr>
              <w:t>所在地区</w:t>
            </w:r>
          </w:p>
          <w:p w14:paraId="4CF36667" w14:textId="77777777" w:rsidR="002E64AA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9A6B0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最近</w:t>
            </w:r>
            <w:r w:rsidRPr="009A6B0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一次设备连接服务器时所在地区</w:t>
            </w:r>
          </w:p>
        </w:tc>
      </w:tr>
      <w:tr w:rsidR="002E64AA" w:rsidRPr="00E00CC0" w14:paraId="7628618A" w14:textId="77777777" w:rsidTr="005A7BE9">
        <w:trPr>
          <w:trHeight w:val="215"/>
        </w:trPr>
        <w:tc>
          <w:tcPr>
            <w:tcW w:w="2014" w:type="dxa"/>
          </w:tcPr>
          <w:p w14:paraId="4D692DF9" w14:textId="77777777" w:rsidR="002E64AA" w:rsidRPr="00027ADC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701" w:type="dxa"/>
          </w:tcPr>
          <w:p w14:paraId="57158757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6FF6054C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4C3615A4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1E9171C" w14:textId="77777777" w:rsidR="002E64AA" w:rsidRPr="009C60A1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2E64AA" w:rsidRPr="000E4448" w14:paraId="5FBC93A1" w14:textId="77777777" w:rsidTr="005A7BE9">
        <w:trPr>
          <w:trHeight w:val="215"/>
        </w:trPr>
        <w:tc>
          <w:tcPr>
            <w:tcW w:w="2014" w:type="dxa"/>
          </w:tcPr>
          <w:p w14:paraId="0632D935" w14:textId="77777777" w:rsidR="002E64AA" w:rsidRPr="00027ADC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md</w:t>
            </w:r>
            <w:r w:rsidRPr="00027ADC">
              <w:rPr>
                <w:rFonts w:ascii="Consolas" w:eastAsia="微软雅黑" w:hAnsi="Consolas" w:hint="eastAsia"/>
                <w:lang w:eastAsia="zh-CN"/>
              </w:rPr>
              <w:t>f</w:t>
            </w:r>
            <w:r w:rsidRPr="00027ADC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67C37349" w14:textId="77777777" w:rsidR="002E64AA" w:rsidRPr="000E4448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E4448"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02A97BA" w14:textId="77777777" w:rsidR="002E64AA" w:rsidRPr="000E4448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0E4448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D0B9D1B" w14:textId="77777777" w:rsidR="002E64AA" w:rsidRPr="000E4448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96C2D1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2E64AA" w:rsidRPr="00BF473F" w14:paraId="4124D302" w14:textId="77777777" w:rsidTr="005A7BE9">
        <w:trPr>
          <w:trHeight w:val="215"/>
        </w:trPr>
        <w:tc>
          <w:tcPr>
            <w:tcW w:w="2014" w:type="dxa"/>
          </w:tcPr>
          <w:p w14:paraId="6078812C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0A004E3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8C5C75C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67DE86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74A1C1A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</w:t>
            </w:r>
            <w:r>
              <w:rPr>
                <w:rFonts w:ascii="Consolas" w:eastAsia="微软雅黑" w:hAnsi="Consolas" w:hint="eastAsia"/>
                <w:lang w:eastAsia="zh-CN"/>
              </w:rPr>
              <w:t>人</w:t>
            </w:r>
          </w:p>
        </w:tc>
      </w:tr>
      <w:tr w:rsidR="002E64AA" w:rsidRPr="00BF473F" w14:paraId="2A432055" w14:textId="77777777" w:rsidTr="005A7BE9">
        <w:trPr>
          <w:trHeight w:val="215"/>
        </w:trPr>
        <w:tc>
          <w:tcPr>
            <w:tcW w:w="2014" w:type="dxa"/>
          </w:tcPr>
          <w:p w14:paraId="3CBFCB1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24DF299E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04C5A55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2C3230BE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C84B5E7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2E64AA" w:rsidRPr="00BF473F" w14:paraId="462AD10A" w14:textId="77777777" w:rsidTr="005A7BE9">
        <w:trPr>
          <w:trHeight w:val="215"/>
        </w:trPr>
        <w:tc>
          <w:tcPr>
            <w:tcW w:w="2014" w:type="dxa"/>
          </w:tcPr>
          <w:p w14:paraId="6C3C264E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5A967ED6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A8CC55C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57C50A8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D2F2EFF" w14:textId="77777777" w:rsidR="002E64AA" w:rsidRPr="005C47AD" w:rsidRDefault="002E64AA" w:rsidP="005A7BE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73A255C1" w14:textId="77777777" w:rsidR="002E64AA" w:rsidRDefault="002E64AA" w:rsidP="002E64AA"/>
    <w:p w14:paraId="35C0C73F" w14:textId="77777777" w:rsidR="002E64AA" w:rsidRDefault="002E64AA" w:rsidP="002E64AA"/>
    <w:p w14:paraId="7D305869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42BCBA1E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25678497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0F5668A1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00F89ED1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5D3CE20B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03B8B556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601168F3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16F421C6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2EC06732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2643C0D5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104972CA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6CC566D4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6C06BCBD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598383E3" w14:textId="77777777" w:rsidR="002E64AA" w:rsidRDefault="002E64AA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173F0583" w14:textId="77777777" w:rsidR="00233C09" w:rsidRDefault="00233C09" w:rsidP="00233C0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67C33A5E" w14:textId="77777777" w:rsidR="005E615F" w:rsidRPr="00BF473F" w:rsidRDefault="005E615F" w:rsidP="005E615F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47A328CD" w14:textId="77777777" w:rsidR="005E615F" w:rsidRPr="00D538B7" w:rsidRDefault="005E615F" w:rsidP="005E615F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3" w:name="_Toc466366549"/>
      <w:r w:rsidRPr="00D538B7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D538B7">
        <w:rPr>
          <w:rFonts w:ascii="Consolas" w:eastAsia="微软雅黑" w:hAnsi="Consolas"/>
          <w:bCs/>
          <w:i w:val="0"/>
          <w:iCs/>
          <w:lang w:eastAsia="zh-HK"/>
        </w:rPr>
        <w:t>ViFiDev</w:t>
      </w:r>
      <w:r w:rsidRPr="00D538B7">
        <w:rPr>
          <w:rFonts w:ascii="Consolas" w:eastAsia="微软雅黑" w:hAnsi="Consolas" w:hint="eastAsia"/>
          <w:bCs/>
          <w:i w:val="0"/>
          <w:iCs/>
          <w:lang w:eastAsia="zh-HK"/>
        </w:rPr>
        <w:t>Group</w:t>
      </w:r>
      <w:bookmarkEnd w:id="1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5E615F" w:rsidRPr="00BF473F" w14:paraId="41DB3693" w14:textId="77777777" w:rsidTr="00F14664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59611597" w14:textId="77777777" w:rsidR="005E615F" w:rsidRPr="00C3424E" w:rsidRDefault="005E615F" w:rsidP="00F14664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8628E1" w14:textId="77777777" w:rsidR="005E615F" w:rsidRPr="005C47AD" w:rsidRDefault="005E615F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ViFiDevGroup</w:t>
            </w:r>
          </w:p>
        </w:tc>
      </w:tr>
      <w:tr w:rsidR="005E615F" w:rsidRPr="00BF473F" w14:paraId="73BCF0CE" w14:textId="77777777" w:rsidTr="00F14664">
        <w:trPr>
          <w:trHeight w:val="978"/>
        </w:trPr>
        <w:tc>
          <w:tcPr>
            <w:tcW w:w="1985" w:type="dxa"/>
            <w:shd w:val="clear" w:color="auto" w:fill="E6E6E6"/>
          </w:tcPr>
          <w:p w14:paraId="11C9828B" w14:textId="77777777" w:rsidR="005E615F" w:rsidRPr="00C3424E" w:rsidRDefault="005E615F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7AA1B980" w14:textId="77777777" w:rsidR="005E615F" w:rsidRDefault="005E615F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设备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组</w:t>
            </w:r>
          </w:p>
          <w:p w14:paraId="29566DBF" w14:textId="77777777" w:rsidR="005E615F" w:rsidRPr="005C47AD" w:rsidRDefault="005E615F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5E615F" w:rsidRPr="00BF473F" w14:paraId="4DF62C4C" w14:textId="77777777" w:rsidTr="00F14664">
        <w:tc>
          <w:tcPr>
            <w:tcW w:w="1985" w:type="dxa"/>
            <w:shd w:val="clear" w:color="auto" w:fill="E6E6E6"/>
          </w:tcPr>
          <w:p w14:paraId="326F066C" w14:textId="77777777" w:rsidR="005E615F" w:rsidRPr="00C3424E" w:rsidRDefault="005E615F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6856332D" w14:textId="77777777" w:rsidR="005E615F" w:rsidRPr="005C47AD" w:rsidRDefault="005E615F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5E615F" w:rsidRPr="00BF473F" w14:paraId="5A142B05" w14:textId="77777777" w:rsidTr="00F14664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780E4F79" w14:textId="77777777" w:rsidR="005E615F" w:rsidRPr="00C3424E" w:rsidRDefault="005E615F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0BDC6D" w14:textId="77777777" w:rsidR="005E615F" w:rsidRPr="005C47AD" w:rsidRDefault="00AB7F1E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B7F1E">
              <w:rPr>
                <w:rFonts w:ascii="Consolas" w:eastAsia="微软雅黑" w:hAnsi="Consolas"/>
                <w:sz w:val="20"/>
                <w:lang w:eastAsia="zh-CN"/>
              </w:rPr>
              <w:t>keyDevGrpID</w:t>
            </w:r>
          </w:p>
        </w:tc>
      </w:tr>
      <w:tr w:rsidR="005E615F" w:rsidRPr="00BF473F" w14:paraId="59526EF6" w14:textId="77777777" w:rsidTr="00F14664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52C34E75" w14:textId="77777777" w:rsidR="005E615F" w:rsidRPr="00C3424E" w:rsidRDefault="005E615F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9A5D112" w14:textId="77777777" w:rsidR="005E615F" w:rsidRPr="005C47AD" w:rsidRDefault="005E615F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5E615F" w:rsidRPr="00BF473F" w14:paraId="5CE6C723" w14:textId="77777777" w:rsidTr="00F14664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4A77C1E3" w14:textId="77777777" w:rsidR="005E615F" w:rsidRPr="00C3424E" w:rsidRDefault="005E615F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6F55F83B" w14:textId="77777777" w:rsidR="005E615F" w:rsidRPr="00C3424E" w:rsidRDefault="005E615F" w:rsidP="00F1466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020D64F" w14:textId="77777777" w:rsidR="005E615F" w:rsidRPr="00C3424E" w:rsidRDefault="005E615F" w:rsidP="00F1466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16CA7DAD" w14:textId="77777777" w:rsidR="005E615F" w:rsidRPr="00C3424E" w:rsidRDefault="005E615F" w:rsidP="00F1466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71441BAE" w14:textId="77777777" w:rsidR="005E615F" w:rsidRPr="00C3424E" w:rsidRDefault="005E615F" w:rsidP="00F1466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5E615F" w:rsidRPr="00BF473F" w14:paraId="2BD6A673" w14:textId="77777777" w:rsidTr="00F14664">
        <w:trPr>
          <w:trHeight w:val="387"/>
        </w:trPr>
        <w:tc>
          <w:tcPr>
            <w:tcW w:w="1985" w:type="dxa"/>
          </w:tcPr>
          <w:p w14:paraId="1C727D55" w14:textId="77777777" w:rsidR="005E615F" w:rsidRPr="00D17F12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keyDevGrpID</w:t>
            </w:r>
          </w:p>
        </w:tc>
        <w:tc>
          <w:tcPr>
            <w:tcW w:w="1701" w:type="dxa"/>
          </w:tcPr>
          <w:p w14:paraId="6F3EE3C4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AB4D7C1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6C5E333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0A9FE6F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492B92D" w14:textId="77777777" w:rsidR="007C119F" w:rsidRPr="007002C5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</w:t>
            </w: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5E615F" w:rsidRPr="00BF473F" w14:paraId="6D389919" w14:textId="77777777" w:rsidTr="00F14664">
        <w:trPr>
          <w:trHeight w:val="367"/>
        </w:trPr>
        <w:tc>
          <w:tcPr>
            <w:tcW w:w="1985" w:type="dxa"/>
          </w:tcPr>
          <w:p w14:paraId="64BC5EF8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name</w:t>
            </w:r>
          </w:p>
        </w:tc>
        <w:tc>
          <w:tcPr>
            <w:tcW w:w="1701" w:type="dxa"/>
          </w:tcPr>
          <w:p w14:paraId="29943E17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371EC4B5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26D311E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2020BD0" w14:textId="77777777" w:rsidR="007C119F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 w:rsidRPr="007002C5">
              <w:rPr>
                <w:rFonts w:ascii="Consolas" w:eastAsia="微软雅黑" w:hAnsi="Consolas"/>
                <w:lang w:eastAsia="zh-CN"/>
              </w:rPr>
              <w:t>组名</w:t>
            </w:r>
          </w:p>
          <w:p w14:paraId="438C0214" w14:textId="77777777" w:rsidR="005E615F" w:rsidRPr="007002C5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设备组名</w:t>
            </w:r>
          </w:p>
        </w:tc>
      </w:tr>
      <w:tr w:rsidR="005E615F" w:rsidRPr="00BF473F" w14:paraId="42A410FA" w14:textId="77777777" w:rsidTr="00F14664">
        <w:trPr>
          <w:trHeight w:val="215"/>
        </w:trPr>
        <w:tc>
          <w:tcPr>
            <w:tcW w:w="1985" w:type="dxa"/>
          </w:tcPr>
          <w:p w14:paraId="2F563A23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productionDate</w:t>
            </w:r>
          </w:p>
        </w:tc>
        <w:tc>
          <w:tcPr>
            <w:tcW w:w="1701" w:type="dxa"/>
          </w:tcPr>
          <w:p w14:paraId="1A01137B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6550317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664660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4AB81ED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生产日期</w:t>
            </w:r>
          </w:p>
        </w:tc>
      </w:tr>
      <w:tr w:rsidR="005E615F" w:rsidRPr="00BF473F" w14:paraId="3F0B7356" w14:textId="77777777" w:rsidTr="00F14664">
        <w:trPr>
          <w:trHeight w:val="367"/>
        </w:trPr>
        <w:tc>
          <w:tcPr>
            <w:tcW w:w="1985" w:type="dxa"/>
          </w:tcPr>
          <w:p w14:paraId="2B2C2349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productionNo</w:t>
            </w:r>
          </w:p>
        </w:tc>
        <w:tc>
          <w:tcPr>
            <w:tcW w:w="1701" w:type="dxa"/>
          </w:tcPr>
          <w:p w14:paraId="5752608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VARCHAR(100)</w:t>
            </w:r>
          </w:p>
        </w:tc>
        <w:tc>
          <w:tcPr>
            <w:tcW w:w="850" w:type="dxa"/>
          </w:tcPr>
          <w:p w14:paraId="0E4E70BE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247DDFF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A1C6996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生产批号</w:t>
            </w:r>
          </w:p>
        </w:tc>
      </w:tr>
      <w:tr w:rsidR="005E615F" w:rsidRPr="00BF473F" w14:paraId="7536C522" w14:textId="77777777" w:rsidTr="00F14664">
        <w:trPr>
          <w:trHeight w:val="215"/>
        </w:trPr>
        <w:tc>
          <w:tcPr>
            <w:tcW w:w="1985" w:type="dxa"/>
          </w:tcPr>
          <w:p w14:paraId="35548DE6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productionVer</w:t>
            </w:r>
          </w:p>
        </w:tc>
        <w:tc>
          <w:tcPr>
            <w:tcW w:w="1701" w:type="dxa"/>
          </w:tcPr>
          <w:p w14:paraId="07D47A5D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7D66F209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71604292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4E6CC42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生</w:t>
            </w:r>
            <w:r>
              <w:rPr>
                <w:rFonts w:ascii="Consolas" w:eastAsia="微软雅黑" w:hAnsi="Consolas"/>
                <w:lang w:eastAsia="zh-CN"/>
              </w:rPr>
              <w:t>产版本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5E615F" w:rsidRPr="00BF473F" w14:paraId="6A0DA196" w14:textId="77777777" w:rsidTr="00F14664">
        <w:trPr>
          <w:trHeight w:val="215"/>
        </w:trPr>
        <w:tc>
          <w:tcPr>
            <w:tcW w:w="1985" w:type="dxa"/>
          </w:tcPr>
          <w:p w14:paraId="51359C4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hardwareVer</w:t>
            </w:r>
          </w:p>
        </w:tc>
        <w:tc>
          <w:tcPr>
            <w:tcW w:w="1701" w:type="dxa"/>
          </w:tcPr>
          <w:p w14:paraId="10B9B54D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>
              <w:rPr>
                <w:rFonts w:ascii="Consolas" w:eastAsia="微软雅黑" w:hAnsi="Consolas" w:hint="eastAsia"/>
                <w:lang w:eastAsia="zh-CN"/>
              </w:rPr>
              <w:t>10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3F6D0C76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583DB44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E7F95B9" w14:textId="77777777" w:rsidR="007C119F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硬件版本号</w:t>
            </w:r>
          </w:p>
          <w:p w14:paraId="3F9FA1C4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出</w:t>
            </w: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厂硬件版本号</w:t>
            </w:r>
          </w:p>
        </w:tc>
      </w:tr>
      <w:tr w:rsidR="005E615F" w:rsidRPr="00BF473F" w14:paraId="0508F940" w14:textId="77777777" w:rsidTr="00F14664">
        <w:trPr>
          <w:trHeight w:val="215"/>
        </w:trPr>
        <w:tc>
          <w:tcPr>
            <w:tcW w:w="1985" w:type="dxa"/>
          </w:tcPr>
          <w:p w14:paraId="27FCD8F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firmwareVer</w:t>
            </w:r>
          </w:p>
        </w:tc>
        <w:tc>
          <w:tcPr>
            <w:tcW w:w="1701" w:type="dxa"/>
          </w:tcPr>
          <w:p w14:paraId="2A1CAE5C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2959DA76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71EAEF0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F2A37BA" w14:textId="77777777" w:rsidR="007C119F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固件版本号</w:t>
            </w:r>
          </w:p>
          <w:p w14:paraId="41A8D53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出</w:t>
            </w: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厂固件版本号</w:t>
            </w:r>
          </w:p>
        </w:tc>
      </w:tr>
      <w:tr w:rsidR="005E615F" w:rsidRPr="00BF473F" w14:paraId="7ADEAAE7" w14:textId="77777777" w:rsidTr="00F14664">
        <w:trPr>
          <w:trHeight w:val="215"/>
        </w:trPr>
        <w:tc>
          <w:tcPr>
            <w:tcW w:w="1985" w:type="dxa"/>
          </w:tcPr>
          <w:p w14:paraId="444EC44C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softwareVer</w:t>
            </w:r>
          </w:p>
        </w:tc>
        <w:tc>
          <w:tcPr>
            <w:tcW w:w="1701" w:type="dxa"/>
          </w:tcPr>
          <w:p w14:paraId="1CCD6C5B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0FC2A33F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8FD669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55FD0E" w14:textId="77777777" w:rsidR="007C119F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系统版本号</w:t>
            </w:r>
          </w:p>
          <w:p w14:paraId="39D9FD7E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出</w:t>
            </w: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厂系统软件版本号</w:t>
            </w:r>
          </w:p>
        </w:tc>
      </w:tr>
      <w:tr w:rsidR="005E615F" w:rsidRPr="00BF473F" w14:paraId="487164A3" w14:textId="77777777" w:rsidTr="00F14664">
        <w:trPr>
          <w:trHeight w:val="209"/>
        </w:trPr>
        <w:tc>
          <w:tcPr>
            <w:tcW w:w="1985" w:type="dxa"/>
          </w:tcPr>
          <w:p w14:paraId="4B4F61D8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initNumber</w:t>
            </w:r>
          </w:p>
        </w:tc>
        <w:tc>
          <w:tcPr>
            <w:tcW w:w="1701" w:type="dxa"/>
          </w:tcPr>
          <w:p w14:paraId="3F69741C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B982B71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7C75CA7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63A3AE7" w14:textId="77777777" w:rsidR="007C119F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设备数量</w:t>
            </w:r>
          </w:p>
          <w:p w14:paraId="22F2674B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初始</w:t>
            </w: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设备数量</w:t>
            </w:r>
          </w:p>
        </w:tc>
      </w:tr>
      <w:tr w:rsidR="005E615F" w:rsidRPr="00BF473F" w14:paraId="28542C6F" w14:textId="77777777" w:rsidTr="00F14664">
        <w:trPr>
          <w:trHeight w:val="215"/>
        </w:trPr>
        <w:tc>
          <w:tcPr>
            <w:tcW w:w="1985" w:type="dxa"/>
          </w:tcPr>
          <w:p w14:paraId="412EAA7D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currentNumber</w:t>
            </w:r>
          </w:p>
        </w:tc>
        <w:tc>
          <w:tcPr>
            <w:tcW w:w="1701" w:type="dxa"/>
          </w:tcPr>
          <w:p w14:paraId="364F5F1E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E00D658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12BBCA5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5F0D524" w14:textId="77777777" w:rsidR="007C119F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当</w:t>
            </w:r>
            <w:r>
              <w:rPr>
                <w:rFonts w:ascii="Consolas" w:eastAsia="微软雅黑" w:hAnsi="Consolas"/>
                <w:lang w:eastAsia="zh-CN"/>
              </w:rPr>
              <w:t>前数量</w:t>
            </w:r>
          </w:p>
          <w:p w14:paraId="232D9FB2" w14:textId="77777777" w:rsidR="005E615F" w:rsidRPr="005D2986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当</w:t>
            </w: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前设备数量</w:t>
            </w:r>
          </w:p>
        </w:tc>
      </w:tr>
      <w:tr w:rsidR="005E615F" w:rsidRPr="00BF473F" w14:paraId="514CAD90" w14:textId="77777777" w:rsidTr="00F14664">
        <w:trPr>
          <w:trHeight w:val="215"/>
        </w:trPr>
        <w:tc>
          <w:tcPr>
            <w:tcW w:w="1985" w:type="dxa"/>
          </w:tcPr>
          <w:p w14:paraId="40395DB7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normalNumber</w:t>
            </w:r>
          </w:p>
        </w:tc>
        <w:tc>
          <w:tcPr>
            <w:tcW w:w="1701" w:type="dxa"/>
          </w:tcPr>
          <w:p w14:paraId="73CD0294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AE8E473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390CCD7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50F55BC" w14:textId="77777777" w:rsidR="007C119F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 w:rsidRPr="005D2986">
              <w:rPr>
                <w:rFonts w:ascii="Consolas" w:eastAsia="微软雅黑" w:hAnsi="Consolas"/>
                <w:lang w:eastAsia="zh-CN"/>
              </w:rPr>
              <w:t>使用中数量</w:t>
            </w:r>
          </w:p>
          <w:p w14:paraId="0858CA11" w14:textId="77777777" w:rsidR="005E615F" w:rsidRPr="005D2986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7C11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正常使用中设备数量</w:t>
            </w:r>
          </w:p>
        </w:tc>
      </w:tr>
      <w:tr w:rsidR="005E615F" w:rsidRPr="00BF473F" w14:paraId="614CDA1C" w14:textId="77777777" w:rsidTr="00F14664">
        <w:trPr>
          <w:trHeight w:val="215"/>
        </w:trPr>
        <w:tc>
          <w:tcPr>
            <w:tcW w:w="1985" w:type="dxa"/>
          </w:tcPr>
          <w:p w14:paraId="05AB60C8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repairTimes</w:t>
            </w:r>
          </w:p>
        </w:tc>
        <w:tc>
          <w:tcPr>
            <w:tcW w:w="1701" w:type="dxa"/>
          </w:tcPr>
          <w:p w14:paraId="1AAC889D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801AC19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3343CB6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609CEBC" w14:textId="77777777" w:rsidR="005E615F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返</w:t>
            </w:r>
            <w:r>
              <w:rPr>
                <w:rFonts w:ascii="Consolas" w:eastAsia="微软雅黑" w:hAnsi="Consolas" w:hint="eastAsia"/>
                <w:lang w:eastAsia="zh-CN"/>
              </w:rPr>
              <w:t>修次</w:t>
            </w:r>
            <w:r>
              <w:rPr>
                <w:rFonts w:ascii="Consolas" w:eastAsia="微软雅黑" w:hAnsi="Consolas"/>
                <w:lang w:eastAsia="zh-CN"/>
              </w:rPr>
              <w:t>数</w:t>
            </w:r>
          </w:p>
        </w:tc>
      </w:tr>
      <w:tr w:rsidR="005E615F" w:rsidRPr="00E00CC0" w14:paraId="662FB37E" w14:textId="77777777" w:rsidTr="00F14664">
        <w:trPr>
          <w:trHeight w:val="215"/>
        </w:trPr>
        <w:tc>
          <w:tcPr>
            <w:tcW w:w="1985" w:type="dxa"/>
          </w:tcPr>
          <w:p w14:paraId="5C585FE1" w14:textId="77777777" w:rsidR="005E615F" w:rsidRPr="009C60A1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701" w:type="dxa"/>
          </w:tcPr>
          <w:p w14:paraId="4563104E" w14:textId="77777777" w:rsidR="005E615F" w:rsidRPr="009C60A1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04756AD0" w14:textId="77777777" w:rsidR="005E615F" w:rsidRPr="009C60A1" w:rsidRDefault="008231E7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278F6550" w14:textId="77777777" w:rsidR="005E615F" w:rsidRPr="009C60A1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32E66EF" w14:textId="77777777" w:rsidR="005E615F" w:rsidRPr="009C60A1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5E615F" w:rsidRPr="00BF473F" w14:paraId="28406631" w14:textId="77777777" w:rsidTr="00F14664">
        <w:trPr>
          <w:trHeight w:val="215"/>
        </w:trPr>
        <w:tc>
          <w:tcPr>
            <w:tcW w:w="1985" w:type="dxa"/>
          </w:tcPr>
          <w:p w14:paraId="4F05CC5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2C7D81E5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5ED08ED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17C6B07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D22B9D8" w14:textId="77777777" w:rsidR="005E615F" w:rsidRPr="005C47AD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5E615F" w:rsidRPr="00BF473F" w14:paraId="0445964A" w14:textId="77777777" w:rsidTr="00F14664">
        <w:trPr>
          <w:trHeight w:val="215"/>
        </w:trPr>
        <w:tc>
          <w:tcPr>
            <w:tcW w:w="1985" w:type="dxa"/>
          </w:tcPr>
          <w:p w14:paraId="499D2DA8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2DED674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7A052E2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C986924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E065707" w14:textId="77777777" w:rsidR="005E615F" w:rsidRPr="005C47AD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</w:t>
            </w:r>
            <w:r>
              <w:rPr>
                <w:rFonts w:ascii="Consolas" w:eastAsia="微软雅黑" w:hAnsi="Consolas" w:hint="eastAsia"/>
                <w:lang w:eastAsia="zh-CN"/>
              </w:rPr>
              <w:t>人</w:t>
            </w:r>
          </w:p>
        </w:tc>
      </w:tr>
      <w:tr w:rsidR="005E615F" w:rsidRPr="00BF473F" w14:paraId="1AA8DC21" w14:textId="77777777" w:rsidTr="00F14664">
        <w:trPr>
          <w:trHeight w:val="215"/>
        </w:trPr>
        <w:tc>
          <w:tcPr>
            <w:tcW w:w="1985" w:type="dxa"/>
          </w:tcPr>
          <w:p w14:paraId="7CA35A57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lastRenderedPageBreak/>
              <w:t>crtTm</w:t>
            </w:r>
          </w:p>
        </w:tc>
        <w:tc>
          <w:tcPr>
            <w:tcW w:w="1701" w:type="dxa"/>
          </w:tcPr>
          <w:p w14:paraId="21CDA40F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91B8F04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14A75CD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0962227" w14:textId="77777777" w:rsidR="005E615F" w:rsidRPr="005C47AD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5E615F" w:rsidRPr="00BF473F" w14:paraId="74202CC8" w14:textId="77777777" w:rsidTr="00F14664">
        <w:trPr>
          <w:trHeight w:val="215"/>
        </w:trPr>
        <w:tc>
          <w:tcPr>
            <w:tcW w:w="1985" w:type="dxa"/>
          </w:tcPr>
          <w:p w14:paraId="5B11AD0A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50282FD0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0BF122F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D2963D3" w14:textId="77777777" w:rsidR="005E615F" w:rsidRPr="005C47AD" w:rsidRDefault="005E615F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7E76BD2" w14:textId="77777777" w:rsidR="005E615F" w:rsidRPr="005C47AD" w:rsidRDefault="007C119F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1162D82A" w14:textId="77777777" w:rsidR="005E615F" w:rsidRDefault="005E615F" w:rsidP="005E615F"/>
    <w:p w14:paraId="180B7F21" w14:textId="77777777" w:rsidR="005E615F" w:rsidRDefault="005E615F" w:rsidP="005E615F"/>
    <w:p w14:paraId="0C18CD7D" w14:textId="77777777" w:rsidR="000E4448" w:rsidRDefault="000E4448" w:rsidP="005E615F"/>
    <w:p w14:paraId="2E8FE63D" w14:textId="77777777" w:rsidR="000E4448" w:rsidRDefault="000E4448" w:rsidP="005E615F"/>
    <w:p w14:paraId="618083FB" w14:textId="77777777" w:rsidR="000E4448" w:rsidRDefault="000E4448" w:rsidP="005E615F"/>
    <w:p w14:paraId="1A541B83" w14:textId="77777777" w:rsidR="000E4448" w:rsidRDefault="000E4448" w:rsidP="005E615F"/>
    <w:p w14:paraId="27B03693" w14:textId="77777777" w:rsidR="000E4448" w:rsidRDefault="000E4448" w:rsidP="005E615F"/>
    <w:p w14:paraId="2E2A71E8" w14:textId="77777777" w:rsidR="00233C09" w:rsidRPr="00D538B7" w:rsidRDefault="00233C09" w:rsidP="00233C09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4" w:name="_Toc323541543"/>
      <w:bookmarkStart w:id="15" w:name="_Toc324091571"/>
      <w:bookmarkStart w:id="16" w:name="_Toc324320725"/>
      <w:bookmarkStart w:id="17" w:name="_Toc466366550"/>
      <w:r w:rsidRPr="00D538B7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bookmarkEnd w:id="14"/>
      <w:bookmarkEnd w:id="15"/>
      <w:bookmarkEnd w:id="16"/>
      <w:r w:rsidR="005D592D" w:rsidRPr="00D538B7">
        <w:rPr>
          <w:rFonts w:ascii="Consolas" w:eastAsia="微软雅黑" w:hAnsi="Consolas"/>
          <w:bCs/>
          <w:i w:val="0"/>
          <w:iCs/>
          <w:lang w:eastAsia="zh-HK"/>
        </w:rPr>
        <w:t>ViFi</w:t>
      </w:r>
      <w:r w:rsidR="0029351B" w:rsidRPr="00D538B7">
        <w:rPr>
          <w:rFonts w:ascii="Consolas" w:eastAsia="微软雅黑" w:hAnsi="Consolas" w:hint="eastAsia"/>
          <w:bCs/>
          <w:i w:val="0"/>
          <w:iCs/>
          <w:lang w:eastAsia="zh-HK"/>
        </w:rPr>
        <w:t>Device</w:t>
      </w:r>
      <w:bookmarkEnd w:id="17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1701"/>
        <w:gridCol w:w="850"/>
        <w:gridCol w:w="1247"/>
        <w:gridCol w:w="4111"/>
      </w:tblGrid>
      <w:tr w:rsidR="0029351B" w:rsidRPr="00BF473F" w14:paraId="6D7463B7" w14:textId="77777777" w:rsidTr="00C60A1F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2D609637" w14:textId="77777777" w:rsidR="0029351B" w:rsidRPr="00C3424E" w:rsidRDefault="0029351B" w:rsidP="006650E2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6F9A03" w14:textId="77777777" w:rsidR="0029351B" w:rsidRPr="005C47AD" w:rsidRDefault="0029351B" w:rsidP="0029351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5D592D">
              <w:rPr>
                <w:rFonts w:ascii="Consolas" w:eastAsia="微软雅黑" w:hAnsi="Consolas"/>
                <w:kern w:val="0"/>
                <w:sz w:val="20"/>
                <w:lang w:eastAsia="zh-CN"/>
              </w:rPr>
              <w:t>ViFi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Device</w:t>
            </w:r>
          </w:p>
        </w:tc>
      </w:tr>
      <w:tr w:rsidR="0029351B" w:rsidRPr="00BF473F" w14:paraId="11A98D7B" w14:textId="77777777" w:rsidTr="00C60A1F">
        <w:trPr>
          <w:trHeight w:val="978"/>
        </w:trPr>
        <w:tc>
          <w:tcPr>
            <w:tcW w:w="2014" w:type="dxa"/>
            <w:shd w:val="clear" w:color="auto" w:fill="E6E6E6"/>
          </w:tcPr>
          <w:p w14:paraId="252262C9" w14:textId="77777777" w:rsidR="0029351B" w:rsidRPr="00C3424E" w:rsidRDefault="0029351B" w:rsidP="006650E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09" w:type="dxa"/>
            <w:gridSpan w:val="4"/>
            <w:shd w:val="clear" w:color="auto" w:fill="auto"/>
          </w:tcPr>
          <w:p w14:paraId="333483E0" w14:textId="77777777" w:rsidR="00C610B2" w:rsidRDefault="00C610B2" w:rsidP="006650E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设备表</w:t>
            </w:r>
          </w:p>
          <w:p w14:paraId="00B3ED77" w14:textId="77777777" w:rsidR="00C610B2" w:rsidRPr="005C47AD" w:rsidRDefault="00C610B2" w:rsidP="00C610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29351B" w:rsidRPr="00BF473F" w14:paraId="003E718B" w14:textId="77777777" w:rsidTr="00C60A1F">
        <w:tc>
          <w:tcPr>
            <w:tcW w:w="2014" w:type="dxa"/>
            <w:shd w:val="clear" w:color="auto" w:fill="E6E6E6"/>
          </w:tcPr>
          <w:p w14:paraId="30A55159" w14:textId="77777777" w:rsidR="0029351B" w:rsidRPr="00C3424E" w:rsidRDefault="0029351B" w:rsidP="006650E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09" w:type="dxa"/>
            <w:gridSpan w:val="4"/>
            <w:shd w:val="clear" w:color="auto" w:fill="auto"/>
          </w:tcPr>
          <w:p w14:paraId="512E8202" w14:textId="77777777" w:rsidR="0029351B" w:rsidRPr="005C47AD" w:rsidRDefault="0029351B" w:rsidP="006650E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29351B" w:rsidRPr="00BF473F" w14:paraId="6A3B35DF" w14:textId="77777777" w:rsidTr="00C60A1F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76967F04" w14:textId="77777777" w:rsidR="0029351B" w:rsidRPr="00C3424E" w:rsidRDefault="0029351B" w:rsidP="006650E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693AC07" w14:textId="77777777" w:rsidR="0029351B" w:rsidRPr="005C47AD" w:rsidRDefault="00C610B2" w:rsidP="006650E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keyDev</w:t>
            </w:r>
            <w:r w:rsidR="0029351B" w:rsidRPr="005C47AD"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 w:rsidR="00E21646">
              <w:rPr>
                <w:rFonts w:ascii="Consolas" w:eastAsia="微软雅黑" w:hAnsi="Consolas"/>
                <w:sz w:val="20"/>
                <w:lang w:eastAsia="zh-CN"/>
              </w:rPr>
              <w:t>D</w:t>
            </w:r>
          </w:p>
        </w:tc>
      </w:tr>
      <w:tr w:rsidR="0029351B" w:rsidRPr="00BF473F" w14:paraId="55E69F25" w14:textId="77777777" w:rsidTr="00C60A1F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7C8EA817" w14:textId="77777777" w:rsidR="0029351B" w:rsidRPr="00C3424E" w:rsidRDefault="0029351B" w:rsidP="006650E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D372C5" w14:textId="77777777" w:rsidR="0029351B" w:rsidRPr="005C47AD" w:rsidRDefault="00735C80" w:rsidP="006650E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idxViFiID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t xml:space="preserve"> </w:t>
            </w: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idxUserID</w:t>
            </w:r>
          </w:p>
        </w:tc>
      </w:tr>
      <w:tr w:rsidR="0029351B" w:rsidRPr="00BF473F" w14:paraId="6C54BC28" w14:textId="77777777" w:rsidTr="00C60A1F">
        <w:trPr>
          <w:trHeight w:val="483"/>
        </w:trPr>
        <w:tc>
          <w:tcPr>
            <w:tcW w:w="2014" w:type="dxa"/>
            <w:shd w:val="clear" w:color="auto" w:fill="E6E6E6"/>
            <w:vAlign w:val="center"/>
          </w:tcPr>
          <w:p w14:paraId="0B743565" w14:textId="77777777" w:rsidR="0029351B" w:rsidRPr="00C3424E" w:rsidRDefault="0029351B" w:rsidP="006650E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04312D33" w14:textId="77777777" w:rsidR="0029351B" w:rsidRPr="00C3424E" w:rsidRDefault="0029351B" w:rsidP="006650E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D9FB845" w14:textId="77777777" w:rsidR="0029351B" w:rsidRPr="00C3424E" w:rsidRDefault="0029351B" w:rsidP="006650E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47" w:type="dxa"/>
            <w:shd w:val="clear" w:color="auto" w:fill="E6E6E6"/>
            <w:vAlign w:val="center"/>
          </w:tcPr>
          <w:p w14:paraId="236D187E" w14:textId="77777777" w:rsidR="0029351B" w:rsidRPr="00C3424E" w:rsidRDefault="0029351B" w:rsidP="006650E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B516321" w14:textId="77777777" w:rsidR="0029351B" w:rsidRPr="00C3424E" w:rsidRDefault="0029351B" w:rsidP="006650E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29351B" w:rsidRPr="00BF473F" w14:paraId="5AC8BB8E" w14:textId="77777777" w:rsidTr="00C60A1F">
        <w:trPr>
          <w:trHeight w:val="387"/>
        </w:trPr>
        <w:tc>
          <w:tcPr>
            <w:tcW w:w="2014" w:type="dxa"/>
          </w:tcPr>
          <w:p w14:paraId="09C33C33" w14:textId="77777777" w:rsidR="0029351B" w:rsidRPr="00D17F12" w:rsidRDefault="00C610B2" w:rsidP="006650E2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keyDevID</w:t>
            </w:r>
          </w:p>
        </w:tc>
        <w:tc>
          <w:tcPr>
            <w:tcW w:w="1701" w:type="dxa"/>
          </w:tcPr>
          <w:p w14:paraId="21E93923" w14:textId="77777777" w:rsidR="0029351B" w:rsidRPr="005C47AD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C610B2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0B41A792" w14:textId="77777777" w:rsidR="0029351B" w:rsidRPr="005C47AD" w:rsidRDefault="0029351B" w:rsidP="006650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0C633D3" w14:textId="77777777" w:rsidR="0029351B" w:rsidRPr="005C47AD" w:rsidRDefault="0029351B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EBF10CC" w14:textId="77777777" w:rsidR="001F3AFC" w:rsidRDefault="001F3AFC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2F458BA" w14:textId="77777777" w:rsidR="00C610B2" w:rsidRPr="001F3AFC" w:rsidRDefault="00C610B2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设备唯一物理硬件标识号，不可修改。</w:t>
            </w:r>
          </w:p>
          <w:p w14:paraId="72FC795C" w14:textId="77777777" w:rsidR="00C610B2" w:rsidRPr="005C47AD" w:rsidRDefault="00C610B2" w:rsidP="006650E2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</w:p>
        </w:tc>
      </w:tr>
      <w:tr w:rsidR="0029351B" w:rsidRPr="00BF473F" w14:paraId="74BCE5A7" w14:textId="77777777" w:rsidTr="00C60A1F">
        <w:trPr>
          <w:trHeight w:val="215"/>
        </w:trPr>
        <w:tc>
          <w:tcPr>
            <w:tcW w:w="2014" w:type="dxa"/>
          </w:tcPr>
          <w:p w14:paraId="61D00E2D" w14:textId="77777777" w:rsidR="0029351B" w:rsidRPr="005C47AD" w:rsidRDefault="00807F7F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701" w:type="dxa"/>
          </w:tcPr>
          <w:p w14:paraId="05BCBB27" w14:textId="77777777" w:rsidR="0029351B" w:rsidRPr="005C47AD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29351B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46482BD" w14:textId="77777777" w:rsidR="0029351B" w:rsidRPr="005C47AD" w:rsidRDefault="00807F7F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EF84FA6" w14:textId="77777777" w:rsidR="0029351B" w:rsidRPr="005C47AD" w:rsidRDefault="0029351B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714559D" w14:textId="77777777" w:rsidR="001F3AFC" w:rsidRDefault="001F3AFC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</w:t>
            </w:r>
            <w:r w:rsidR="006650E2">
              <w:rPr>
                <w:rFonts w:ascii="Consolas" w:eastAsia="微软雅黑" w:hAnsi="Consolas"/>
                <w:lang w:eastAsia="zh-CN"/>
              </w:rPr>
              <w:t>iFi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12255EBA" w14:textId="77777777" w:rsidR="00D87228" w:rsidRPr="001F3AFC" w:rsidRDefault="006650E2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</w:t>
            </w:r>
            <w:r w:rsidR="00D87228"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逻辑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</w:p>
          <w:p w14:paraId="3EAFAE42" w14:textId="77777777" w:rsidR="006650E2" w:rsidRPr="00D87228" w:rsidRDefault="00D87228" w:rsidP="00D87228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物理标识号不可修改，若设备硬件损坏丢失等，可以通过补换货方式与逻辑标识号继续保持关联</w:t>
            </w:r>
            <w:r w:rsidR="00EB006E"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，操作时需注意设备状态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175B41" w:rsidRPr="00BF473F" w14:paraId="7C0704BA" w14:textId="77777777" w:rsidTr="00C60A1F">
        <w:trPr>
          <w:trHeight w:val="209"/>
        </w:trPr>
        <w:tc>
          <w:tcPr>
            <w:tcW w:w="2014" w:type="dxa"/>
          </w:tcPr>
          <w:p w14:paraId="0DC3230B" w14:textId="77777777" w:rsidR="00175B41" w:rsidRPr="00027ADC" w:rsidRDefault="00175B41" w:rsidP="00A3184F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pwd</w:t>
            </w:r>
          </w:p>
        </w:tc>
        <w:tc>
          <w:tcPr>
            <w:tcW w:w="1701" w:type="dxa"/>
          </w:tcPr>
          <w:p w14:paraId="12241BB7" w14:textId="77777777" w:rsidR="00175B41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75B41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E47F03C" w14:textId="77777777" w:rsidR="00175B41" w:rsidRDefault="00175B41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8D7DC79" w14:textId="77777777" w:rsidR="00175B41" w:rsidRDefault="00175B41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C321462" w14:textId="77777777" w:rsidR="00175B41" w:rsidRDefault="001F3AFC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 w:rsidR="00175B41">
              <w:rPr>
                <w:rFonts w:ascii="Consolas" w:eastAsia="微软雅黑" w:hAnsi="Consolas"/>
                <w:lang w:eastAsia="zh-CN"/>
              </w:rPr>
              <w:t>密码</w:t>
            </w:r>
          </w:p>
          <w:p w14:paraId="7844A1FB" w14:textId="77777777" w:rsidR="002774CD" w:rsidRDefault="002774CD" w:rsidP="002774C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1F3AFC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设备认证密码</w:t>
            </w:r>
            <w:r w:rsidR="001F3AFC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,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在设备中，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vid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把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idxViFiID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pwd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存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放在一起，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共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32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个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字符，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16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vifiId,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16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位为密码。</w:t>
            </w:r>
            <w:r>
              <w:rPr>
                <w:rFonts w:ascii="Consolas" w:eastAsia="微软雅黑" w:hAnsi="Consolas"/>
                <w:lang w:eastAsia="zh-CN"/>
              </w:rPr>
              <w:t xml:space="preserve"> </w:t>
            </w:r>
          </w:p>
        </w:tc>
      </w:tr>
      <w:tr w:rsidR="00A646D9" w:rsidRPr="00BF473F" w14:paraId="460770F7" w14:textId="77777777" w:rsidTr="00C60A1F">
        <w:trPr>
          <w:trHeight w:val="209"/>
        </w:trPr>
        <w:tc>
          <w:tcPr>
            <w:tcW w:w="2014" w:type="dxa"/>
          </w:tcPr>
          <w:p w14:paraId="344D5F2A" w14:textId="77777777" w:rsidR="00A646D9" w:rsidRPr="00027ADC" w:rsidRDefault="00A646D9" w:rsidP="00A3184F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aliasName</w:t>
            </w:r>
          </w:p>
        </w:tc>
        <w:tc>
          <w:tcPr>
            <w:tcW w:w="1701" w:type="dxa"/>
          </w:tcPr>
          <w:p w14:paraId="17489106" w14:textId="77777777" w:rsidR="00A646D9" w:rsidRDefault="00A646D9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55F04096" w14:textId="77777777" w:rsidR="00A646D9" w:rsidRDefault="00A646D9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7CEA972D" w14:textId="77777777" w:rsidR="00A646D9" w:rsidRDefault="00A646D9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EB68DA3" w14:textId="77777777" w:rsidR="00A646D9" w:rsidRDefault="00A646D9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设备别名</w:t>
            </w:r>
          </w:p>
          <w:p w14:paraId="4C647C75" w14:textId="77777777" w:rsidR="00A646D9" w:rsidRDefault="00A646D9" w:rsidP="00A646D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注名称）</w:t>
            </w:r>
          </w:p>
        </w:tc>
      </w:tr>
      <w:tr w:rsidR="007B688D" w:rsidRPr="00BF473F" w14:paraId="6E0A5722" w14:textId="77777777" w:rsidTr="00C60A1F">
        <w:trPr>
          <w:trHeight w:val="209"/>
        </w:trPr>
        <w:tc>
          <w:tcPr>
            <w:tcW w:w="2014" w:type="dxa"/>
          </w:tcPr>
          <w:p w14:paraId="2685931E" w14:textId="77777777" w:rsidR="007B688D" w:rsidRPr="00027ADC" w:rsidRDefault="007B688D" w:rsidP="00A3184F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idxDevGrpID</w:t>
            </w:r>
          </w:p>
        </w:tc>
        <w:tc>
          <w:tcPr>
            <w:tcW w:w="1701" w:type="dxa"/>
          </w:tcPr>
          <w:p w14:paraId="6D69A223" w14:textId="77777777" w:rsidR="007B688D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B688D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087E1A6B" w14:textId="77777777" w:rsidR="007B688D" w:rsidRDefault="007B688D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8C83E87" w14:textId="77777777" w:rsidR="007B688D" w:rsidRDefault="007B688D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513C211" w14:textId="77777777" w:rsidR="007B688D" w:rsidRDefault="005E48E7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4208FE23" w14:textId="77777777" w:rsidR="001F3AFC" w:rsidRPr="00860EA6" w:rsidRDefault="001F3AFC" w:rsidP="006650E2">
            <w:pPr>
              <w:rPr>
                <w:rFonts w:ascii="Consolas" w:eastAsia="微软雅黑" w:hAnsi="Consolas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8E5946" w:rsidRPr="00BF473F" w14:paraId="02DDEDE7" w14:textId="77777777" w:rsidTr="00C60A1F">
        <w:trPr>
          <w:trHeight w:val="215"/>
        </w:trPr>
        <w:tc>
          <w:tcPr>
            <w:tcW w:w="2014" w:type="dxa"/>
          </w:tcPr>
          <w:p w14:paraId="1DBDAC10" w14:textId="77777777" w:rsidR="008E5946" w:rsidRDefault="008E5946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idxVNSID</w:t>
            </w:r>
          </w:p>
        </w:tc>
        <w:tc>
          <w:tcPr>
            <w:tcW w:w="1701" w:type="dxa"/>
          </w:tcPr>
          <w:p w14:paraId="107EAD45" w14:textId="77777777" w:rsidR="008E5946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E5946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66C9E02B" w14:textId="77777777" w:rsidR="008E5946" w:rsidRDefault="008E5946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9A9C2FC" w14:textId="77777777" w:rsidR="008E5946" w:rsidRPr="005C47AD" w:rsidRDefault="002B700E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0AA36EF" w14:textId="77777777" w:rsidR="001F3AFC" w:rsidRDefault="001F3AFC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VNSID</w:t>
            </w:r>
          </w:p>
          <w:p w14:paraId="0D0A2C32" w14:textId="77777777" w:rsidR="008E5946" w:rsidRPr="001F3AFC" w:rsidRDefault="008E5946" w:rsidP="00ED7C8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设备所在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  <w:p w14:paraId="5A4E2492" w14:textId="77777777" w:rsidR="002B700E" w:rsidRDefault="002B700E" w:rsidP="00ED7C8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表示还未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分配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至某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29351B" w:rsidRPr="00BF473F" w14:paraId="56B9C862" w14:textId="77777777" w:rsidTr="00C60A1F">
        <w:trPr>
          <w:trHeight w:val="209"/>
        </w:trPr>
        <w:tc>
          <w:tcPr>
            <w:tcW w:w="2014" w:type="dxa"/>
          </w:tcPr>
          <w:p w14:paraId="16FC69DF" w14:textId="77777777" w:rsidR="0029351B" w:rsidRPr="005C47AD" w:rsidRDefault="00A3184F" w:rsidP="00A3184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devS</w:t>
            </w:r>
            <w:r w:rsidR="00EB006E">
              <w:rPr>
                <w:rFonts w:ascii="Consolas" w:eastAsia="微软雅黑" w:hAnsi="Consolas" w:hint="eastAsia"/>
                <w:lang w:eastAsia="zh-CN"/>
              </w:rPr>
              <w:t>tate</w:t>
            </w:r>
          </w:p>
        </w:tc>
        <w:tc>
          <w:tcPr>
            <w:tcW w:w="1701" w:type="dxa"/>
          </w:tcPr>
          <w:p w14:paraId="6C765745" w14:textId="77777777" w:rsidR="0029351B" w:rsidRPr="005C47AD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29351B" w:rsidRPr="005C47AD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12FED8F2" w14:textId="77777777" w:rsidR="0029351B" w:rsidRPr="005C47AD" w:rsidRDefault="00F4486F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55D57E86" w14:textId="77777777" w:rsidR="0029351B" w:rsidRPr="005C47AD" w:rsidRDefault="00B324C8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4111" w:type="dxa"/>
          </w:tcPr>
          <w:p w14:paraId="7A63C6DF" w14:textId="77777777" w:rsidR="001F3AFC" w:rsidRDefault="001F3AFC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60D1644D" w14:textId="77777777" w:rsidR="0029351B" w:rsidRPr="00860EA6" w:rsidRDefault="00EB006E" w:rsidP="006650E2">
            <w:pPr>
              <w:rPr>
                <w:rFonts w:ascii="Consolas" w:eastAsia="微软雅黑" w:hAnsi="Consolas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设备状态</w:t>
            </w:r>
          </w:p>
          <w:p w14:paraId="5C01D196" w14:textId="77777777" w:rsidR="00CA7E4B" w:rsidRPr="001F3AFC" w:rsidRDefault="007E55AE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</w:t>
            </w:r>
            <w:r w:rsidR="0029351B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CA7E4B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初始</w:t>
            </w:r>
            <w:r w:rsidR="00CA7E4B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导入时的状态，初始状态为不可用状态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4CD24BBF" w14:textId="77777777" w:rsidR="00B932B2" w:rsidRPr="001F3AFC" w:rsidRDefault="00860EA6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</w:t>
            </w:r>
            <w:r w:rsidR="00A8015D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A8015D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</w:t>
            </w:r>
            <w:r w:rsidR="007647CE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7647CE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7647C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</w:t>
            </w:r>
            <w:r w:rsidR="007647C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分配</w:t>
            </w:r>
            <w:r w:rsidR="007647C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到相应</w:t>
            </w:r>
            <w:r w:rsidR="007647C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 w:rsidR="007647C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="007647C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节点</w:t>
            </w:r>
            <w:r w:rsidR="007647C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3AB0B993" w14:textId="77777777" w:rsidR="00D0658D" w:rsidRPr="001F3AFC" w:rsidRDefault="00D0658D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W: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异常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提示管理员需介入检查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28CC186B" w14:textId="77777777" w:rsidR="00A8015D" w:rsidRPr="001F3AFC" w:rsidRDefault="00860EA6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</w:t>
            </w:r>
            <w:r w:rsidR="00A8015D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禁用</w:t>
            </w:r>
            <w:r w:rsidR="00A8015D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监控进程和管理员认定此设备异常等，可暂停此设备的使用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38D17672" w14:textId="77777777" w:rsidR="0029351B" w:rsidRPr="005C47AD" w:rsidRDefault="00860EA6" w:rsidP="00D0658D">
            <w:pPr>
              <w:rPr>
                <w:rFonts w:ascii="Consolas" w:eastAsia="微软雅黑" w:hAnsi="Consolas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R</w:t>
            </w:r>
            <w:r w:rsidR="00B932B2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B932B2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删除</w:t>
            </w:r>
            <w:r w:rsidR="00A8015D"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不可逆操作，已删除设备不可再恢复到其它状态</w:t>
            </w:r>
            <w:r w:rsidR="00A8015D"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755809" w:rsidRPr="00BF473F" w14:paraId="5252EDF4" w14:textId="77777777" w:rsidTr="00C60A1F">
        <w:trPr>
          <w:trHeight w:val="215"/>
        </w:trPr>
        <w:tc>
          <w:tcPr>
            <w:tcW w:w="2014" w:type="dxa"/>
          </w:tcPr>
          <w:p w14:paraId="304930B1" w14:textId="77777777" w:rsidR="00755809" w:rsidRDefault="0075580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cos</w:t>
            </w:r>
          </w:p>
        </w:tc>
        <w:tc>
          <w:tcPr>
            <w:tcW w:w="1701" w:type="dxa"/>
          </w:tcPr>
          <w:p w14:paraId="02DDCF05" w14:textId="77777777" w:rsidR="00755809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55809">
              <w:rPr>
                <w:rFonts w:ascii="Consolas" w:eastAsia="微软雅黑" w:hAnsi="Consolas"/>
                <w:lang w:eastAsia="zh-CN"/>
              </w:rPr>
              <w:t>(</w:t>
            </w:r>
            <w:r w:rsidR="00755809">
              <w:rPr>
                <w:rFonts w:ascii="Consolas" w:eastAsia="微软雅黑" w:hAnsi="Consolas" w:hint="eastAsia"/>
                <w:lang w:eastAsia="zh-CN"/>
              </w:rPr>
              <w:t>26</w:t>
            </w:r>
            <w:r w:rsidR="00755809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125BA8B1" w14:textId="77777777" w:rsidR="00755809" w:rsidRDefault="0075580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16358C8" w14:textId="77777777" w:rsidR="00755809" w:rsidRDefault="0075580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x</w:t>
            </w:r>
          </w:p>
        </w:tc>
        <w:tc>
          <w:tcPr>
            <w:tcW w:w="4111" w:type="dxa"/>
          </w:tcPr>
          <w:p w14:paraId="3B51D044" w14:textId="77777777" w:rsidR="001F3AFC" w:rsidRDefault="0075580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服务级别</w:t>
            </w:r>
          </w:p>
          <w:p w14:paraId="4CAF91DA" w14:textId="77777777" w:rsidR="00755809" w:rsidRPr="001F3AFC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lastRenderedPageBreak/>
              <w:t>定义</w:t>
            </w:r>
          </w:p>
          <w:p w14:paraId="067B272C" w14:textId="77777777" w:rsidR="00755809" w:rsidRPr="001F3AFC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可提供的服务类型有</w:t>
            </w:r>
          </w:p>
          <w:p w14:paraId="3D9A87B2" w14:textId="77777777" w:rsidR="00755809" w:rsidRPr="001F3AFC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Net: 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数据上网</w:t>
            </w:r>
          </w:p>
          <w:p w14:paraId="6C5480CB" w14:textId="77777777" w:rsidR="00755809" w:rsidRPr="001F3AFC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SMS: 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短信</w:t>
            </w:r>
          </w:p>
          <w:p w14:paraId="00DDD061" w14:textId="77777777" w:rsidR="00755809" w:rsidRPr="001F3AFC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GoIP: GoIP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语音服务</w:t>
            </w:r>
          </w:p>
          <w:p w14:paraId="588FCA9D" w14:textId="77777777" w:rsidR="00755809" w:rsidRPr="001F3AFC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VoIP: VoIP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语音服务</w:t>
            </w:r>
          </w:p>
          <w:p w14:paraId="1F5CDDC7" w14:textId="77777777" w:rsidR="00755809" w:rsidRPr="001F3AFC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3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DID: DID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号码服务</w:t>
            </w:r>
          </w:p>
          <w:p w14:paraId="48B4DA15" w14:textId="77777777" w:rsidR="00755809" w:rsidRDefault="00755809" w:rsidP="00832849">
            <w:pPr>
              <w:rPr>
                <w:rFonts w:ascii="Consolas" w:eastAsia="微软雅黑" w:hAnsi="Consolas"/>
                <w:lang w:eastAsia="zh-CN"/>
              </w:rPr>
            </w:pPr>
          </w:p>
          <w:p w14:paraId="5D1F39B5" w14:textId="77777777" w:rsidR="00755809" w:rsidRPr="00584C4B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使用服务类型首字母的大小写分别表示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ENABLE/disable, eg.</w:t>
            </w:r>
          </w:p>
          <w:p w14:paraId="11F5CC0B" w14:textId="77777777" w:rsidR="00755809" w:rsidRPr="00584C4B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nsgvd: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表示禁用这几项服务</w:t>
            </w:r>
          </w:p>
          <w:p w14:paraId="1DA17C11" w14:textId="77777777" w:rsidR="00755809" w:rsidRPr="00584C4B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NsgVd: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表示只开通上网和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VoIP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服务</w:t>
            </w:r>
          </w:p>
          <w:p w14:paraId="5721693F" w14:textId="77777777" w:rsidR="00755809" w:rsidRPr="00584C4B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另外：</w:t>
            </w:r>
          </w:p>
          <w:p w14:paraId="37CF8442" w14:textId="77777777" w:rsidR="00755809" w:rsidRPr="00584C4B" w:rsidRDefault="0075580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小写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x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表示全部禁用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默认值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2F11A0CF" w14:textId="77777777" w:rsidR="00755809" w:rsidRPr="007366B4" w:rsidRDefault="00755809" w:rsidP="00832849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大写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X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表示全部启用</w:t>
            </w:r>
          </w:p>
        </w:tc>
      </w:tr>
      <w:tr w:rsidR="00727DC2" w:rsidRPr="00BF473F" w14:paraId="1B12B114" w14:textId="77777777" w:rsidTr="00C60A1F">
        <w:trPr>
          <w:trHeight w:val="215"/>
        </w:trPr>
        <w:tc>
          <w:tcPr>
            <w:tcW w:w="2014" w:type="dxa"/>
          </w:tcPr>
          <w:p w14:paraId="527F91CA" w14:textId="77777777" w:rsidR="00727DC2" w:rsidRDefault="00584C4B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idxUserId</w:t>
            </w:r>
          </w:p>
        </w:tc>
        <w:tc>
          <w:tcPr>
            <w:tcW w:w="1701" w:type="dxa"/>
          </w:tcPr>
          <w:p w14:paraId="0308DEA9" w14:textId="77777777" w:rsidR="00727DC2" w:rsidRDefault="001124F2" w:rsidP="00644C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4C4B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06529892" w14:textId="77777777" w:rsidR="00727DC2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29B3BBBC" w14:textId="77777777" w:rsidR="00727DC2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F35E996" w14:textId="77777777" w:rsidR="00727DC2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24F0955" w14:textId="77777777" w:rsidR="00584C4B" w:rsidRDefault="00584C4B" w:rsidP="00584C4B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表示无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绑定到此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  <w: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2D25B80E" w14:textId="77777777" w:rsidR="00584C4B" w:rsidRPr="00584C4B" w:rsidRDefault="00584C4B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非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值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的用户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表示此用户正在使用（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控制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该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</w:p>
        </w:tc>
      </w:tr>
      <w:tr w:rsidR="00584C4B" w:rsidRPr="00BF473F" w14:paraId="3E140A9E" w14:textId="77777777" w:rsidTr="00C60A1F">
        <w:trPr>
          <w:trHeight w:val="215"/>
        </w:trPr>
        <w:tc>
          <w:tcPr>
            <w:tcW w:w="2014" w:type="dxa"/>
          </w:tcPr>
          <w:p w14:paraId="37201B64" w14:textId="77777777" w:rsidR="00584C4B" w:rsidRDefault="00B75B0E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idxAgent</w:t>
            </w:r>
            <w:r w:rsidR="00584C4B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701" w:type="dxa"/>
          </w:tcPr>
          <w:p w14:paraId="65C79DF9" w14:textId="77777777" w:rsidR="00584C4B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4C4B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360440B6" w14:textId="77777777" w:rsidR="00584C4B" w:rsidRDefault="00584C4B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5C334521" w14:textId="77777777" w:rsidR="00584C4B" w:rsidRDefault="00584C4B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5EFF9FA" w14:textId="77777777" w:rsidR="00FA26D5" w:rsidRDefault="00FA26D5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</w:t>
            </w:r>
          </w:p>
          <w:p w14:paraId="5255B061" w14:textId="77777777" w:rsidR="00584C4B" w:rsidRPr="00FA26D5" w:rsidRDefault="00584C4B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</w:t>
            </w:r>
            <w:r w:rsidR="00B75B0E" w:rsidRPr="00FA26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代理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商号</w:t>
            </w:r>
          </w:p>
          <w:p w14:paraId="3C5C5ACC" w14:textId="77777777" w:rsidR="00584C4B" w:rsidRDefault="00584C4B" w:rsidP="00832849">
            <w:pPr>
              <w:rPr>
                <w:rFonts w:ascii="Consolas" w:eastAsia="微软雅黑" w:hAnsi="Consolas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（与销售系统对接关联）</w:t>
            </w:r>
          </w:p>
        </w:tc>
      </w:tr>
      <w:tr w:rsidR="00584C4B" w:rsidRPr="00BF473F" w14:paraId="3AD20A69" w14:textId="77777777" w:rsidTr="00C60A1F">
        <w:trPr>
          <w:trHeight w:val="215"/>
        </w:trPr>
        <w:tc>
          <w:tcPr>
            <w:tcW w:w="2014" w:type="dxa"/>
          </w:tcPr>
          <w:p w14:paraId="21E82651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redirectTimes</w:t>
            </w:r>
          </w:p>
        </w:tc>
        <w:tc>
          <w:tcPr>
            <w:tcW w:w="1701" w:type="dxa"/>
          </w:tcPr>
          <w:p w14:paraId="6212BFE0" w14:textId="77777777" w:rsidR="00584C4B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457D509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389479E2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314B51C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重定向次数</w:t>
            </w:r>
          </w:p>
          <w:p w14:paraId="3C74BD20" w14:textId="77777777" w:rsidR="00584C4B" w:rsidRPr="00584C4B" w:rsidRDefault="00584C4B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重定向动作是把设备指向到某个一个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域的操作，重定向同时也是一个初始化的操作，</w:t>
            </w:r>
          </w:p>
          <w:p w14:paraId="6588592D" w14:textId="77777777" w:rsidR="00584C4B" w:rsidRPr="002266A6" w:rsidRDefault="00584C4B" w:rsidP="00D0658D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另外，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一般重定向后很少需要再改动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584C4B" w:rsidRPr="00BF473F" w14:paraId="173BE25B" w14:textId="77777777" w:rsidTr="00C60A1F">
        <w:trPr>
          <w:trHeight w:val="367"/>
        </w:trPr>
        <w:tc>
          <w:tcPr>
            <w:tcW w:w="2014" w:type="dxa"/>
          </w:tcPr>
          <w:p w14:paraId="26E629AD" w14:textId="77777777" w:rsidR="00584C4B" w:rsidRDefault="00584C4B" w:rsidP="002266A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lastRedirectDate</w:t>
            </w:r>
          </w:p>
        </w:tc>
        <w:tc>
          <w:tcPr>
            <w:tcW w:w="1701" w:type="dxa"/>
          </w:tcPr>
          <w:p w14:paraId="66D988EB" w14:textId="77777777" w:rsidR="00584C4B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2668C9E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732D5CCA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E4DB7F5" w14:textId="77777777" w:rsidR="00FA26D5" w:rsidRDefault="00FA26D5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重定向时间</w:t>
            </w:r>
          </w:p>
          <w:p w14:paraId="7696EE2B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上一次重定向时间</w:t>
            </w:r>
          </w:p>
        </w:tc>
      </w:tr>
      <w:tr w:rsidR="00E46022" w:rsidRPr="00E00CC0" w14:paraId="7BBFE453" w14:textId="77777777" w:rsidTr="00C60A1F">
        <w:trPr>
          <w:trHeight w:val="215"/>
        </w:trPr>
        <w:tc>
          <w:tcPr>
            <w:tcW w:w="2014" w:type="dxa"/>
          </w:tcPr>
          <w:p w14:paraId="6F6784EA" w14:textId="77777777" w:rsidR="00E46022" w:rsidRPr="00E46022" w:rsidRDefault="00E46022" w:rsidP="00BA5CA2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E46022">
              <w:rPr>
                <w:rFonts w:ascii="Consolas" w:eastAsia="微软雅黑" w:hAnsi="Consolas"/>
                <w:highlight w:val="cyan"/>
                <w:lang w:eastAsia="zh-CN"/>
              </w:rPr>
              <w:t>online</w:t>
            </w:r>
          </w:p>
        </w:tc>
        <w:tc>
          <w:tcPr>
            <w:tcW w:w="1701" w:type="dxa"/>
          </w:tcPr>
          <w:p w14:paraId="7162E643" w14:textId="77777777" w:rsidR="00E46022" w:rsidRDefault="00E46022" w:rsidP="00BA5CA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A288FD9" w14:textId="77777777" w:rsidR="00E46022" w:rsidRDefault="00E46022" w:rsidP="00BA5CA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01236D40" w14:textId="77777777" w:rsidR="00E46022" w:rsidRPr="009C60A1" w:rsidRDefault="00E46022" w:rsidP="00BA5CA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722D5A4" w14:textId="77777777" w:rsidR="00E46022" w:rsidRDefault="00E46022" w:rsidP="00BA5CA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在</w:t>
            </w:r>
            <w:r>
              <w:rPr>
                <w:rFonts w:ascii="Consolas" w:eastAsia="微软雅黑" w:hAnsi="Consolas"/>
                <w:lang w:eastAsia="zh-CN"/>
              </w:rPr>
              <w:t>线</w:t>
            </w:r>
          </w:p>
          <w:p w14:paraId="1E6AC08F" w14:textId="77777777" w:rsidR="00E46022" w:rsidRPr="00E46022" w:rsidRDefault="00E46022" w:rsidP="00BA5CA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4602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0:</w:t>
            </w:r>
            <w:r w:rsidRPr="00E4602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不</w:t>
            </w:r>
            <w:r w:rsidRPr="00E4602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</w:t>
            </w:r>
          </w:p>
          <w:p w14:paraId="0069F3F0" w14:textId="77777777" w:rsidR="00E46022" w:rsidRDefault="00E46022" w:rsidP="00BA5CA2">
            <w:pPr>
              <w:rPr>
                <w:rFonts w:ascii="Consolas" w:eastAsia="微软雅黑" w:hAnsi="Consolas"/>
                <w:lang w:eastAsia="zh-CN"/>
              </w:rPr>
            </w:pPr>
            <w:r w:rsidRPr="00E4602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Pr="00E4602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在</w:t>
            </w:r>
            <w:r w:rsidRPr="00E4602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线</w:t>
            </w:r>
          </w:p>
        </w:tc>
      </w:tr>
      <w:tr w:rsidR="006367E5" w:rsidRPr="00BF473F" w14:paraId="2EBE65DA" w14:textId="77777777" w:rsidTr="00C60A1F">
        <w:trPr>
          <w:trHeight w:val="215"/>
        </w:trPr>
        <w:tc>
          <w:tcPr>
            <w:tcW w:w="2014" w:type="dxa"/>
          </w:tcPr>
          <w:p w14:paraId="0BA72F74" w14:textId="77777777" w:rsidR="006367E5" w:rsidRDefault="006367E5" w:rsidP="006650E2">
            <w:pPr>
              <w:rPr>
                <w:rFonts w:ascii="Consolas" w:eastAsia="微软雅黑" w:hAnsi="Consolas"/>
                <w:lang w:eastAsia="zh-CN"/>
              </w:rPr>
            </w:pPr>
            <w:r w:rsidRPr="00F36E5E">
              <w:rPr>
                <w:rFonts w:ascii="Consolas" w:eastAsia="微软雅黑" w:hAnsi="Consolas"/>
                <w:lang w:eastAsia="zh-CN"/>
              </w:rPr>
              <w:t>expire</w:t>
            </w:r>
          </w:p>
        </w:tc>
        <w:tc>
          <w:tcPr>
            <w:tcW w:w="1701" w:type="dxa"/>
          </w:tcPr>
          <w:p w14:paraId="27D43B33" w14:textId="77777777" w:rsidR="006367E5" w:rsidRDefault="006367E5" w:rsidP="007E55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3EFE700" w14:textId="77777777" w:rsidR="006367E5" w:rsidRDefault="006367E5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57DABCF" w14:textId="77777777" w:rsidR="006367E5" w:rsidRDefault="006367E5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13528F8" w14:textId="77777777" w:rsidR="006367E5" w:rsidRDefault="006367E5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过期时间</w:t>
            </w:r>
          </w:p>
          <w:p w14:paraId="1F71AD34" w14:textId="77777777" w:rsidR="006367E5" w:rsidRDefault="006367E5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单位：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秒</w:t>
            </w:r>
          </w:p>
          <w:p w14:paraId="670E6826" w14:textId="77777777" w:rsidR="006367E5" w:rsidRPr="006367E5" w:rsidRDefault="006367E5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永不过期）</w:t>
            </w:r>
          </w:p>
        </w:tc>
      </w:tr>
      <w:tr w:rsidR="00584C4B" w:rsidRPr="00BF473F" w14:paraId="6ABE1941" w14:textId="77777777" w:rsidTr="00C60A1F">
        <w:trPr>
          <w:trHeight w:val="215"/>
        </w:trPr>
        <w:tc>
          <w:tcPr>
            <w:tcW w:w="2014" w:type="dxa"/>
          </w:tcPr>
          <w:p w14:paraId="59563330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lastDomain</w:t>
            </w:r>
          </w:p>
        </w:tc>
        <w:tc>
          <w:tcPr>
            <w:tcW w:w="1701" w:type="dxa"/>
          </w:tcPr>
          <w:p w14:paraId="5AF68DDB" w14:textId="77777777" w:rsidR="00584C4B" w:rsidRDefault="001124F2" w:rsidP="007E55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4C4B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3FACE718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72A6A12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</w:t>
            </w:r>
          </w:p>
        </w:tc>
        <w:tc>
          <w:tcPr>
            <w:tcW w:w="4111" w:type="dxa"/>
          </w:tcPr>
          <w:p w14:paraId="61341306" w14:textId="77777777" w:rsidR="00FA26D5" w:rsidRDefault="00FA26D5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</w:t>
            </w:r>
            <w:r>
              <w:rPr>
                <w:rFonts w:ascii="Consolas" w:eastAsia="微软雅黑" w:hAnsi="Consolas"/>
                <w:lang w:eastAsia="zh-CN"/>
              </w:rPr>
              <w:t>域</w:t>
            </w:r>
          </w:p>
          <w:p w14:paraId="25CAA8E5" w14:textId="77777777" w:rsidR="00584C4B" w:rsidRPr="00FA26D5" w:rsidRDefault="00584C4B" w:rsidP="007E55A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上一次设备所在</w:t>
            </w:r>
            <w:r w:rsidRPr="00FA26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域</w:t>
            </w:r>
          </w:p>
        </w:tc>
      </w:tr>
      <w:tr w:rsidR="00584C4B" w:rsidRPr="00BF473F" w14:paraId="2023CE6A" w14:textId="77777777" w:rsidTr="00C60A1F">
        <w:trPr>
          <w:trHeight w:val="215"/>
        </w:trPr>
        <w:tc>
          <w:tcPr>
            <w:tcW w:w="2014" w:type="dxa"/>
          </w:tcPr>
          <w:p w14:paraId="19DBB812" w14:textId="77777777" w:rsidR="00584C4B" w:rsidRDefault="00584C4B" w:rsidP="00FA14D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debugIdt</w:t>
            </w:r>
          </w:p>
        </w:tc>
        <w:tc>
          <w:tcPr>
            <w:tcW w:w="1701" w:type="dxa"/>
          </w:tcPr>
          <w:p w14:paraId="1D313BC5" w14:textId="77777777" w:rsidR="00584C4B" w:rsidRDefault="001124F2" w:rsidP="00FA14D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微软雅黑" w:eastAsia="微软雅黑" w:hAnsi="Arial"/>
                <w:lang w:eastAsia="zh-CN"/>
              </w:rPr>
              <w:t>TINYINT</w:t>
            </w:r>
          </w:p>
        </w:tc>
        <w:tc>
          <w:tcPr>
            <w:tcW w:w="850" w:type="dxa"/>
          </w:tcPr>
          <w:p w14:paraId="04CEB502" w14:textId="77777777" w:rsidR="00584C4B" w:rsidRDefault="00584C4B" w:rsidP="00FA14D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902C94C" w14:textId="77777777" w:rsidR="00584C4B" w:rsidRDefault="00584C4B" w:rsidP="00FA14D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AF12B98" w14:textId="77777777" w:rsidR="00FA26D5" w:rsidRDefault="00FA26D5" w:rsidP="00FA14D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调试级别</w:t>
            </w:r>
          </w:p>
          <w:p w14:paraId="21224EE5" w14:textId="77777777" w:rsidR="00584C4B" w:rsidRPr="00FA26D5" w:rsidRDefault="00584C4B" w:rsidP="00FA14D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调试</w:t>
            </w:r>
            <w:r w:rsidRPr="00FA26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测试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级别</w:t>
            </w:r>
          </w:p>
          <w:p w14:paraId="3C397784" w14:textId="77777777" w:rsidR="00584C4B" w:rsidRPr="00FA26D5" w:rsidRDefault="00584C4B" w:rsidP="00FA14D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关闭</w:t>
            </w:r>
          </w:p>
          <w:p w14:paraId="03AAD202" w14:textId="77777777" w:rsidR="00584C4B" w:rsidRPr="00FA26D5" w:rsidRDefault="00584C4B" w:rsidP="00FA14D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1: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开发调试</w:t>
            </w: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最高级别调试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4B473C0A" w14:textId="77777777" w:rsidR="00584C4B" w:rsidRPr="00FA26D5" w:rsidRDefault="00584C4B" w:rsidP="00FA14D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2: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临时调试</w:t>
            </w:r>
          </w:p>
          <w:p w14:paraId="06D73702" w14:textId="77777777" w:rsidR="00584C4B" w:rsidRPr="00FA26D5" w:rsidRDefault="00584C4B" w:rsidP="00FA14D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3: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内测</w:t>
            </w:r>
          </w:p>
          <w:p w14:paraId="0966065F" w14:textId="77777777" w:rsidR="00584C4B" w:rsidRPr="00FA26D5" w:rsidRDefault="00584C4B" w:rsidP="00FA14D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4: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公测</w:t>
            </w:r>
          </w:p>
          <w:p w14:paraId="2A0F184B" w14:textId="77777777" w:rsidR="00584C4B" w:rsidRDefault="00584C4B" w:rsidP="00FA14DB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5: </w:t>
            </w: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数据采集</w:t>
            </w:r>
          </w:p>
        </w:tc>
      </w:tr>
      <w:tr w:rsidR="00584C4B" w:rsidRPr="00BF473F" w14:paraId="7C475249" w14:textId="77777777" w:rsidTr="00C60A1F">
        <w:trPr>
          <w:trHeight w:val="215"/>
        </w:trPr>
        <w:tc>
          <w:tcPr>
            <w:tcW w:w="2014" w:type="dxa"/>
          </w:tcPr>
          <w:p w14:paraId="18B271D5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updateIdt</w:t>
            </w:r>
          </w:p>
        </w:tc>
        <w:tc>
          <w:tcPr>
            <w:tcW w:w="1701" w:type="dxa"/>
          </w:tcPr>
          <w:p w14:paraId="10C5AA22" w14:textId="77777777" w:rsidR="00584C4B" w:rsidRDefault="001124F2" w:rsidP="0021548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TINYINT</w:t>
            </w:r>
          </w:p>
        </w:tc>
        <w:tc>
          <w:tcPr>
            <w:tcW w:w="850" w:type="dxa"/>
          </w:tcPr>
          <w:p w14:paraId="0A1CA535" w14:textId="77777777" w:rsidR="00584C4B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7FAA757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5F27A37" w14:textId="77777777" w:rsidR="00FA26D5" w:rsidRDefault="00FA26D5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更新</w:t>
            </w:r>
          </w:p>
          <w:p w14:paraId="32476001" w14:textId="77777777" w:rsidR="00584C4B" w:rsidRPr="00FA26D5" w:rsidRDefault="00584C4B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升级标志</w:t>
            </w:r>
          </w:p>
          <w:p w14:paraId="773ADFE6" w14:textId="77777777" w:rsidR="00584C4B" w:rsidRPr="00584C4B" w:rsidRDefault="00584C4B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无新版本</w:t>
            </w:r>
          </w:p>
          <w:p w14:paraId="28AC7D15" w14:textId="77777777" w:rsidR="00584C4B" w:rsidRDefault="00584C4B" w:rsidP="00094DA6">
            <w:pPr>
              <w:rPr>
                <w:rFonts w:ascii="Consolas" w:eastAsia="微软雅黑" w:hAnsi="Consolas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1: 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有升级版本</w:t>
            </w:r>
          </w:p>
        </w:tc>
      </w:tr>
      <w:tr w:rsidR="00584C4B" w:rsidRPr="00BF473F" w14:paraId="3DFBC5B7" w14:textId="77777777" w:rsidTr="00C60A1F">
        <w:trPr>
          <w:trHeight w:val="215"/>
        </w:trPr>
        <w:tc>
          <w:tcPr>
            <w:tcW w:w="2014" w:type="dxa"/>
          </w:tcPr>
          <w:p w14:paraId="572CBB8C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hardwareVer</w:t>
            </w:r>
          </w:p>
        </w:tc>
        <w:tc>
          <w:tcPr>
            <w:tcW w:w="1701" w:type="dxa"/>
          </w:tcPr>
          <w:p w14:paraId="6A23BB9B" w14:textId="77777777" w:rsidR="00584C4B" w:rsidRPr="005C47AD" w:rsidRDefault="001124F2" w:rsidP="0021548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4C4B">
              <w:rPr>
                <w:rFonts w:ascii="Consolas" w:eastAsia="微软雅黑" w:hAnsi="Consolas"/>
                <w:lang w:eastAsia="zh-CN"/>
              </w:rPr>
              <w:t>(</w:t>
            </w:r>
            <w:r w:rsidR="00584C4B">
              <w:rPr>
                <w:rFonts w:ascii="Consolas" w:eastAsia="微软雅黑" w:hAnsi="Consolas" w:hint="eastAsia"/>
                <w:lang w:eastAsia="zh-CN"/>
              </w:rPr>
              <w:t>10</w:t>
            </w:r>
            <w:r w:rsidR="00584C4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77E109AA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F3CAF3A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61B1046" w14:textId="77777777" w:rsidR="00584C4B" w:rsidRDefault="00FA26D5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硬件版本</w:t>
            </w:r>
          </w:p>
          <w:p w14:paraId="774C1CDA" w14:textId="77777777" w:rsidR="00FA26D5" w:rsidRPr="005C47AD" w:rsidRDefault="00FA26D5" w:rsidP="006650E2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lastRenderedPageBreak/>
              <w:t>硬件版本号</w:t>
            </w:r>
          </w:p>
        </w:tc>
      </w:tr>
      <w:tr w:rsidR="00584C4B" w:rsidRPr="00BF473F" w14:paraId="0AF9E42B" w14:textId="77777777" w:rsidTr="00C60A1F">
        <w:trPr>
          <w:trHeight w:val="215"/>
        </w:trPr>
        <w:tc>
          <w:tcPr>
            <w:tcW w:w="2014" w:type="dxa"/>
          </w:tcPr>
          <w:p w14:paraId="7EDCD452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firmwareVer</w:t>
            </w:r>
          </w:p>
        </w:tc>
        <w:tc>
          <w:tcPr>
            <w:tcW w:w="1701" w:type="dxa"/>
          </w:tcPr>
          <w:p w14:paraId="78CA3BA1" w14:textId="77777777" w:rsidR="00584C4B" w:rsidRPr="005C47AD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4C4B">
              <w:rPr>
                <w:rFonts w:ascii="Consolas" w:eastAsia="微软雅黑" w:hAnsi="Consolas"/>
                <w:lang w:eastAsia="zh-CN"/>
              </w:rPr>
              <w:t>(10)</w:t>
            </w:r>
          </w:p>
        </w:tc>
        <w:tc>
          <w:tcPr>
            <w:tcW w:w="850" w:type="dxa"/>
          </w:tcPr>
          <w:p w14:paraId="015E9AC9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2564B7E9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3F0238A" w14:textId="77777777" w:rsidR="00584C4B" w:rsidRDefault="00FA26D5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固件版本</w:t>
            </w:r>
          </w:p>
          <w:p w14:paraId="4E902575" w14:textId="77777777" w:rsidR="00FA26D5" w:rsidRPr="005C47AD" w:rsidRDefault="00FA26D5" w:rsidP="006650E2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固件版本号</w:t>
            </w:r>
          </w:p>
        </w:tc>
      </w:tr>
      <w:tr w:rsidR="00584C4B" w:rsidRPr="00BF473F" w14:paraId="157425A1" w14:textId="77777777" w:rsidTr="00C60A1F">
        <w:trPr>
          <w:trHeight w:val="215"/>
        </w:trPr>
        <w:tc>
          <w:tcPr>
            <w:tcW w:w="2014" w:type="dxa"/>
          </w:tcPr>
          <w:p w14:paraId="2FB2FB92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softwareVer</w:t>
            </w:r>
          </w:p>
        </w:tc>
        <w:tc>
          <w:tcPr>
            <w:tcW w:w="1701" w:type="dxa"/>
          </w:tcPr>
          <w:p w14:paraId="0069E17E" w14:textId="77777777" w:rsidR="00584C4B" w:rsidRPr="005C47AD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4C4B">
              <w:rPr>
                <w:rFonts w:ascii="Consolas" w:eastAsia="微软雅黑" w:hAnsi="Consolas"/>
                <w:lang w:eastAsia="zh-CN"/>
              </w:rPr>
              <w:t>(10)</w:t>
            </w:r>
          </w:p>
        </w:tc>
        <w:tc>
          <w:tcPr>
            <w:tcW w:w="850" w:type="dxa"/>
          </w:tcPr>
          <w:p w14:paraId="78FC3CE4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FB8F7C7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6068CBE" w14:textId="77777777" w:rsidR="00FA26D5" w:rsidRDefault="00FA26D5" w:rsidP="00F5486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系统版本</w:t>
            </w:r>
          </w:p>
          <w:p w14:paraId="7452542D" w14:textId="77777777" w:rsidR="00584C4B" w:rsidRPr="005C47AD" w:rsidRDefault="00584C4B" w:rsidP="00F54865">
            <w:pPr>
              <w:rPr>
                <w:rFonts w:ascii="Consolas" w:eastAsia="微软雅黑" w:hAnsi="Consolas"/>
                <w:lang w:eastAsia="zh-CN"/>
              </w:rPr>
            </w:pPr>
            <w:r w:rsidRPr="00FA26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系统软件版本号</w:t>
            </w:r>
          </w:p>
        </w:tc>
      </w:tr>
      <w:tr w:rsidR="00584C4B" w:rsidRPr="00BF473F" w14:paraId="31671DB8" w14:textId="77777777" w:rsidTr="00C60A1F">
        <w:trPr>
          <w:trHeight w:val="215"/>
        </w:trPr>
        <w:tc>
          <w:tcPr>
            <w:tcW w:w="2014" w:type="dxa"/>
          </w:tcPr>
          <w:p w14:paraId="23D45EE4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lastUpdateDate</w:t>
            </w:r>
          </w:p>
        </w:tc>
        <w:tc>
          <w:tcPr>
            <w:tcW w:w="1701" w:type="dxa"/>
          </w:tcPr>
          <w:p w14:paraId="25491CA8" w14:textId="77777777" w:rsidR="00584C4B" w:rsidRPr="005C47AD" w:rsidRDefault="001124F2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0DD2BFB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3FECF295" w14:textId="77777777" w:rsidR="00584C4B" w:rsidRPr="005C47AD" w:rsidRDefault="00584C4B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0231307" w14:textId="77777777" w:rsidR="00A8383B" w:rsidRDefault="00A8383B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更</w:t>
            </w:r>
            <w:r>
              <w:rPr>
                <w:rFonts w:ascii="Consolas" w:eastAsia="微软雅黑" w:hAnsi="Consolas"/>
                <w:lang w:eastAsia="zh-CN"/>
              </w:rPr>
              <w:t>新日期</w:t>
            </w:r>
          </w:p>
          <w:p w14:paraId="5C9DAAC4" w14:textId="77777777" w:rsidR="00584C4B" w:rsidRPr="00A8383B" w:rsidRDefault="00584C4B" w:rsidP="006650E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838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上一次升级日期</w:t>
            </w:r>
          </w:p>
          <w:p w14:paraId="27ACF606" w14:textId="77777777" w:rsidR="00584C4B" w:rsidRPr="005C47AD" w:rsidRDefault="00584C4B" w:rsidP="00F54865">
            <w:pPr>
              <w:rPr>
                <w:rFonts w:ascii="Consolas" w:eastAsia="微软雅黑" w:hAnsi="Consolas"/>
                <w:lang w:eastAsia="zh-CN"/>
              </w:rPr>
            </w:pPr>
            <w:r w:rsidRPr="00584C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注：初始值与系统生产日期保持一致</w:t>
            </w:r>
            <w:r w:rsidRPr="00584C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584C4B" w:rsidRPr="00E00CC0" w14:paraId="5CEA7B1F" w14:textId="77777777" w:rsidTr="00C60A1F">
        <w:trPr>
          <w:trHeight w:val="215"/>
        </w:trPr>
        <w:tc>
          <w:tcPr>
            <w:tcW w:w="2014" w:type="dxa"/>
          </w:tcPr>
          <w:p w14:paraId="5BEBF801" w14:textId="77777777" w:rsidR="00584C4B" w:rsidRPr="009C60A1" w:rsidRDefault="00584C4B" w:rsidP="005812E2">
            <w:pPr>
              <w:rPr>
                <w:rFonts w:ascii="Consolas" w:eastAsia="微软雅黑" w:hAnsi="Consolas"/>
                <w:lang w:eastAsia="zh-CN"/>
              </w:rPr>
            </w:pPr>
            <w:r w:rsidRPr="009C60A1">
              <w:rPr>
                <w:rFonts w:ascii="Consolas" w:eastAsia="微软雅黑" w:hAnsi="Consolas"/>
                <w:lang w:eastAsia="zh-CN"/>
              </w:rPr>
              <w:t>lastConnectTime</w:t>
            </w:r>
          </w:p>
        </w:tc>
        <w:tc>
          <w:tcPr>
            <w:tcW w:w="1701" w:type="dxa"/>
          </w:tcPr>
          <w:p w14:paraId="0696283E" w14:textId="77777777" w:rsidR="00584C4B" w:rsidRPr="009C60A1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99278E3" w14:textId="77777777" w:rsidR="00584C4B" w:rsidRPr="009C60A1" w:rsidRDefault="00584C4B" w:rsidP="005812E2">
            <w:pPr>
              <w:rPr>
                <w:rFonts w:ascii="Consolas" w:eastAsia="微软雅黑" w:hAnsi="Consolas"/>
                <w:lang w:eastAsia="zh-CN"/>
              </w:rPr>
            </w:pPr>
            <w:r w:rsidRPr="009C60A1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1334764F" w14:textId="77777777" w:rsidR="00584C4B" w:rsidRPr="009C60A1" w:rsidRDefault="00584C4B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EAB6002" w14:textId="77777777" w:rsidR="00A8383B" w:rsidRDefault="00A8383B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连接</w:t>
            </w:r>
            <w:r w:rsidR="000E4448">
              <w:rPr>
                <w:rFonts w:ascii="Consolas" w:eastAsia="微软雅黑" w:hAnsi="Consolas"/>
                <w:lang w:eastAsia="zh-CN"/>
              </w:rPr>
              <w:t>时间</w:t>
            </w:r>
          </w:p>
          <w:p w14:paraId="6F8F061D" w14:textId="77777777" w:rsidR="00584C4B" w:rsidRPr="009C60A1" w:rsidRDefault="00584C4B" w:rsidP="005812E2">
            <w:pPr>
              <w:rPr>
                <w:rFonts w:ascii="Consolas" w:eastAsia="微软雅黑" w:hAnsi="Consolas"/>
                <w:lang w:eastAsia="zh-CN"/>
              </w:rPr>
            </w:pPr>
            <w:r w:rsidRPr="000E444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最近一次设备联连服务器的时间</w:t>
            </w:r>
          </w:p>
        </w:tc>
      </w:tr>
      <w:tr w:rsidR="00584C4B" w:rsidRPr="00E00CC0" w14:paraId="09C3DAD5" w14:textId="77777777" w:rsidTr="00C60A1F">
        <w:trPr>
          <w:trHeight w:val="215"/>
        </w:trPr>
        <w:tc>
          <w:tcPr>
            <w:tcW w:w="2014" w:type="dxa"/>
          </w:tcPr>
          <w:p w14:paraId="2A824661" w14:textId="77777777" w:rsidR="00584C4B" w:rsidRPr="00027ADC" w:rsidRDefault="00584C4B" w:rsidP="005812E2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lastConnectIP</w:t>
            </w:r>
          </w:p>
        </w:tc>
        <w:tc>
          <w:tcPr>
            <w:tcW w:w="1701" w:type="dxa"/>
          </w:tcPr>
          <w:p w14:paraId="62D2C337" w14:textId="77777777" w:rsidR="00584C4B" w:rsidRPr="009C60A1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4C4B" w:rsidRPr="009C60A1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4A97F5DD" w14:textId="77777777" w:rsidR="00584C4B" w:rsidRPr="009C60A1" w:rsidRDefault="00584C4B" w:rsidP="005812E2">
            <w:pPr>
              <w:rPr>
                <w:rFonts w:ascii="Consolas" w:eastAsia="微软雅黑" w:hAnsi="Consolas"/>
                <w:lang w:eastAsia="zh-CN"/>
              </w:rPr>
            </w:pPr>
            <w:r w:rsidRPr="009C60A1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42BFF3CE" w14:textId="77777777" w:rsidR="00584C4B" w:rsidRPr="009C60A1" w:rsidRDefault="00584C4B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8F8FB7A" w14:textId="77777777" w:rsidR="000E4448" w:rsidRDefault="000E4448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连接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  <w:p w14:paraId="62D468C3" w14:textId="77777777" w:rsidR="00584C4B" w:rsidRPr="009C60A1" w:rsidRDefault="00584C4B" w:rsidP="005812E2">
            <w:pPr>
              <w:rPr>
                <w:rFonts w:ascii="Consolas" w:eastAsia="微软雅黑" w:hAnsi="Consolas"/>
                <w:lang w:eastAsia="zh-CN"/>
              </w:rPr>
            </w:pPr>
            <w:r w:rsidRPr="000E444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最近一次设备联连服务器的</w:t>
            </w:r>
            <w:r w:rsidRPr="000E444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IP </w:t>
            </w:r>
            <w:r w:rsidRPr="000E444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地址</w:t>
            </w:r>
          </w:p>
        </w:tc>
      </w:tr>
      <w:tr w:rsidR="00E46022" w:rsidRPr="00E00CC0" w14:paraId="50E57349" w14:textId="77777777" w:rsidTr="00C60A1F">
        <w:trPr>
          <w:trHeight w:val="215"/>
        </w:trPr>
        <w:tc>
          <w:tcPr>
            <w:tcW w:w="2014" w:type="dxa"/>
          </w:tcPr>
          <w:p w14:paraId="39AED6A0" w14:textId="77777777" w:rsidR="00E46022" w:rsidRPr="00027ADC" w:rsidRDefault="00B82A98" w:rsidP="00B82A98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lastUUWiFiAreaId</w:t>
            </w:r>
          </w:p>
        </w:tc>
        <w:tc>
          <w:tcPr>
            <w:tcW w:w="1701" w:type="dxa"/>
          </w:tcPr>
          <w:p w14:paraId="036C8947" w14:textId="77777777" w:rsidR="00E46022" w:rsidRDefault="00B82A98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</w:t>
            </w:r>
            <w:r w:rsidRPr="009C60A1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75DB1167" w14:textId="77777777" w:rsidR="00E46022" w:rsidRDefault="009A6B09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7037877D" w14:textId="77777777" w:rsidR="00E46022" w:rsidRPr="009C60A1" w:rsidRDefault="00E46022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D55B5FB" w14:textId="77777777" w:rsidR="00E46022" w:rsidRDefault="009A6B09" w:rsidP="00F14664">
            <w:pPr>
              <w:rPr>
                <w:rFonts w:ascii="Consolas" w:eastAsia="微软雅黑" w:hAnsi="Consolas"/>
                <w:lang w:eastAsia="zh-CN"/>
              </w:rPr>
            </w:pPr>
            <w:r w:rsidRPr="009A6B09">
              <w:rPr>
                <w:rFonts w:ascii="Consolas" w:eastAsia="微软雅黑" w:hAnsi="Consolas" w:hint="eastAsia"/>
                <w:lang w:eastAsia="zh-CN"/>
              </w:rPr>
              <w:t>所在地区</w:t>
            </w:r>
          </w:p>
          <w:p w14:paraId="7C33237D" w14:textId="77777777" w:rsidR="009A6B09" w:rsidRDefault="009A6B09" w:rsidP="00F14664">
            <w:pPr>
              <w:rPr>
                <w:rFonts w:ascii="Consolas" w:eastAsia="微软雅黑" w:hAnsi="Consolas"/>
                <w:lang w:eastAsia="zh-CN"/>
              </w:rPr>
            </w:pPr>
            <w:r w:rsidRPr="009A6B0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最近</w:t>
            </w:r>
            <w:r w:rsidRPr="009A6B0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一次设备连接服务器时所在地区</w:t>
            </w:r>
          </w:p>
        </w:tc>
      </w:tr>
      <w:tr w:rsidR="00C60A1F" w:rsidRPr="00BF473F" w14:paraId="50A194F6" w14:textId="77777777" w:rsidTr="00C60A1F">
        <w:trPr>
          <w:trHeight w:val="209"/>
        </w:trPr>
        <w:tc>
          <w:tcPr>
            <w:tcW w:w="2014" w:type="dxa"/>
          </w:tcPr>
          <w:p w14:paraId="29781A0E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highlight w:val="cyan"/>
                <w:lang w:eastAsia="zh-CN"/>
              </w:rPr>
              <w:t>lastUUWiFiData</w:t>
            </w:r>
          </w:p>
        </w:tc>
        <w:tc>
          <w:tcPr>
            <w:tcW w:w="1701" w:type="dxa"/>
          </w:tcPr>
          <w:p w14:paraId="7F8C6572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81CC8DD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1352A945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5346D84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最后统计流</w:t>
            </w:r>
            <w:r w:rsidRPr="00C60A1F">
              <w:rPr>
                <w:rFonts w:ascii="Consolas" w:eastAsia="微软雅黑" w:hAnsi="Consolas" w:hint="eastAsia"/>
                <w:lang w:eastAsia="zh-CN"/>
              </w:rPr>
              <w:t>量</w:t>
            </w:r>
          </w:p>
          <w:p w14:paraId="275A5CA9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（单位</w:t>
            </w:r>
            <w:r w:rsidRPr="00C60A1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</w:t>
            </w:r>
            <w:r w:rsidRPr="00C60A1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C60A1F" w:rsidRPr="00C60A1F" w14:paraId="5CA8F64D" w14:textId="77777777" w:rsidTr="00C60A1F">
        <w:trPr>
          <w:trHeight w:val="209"/>
        </w:trPr>
        <w:tc>
          <w:tcPr>
            <w:tcW w:w="2014" w:type="dxa"/>
          </w:tcPr>
          <w:p w14:paraId="61DC8BD7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highlight w:val="cyan"/>
                <w:lang w:eastAsia="zh-CN"/>
              </w:rPr>
              <w:t>lastUUWiFiSessId</w:t>
            </w:r>
          </w:p>
        </w:tc>
        <w:tc>
          <w:tcPr>
            <w:tcW w:w="1701" w:type="dxa"/>
          </w:tcPr>
          <w:p w14:paraId="64ED9537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09823E38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649998A6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381FBE2" w14:textId="77777777" w:rsidR="00C60A1F" w:rsidRP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 w:rsidRPr="00C60A1F">
              <w:rPr>
                <w:rFonts w:ascii="Consolas" w:eastAsia="微软雅黑" w:hAnsi="Consolas"/>
                <w:lang w:eastAsia="zh-CN"/>
              </w:rPr>
              <w:t>最后会话</w:t>
            </w:r>
            <w:r w:rsidRPr="00C60A1F"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0E4448" w:rsidRPr="00E00CC0" w14:paraId="7AA68AF7" w14:textId="77777777" w:rsidTr="00C60A1F">
        <w:trPr>
          <w:trHeight w:val="215"/>
        </w:trPr>
        <w:tc>
          <w:tcPr>
            <w:tcW w:w="2014" w:type="dxa"/>
          </w:tcPr>
          <w:p w14:paraId="0D84A18C" w14:textId="77777777" w:rsidR="000E4448" w:rsidRPr="00027ADC" w:rsidRDefault="000E4448" w:rsidP="00F14664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701" w:type="dxa"/>
          </w:tcPr>
          <w:p w14:paraId="34362C29" w14:textId="77777777" w:rsidR="000E4448" w:rsidRPr="009C60A1" w:rsidRDefault="000E4448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1D48F27E" w14:textId="77777777" w:rsidR="000E4448" w:rsidRPr="009C60A1" w:rsidRDefault="008231E7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128B9E33" w14:textId="77777777" w:rsidR="000E4448" w:rsidRPr="009C60A1" w:rsidRDefault="000E4448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40B683" w14:textId="77777777" w:rsidR="000E4448" w:rsidRPr="009C60A1" w:rsidRDefault="000E4448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0E4448" w:rsidRPr="000E4448" w14:paraId="1CE35DB3" w14:textId="77777777" w:rsidTr="00C60A1F">
        <w:trPr>
          <w:trHeight w:val="215"/>
        </w:trPr>
        <w:tc>
          <w:tcPr>
            <w:tcW w:w="2014" w:type="dxa"/>
          </w:tcPr>
          <w:p w14:paraId="622E1B97" w14:textId="77777777" w:rsidR="000E4448" w:rsidRPr="00027ADC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md</w:t>
            </w:r>
            <w:r w:rsidRPr="00027ADC">
              <w:rPr>
                <w:rFonts w:ascii="Consolas" w:eastAsia="微软雅黑" w:hAnsi="Consolas" w:hint="eastAsia"/>
                <w:lang w:eastAsia="zh-CN"/>
              </w:rPr>
              <w:t>f</w:t>
            </w:r>
            <w:r w:rsidRPr="00027ADC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1DE5656C" w14:textId="77777777" w:rsidR="000E4448" w:rsidRPr="000E4448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 w:rsidRPr="000E4448"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470937D" w14:textId="77777777" w:rsidR="000E4448" w:rsidRPr="000E4448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 w:rsidRPr="000E4448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DD6DF2D" w14:textId="77777777" w:rsidR="000E4448" w:rsidRPr="000E4448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73CA719" w14:textId="77777777" w:rsidR="000E4448" w:rsidRPr="005C47AD" w:rsidRDefault="000E4448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0E4448" w:rsidRPr="00BF473F" w14:paraId="62B57F4B" w14:textId="77777777" w:rsidTr="00C60A1F">
        <w:trPr>
          <w:trHeight w:val="215"/>
        </w:trPr>
        <w:tc>
          <w:tcPr>
            <w:tcW w:w="2014" w:type="dxa"/>
          </w:tcPr>
          <w:p w14:paraId="598E59EB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451C678F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DBDB4F5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21D41D4E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750E61" w14:textId="77777777" w:rsidR="000E4448" w:rsidRPr="005C47AD" w:rsidRDefault="000E4448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</w:t>
            </w:r>
            <w:r>
              <w:rPr>
                <w:rFonts w:ascii="Consolas" w:eastAsia="微软雅黑" w:hAnsi="Consolas" w:hint="eastAsia"/>
                <w:lang w:eastAsia="zh-CN"/>
              </w:rPr>
              <w:t>人</w:t>
            </w:r>
          </w:p>
        </w:tc>
      </w:tr>
      <w:tr w:rsidR="000E4448" w:rsidRPr="00BF473F" w14:paraId="010A6819" w14:textId="77777777" w:rsidTr="00C60A1F">
        <w:trPr>
          <w:trHeight w:val="215"/>
        </w:trPr>
        <w:tc>
          <w:tcPr>
            <w:tcW w:w="2014" w:type="dxa"/>
          </w:tcPr>
          <w:p w14:paraId="67E15B34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4B74B680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78A39D2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CD907A6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D076DC1" w14:textId="77777777" w:rsidR="000E4448" w:rsidRPr="005C47AD" w:rsidRDefault="000E4448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0E4448" w:rsidRPr="00BF473F" w14:paraId="11096CFE" w14:textId="77777777" w:rsidTr="00C60A1F">
        <w:trPr>
          <w:trHeight w:val="215"/>
        </w:trPr>
        <w:tc>
          <w:tcPr>
            <w:tcW w:w="2014" w:type="dxa"/>
          </w:tcPr>
          <w:p w14:paraId="0748388A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78ADB51C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B09FA9B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8DFDF1C" w14:textId="77777777" w:rsidR="000E4448" w:rsidRPr="005C47AD" w:rsidRDefault="000E4448" w:rsidP="006650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7EDDA3" w14:textId="77777777" w:rsidR="000E4448" w:rsidRPr="005C47AD" w:rsidRDefault="000E4448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31A6F749" w14:textId="77777777" w:rsidR="0029351B" w:rsidRDefault="0029351B" w:rsidP="0029351B"/>
    <w:p w14:paraId="6D696909" w14:textId="77777777" w:rsidR="0029351B" w:rsidRDefault="0029351B" w:rsidP="0029351B"/>
    <w:p w14:paraId="7FEF5CFA" w14:textId="77777777" w:rsidR="0029351B" w:rsidRDefault="0029351B" w:rsidP="0029351B"/>
    <w:p w14:paraId="1CCED371" w14:textId="77777777" w:rsidR="0024424E" w:rsidRDefault="0024424E" w:rsidP="000B33E7">
      <w:pPr>
        <w:rPr>
          <w:lang w:eastAsia="zh-CN"/>
        </w:rPr>
      </w:pPr>
    </w:p>
    <w:p w14:paraId="459249D4" w14:textId="77777777" w:rsidR="00107E60" w:rsidRDefault="00107E60" w:rsidP="00107E60"/>
    <w:p w14:paraId="18271133" w14:textId="77777777" w:rsidR="00F14664" w:rsidRPr="007C60AB" w:rsidRDefault="00107E60" w:rsidP="000B33E7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8" w:name="_Toc466366551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GlobalSIMGrp</w:t>
      </w:r>
      <w:bookmarkEnd w:id="18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F14664" w:rsidRPr="00BF473F" w14:paraId="7F3B0463" w14:textId="77777777" w:rsidTr="00F1466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DCB9A6F" w14:textId="77777777" w:rsidR="00F14664" w:rsidRPr="00C3424E" w:rsidRDefault="00F14664" w:rsidP="00F14664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F0640B" w14:textId="77777777" w:rsidR="00F14664" w:rsidRPr="005C47AD" w:rsidRDefault="00F14664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tbGlobalSIMGrp</w:t>
            </w:r>
          </w:p>
        </w:tc>
      </w:tr>
      <w:tr w:rsidR="00F14664" w:rsidRPr="00BF473F" w14:paraId="30A8DBEF" w14:textId="77777777" w:rsidTr="00F14664">
        <w:trPr>
          <w:trHeight w:val="978"/>
        </w:trPr>
        <w:tc>
          <w:tcPr>
            <w:tcW w:w="2127" w:type="dxa"/>
            <w:shd w:val="clear" w:color="auto" w:fill="E6E6E6"/>
          </w:tcPr>
          <w:p w14:paraId="162436B0" w14:textId="77777777" w:rsidR="00F14664" w:rsidRPr="00C3424E" w:rsidRDefault="00F14664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652C6FF" w14:textId="77777777" w:rsidR="00F14664" w:rsidRPr="005C47AD" w:rsidRDefault="00F14664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 xml:space="preserve">SIM 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启动卡组</w:t>
            </w:r>
          </w:p>
        </w:tc>
      </w:tr>
      <w:tr w:rsidR="00F14664" w:rsidRPr="00BF473F" w14:paraId="566B1682" w14:textId="77777777" w:rsidTr="00F14664">
        <w:tc>
          <w:tcPr>
            <w:tcW w:w="2127" w:type="dxa"/>
            <w:shd w:val="clear" w:color="auto" w:fill="E6E6E6"/>
          </w:tcPr>
          <w:p w14:paraId="590A3B9C" w14:textId="77777777" w:rsidR="00F14664" w:rsidRPr="00C3424E" w:rsidRDefault="00F14664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89DBD10" w14:textId="77777777" w:rsidR="00F14664" w:rsidRPr="005C47AD" w:rsidRDefault="00F14664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F14664" w:rsidRPr="00BF473F" w14:paraId="726164D8" w14:textId="77777777" w:rsidTr="00F1466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54B5144" w14:textId="77777777" w:rsidR="00F14664" w:rsidRPr="00C3424E" w:rsidRDefault="00F14664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7987F4" w14:textId="77777777" w:rsidR="00F14664" w:rsidRPr="005C47AD" w:rsidRDefault="00AB7F1E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B7F1E">
              <w:rPr>
                <w:rFonts w:ascii="Consolas" w:eastAsia="微软雅黑" w:hAnsi="Consolas"/>
                <w:kern w:val="0"/>
                <w:sz w:val="20"/>
                <w:lang w:eastAsia="zh-CN"/>
              </w:rPr>
              <w:t>keyGlobalSIMGrpID</w:t>
            </w:r>
          </w:p>
        </w:tc>
      </w:tr>
      <w:tr w:rsidR="00F14664" w:rsidRPr="00BF473F" w14:paraId="721011FC" w14:textId="77777777" w:rsidTr="00F1466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D669E11" w14:textId="77777777" w:rsidR="00F14664" w:rsidRPr="00C3424E" w:rsidRDefault="00F14664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CAC5BA" w14:textId="77777777" w:rsidR="00F14664" w:rsidRPr="005C47AD" w:rsidRDefault="00F14664" w:rsidP="00F1466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F14664" w:rsidRPr="00BF473F" w14:paraId="62508FC3" w14:textId="77777777" w:rsidTr="00F14664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6D8EF132" w14:textId="77777777" w:rsidR="00F14664" w:rsidRPr="00C3424E" w:rsidRDefault="00F14664" w:rsidP="00F1466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1FC806B9" w14:textId="77777777" w:rsidR="00F14664" w:rsidRPr="00C3424E" w:rsidRDefault="00F14664" w:rsidP="00F1466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7B6AEEA" w14:textId="77777777" w:rsidR="00F14664" w:rsidRPr="00C3424E" w:rsidRDefault="00F14664" w:rsidP="00F1466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16611A55" w14:textId="77777777" w:rsidR="00F14664" w:rsidRPr="00C3424E" w:rsidRDefault="00F14664" w:rsidP="00F1466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63BE1C2" w14:textId="77777777" w:rsidR="00F14664" w:rsidRPr="00C3424E" w:rsidRDefault="00F14664" w:rsidP="00F1466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F14664" w:rsidRPr="00BF473F" w14:paraId="746F9924" w14:textId="77777777" w:rsidTr="00F14664">
        <w:trPr>
          <w:trHeight w:val="209"/>
        </w:trPr>
        <w:tc>
          <w:tcPr>
            <w:tcW w:w="2127" w:type="dxa"/>
          </w:tcPr>
          <w:p w14:paraId="47A82633" w14:textId="77777777" w:rsidR="00F14664" w:rsidRPr="00F37F34" w:rsidRDefault="007C60AB" w:rsidP="00F14664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keyGlobalSIMGrpID</w:t>
            </w:r>
          </w:p>
        </w:tc>
        <w:tc>
          <w:tcPr>
            <w:tcW w:w="1559" w:type="dxa"/>
          </w:tcPr>
          <w:p w14:paraId="18CE3DC2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B23FD0A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EAF3FFF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43711E5" w14:textId="77777777" w:rsidR="00F14664" w:rsidRPr="00311CEF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311CEF">
              <w:rPr>
                <w:rFonts w:ascii="Consolas" w:eastAsia="微软雅黑" w:hAnsi="Consolas"/>
                <w:lang w:eastAsia="zh-CN"/>
              </w:rPr>
              <w:t>组</w:t>
            </w:r>
            <w:r w:rsidRPr="00311CEF">
              <w:rPr>
                <w:rFonts w:ascii="Consolas" w:eastAsia="微软雅黑" w:hAnsi="Consolas" w:hint="eastAsia"/>
                <w:lang w:eastAsia="zh-CN"/>
              </w:rPr>
              <w:t>编</w:t>
            </w:r>
            <w:r w:rsidRPr="00311CEF">
              <w:rPr>
                <w:rFonts w:ascii="Consolas" w:eastAsia="微软雅黑" w:hAnsi="Consolas"/>
                <w:lang w:eastAsia="zh-CN"/>
              </w:rPr>
              <w:t>号</w:t>
            </w:r>
          </w:p>
          <w:p w14:paraId="5FB66C8F" w14:textId="77777777" w:rsidR="00F14664" w:rsidRPr="00DF39B1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F37F3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F14664" w:rsidRPr="00BF473F" w14:paraId="25C9DA4F" w14:textId="77777777" w:rsidTr="00F14664">
        <w:trPr>
          <w:trHeight w:val="209"/>
        </w:trPr>
        <w:tc>
          <w:tcPr>
            <w:tcW w:w="2127" w:type="dxa"/>
          </w:tcPr>
          <w:p w14:paraId="7852E932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2F610C">
              <w:rPr>
                <w:rFonts w:ascii="Consolas" w:eastAsia="微软雅黑" w:hAnsi="Consolas"/>
                <w:lang w:eastAsia="zh-CN"/>
              </w:rPr>
              <w:t>groupName</w:t>
            </w:r>
          </w:p>
        </w:tc>
        <w:tc>
          <w:tcPr>
            <w:tcW w:w="1559" w:type="dxa"/>
          </w:tcPr>
          <w:p w14:paraId="1FC90B64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7EC6C847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AFE3A8A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6188597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名</w:t>
            </w:r>
          </w:p>
        </w:tc>
      </w:tr>
      <w:tr w:rsidR="00F14664" w:rsidRPr="00BF473F" w14:paraId="3AC05986" w14:textId="77777777" w:rsidTr="00F14664">
        <w:trPr>
          <w:trHeight w:val="209"/>
        </w:trPr>
        <w:tc>
          <w:tcPr>
            <w:tcW w:w="2127" w:type="dxa"/>
          </w:tcPr>
          <w:p w14:paraId="4BC8C444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idxSalerID</w:t>
            </w:r>
          </w:p>
        </w:tc>
        <w:tc>
          <w:tcPr>
            <w:tcW w:w="1559" w:type="dxa"/>
          </w:tcPr>
          <w:p w14:paraId="701E4E0D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5A53166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D64E674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2E9C628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供用商</w:t>
            </w:r>
          </w:p>
          <w:p w14:paraId="3D63DA74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卡供用商</w:t>
            </w:r>
          </w:p>
        </w:tc>
      </w:tr>
      <w:tr w:rsidR="00F14664" w:rsidRPr="00BF473F" w14:paraId="2BAE66EC" w14:textId="77777777" w:rsidTr="00F14664">
        <w:trPr>
          <w:trHeight w:val="209"/>
        </w:trPr>
        <w:tc>
          <w:tcPr>
            <w:tcW w:w="2127" w:type="dxa"/>
          </w:tcPr>
          <w:p w14:paraId="00374B2A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areaName</w:t>
            </w:r>
          </w:p>
        </w:tc>
        <w:tc>
          <w:tcPr>
            <w:tcW w:w="1559" w:type="dxa"/>
          </w:tcPr>
          <w:p w14:paraId="644B49CC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75AF226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7087844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AFAA816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所属地</w:t>
            </w:r>
            <w:r>
              <w:rPr>
                <w:rFonts w:ascii="Consolas" w:eastAsia="微软雅黑" w:hAnsi="Consolas"/>
                <w:lang w:eastAsia="zh-CN"/>
              </w:rPr>
              <w:t>区</w:t>
            </w:r>
          </w:p>
          <w:p w14:paraId="5D0F3699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  <w:r w:rsidRPr="00311CE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地</w:t>
            </w: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全英文大写国家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/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地区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名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称，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CHINA</w:t>
            </w:r>
          </w:p>
        </w:tc>
      </w:tr>
      <w:tr w:rsidR="00F14664" w:rsidRPr="00BF473F" w14:paraId="1FCA1579" w14:textId="77777777" w:rsidTr="00F14664">
        <w:trPr>
          <w:trHeight w:val="209"/>
        </w:trPr>
        <w:tc>
          <w:tcPr>
            <w:tcW w:w="2127" w:type="dxa"/>
          </w:tcPr>
          <w:p w14:paraId="5CAF2F51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areaCode</w:t>
            </w:r>
          </w:p>
        </w:tc>
        <w:tc>
          <w:tcPr>
            <w:tcW w:w="1559" w:type="dxa"/>
          </w:tcPr>
          <w:p w14:paraId="47B7307C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59CBDAC3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C94633F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3B0641E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区编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  <w:p w14:paraId="00FDB309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  <w:r w:rsidRPr="00311CE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地</w:t>
            </w: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区编</w:t>
            </w:r>
            <w:r w:rsidRPr="00311CE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：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86,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香港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852</w:t>
            </w:r>
          </w:p>
        </w:tc>
      </w:tr>
      <w:tr w:rsidR="00F14664" w:rsidRPr="00BF473F" w14:paraId="317B8C8C" w14:textId="77777777" w:rsidTr="00F14664">
        <w:trPr>
          <w:trHeight w:val="209"/>
        </w:trPr>
        <w:tc>
          <w:tcPr>
            <w:tcW w:w="2127" w:type="dxa"/>
          </w:tcPr>
          <w:p w14:paraId="26A67516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ispId</w:t>
            </w:r>
          </w:p>
        </w:tc>
        <w:tc>
          <w:tcPr>
            <w:tcW w:w="1559" w:type="dxa"/>
          </w:tcPr>
          <w:p w14:paraId="5AE69FD3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5C8E4724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94C1E5F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8360ABC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运营商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C46C18A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：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移动为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204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（详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1)</w:t>
            </w:r>
          </w:p>
        </w:tc>
      </w:tr>
      <w:tr w:rsidR="00F14664" w:rsidRPr="00BF473F" w14:paraId="2A4B1535" w14:textId="77777777" w:rsidTr="00F14664">
        <w:trPr>
          <w:trHeight w:val="209"/>
        </w:trPr>
        <w:tc>
          <w:tcPr>
            <w:tcW w:w="2127" w:type="dxa"/>
          </w:tcPr>
          <w:p w14:paraId="6BCBA049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ispName</w:t>
            </w:r>
          </w:p>
        </w:tc>
        <w:tc>
          <w:tcPr>
            <w:tcW w:w="1559" w:type="dxa"/>
          </w:tcPr>
          <w:p w14:paraId="7DD11105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886DA6F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876CAA3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048A1CA" w14:textId="77777777" w:rsidR="00F14664" w:rsidRDefault="00F14664" w:rsidP="00F1466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运营商</w:t>
            </w:r>
          </w:p>
          <w:p w14:paraId="4D737C4D" w14:textId="77777777" w:rsidR="00F14664" w:rsidRDefault="00F14664" w:rsidP="00F1466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运营商名称，</w:t>
            </w:r>
          </w:p>
          <w:p w14:paraId="62747F78" w14:textId="77777777" w:rsidR="00F14664" w:rsidRPr="00D05E50" w:rsidRDefault="00F14664" w:rsidP="00F1466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：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移动为</w:t>
            </w:r>
            <w:r w:rsidRPr="00D05E5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China_Mobile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204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（详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1)</w:t>
            </w:r>
          </w:p>
        </w:tc>
      </w:tr>
      <w:tr w:rsidR="00F14664" w:rsidRPr="00BF473F" w14:paraId="1463BE77" w14:textId="77777777" w:rsidTr="00F14664">
        <w:trPr>
          <w:trHeight w:val="209"/>
        </w:trPr>
        <w:tc>
          <w:tcPr>
            <w:tcW w:w="2127" w:type="dxa"/>
          </w:tcPr>
          <w:p w14:paraId="1D795A56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2F610C">
              <w:rPr>
                <w:rFonts w:ascii="Consolas" w:eastAsia="微软雅黑" w:hAnsi="Consolas"/>
                <w:lang w:eastAsia="zh-CN"/>
              </w:rPr>
              <w:t>cardType</w:t>
            </w:r>
          </w:p>
        </w:tc>
        <w:tc>
          <w:tcPr>
            <w:tcW w:w="1559" w:type="dxa"/>
          </w:tcPr>
          <w:p w14:paraId="538B650A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5B01BA2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020D803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70BD3D7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网络类型</w:t>
            </w:r>
          </w:p>
          <w:p w14:paraId="5BCAB68C" w14:textId="77777777" w:rsidR="00F14664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304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卡网络类型</w:t>
            </w:r>
          </w:p>
          <w:p w14:paraId="0AC9F1BA" w14:textId="77777777" w:rsidR="00F14664" w:rsidRPr="00644CD8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2:2G</w:t>
            </w: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</w:p>
          <w:p w14:paraId="004B3062" w14:textId="77777777" w:rsidR="00F14664" w:rsidRPr="00644CD8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3:3G</w:t>
            </w: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</w:p>
          <w:p w14:paraId="5F8BE1D6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4:4G</w:t>
            </w: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</w:p>
        </w:tc>
      </w:tr>
      <w:tr w:rsidR="00F14664" w:rsidRPr="00BF473F" w14:paraId="5D0988CD" w14:textId="77777777" w:rsidTr="00F14664">
        <w:trPr>
          <w:trHeight w:val="209"/>
        </w:trPr>
        <w:tc>
          <w:tcPr>
            <w:tcW w:w="2127" w:type="dxa"/>
          </w:tcPr>
          <w:p w14:paraId="518E966C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7C60AB">
              <w:rPr>
                <w:rFonts w:ascii="Consolas" w:eastAsia="微软雅黑" w:hAnsi="Consolas"/>
                <w:lang w:eastAsia="zh-CN"/>
              </w:rPr>
              <w:t>cardSize</w:t>
            </w:r>
          </w:p>
        </w:tc>
        <w:tc>
          <w:tcPr>
            <w:tcW w:w="1559" w:type="dxa"/>
          </w:tcPr>
          <w:p w14:paraId="662D9A1A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E7DD4B9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C56B205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4F84A8C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卡大小</w:t>
            </w:r>
          </w:p>
          <w:p w14:paraId="2450C9CF" w14:textId="77777777" w:rsidR="00F14664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大卡</w:t>
            </w:r>
          </w:p>
          <w:p w14:paraId="4A5AC1B9" w14:textId="77777777" w:rsidR="00F14664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Micro Sim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</w:p>
          <w:p w14:paraId="16C6A08A" w14:textId="77777777" w:rsidR="00F14664" w:rsidRPr="007D33F3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3: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Nano Sim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小卡</w:t>
            </w:r>
          </w:p>
        </w:tc>
      </w:tr>
      <w:tr w:rsidR="00F14664" w:rsidRPr="00BF473F" w14:paraId="1F39E8E0" w14:textId="77777777" w:rsidTr="00F14664">
        <w:trPr>
          <w:trHeight w:val="209"/>
        </w:trPr>
        <w:tc>
          <w:tcPr>
            <w:tcW w:w="2127" w:type="dxa"/>
          </w:tcPr>
          <w:p w14:paraId="51D202ED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monthlyRental</w:t>
            </w:r>
          </w:p>
        </w:tc>
        <w:tc>
          <w:tcPr>
            <w:tcW w:w="1559" w:type="dxa"/>
          </w:tcPr>
          <w:p w14:paraId="00C731DE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4D0B71C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60DA67C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4B8A50F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月租</w:t>
            </w:r>
          </w:p>
          <w:p w14:paraId="4AA10B43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FA47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月租价格</w:t>
            </w:r>
            <w:r w:rsidRPr="00FA47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单位为厘</w:t>
            </w:r>
          </w:p>
        </w:tc>
      </w:tr>
      <w:tr w:rsidR="00F14664" w:rsidRPr="00BF473F" w14:paraId="31B3ACFD" w14:textId="77777777" w:rsidTr="00F14664">
        <w:trPr>
          <w:trHeight w:val="209"/>
        </w:trPr>
        <w:tc>
          <w:tcPr>
            <w:tcW w:w="2127" w:type="dxa"/>
          </w:tcPr>
          <w:p w14:paraId="0BA7A38F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dataPrice</w:t>
            </w:r>
          </w:p>
        </w:tc>
        <w:tc>
          <w:tcPr>
            <w:tcW w:w="1559" w:type="dxa"/>
          </w:tcPr>
          <w:p w14:paraId="393A51AF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D5C6AEA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D7E394C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E68EB7B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流量价格</w:t>
            </w:r>
          </w:p>
          <w:p w14:paraId="7A1EA379" w14:textId="77777777" w:rsidR="00F14664" w:rsidRPr="001F25DD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25D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每Ｍ成本</w:t>
            </w:r>
            <w:r w:rsidRPr="001F25D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价</w:t>
            </w:r>
            <w:r w:rsidRPr="001F25D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</w:t>
            </w:r>
            <w:r w:rsidRPr="001F25D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单位为厘</w:t>
            </w:r>
          </w:p>
          <w:p w14:paraId="04725857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此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价格为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成本价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即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向运营商采购时的价格</w:t>
            </w:r>
          </w:p>
        </w:tc>
      </w:tr>
      <w:tr w:rsidR="00F14664" w:rsidRPr="00BF473F" w14:paraId="08F56C78" w14:textId="77777777" w:rsidTr="00F14664">
        <w:trPr>
          <w:trHeight w:val="209"/>
        </w:trPr>
        <w:tc>
          <w:tcPr>
            <w:tcW w:w="2127" w:type="dxa"/>
          </w:tcPr>
          <w:p w14:paraId="55004644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roamDataPrice</w:t>
            </w:r>
          </w:p>
        </w:tc>
        <w:tc>
          <w:tcPr>
            <w:tcW w:w="1559" w:type="dxa"/>
          </w:tcPr>
          <w:p w14:paraId="06948F2D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C45571D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B2BBBFD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7D7CB8D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漫游</w:t>
            </w:r>
            <w:r>
              <w:rPr>
                <w:rFonts w:ascii="Consolas" w:eastAsia="微软雅黑" w:hAnsi="Consolas" w:hint="eastAsia"/>
                <w:lang w:eastAsia="zh-CN"/>
              </w:rPr>
              <w:t>价</w:t>
            </w:r>
            <w:r>
              <w:rPr>
                <w:rFonts w:ascii="Consolas" w:eastAsia="微软雅黑" w:hAnsi="Consolas"/>
                <w:lang w:eastAsia="zh-CN"/>
              </w:rPr>
              <w:t>格</w:t>
            </w:r>
          </w:p>
          <w:p w14:paraId="6CA8B69D" w14:textId="77777777" w:rsidR="00F14664" w:rsidRPr="001F25DD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25D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漫游时每Ｍ成本</w:t>
            </w:r>
            <w:r w:rsidRPr="001F25D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价</w:t>
            </w:r>
            <w:r w:rsidRPr="001F25D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</w:t>
            </w:r>
            <w:r w:rsidRPr="001F25D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单位为厘</w:t>
            </w:r>
          </w:p>
          <w:p w14:paraId="1F728F70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此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价格为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成本价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即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向运营商采购时的价格</w:t>
            </w:r>
          </w:p>
        </w:tc>
      </w:tr>
      <w:tr w:rsidR="00F14664" w:rsidRPr="00BF473F" w14:paraId="74BDACFC" w14:textId="77777777" w:rsidTr="00F14664">
        <w:trPr>
          <w:trHeight w:val="209"/>
        </w:trPr>
        <w:tc>
          <w:tcPr>
            <w:tcW w:w="2127" w:type="dxa"/>
          </w:tcPr>
          <w:p w14:paraId="4A4EF496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2F610C">
              <w:rPr>
                <w:rFonts w:ascii="Consolas" w:eastAsia="微软雅黑" w:hAnsi="Consolas"/>
                <w:lang w:eastAsia="zh-CN"/>
              </w:rPr>
              <w:t>number</w:t>
            </w:r>
          </w:p>
        </w:tc>
        <w:tc>
          <w:tcPr>
            <w:tcW w:w="1559" w:type="dxa"/>
          </w:tcPr>
          <w:p w14:paraId="5209F2C9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2B3F01E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C0FACB4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0614E41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数量</w:t>
            </w:r>
          </w:p>
          <w:p w14:paraId="6003FDC9" w14:textId="77777777" w:rsidR="00F14664" w:rsidRDefault="00F14664" w:rsidP="00F1466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610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本组卡数量</w:t>
            </w:r>
          </w:p>
          <w:p w14:paraId="142BF0B3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实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时查询</w:t>
            </w:r>
          </w:p>
        </w:tc>
      </w:tr>
      <w:tr w:rsidR="00F14664" w:rsidRPr="00BF473F" w14:paraId="6DF16EA8" w14:textId="77777777" w:rsidTr="00F14664">
        <w:trPr>
          <w:trHeight w:val="209"/>
        </w:trPr>
        <w:tc>
          <w:tcPr>
            <w:tcW w:w="2127" w:type="dxa"/>
          </w:tcPr>
          <w:p w14:paraId="2BA234F6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qryBalanceType</w:t>
            </w:r>
          </w:p>
        </w:tc>
        <w:tc>
          <w:tcPr>
            <w:tcW w:w="1559" w:type="dxa"/>
          </w:tcPr>
          <w:p w14:paraId="08D68D20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29F0AA3E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0BFC70C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843C584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查询</w:t>
            </w:r>
            <w:r w:rsidR="007C60AB">
              <w:rPr>
                <w:rFonts w:ascii="Consolas" w:eastAsia="微软雅黑" w:hAnsi="Consolas"/>
                <w:lang w:eastAsia="zh-CN"/>
              </w:rPr>
              <w:t>方式</w:t>
            </w:r>
          </w:p>
          <w:p w14:paraId="4AFD2E99" w14:textId="77777777" w:rsidR="00F14664" w:rsidRDefault="007C60AB" w:rsidP="007C60AB">
            <w:pPr>
              <w:rPr>
                <w:rFonts w:ascii="Consolas" w:eastAsia="微软雅黑" w:hAnsi="Consolas"/>
                <w:lang w:eastAsia="zh-CN"/>
              </w:rPr>
            </w:pPr>
            <w:r w:rsidRPr="007C60A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余额查询方式</w:t>
            </w:r>
            <w:r w:rsidRPr="007C60A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F14664" w:rsidRPr="00BF473F" w14:paraId="271500BC" w14:textId="77777777" w:rsidTr="00F14664">
        <w:trPr>
          <w:trHeight w:val="209"/>
        </w:trPr>
        <w:tc>
          <w:tcPr>
            <w:tcW w:w="2127" w:type="dxa"/>
          </w:tcPr>
          <w:p w14:paraId="622F2362" w14:textId="77777777" w:rsidR="00F14664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456D4649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C2E36A4" w14:textId="77777777" w:rsidR="00F14664" w:rsidRPr="005C47AD" w:rsidRDefault="008231E7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63F2D611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60B359F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F14664" w:rsidRPr="00BF473F" w14:paraId="4EC15D92" w14:textId="77777777" w:rsidTr="00F14664">
        <w:trPr>
          <w:trHeight w:val="209"/>
        </w:trPr>
        <w:tc>
          <w:tcPr>
            <w:tcW w:w="2127" w:type="dxa"/>
          </w:tcPr>
          <w:p w14:paraId="6BC9FC65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3EE48F33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1566F91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C02F7EC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8EE084E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F14664" w:rsidRPr="00BF473F" w14:paraId="062AF493" w14:textId="77777777" w:rsidTr="00F14664">
        <w:trPr>
          <w:trHeight w:val="209"/>
        </w:trPr>
        <w:tc>
          <w:tcPr>
            <w:tcW w:w="2127" w:type="dxa"/>
          </w:tcPr>
          <w:p w14:paraId="6B2F7D95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17F1AB47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D4476DF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69105B4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94A92C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F14664" w:rsidRPr="00BF473F" w14:paraId="335A702C" w14:textId="77777777" w:rsidTr="00F14664">
        <w:trPr>
          <w:trHeight w:val="209"/>
        </w:trPr>
        <w:tc>
          <w:tcPr>
            <w:tcW w:w="2127" w:type="dxa"/>
          </w:tcPr>
          <w:p w14:paraId="38F55AFC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37B03623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E19A637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90A9374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5C78C33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F14664" w:rsidRPr="00BF473F" w14:paraId="4AC51243" w14:textId="77777777" w:rsidTr="00F14664">
        <w:trPr>
          <w:trHeight w:val="209"/>
        </w:trPr>
        <w:tc>
          <w:tcPr>
            <w:tcW w:w="2127" w:type="dxa"/>
          </w:tcPr>
          <w:p w14:paraId="2F8E1430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78A944DC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0C39A72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B08B7E5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88393AC" w14:textId="77777777" w:rsidR="00F14664" w:rsidRPr="005C47AD" w:rsidRDefault="00F14664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055A79F2" w14:textId="77777777" w:rsidR="00F14664" w:rsidRDefault="00F14664" w:rsidP="000B33E7"/>
    <w:p w14:paraId="7B04F813" w14:textId="77777777" w:rsidR="00F14664" w:rsidRDefault="00F14664" w:rsidP="000B33E7"/>
    <w:p w14:paraId="08ADF5D4" w14:textId="77777777" w:rsidR="00F14664" w:rsidRDefault="00F14664" w:rsidP="000B33E7"/>
    <w:p w14:paraId="14BC827C" w14:textId="77777777" w:rsidR="00F14664" w:rsidRDefault="00F14664" w:rsidP="000B33E7"/>
    <w:p w14:paraId="1EE698EE" w14:textId="77777777" w:rsidR="00F14664" w:rsidRDefault="00F14664" w:rsidP="000B33E7"/>
    <w:p w14:paraId="0F8599B0" w14:textId="77777777" w:rsidR="0024424E" w:rsidRDefault="0024424E" w:rsidP="0024424E"/>
    <w:p w14:paraId="1365A365" w14:textId="77777777" w:rsidR="0024424E" w:rsidRPr="0079264D" w:rsidRDefault="0024424E" w:rsidP="0024424E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9" w:name="_Toc466366552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Gl</w:t>
      </w:r>
      <w:r w:rsidR="00517E76">
        <w:rPr>
          <w:rFonts w:ascii="Consolas" w:eastAsia="微软雅黑" w:hAnsi="Consolas"/>
          <w:bCs/>
          <w:i w:val="0"/>
          <w:iCs/>
          <w:lang w:eastAsia="zh-HK"/>
        </w:rPr>
        <w:t>o</w:t>
      </w:r>
      <w:r>
        <w:rPr>
          <w:rFonts w:ascii="Consolas" w:eastAsia="微软雅黑" w:hAnsi="Consolas"/>
          <w:bCs/>
          <w:i w:val="0"/>
          <w:iCs/>
          <w:lang w:eastAsia="zh-HK"/>
        </w:rPr>
        <w:t>b</w:t>
      </w:r>
      <w:r w:rsidR="00517E76">
        <w:rPr>
          <w:rFonts w:ascii="Consolas" w:eastAsia="微软雅黑" w:hAnsi="Consolas"/>
          <w:bCs/>
          <w:i w:val="0"/>
          <w:iCs/>
          <w:lang w:eastAsia="zh-HK"/>
        </w:rPr>
        <w:t>alSIM</w:t>
      </w:r>
      <w:bookmarkEnd w:id="19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0079B0" w:rsidRPr="00BF473F" w14:paraId="0D215817" w14:textId="77777777" w:rsidTr="000079B0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D3A24D8" w14:textId="77777777" w:rsidR="0024424E" w:rsidRPr="00C3424E" w:rsidRDefault="0024424E" w:rsidP="002220BF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A4536C" w14:textId="77777777" w:rsidR="0024424E" w:rsidRPr="005C47AD" w:rsidRDefault="0024424E" w:rsidP="002220B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517E76">
              <w:rPr>
                <w:rFonts w:ascii="Consolas" w:eastAsia="微软雅黑" w:hAnsi="Consolas"/>
                <w:kern w:val="0"/>
                <w:sz w:val="20"/>
                <w:lang w:eastAsia="zh-CN"/>
              </w:rPr>
              <w:t>GlobalSIM</w:t>
            </w:r>
          </w:p>
        </w:tc>
      </w:tr>
      <w:tr w:rsidR="000079B0" w:rsidRPr="00BF473F" w14:paraId="5D71C274" w14:textId="77777777" w:rsidTr="000079B0">
        <w:trPr>
          <w:trHeight w:val="978"/>
        </w:trPr>
        <w:tc>
          <w:tcPr>
            <w:tcW w:w="2127" w:type="dxa"/>
            <w:shd w:val="clear" w:color="auto" w:fill="E6E6E6"/>
          </w:tcPr>
          <w:p w14:paraId="533D1597" w14:textId="77777777" w:rsidR="0024424E" w:rsidRPr="00C3424E" w:rsidRDefault="0024424E" w:rsidP="002220B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9721446" w14:textId="77777777" w:rsidR="0024424E" w:rsidRDefault="00517E76" w:rsidP="002220B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启动卡</w:t>
            </w:r>
          </w:p>
          <w:p w14:paraId="5880BA23" w14:textId="77777777" w:rsidR="00517E76" w:rsidRPr="005C47AD" w:rsidRDefault="00517E76" w:rsidP="002220B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0079B0" w:rsidRPr="00BF473F" w14:paraId="4DC6710E" w14:textId="77777777" w:rsidTr="000079B0">
        <w:tc>
          <w:tcPr>
            <w:tcW w:w="2127" w:type="dxa"/>
            <w:shd w:val="clear" w:color="auto" w:fill="E6E6E6"/>
          </w:tcPr>
          <w:p w14:paraId="703DD200" w14:textId="77777777" w:rsidR="0024424E" w:rsidRPr="00C3424E" w:rsidRDefault="0024424E" w:rsidP="002220B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EAE3F7E" w14:textId="77777777" w:rsidR="0024424E" w:rsidRPr="005C47AD" w:rsidRDefault="0024424E" w:rsidP="002220B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0079B0" w:rsidRPr="00BF473F" w14:paraId="49218162" w14:textId="77777777" w:rsidTr="000079B0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0EC0D56" w14:textId="77777777" w:rsidR="0024424E" w:rsidRPr="00C3424E" w:rsidRDefault="0024424E" w:rsidP="002220B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C881A0" w14:textId="77777777" w:rsidR="0024424E" w:rsidRPr="005C47AD" w:rsidRDefault="003D7F63" w:rsidP="002220B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3D7F63">
              <w:rPr>
                <w:rFonts w:ascii="Consolas" w:eastAsia="微软雅黑" w:hAnsi="Consolas"/>
                <w:kern w:val="0"/>
                <w:sz w:val="20"/>
                <w:lang w:eastAsia="zh-CN"/>
              </w:rPr>
              <w:t>keyGlobalSIMID</w:t>
            </w:r>
          </w:p>
        </w:tc>
      </w:tr>
      <w:tr w:rsidR="000079B0" w:rsidRPr="00BF473F" w14:paraId="5760B7AB" w14:textId="77777777" w:rsidTr="000079B0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56D7787" w14:textId="77777777" w:rsidR="0024424E" w:rsidRPr="00C3424E" w:rsidRDefault="0024424E" w:rsidP="002220B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8F313C" w14:textId="77777777" w:rsidR="0024424E" w:rsidRPr="005C47AD" w:rsidRDefault="0024424E" w:rsidP="002220B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0079B0" w:rsidRPr="00BF473F" w14:paraId="0DB3764E" w14:textId="77777777" w:rsidTr="000079B0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3472F21D" w14:textId="77777777" w:rsidR="0024424E" w:rsidRPr="00C3424E" w:rsidRDefault="0024424E" w:rsidP="002220B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38BF17F4" w14:textId="77777777" w:rsidR="0024424E" w:rsidRPr="00C3424E" w:rsidRDefault="0024424E" w:rsidP="002220B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1606C82E" w14:textId="77777777" w:rsidR="0024424E" w:rsidRPr="00C3424E" w:rsidRDefault="0024424E" w:rsidP="002220B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1D3A4CB4" w14:textId="77777777" w:rsidR="0024424E" w:rsidRPr="00C3424E" w:rsidRDefault="0024424E" w:rsidP="002220B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609D4D83" w14:textId="77777777" w:rsidR="0024424E" w:rsidRPr="00C3424E" w:rsidRDefault="0024424E" w:rsidP="002220B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0079B0" w:rsidRPr="00BF473F" w14:paraId="041E8FA9" w14:textId="77777777" w:rsidTr="000079B0">
        <w:trPr>
          <w:trHeight w:val="283"/>
        </w:trPr>
        <w:tc>
          <w:tcPr>
            <w:tcW w:w="2127" w:type="dxa"/>
          </w:tcPr>
          <w:p w14:paraId="38CE4E67" w14:textId="77777777" w:rsidR="0024424E" w:rsidRDefault="0024424E" w:rsidP="00517E7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</w:t>
            </w:r>
            <w:r w:rsidR="00517E76">
              <w:rPr>
                <w:rFonts w:ascii="Consolas" w:eastAsia="微软雅黑" w:hAnsi="Consolas"/>
                <w:lang w:eastAsia="zh-CN"/>
              </w:rPr>
              <w:t>Global</w:t>
            </w:r>
            <w:r>
              <w:rPr>
                <w:rFonts w:ascii="Consolas" w:eastAsia="微软雅黑" w:hAnsi="Consolas"/>
                <w:lang w:eastAsia="zh-CN"/>
              </w:rPr>
              <w:t>S</w:t>
            </w:r>
            <w:r w:rsidR="00517E76">
              <w:rPr>
                <w:rFonts w:ascii="Consolas" w:eastAsia="微软雅黑" w:hAnsi="Consolas"/>
                <w:lang w:eastAsia="zh-CN"/>
              </w:rPr>
              <w:t>IM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5DA28482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3EC246D1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E23A6BA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8C00F80" w14:textId="77777777" w:rsidR="009C55B7" w:rsidRDefault="009C55B7" w:rsidP="005173A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卡</w:t>
            </w:r>
            <w:r w:rsidR="00A06F7A" w:rsidRPr="00A06F7A">
              <w:rPr>
                <w:rFonts w:ascii="Consolas" w:eastAsia="微软雅黑" w:hAnsi="Consolas"/>
                <w:kern w:val="0"/>
                <w:sz w:val="20"/>
                <w:lang w:eastAsia="zh-CN"/>
              </w:rPr>
              <w:t>ID</w:t>
            </w:r>
          </w:p>
          <w:p w14:paraId="7B1F8AD9" w14:textId="77777777" w:rsidR="009C55B7" w:rsidRPr="009C55B7" w:rsidRDefault="005173A5" w:rsidP="005173A5">
            <w:pPr>
              <w:pStyle w:val="BodyText"/>
              <w:rPr>
                <w:rFonts w:ascii="Consolas" w:eastAsia="微软雅黑" w:hAnsi="Consolas"/>
                <w:lang w:eastAsia="zh-CN"/>
              </w:rPr>
            </w:pPr>
            <w:r w:rsidRPr="00A06F7A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启动卡</w:t>
            </w:r>
            <w:r w:rsidR="0024424E" w:rsidRPr="00A06F7A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id</w:t>
            </w:r>
            <w:r w:rsidR="00A06F7A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,</w:t>
            </w:r>
            <w:r w:rsidR="00A06F7A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一般使用</w:t>
            </w:r>
            <w:r w:rsidR="00A06F7A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ICCID</w:t>
            </w:r>
            <w:r w:rsidR="00A06F7A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即可</w:t>
            </w:r>
          </w:p>
        </w:tc>
      </w:tr>
      <w:tr w:rsidR="000079B0" w:rsidRPr="00BF473F" w14:paraId="1B7C882A" w14:textId="77777777" w:rsidTr="000079B0">
        <w:trPr>
          <w:trHeight w:val="209"/>
        </w:trPr>
        <w:tc>
          <w:tcPr>
            <w:tcW w:w="2127" w:type="dxa"/>
          </w:tcPr>
          <w:p w14:paraId="2379FE5E" w14:textId="77777777" w:rsidR="0024424E" w:rsidRDefault="005173A5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idxGlobalSIMGrpID</w:t>
            </w:r>
          </w:p>
        </w:tc>
        <w:tc>
          <w:tcPr>
            <w:tcW w:w="1559" w:type="dxa"/>
          </w:tcPr>
          <w:p w14:paraId="1A2029ED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EF53167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F75211E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B8480E5" w14:textId="77777777" w:rsidR="00A06F7A" w:rsidRDefault="00A06F7A" w:rsidP="005173A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组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ID</w:t>
            </w:r>
          </w:p>
          <w:p w14:paraId="3551BAEB" w14:textId="77777777" w:rsidR="0024424E" w:rsidRPr="005173A5" w:rsidRDefault="005173A5" w:rsidP="005173A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06F7A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启动卡组</w:t>
            </w:r>
            <w:r w:rsidR="0024424E" w:rsidRPr="00A06F7A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id</w:t>
            </w:r>
          </w:p>
        </w:tc>
      </w:tr>
      <w:tr w:rsidR="000079B0" w:rsidRPr="00BF473F" w14:paraId="796F4176" w14:textId="77777777" w:rsidTr="000079B0">
        <w:trPr>
          <w:trHeight w:val="297"/>
        </w:trPr>
        <w:tc>
          <w:tcPr>
            <w:tcW w:w="2127" w:type="dxa"/>
          </w:tcPr>
          <w:p w14:paraId="13806EFB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iccid</w:t>
            </w:r>
          </w:p>
        </w:tc>
        <w:tc>
          <w:tcPr>
            <w:tcW w:w="1559" w:type="dxa"/>
          </w:tcPr>
          <w:p w14:paraId="412E3DBE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VARCHAR(24)</w:t>
            </w:r>
          </w:p>
        </w:tc>
        <w:tc>
          <w:tcPr>
            <w:tcW w:w="850" w:type="dxa"/>
          </w:tcPr>
          <w:p w14:paraId="26038275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FB09393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41A5CC5" w14:textId="77777777" w:rsidR="00A06F7A" w:rsidRPr="00B04DD7" w:rsidRDefault="00A06F7A" w:rsidP="002220BF">
            <w:pPr>
              <w:rPr>
                <w:rFonts w:ascii="Consolas" w:eastAsia="微软雅黑" w:hAnsi="Consolas"/>
                <w:lang w:eastAsia="zh-CN"/>
              </w:rPr>
            </w:pPr>
            <w:r w:rsidRPr="00B04DD7">
              <w:rPr>
                <w:rFonts w:ascii="Consolas" w:eastAsia="微软雅黑" w:hAnsi="Consolas"/>
                <w:lang w:eastAsia="zh-CN"/>
              </w:rPr>
              <w:t>ICCID</w:t>
            </w:r>
          </w:p>
          <w:p w14:paraId="6265E0D5" w14:textId="77777777" w:rsidR="0024424E" w:rsidRPr="00B04DD7" w:rsidRDefault="00B04DD7" w:rsidP="00B04DD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集成电路卡识别码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Integrate circuit card identity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固化在手机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卡中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ICCID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IC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卡的唯一识别号码</w:t>
            </w:r>
            <w:r w:rsidR="0024424E" w:rsidRPr="00A06F7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SIM</w:t>
            </w:r>
            <w:r w:rsidR="0024424E" w:rsidRPr="00A06F7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卡芯片</w:t>
            </w:r>
            <w:r w:rsidR="0024424E" w:rsidRPr="00A06F7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ID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,20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数字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0079B0" w:rsidRPr="00BF473F" w14:paraId="099F0E53" w14:textId="77777777" w:rsidTr="00B04DD7">
        <w:trPr>
          <w:trHeight w:val="534"/>
        </w:trPr>
        <w:tc>
          <w:tcPr>
            <w:tcW w:w="2127" w:type="dxa"/>
          </w:tcPr>
          <w:p w14:paraId="3C2F5643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imsi</w:t>
            </w:r>
          </w:p>
        </w:tc>
        <w:tc>
          <w:tcPr>
            <w:tcW w:w="1559" w:type="dxa"/>
          </w:tcPr>
          <w:p w14:paraId="7F0D0EB2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32F9B202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02ECD92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E912186" w14:textId="77777777" w:rsidR="0024424E" w:rsidRPr="00B04DD7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 w:rsidRPr="00B04DD7">
              <w:rPr>
                <w:rFonts w:ascii="Consolas" w:eastAsia="微软雅黑" w:hAnsi="Consolas"/>
                <w:lang w:eastAsia="zh-CN"/>
              </w:rPr>
              <w:t>IMSI</w:t>
            </w:r>
          </w:p>
          <w:p w14:paraId="70BFD018" w14:textId="77777777" w:rsidR="00F0431E" w:rsidRPr="00B04DD7" w:rsidRDefault="00B04DD7" w:rsidP="00B04DD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国际移动用户识别码（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International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Mobile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Subscriber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IdentificationNumber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）是区别移动用户的标志，储存在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卡中，可用于区别移动用户的有效信息。其总长度不超过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15</w:t>
            </w:r>
            <w:r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位，</w:t>
            </w:r>
          </w:p>
        </w:tc>
      </w:tr>
      <w:tr w:rsidR="000079B0" w:rsidRPr="00BF473F" w14:paraId="6CE29136" w14:textId="77777777" w:rsidTr="000079B0">
        <w:trPr>
          <w:trHeight w:val="209"/>
        </w:trPr>
        <w:tc>
          <w:tcPr>
            <w:tcW w:w="2127" w:type="dxa"/>
          </w:tcPr>
          <w:p w14:paraId="35F54551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imei</w:t>
            </w:r>
          </w:p>
        </w:tc>
        <w:tc>
          <w:tcPr>
            <w:tcW w:w="1559" w:type="dxa"/>
          </w:tcPr>
          <w:p w14:paraId="1D7112FD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15F2303B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7310361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E5B5FB3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 w:rsidRPr="00DE13C1">
              <w:rPr>
                <w:rFonts w:ascii="Consolas" w:eastAsia="微软雅黑" w:hAnsi="Consolas" w:hint="eastAsia"/>
                <w:lang w:eastAsia="zh-CN"/>
              </w:rPr>
              <w:t>IMEI</w:t>
            </w:r>
          </w:p>
          <w:p w14:paraId="12735077" w14:textId="77777777" w:rsidR="00F0431E" w:rsidRDefault="00F0431E" w:rsidP="002220BF">
            <w:pPr>
              <w:rPr>
                <w:rFonts w:ascii="Consolas" w:eastAsia="微软雅黑" w:hAnsi="Consolas"/>
                <w:lang w:eastAsia="zh-CN"/>
              </w:rPr>
            </w:pPr>
            <w:r w:rsidRPr="00F0431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国际移动设备识别码</w:t>
            </w:r>
            <w:r w:rsid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B04DD7"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International Mobile Equipment Identity</w:t>
            </w:r>
            <w:r w:rsid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),</w:t>
            </w:r>
            <w:r w:rsidR="00B04DD7"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B04DD7" w:rsidRP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是区别移动设备的标志，储存在移动设备中</w:t>
            </w:r>
            <w:r w:rsid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,15</w:t>
            </w:r>
            <w:r w:rsidR="00B04DD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位数字</w:t>
            </w:r>
          </w:p>
        </w:tc>
      </w:tr>
      <w:tr w:rsidR="000079B0" w:rsidRPr="00BF473F" w14:paraId="07F27F60" w14:textId="77777777" w:rsidTr="000079B0">
        <w:trPr>
          <w:trHeight w:val="209"/>
        </w:trPr>
        <w:tc>
          <w:tcPr>
            <w:tcW w:w="2127" w:type="dxa"/>
          </w:tcPr>
          <w:p w14:paraId="4AE9B65C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0305B713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D4D0A9A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F9C805A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F4D554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78A8BD7F" w14:textId="77777777" w:rsidR="0024424E" w:rsidRPr="00A06F7A" w:rsidRDefault="0024424E" w:rsidP="002220B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06F7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A06F7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</w:t>
            </w:r>
          </w:p>
          <w:p w14:paraId="7C7AA400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 w:rsidRPr="00A06F7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1: </w:t>
            </w:r>
            <w:r w:rsidRPr="00A06F7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disable</w:t>
            </w:r>
          </w:p>
        </w:tc>
      </w:tr>
      <w:tr w:rsidR="000079B0" w:rsidRPr="00BF473F" w14:paraId="18FD0C5E" w14:textId="77777777" w:rsidTr="000079B0">
        <w:trPr>
          <w:trHeight w:val="215"/>
        </w:trPr>
        <w:tc>
          <w:tcPr>
            <w:tcW w:w="2127" w:type="dxa"/>
          </w:tcPr>
          <w:p w14:paraId="7D0D4496" w14:textId="77777777" w:rsidR="000079B0" w:rsidRPr="003D7F63" w:rsidRDefault="000079B0" w:rsidP="00082111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010D2FF9" w14:textId="77777777" w:rsidR="000079B0" w:rsidRPr="005C47AD" w:rsidRDefault="000079B0" w:rsidP="0008211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1F61222" w14:textId="77777777" w:rsidR="000079B0" w:rsidRPr="005C47AD" w:rsidRDefault="000079B0" w:rsidP="0008211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822A8C7" w14:textId="77777777" w:rsidR="000079B0" w:rsidRPr="005C47AD" w:rsidRDefault="000079B0" w:rsidP="00082111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4B19410" w14:textId="77777777" w:rsidR="000079B0" w:rsidRDefault="000079B0" w:rsidP="0008211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UUWiFiID</w:t>
            </w:r>
          </w:p>
          <w:p w14:paraId="1B8A0561" w14:textId="77777777" w:rsidR="000079B0" w:rsidRPr="000079B0" w:rsidRDefault="000079B0" w:rsidP="000079B0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所绑定的</w:t>
            </w:r>
            <w:r w:rsidRPr="001F3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关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联表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tbViFiDevice)</w:t>
            </w:r>
          </w:p>
        </w:tc>
      </w:tr>
      <w:tr w:rsidR="000079B0" w:rsidRPr="00BF473F" w14:paraId="61539DCD" w14:textId="77777777" w:rsidTr="000079B0">
        <w:trPr>
          <w:trHeight w:val="209"/>
        </w:trPr>
        <w:tc>
          <w:tcPr>
            <w:tcW w:w="2127" w:type="dxa"/>
          </w:tcPr>
          <w:p w14:paraId="3ED0397B" w14:textId="77777777" w:rsidR="000079B0" w:rsidRPr="003D7F63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billingDate</w:t>
            </w:r>
          </w:p>
        </w:tc>
        <w:tc>
          <w:tcPr>
            <w:tcW w:w="1559" w:type="dxa"/>
          </w:tcPr>
          <w:p w14:paraId="5539FA86" w14:textId="77777777" w:rsidR="000079B0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C4CD487" w14:textId="77777777" w:rsidR="000079B0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A81FD76" w14:textId="77777777" w:rsidR="000079B0" w:rsidRPr="005C47AD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7E5571C" w14:textId="77777777" w:rsidR="000079B0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每月扣费日期</w:t>
            </w:r>
          </w:p>
          <w:p w14:paraId="044B8C57" w14:textId="77777777" w:rsidR="000079B0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1-31</w:t>
            </w:r>
            <w:r w:rsidRPr="006B069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0079B0" w:rsidRPr="00BF473F" w14:paraId="2762551B" w14:textId="77777777" w:rsidTr="000079B0">
        <w:trPr>
          <w:trHeight w:val="209"/>
        </w:trPr>
        <w:tc>
          <w:tcPr>
            <w:tcW w:w="2127" w:type="dxa"/>
          </w:tcPr>
          <w:p w14:paraId="5FD9A427" w14:textId="77777777" w:rsidR="0024424E" w:rsidRPr="003D7F63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number</w:t>
            </w:r>
          </w:p>
        </w:tc>
        <w:tc>
          <w:tcPr>
            <w:tcW w:w="1559" w:type="dxa"/>
          </w:tcPr>
          <w:p w14:paraId="3B7B4E79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047E5DCA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EE0BC16" w14:textId="77777777" w:rsidR="0024424E" w:rsidRPr="005C47AD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E9C908E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卡号码</w:t>
            </w:r>
          </w:p>
        </w:tc>
      </w:tr>
      <w:tr w:rsidR="000079B0" w:rsidRPr="00BF473F" w14:paraId="40E2F7AA" w14:textId="77777777" w:rsidTr="000079B0">
        <w:trPr>
          <w:trHeight w:val="576"/>
        </w:trPr>
        <w:tc>
          <w:tcPr>
            <w:tcW w:w="2127" w:type="dxa"/>
          </w:tcPr>
          <w:p w14:paraId="0267A529" w14:textId="77777777" w:rsidR="0024424E" w:rsidRPr="003D7F63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balance</w:t>
            </w:r>
          </w:p>
        </w:tc>
        <w:tc>
          <w:tcPr>
            <w:tcW w:w="1559" w:type="dxa"/>
          </w:tcPr>
          <w:p w14:paraId="5D37B9C9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DDF2E16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5F7D936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054B095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 w:rsidRPr="00DE13C1">
              <w:rPr>
                <w:rFonts w:ascii="Consolas" w:eastAsia="微软雅黑" w:hAnsi="Consolas" w:hint="eastAsia"/>
                <w:lang w:eastAsia="zh-CN"/>
              </w:rPr>
              <w:t>卡</w:t>
            </w:r>
            <w:r w:rsidRPr="00DE13C1">
              <w:rPr>
                <w:rFonts w:ascii="Consolas" w:eastAsia="微软雅黑" w:hAnsi="Consolas"/>
                <w:lang w:eastAsia="zh-CN"/>
              </w:rPr>
              <w:t>余额</w:t>
            </w:r>
          </w:p>
          <w:p w14:paraId="4C06EDF0" w14:textId="77777777" w:rsidR="00501709" w:rsidRPr="00DE13C1" w:rsidRDefault="00501709" w:rsidP="002220BF">
            <w:pPr>
              <w:rPr>
                <w:rFonts w:ascii="Consolas" w:eastAsia="微软雅黑" w:hAnsi="Consolas"/>
                <w:lang w:eastAsia="zh-CN"/>
              </w:rPr>
            </w:pPr>
            <w:r w:rsidRPr="006B069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（单位</w:t>
            </w:r>
            <w:r w:rsidRPr="006B069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：</w:t>
            </w:r>
            <w:r w:rsidRPr="006B069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厘</w:t>
            </w:r>
            <w:r w:rsidRPr="006B069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0079B0" w:rsidRPr="00402C85" w14:paraId="08934E0E" w14:textId="77777777" w:rsidTr="000079B0">
        <w:trPr>
          <w:trHeight w:val="339"/>
        </w:trPr>
        <w:tc>
          <w:tcPr>
            <w:tcW w:w="2127" w:type="dxa"/>
          </w:tcPr>
          <w:p w14:paraId="5E441710" w14:textId="77777777" w:rsidR="00501709" w:rsidRPr="003D7F63" w:rsidRDefault="006B0692" w:rsidP="002220BF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lastQryDate</w:t>
            </w:r>
          </w:p>
        </w:tc>
        <w:tc>
          <w:tcPr>
            <w:tcW w:w="1559" w:type="dxa"/>
          </w:tcPr>
          <w:p w14:paraId="7535A6A3" w14:textId="77777777" w:rsidR="00501709" w:rsidRDefault="006B0692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646B5A6" w14:textId="77777777" w:rsidR="00501709" w:rsidRDefault="006B0692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1B373A8" w14:textId="77777777" w:rsidR="00501709" w:rsidRDefault="00501709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C68990B" w14:textId="77777777" w:rsidR="007C0100" w:rsidRDefault="007C010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查询日期</w:t>
            </w:r>
          </w:p>
          <w:p w14:paraId="33C430DD" w14:textId="77777777" w:rsidR="00501709" w:rsidRDefault="006B0692" w:rsidP="002220BF">
            <w:pPr>
              <w:rPr>
                <w:rFonts w:ascii="Consolas" w:eastAsia="微软雅黑" w:hAnsi="Consolas"/>
                <w:lang w:eastAsia="zh-CN"/>
              </w:rPr>
            </w:pPr>
            <w:r w:rsidRPr="007C01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上一次查询余额日期</w:t>
            </w:r>
          </w:p>
        </w:tc>
      </w:tr>
      <w:tr w:rsidR="000079B0" w:rsidRPr="00402C85" w14:paraId="183CFD58" w14:textId="77777777" w:rsidTr="000079B0">
        <w:trPr>
          <w:trHeight w:val="549"/>
        </w:trPr>
        <w:tc>
          <w:tcPr>
            <w:tcW w:w="2127" w:type="dxa"/>
          </w:tcPr>
          <w:p w14:paraId="1626124E" w14:textId="77777777" w:rsidR="000079B0" w:rsidRPr="003D7F63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qryType</w:t>
            </w:r>
          </w:p>
        </w:tc>
        <w:tc>
          <w:tcPr>
            <w:tcW w:w="1559" w:type="dxa"/>
          </w:tcPr>
          <w:p w14:paraId="4D98FC0C" w14:textId="77777777" w:rsidR="000079B0" w:rsidRDefault="000079B0" w:rsidP="000079B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10A3DAB" w14:textId="77777777" w:rsidR="000079B0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0EC6C6B" w14:textId="77777777" w:rsidR="000079B0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907E731" w14:textId="77777777" w:rsidR="000079B0" w:rsidRDefault="000079B0" w:rsidP="001047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查询方式</w:t>
            </w:r>
          </w:p>
          <w:p w14:paraId="0F3D091F" w14:textId="77777777" w:rsidR="000079B0" w:rsidRDefault="000079B0" w:rsidP="001047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尚未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查询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超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过一个计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费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周期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3393ABF2" w14:textId="77777777" w:rsidR="00652DBF" w:rsidRDefault="000079B0" w:rsidP="001047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="00652DB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初始值</w:t>
            </w:r>
          </w:p>
          <w:p w14:paraId="433840CD" w14:textId="77777777" w:rsidR="000079B0" w:rsidRDefault="00652DBF" w:rsidP="001047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2:</w:t>
            </w:r>
            <w:r w:rsidR="000079B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短信</w:t>
            </w:r>
          </w:p>
          <w:p w14:paraId="601AC2CD" w14:textId="77777777" w:rsidR="000079B0" w:rsidRDefault="00652DBF" w:rsidP="001047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3</w:t>
            </w:r>
            <w:r w:rsidR="000079B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:</w:t>
            </w:r>
            <w:r w:rsidR="000079B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网厅</w:t>
            </w:r>
          </w:p>
          <w:p w14:paraId="7DB01380" w14:textId="77777777" w:rsidR="000079B0" w:rsidRDefault="00652DBF" w:rsidP="001047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4</w:t>
            </w:r>
            <w:r w:rsidR="000079B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:</w:t>
            </w:r>
            <w:r w:rsidR="000079B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电话</w:t>
            </w:r>
          </w:p>
          <w:p w14:paraId="66E91E51" w14:textId="77777777" w:rsidR="000079B0" w:rsidRPr="000079B0" w:rsidRDefault="00652DBF" w:rsidP="000079B0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5</w:t>
            </w:r>
            <w:r w:rsidR="000079B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其它</w:t>
            </w:r>
          </w:p>
        </w:tc>
      </w:tr>
      <w:tr w:rsidR="000079B0" w:rsidRPr="00402C85" w14:paraId="3700B698" w14:textId="77777777" w:rsidTr="000079B0">
        <w:trPr>
          <w:trHeight w:val="549"/>
        </w:trPr>
        <w:tc>
          <w:tcPr>
            <w:tcW w:w="2127" w:type="dxa"/>
          </w:tcPr>
          <w:p w14:paraId="76CFCC5E" w14:textId="77777777" w:rsidR="000079B0" w:rsidRPr="003D7F63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qryResult</w:t>
            </w:r>
          </w:p>
        </w:tc>
        <w:tc>
          <w:tcPr>
            <w:tcW w:w="1559" w:type="dxa"/>
          </w:tcPr>
          <w:p w14:paraId="1CE02338" w14:textId="77777777" w:rsidR="000079B0" w:rsidRDefault="000079B0" w:rsidP="000079B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5DB3D290" w14:textId="77777777" w:rsidR="000079B0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6A1D97E" w14:textId="77777777" w:rsidR="000079B0" w:rsidRDefault="000079B0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A21A84B" w14:textId="77777777" w:rsidR="000079B0" w:rsidRDefault="000079B0" w:rsidP="001047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查询结果</w:t>
            </w:r>
          </w:p>
          <w:p w14:paraId="1841FFD8" w14:textId="77777777" w:rsidR="000079B0" w:rsidRDefault="000079B0" w:rsidP="001047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SMS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短信内容或其它补充说明</w:t>
            </w:r>
          </w:p>
        </w:tc>
      </w:tr>
      <w:tr w:rsidR="000079B0" w:rsidRPr="00402C85" w14:paraId="6C49600A" w14:textId="77777777" w:rsidTr="000079B0">
        <w:trPr>
          <w:trHeight w:val="549"/>
        </w:trPr>
        <w:tc>
          <w:tcPr>
            <w:tcW w:w="2127" w:type="dxa"/>
          </w:tcPr>
          <w:p w14:paraId="3169B6BE" w14:textId="77777777" w:rsidR="0024424E" w:rsidRPr="003D7F63" w:rsidRDefault="0010479F" w:rsidP="002220BF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n</w:t>
            </w:r>
            <w:r w:rsidR="0024424E" w:rsidRPr="003D7F63">
              <w:rPr>
                <w:rFonts w:ascii="Consolas" w:eastAsia="微软雅黑" w:hAnsi="Consolas"/>
                <w:lang w:eastAsia="zh-CN"/>
              </w:rPr>
              <w:t>etData</w:t>
            </w:r>
          </w:p>
        </w:tc>
        <w:tc>
          <w:tcPr>
            <w:tcW w:w="1559" w:type="dxa"/>
          </w:tcPr>
          <w:p w14:paraId="3F94627A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A92B8CA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9C7E863" w14:textId="77777777" w:rsidR="0024424E" w:rsidRDefault="0024424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52AF0FC" w14:textId="77777777" w:rsidR="00107E60" w:rsidRDefault="00107E60" w:rsidP="001047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已用流量</w:t>
            </w:r>
          </w:p>
          <w:p w14:paraId="0B6BD748" w14:textId="77777777" w:rsidR="0024424E" w:rsidRPr="00107E60" w:rsidRDefault="0024424E" w:rsidP="001047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07E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本记帐周期内，</w:t>
            </w:r>
            <w:r w:rsidR="0010479F" w:rsidRPr="00107E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已用</w:t>
            </w:r>
            <w:r w:rsidRPr="00107E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上网流量</w:t>
            </w:r>
          </w:p>
          <w:p w14:paraId="432E8FA4" w14:textId="77777777" w:rsidR="00391F79" w:rsidRPr="00DE13C1" w:rsidRDefault="00391F79" w:rsidP="0010479F">
            <w:pPr>
              <w:rPr>
                <w:rFonts w:ascii="Consolas" w:eastAsia="微软雅黑" w:hAnsi="Consolas"/>
                <w:lang w:eastAsia="zh-CN"/>
              </w:rPr>
            </w:pPr>
            <w:r w:rsidRPr="006B069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（单位</w:t>
            </w:r>
            <w:r w:rsidRPr="006B069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Byte</w:t>
            </w:r>
            <w:r w:rsidRPr="006B069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E66D3B" w:rsidRPr="00BF473F" w14:paraId="5824794A" w14:textId="77777777" w:rsidTr="000079B0">
        <w:trPr>
          <w:trHeight w:val="209"/>
        </w:trPr>
        <w:tc>
          <w:tcPr>
            <w:tcW w:w="2127" w:type="dxa"/>
          </w:tcPr>
          <w:p w14:paraId="55F65B30" w14:textId="77777777" w:rsidR="00E66D3B" w:rsidRPr="003D7F63" w:rsidRDefault="00851319" w:rsidP="002220BF">
            <w:pPr>
              <w:rPr>
                <w:rFonts w:ascii="Consolas" w:eastAsia="微软雅黑" w:hAnsi="Consolas"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lastTopupDate</w:t>
            </w:r>
          </w:p>
        </w:tc>
        <w:tc>
          <w:tcPr>
            <w:tcW w:w="1559" w:type="dxa"/>
          </w:tcPr>
          <w:p w14:paraId="67152E81" w14:textId="77777777" w:rsidR="00E66D3B" w:rsidRDefault="00851319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2A6048C" w14:textId="77777777" w:rsidR="00E66D3B" w:rsidRDefault="00851319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609481A" w14:textId="77777777" w:rsidR="00E66D3B" w:rsidRPr="005C47AD" w:rsidRDefault="00E66D3B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D1FCDBC" w14:textId="77777777" w:rsidR="00E66D3B" w:rsidRDefault="00851319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最后充值日期</w:t>
            </w:r>
          </w:p>
        </w:tc>
      </w:tr>
      <w:tr w:rsidR="00E66D3B" w:rsidRPr="00BF473F" w14:paraId="1AC5A272" w14:textId="77777777" w:rsidTr="000079B0">
        <w:trPr>
          <w:trHeight w:val="209"/>
        </w:trPr>
        <w:tc>
          <w:tcPr>
            <w:tcW w:w="2127" w:type="dxa"/>
          </w:tcPr>
          <w:p w14:paraId="0A4DFD7A" w14:textId="77777777" w:rsidR="00E66D3B" w:rsidRPr="00027ADC" w:rsidRDefault="00851319" w:rsidP="002220BF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lastTopupValue</w:t>
            </w:r>
          </w:p>
        </w:tc>
        <w:tc>
          <w:tcPr>
            <w:tcW w:w="1559" w:type="dxa"/>
          </w:tcPr>
          <w:p w14:paraId="6D01F2E1" w14:textId="77777777" w:rsidR="00E66D3B" w:rsidRDefault="00851319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ECF9F77" w14:textId="77777777" w:rsidR="00E66D3B" w:rsidRDefault="00851319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E2590A3" w14:textId="77777777" w:rsidR="00E66D3B" w:rsidRPr="005C47AD" w:rsidRDefault="00E66D3B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22AB986" w14:textId="77777777" w:rsidR="00E66D3B" w:rsidRDefault="00851319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充值金额</w:t>
            </w:r>
          </w:p>
          <w:p w14:paraId="3C1C0A58" w14:textId="77777777" w:rsidR="00851319" w:rsidRDefault="00851319" w:rsidP="00F14664">
            <w:pPr>
              <w:rPr>
                <w:rFonts w:ascii="Consolas" w:eastAsia="微软雅黑" w:hAnsi="Consolas"/>
                <w:lang w:eastAsia="zh-CN"/>
              </w:rPr>
            </w:pPr>
            <w:r w:rsidRPr="006B069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lastRenderedPageBreak/>
              <w:t>（单位</w:t>
            </w:r>
            <w:r w:rsidRPr="006B069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：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元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614A83" w:rsidRPr="00BF473F" w14:paraId="77B9A445" w14:textId="77777777" w:rsidTr="00614A83">
        <w:trPr>
          <w:trHeight w:val="209"/>
        </w:trPr>
        <w:tc>
          <w:tcPr>
            <w:tcW w:w="2127" w:type="dxa"/>
          </w:tcPr>
          <w:p w14:paraId="2AF5BD0B" w14:textId="77777777" w:rsidR="00614A83" w:rsidRPr="00027ADC" w:rsidRDefault="00614A83" w:rsidP="00614A83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lastRenderedPageBreak/>
              <w:t>exActions</w:t>
            </w:r>
          </w:p>
        </w:tc>
        <w:tc>
          <w:tcPr>
            <w:tcW w:w="1559" w:type="dxa"/>
          </w:tcPr>
          <w:p w14:paraId="3062095E" w14:textId="77777777" w:rsidR="00614A83" w:rsidRDefault="00614A83" w:rsidP="00614A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3C0E21BB" w14:textId="77777777" w:rsidR="00614A83" w:rsidRDefault="00614A83" w:rsidP="00614A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530E0D3" w14:textId="77777777" w:rsidR="00614A83" w:rsidRPr="005C47AD" w:rsidRDefault="00614A83" w:rsidP="00614A8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F2DA29E" w14:textId="77777777" w:rsidR="00614A83" w:rsidRDefault="00614A83" w:rsidP="00614A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额外激</w:t>
            </w:r>
            <w:r>
              <w:rPr>
                <w:rFonts w:ascii="Consolas" w:eastAsia="微软雅黑" w:hAnsi="Consolas" w:hint="eastAsia"/>
                <w:lang w:eastAsia="zh-CN"/>
              </w:rPr>
              <w:t>活</w:t>
            </w:r>
            <w:r>
              <w:rPr>
                <w:rFonts w:ascii="Consolas" w:eastAsia="微软雅黑" w:hAnsi="Consolas"/>
                <w:lang w:eastAsia="zh-CN"/>
              </w:rPr>
              <w:t>等动作</w:t>
            </w:r>
          </w:p>
          <w:p w14:paraId="54C4686E" w14:textId="77777777" w:rsidR="00614A83" w:rsidRPr="00614A83" w:rsidRDefault="00614A83" w:rsidP="00614A8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14A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"action":"call;num=xxxxx;dur=10,at,ussd,sms"</w:t>
            </w:r>
          </w:p>
          <w:p w14:paraId="0DE7266C" w14:textId="77777777" w:rsidR="00614A83" w:rsidRDefault="00614A83" w:rsidP="00614A83">
            <w:pPr>
              <w:rPr>
                <w:rFonts w:ascii="Consolas" w:eastAsia="微软雅黑" w:hAnsi="Consolas"/>
                <w:lang w:eastAsia="zh-CN"/>
              </w:rPr>
            </w:pPr>
            <w:r w:rsidRPr="00614A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"action":"ussd;ctt=xxxxxx"</w:t>
            </w:r>
          </w:p>
        </w:tc>
      </w:tr>
      <w:tr w:rsidR="000079B0" w:rsidRPr="00BF473F" w14:paraId="43A29061" w14:textId="77777777" w:rsidTr="000079B0">
        <w:trPr>
          <w:trHeight w:val="209"/>
        </w:trPr>
        <w:tc>
          <w:tcPr>
            <w:tcW w:w="2127" w:type="dxa"/>
          </w:tcPr>
          <w:p w14:paraId="27DFDD42" w14:textId="77777777" w:rsidR="00107E60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5237FFEC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961DD7F" w14:textId="77777777" w:rsidR="00107E60" w:rsidRPr="005C47AD" w:rsidRDefault="008231E7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4A7B2608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16ED306" w14:textId="77777777" w:rsidR="00107E60" w:rsidRPr="009C60A1" w:rsidRDefault="00107E60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0079B0" w:rsidRPr="00BF473F" w14:paraId="6920BFE6" w14:textId="77777777" w:rsidTr="000079B0">
        <w:trPr>
          <w:trHeight w:val="209"/>
        </w:trPr>
        <w:tc>
          <w:tcPr>
            <w:tcW w:w="2127" w:type="dxa"/>
          </w:tcPr>
          <w:p w14:paraId="4E89B52D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13F85452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8C78084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89A20AB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BE41C5C" w14:textId="77777777" w:rsidR="00107E60" w:rsidRPr="005C47AD" w:rsidRDefault="00107E60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0079B0" w:rsidRPr="00BF473F" w14:paraId="1A9ED621" w14:textId="77777777" w:rsidTr="000079B0">
        <w:trPr>
          <w:trHeight w:val="209"/>
        </w:trPr>
        <w:tc>
          <w:tcPr>
            <w:tcW w:w="2127" w:type="dxa"/>
          </w:tcPr>
          <w:p w14:paraId="286EC986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3D35F3E5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9DA6657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A9502C1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1977636" w14:textId="77777777" w:rsidR="00107E60" w:rsidRPr="005C47AD" w:rsidRDefault="00107E60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</w:t>
            </w:r>
            <w:r>
              <w:rPr>
                <w:rFonts w:ascii="Consolas" w:eastAsia="微软雅黑" w:hAnsi="Consolas" w:hint="eastAsia"/>
                <w:lang w:eastAsia="zh-CN"/>
              </w:rPr>
              <w:t>人</w:t>
            </w:r>
          </w:p>
        </w:tc>
      </w:tr>
      <w:tr w:rsidR="000079B0" w:rsidRPr="00BF473F" w14:paraId="1BE4286C" w14:textId="77777777" w:rsidTr="000079B0">
        <w:trPr>
          <w:trHeight w:val="209"/>
        </w:trPr>
        <w:tc>
          <w:tcPr>
            <w:tcW w:w="2127" w:type="dxa"/>
          </w:tcPr>
          <w:p w14:paraId="5A8961AA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374A101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C5192EF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07EA00F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4CF3300" w14:textId="77777777" w:rsidR="00107E60" w:rsidRPr="005C47AD" w:rsidRDefault="00107E60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0079B0" w:rsidRPr="00BF473F" w14:paraId="7DC242C5" w14:textId="77777777" w:rsidTr="000079B0">
        <w:trPr>
          <w:trHeight w:val="209"/>
        </w:trPr>
        <w:tc>
          <w:tcPr>
            <w:tcW w:w="2127" w:type="dxa"/>
          </w:tcPr>
          <w:p w14:paraId="1AEF6B2A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6DEED903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F082F1D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8046271" w14:textId="77777777" w:rsidR="00107E60" w:rsidRPr="005C47AD" w:rsidRDefault="00107E60" w:rsidP="002220B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B419371" w14:textId="77777777" w:rsidR="00107E60" w:rsidRPr="005C47AD" w:rsidRDefault="00107E60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20886EE9" w14:textId="77777777" w:rsidR="0024424E" w:rsidRDefault="0024424E" w:rsidP="0024424E"/>
    <w:p w14:paraId="2D13B77D" w14:textId="77777777" w:rsidR="0024424E" w:rsidRDefault="0024424E" w:rsidP="0024424E"/>
    <w:p w14:paraId="6872FDE4" w14:textId="77777777" w:rsidR="0024424E" w:rsidRDefault="0024424E" w:rsidP="000B33E7"/>
    <w:p w14:paraId="1E82F89C" w14:textId="77777777" w:rsidR="005173A5" w:rsidRDefault="005173A5" w:rsidP="005173A5"/>
    <w:p w14:paraId="218837EA" w14:textId="77777777" w:rsidR="008768C4" w:rsidRDefault="008768C4" w:rsidP="005173A5"/>
    <w:p w14:paraId="01D5CB2D" w14:textId="77777777" w:rsidR="008768C4" w:rsidRDefault="008768C4" w:rsidP="005173A5"/>
    <w:p w14:paraId="01E0358C" w14:textId="77777777" w:rsidR="00B2221A" w:rsidRDefault="00B2221A" w:rsidP="00B2221A"/>
    <w:p w14:paraId="1172F82F" w14:textId="77777777" w:rsidR="00B2221A" w:rsidRDefault="00B2221A" w:rsidP="00B2221A"/>
    <w:p w14:paraId="02A7CFA8" w14:textId="77777777" w:rsidR="00B2221A" w:rsidRDefault="00B2221A" w:rsidP="00B2221A"/>
    <w:p w14:paraId="7AD60ECD" w14:textId="77777777" w:rsidR="00B2221A" w:rsidRDefault="00B2221A" w:rsidP="00B2221A"/>
    <w:p w14:paraId="0102D405" w14:textId="77777777" w:rsidR="00B2221A" w:rsidRPr="00027ADC" w:rsidRDefault="00B2221A" w:rsidP="00B2221A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0" w:name="_Toc466366553"/>
      <w:r w:rsidRPr="00027AD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027ADC">
        <w:rPr>
          <w:rFonts w:ascii="Consolas" w:eastAsia="微软雅黑" w:hAnsi="Consolas"/>
          <w:bCs/>
          <w:i w:val="0"/>
          <w:iCs/>
          <w:lang w:val="en-US" w:eastAsia="zh-HK"/>
        </w:rPr>
        <w:t>SIM</w:t>
      </w:r>
      <w:r w:rsidR="00CA700C" w:rsidRPr="00027ADC">
        <w:rPr>
          <w:rFonts w:ascii="Consolas" w:eastAsia="微软雅黑" w:hAnsi="Consolas"/>
          <w:bCs/>
          <w:i w:val="0"/>
          <w:iCs/>
          <w:lang w:val="en-US" w:eastAsia="zh-HK"/>
        </w:rPr>
        <w:t>Opr</w:t>
      </w:r>
      <w:r w:rsidRPr="00027ADC">
        <w:rPr>
          <w:rFonts w:ascii="Consolas" w:eastAsia="微软雅黑" w:hAnsi="Consolas"/>
          <w:bCs/>
          <w:i w:val="0"/>
          <w:iCs/>
          <w:lang w:val="en-US" w:eastAsia="zh-HK"/>
        </w:rPr>
        <w:t>Record</w:t>
      </w:r>
      <w:bookmarkEnd w:id="2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B2221A" w:rsidRPr="00BF473F" w14:paraId="0BB300A3" w14:textId="77777777" w:rsidTr="00E87EFB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648C7A70" w14:textId="77777777" w:rsidR="00B2221A" w:rsidRPr="00C3424E" w:rsidRDefault="00B2221A" w:rsidP="00E87EF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42047C" w14:textId="77777777" w:rsidR="00B2221A" w:rsidRPr="005C47AD" w:rsidRDefault="00B2221A" w:rsidP="00E87E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CA700C">
              <w:rPr>
                <w:rFonts w:ascii="Consolas" w:eastAsia="微软雅黑" w:hAnsi="Consolas"/>
                <w:kern w:val="0"/>
                <w:sz w:val="20"/>
                <w:lang w:eastAsia="zh-CN"/>
              </w:rPr>
              <w:t>SIMOprRecord</w:t>
            </w:r>
          </w:p>
        </w:tc>
      </w:tr>
      <w:tr w:rsidR="00B2221A" w:rsidRPr="00BF473F" w14:paraId="52593E23" w14:textId="77777777" w:rsidTr="00E87EFB">
        <w:trPr>
          <w:trHeight w:val="978"/>
        </w:trPr>
        <w:tc>
          <w:tcPr>
            <w:tcW w:w="1985" w:type="dxa"/>
            <w:shd w:val="clear" w:color="auto" w:fill="E6E6E6"/>
          </w:tcPr>
          <w:p w14:paraId="6D2C1CCB" w14:textId="77777777" w:rsidR="00B2221A" w:rsidRPr="00C3424E" w:rsidRDefault="00B2221A" w:rsidP="00E87E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50597EB2" w14:textId="77777777" w:rsidR="00B2221A" w:rsidRDefault="00CA700C" w:rsidP="00E87E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卡操作记录</w:t>
            </w:r>
          </w:p>
          <w:p w14:paraId="145E62AF" w14:textId="77777777" w:rsidR="00CA700C" w:rsidRDefault="00CA700C" w:rsidP="00E87E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激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活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充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查询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失等操作记录</w:t>
            </w:r>
          </w:p>
          <w:p w14:paraId="03FC9C42" w14:textId="77777777" w:rsidR="00B2221A" w:rsidRDefault="00B2221A" w:rsidP="00E87E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  <w:p w14:paraId="0D034ACC" w14:textId="77777777" w:rsidR="00B2221A" w:rsidRPr="005C47AD" w:rsidRDefault="00B2221A" w:rsidP="00E87E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B2221A" w:rsidRPr="00BF473F" w14:paraId="22347E91" w14:textId="77777777" w:rsidTr="00E87EFB">
        <w:tc>
          <w:tcPr>
            <w:tcW w:w="1985" w:type="dxa"/>
            <w:shd w:val="clear" w:color="auto" w:fill="E6E6E6"/>
          </w:tcPr>
          <w:p w14:paraId="44B1B03D" w14:textId="77777777" w:rsidR="00B2221A" w:rsidRPr="00C3424E" w:rsidRDefault="00B2221A" w:rsidP="00E87E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6FC2E0BC" w14:textId="77777777" w:rsidR="00B2221A" w:rsidRPr="005C47AD" w:rsidRDefault="00B2221A" w:rsidP="00E87E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B2221A" w:rsidRPr="00BF473F" w14:paraId="654C1E46" w14:textId="77777777" w:rsidTr="00E87EFB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52E8344D" w14:textId="77777777" w:rsidR="00B2221A" w:rsidRPr="00C3424E" w:rsidRDefault="00B2221A" w:rsidP="00E87E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2B4D95" w14:textId="77777777" w:rsidR="00B2221A" w:rsidRPr="005C47AD" w:rsidRDefault="00B2221A" w:rsidP="00E87E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3D7F63">
              <w:rPr>
                <w:rFonts w:ascii="Consolas" w:eastAsia="微软雅黑" w:hAnsi="Consolas"/>
                <w:sz w:val="20"/>
                <w:lang w:eastAsia="zh-CN"/>
              </w:rPr>
              <w:t>keyVNSID</w:t>
            </w:r>
          </w:p>
        </w:tc>
      </w:tr>
      <w:tr w:rsidR="00B2221A" w:rsidRPr="00BF473F" w14:paraId="0EEF66ED" w14:textId="77777777" w:rsidTr="00E87EFB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343258C5" w14:textId="77777777" w:rsidR="00B2221A" w:rsidRPr="00C3424E" w:rsidRDefault="00B2221A" w:rsidP="00E87E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844247" w14:textId="77777777" w:rsidR="00B2221A" w:rsidRPr="005C47AD" w:rsidRDefault="00B2221A" w:rsidP="00E87E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B2221A" w:rsidRPr="00BF473F" w14:paraId="3A7FF49F" w14:textId="77777777" w:rsidTr="00E87EFB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114C505E" w14:textId="77777777" w:rsidR="00B2221A" w:rsidRPr="00C3424E" w:rsidRDefault="00B2221A" w:rsidP="00E87E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37B3D774" w14:textId="77777777" w:rsidR="00B2221A" w:rsidRPr="00C3424E" w:rsidRDefault="00B2221A" w:rsidP="00E87E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095D448D" w14:textId="77777777" w:rsidR="00B2221A" w:rsidRPr="00C3424E" w:rsidRDefault="00B2221A" w:rsidP="00E87E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5A1B8CAB" w14:textId="77777777" w:rsidR="00B2221A" w:rsidRPr="00C3424E" w:rsidRDefault="00B2221A" w:rsidP="00E87E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6DF065D8" w14:textId="77777777" w:rsidR="00B2221A" w:rsidRPr="00C3424E" w:rsidRDefault="00B2221A" w:rsidP="00E87E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CA700C" w:rsidRPr="00BF473F" w14:paraId="2A564897" w14:textId="77777777" w:rsidTr="00E87EFB">
        <w:trPr>
          <w:trHeight w:val="387"/>
        </w:trPr>
        <w:tc>
          <w:tcPr>
            <w:tcW w:w="1985" w:type="dxa"/>
          </w:tcPr>
          <w:p w14:paraId="59D859FE" w14:textId="77777777" w:rsidR="00CA700C" w:rsidRPr="005C47AD" w:rsidRDefault="00CA700C" w:rsidP="00E87EFB">
            <w:pPr>
              <w:rPr>
                <w:rFonts w:ascii="Consolas" w:eastAsia="微软雅黑" w:hAnsi="Consolas"/>
                <w:b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</w:t>
            </w:r>
            <w:r w:rsidRPr="003D7F63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701" w:type="dxa"/>
          </w:tcPr>
          <w:p w14:paraId="5C014422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79FA48B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2783A52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9621CC0" w14:textId="77777777" w:rsidR="00CA700C" w:rsidRPr="00311CEF" w:rsidRDefault="00054E0D" w:rsidP="00CA700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操作</w:t>
            </w:r>
            <w:r>
              <w:rPr>
                <w:rFonts w:ascii="Consolas" w:eastAsia="微软雅黑" w:hAnsi="Consolas"/>
                <w:lang w:eastAsia="zh-CN"/>
              </w:rPr>
              <w:t>记录</w:t>
            </w:r>
            <w:r w:rsidR="00CA700C" w:rsidRPr="00311CEF">
              <w:rPr>
                <w:rFonts w:ascii="Consolas" w:eastAsia="微软雅黑" w:hAnsi="Consolas"/>
                <w:lang w:eastAsia="zh-CN"/>
              </w:rPr>
              <w:t>号</w:t>
            </w:r>
          </w:p>
          <w:p w14:paraId="23F5DE1A" w14:textId="77777777" w:rsidR="00CA700C" w:rsidRPr="007002C5" w:rsidRDefault="00CA700C" w:rsidP="00CA700C">
            <w:pPr>
              <w:rPr>
                <w:rFonts w:ascii="Consolas" w:eastAsia="微软雅黑" w:hAnsi="Consolas"/>
                <w:lang w:eastAsia="zh-CN"/>
              </w:rPr>
            </w:pPr>
            <w:r w:rsidRPr="00F37F3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CA700C" w:rsidRPr="00BF473F" w14:paraId="276FC138" w14:textId="77777777" w:rsidTr="00E87EFB">
        <w:trPr>
          <w:trHeight w:val="367"/>
        </w:trPr>
        <w:tc>
          <w:tcPr>
            <w:tcW w:w="1985" w:type="dxa"/>
          </w:tcPr>
          <w:p w14:paraId="4B2B84B9" w14:textId="77777777" w:rsidR="00CA700C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idxICCID</w:t>
            </w:r>
          </w:p>
        </w:tc>
        <w:tc>
          <w:tcPr>
            <w:tcW w:w="1701" w:type="dxa"/>
          </w:tcPr>
          <w:p w14:paraId="5F8F8C11" w14:textId="77777777" w:rsidR="00CA700C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0FD405E" w14:textId="77777777" w:rsidR="00CA700C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E9B27F9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593C6C" w14:textId="77777777" w:rsidR="00CA700C" w:rsidRPr="00CA700C" w:rsidRDefault="00CA700C" w:rsidP="00CA700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卡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ICCI</w:t>
            </w:r>
            <w:r w:rsidRPr="00A06F7A">
              <w:rPr>
                <w:rFonts w:ascii="Consolas" w:eastAsia="微软雅黑" w:hAnsi="Consolas"/>
                <w:kern w:val="0"/>
                <w:sz w:val="20"/>
                <w:lang w:eastAsia="zh-CN"/>
              </w:rPr>
              <w:t>D</w:t>
            </w:r>
          </w:p>
        </w:tc>
      </w:tr>
      <w:tr w:rsidR="00CA700C" w:rsidRPr="00BF473F" w14:paraId="768B3ECD" w14:textId="77777777" w:rsidTr="00E87EFB">
        <w:trPr>
          <w:trHeight w:val="215"/>
        </w:trPr>
        <w:tc>
          <w:tcPr>
            <w:tcW w:w="1985" w:type="dxa"/>
          </w:tcPr>
          <w:p w14:paraId="05544DD9" w14:textId="77777777" w:rsidR="00CA700C" w:rsidRPr="006C7465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action</w:t>
            </w:r>
          </w:p>
        </w:tc>
        <w:tc>
          <w:tcPr>
            <w:tcW w:w="1701" w:type="dxa"/>
          </w:tcPr>
          <w:p w14:paraId="0E3B42C5" w14:textId="77777777" w:rsidR="00CA700C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127D373E" w14:textId="77777777" w:rsidR="00CA700C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8BCF76C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46CE964" w14:textId="77777777" w:rsidR="00CA700C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操作类型</w:t>
            </w:r>
          </w:p>
          <w:p w14:paraId="51425E2B" w14:textId="77777777" w:rsidR="002A04BB" w:rsidRDefault="002A04BB" w:rsidP="00E87E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NEW: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新增未激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活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</w:p>
          <w:p w14:paraId="7A238457" w14:textId="77777777" w:rsidR="002A04BB" w:rsidRDefault="002A04BB" w:rsidP="00E87E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ADD: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增加已激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活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</w:p>
          <w:p w14:paraId="3F98ECF3" w14:textId="77777777" w:rsidR="002A04BB" w:rsidRDefault="002A04BB" w:rsidP="00E87E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ACT: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激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活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</w:p>
          <w:p w14:paraId="68C6FD1E" w14:textId="77777777" w:rsidR="002A04BB" w:rsidRDefault="002A04BB" w:rsidP="00E87E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TOP: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卡充值</w:t>
            </w:r>
          </w:p>
          <w:p w14:paraId="34E955BF" w14:textId="77777777" w:rsidR="002A04BB" w:rsidRPr="002A04BB" w:rsidRDefault="002A04BB" w:rsidP="00E87E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SQY:SMS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查询卡余额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CA700C" w:rsidRPr="00BF473F" w14:paraId="19353F62" w14:textId="77777777" w:rsidTr="00E87EFB">
        <w:trPr>
          <w:trHeight w:val="215"/>
        </w:trPr>
        <w:tc>
          <w:tcPr>
            <w:tcW w:w="1985" w:type="dxa"/>
          </w:tcPr>
          <w:p w14:paraId="56F52413" w14:textId="77777777" w:rsidR="00CA700C" w:rsidRPr="006C7465" w:rsidRDefault="00054E0D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req</w:t>
            </w:r>
          </w:p>
        </w:tc>
        <w:tc>
          <w:tcPr>
            <w:tcW w:w="1701" w:type="dxa"/>
          </w:tcPr>
          <w:p w14:paraId="1575D26F" w14:textId="77777777" w:rsidR="00CA700C" w:rsidRDefault="00DA119E" w:rsidP="00DA119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6416A485" w14:textId="77777777" w:rsidR="00CA700C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3B264FF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DD96CF0" w14:textId="77777777" w:rsidR="00CA700C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操作命令</w:t>
            </w:r>
            <w:r>
              <w:rPr>
                <w:rFonts w:ascii="Consolas" w:eastAsia="微软雅黑" w:hAnsi="Consolas" w:hint="eastAsia"/>
                <w:lang w:eastAsia="zh-CN"/>
              </w:rPr>
              <w:t>及</w:t>
            </w:r>
            <w:r>
              <w:rPr>
                <w:rFonts w:ascii="Consolas" w:eastAsia="微软雅黑" w:hAnsi="Consolas"/>
                <w:lang w:eastAsia="zh-CN"/>
              </w:rPr>
              <w:t>参数</w:t>
            </w:r>
          </w:p>
        </w:tc>
      </w:tr>
      <w:tr w:rsidR="00CA700C" w:rsidRPr="00BF473F" w14:paraId="19A75E51" w14:textId="77777777" w:rsidTr="00DA119E">
        <w:trPr>
          <w:trHeight w:val="282"/>
        </w:trPr>
        <w:tc>
          <w:tcPr>
            <w:tcW w:w="1985" w:type="dxa"/>
          </w:tcPr>
          <w:p w14:paraId="2ACD4062" w14:textId="77777777" w:rsidR="00CA700C" w:rsidRPr="006C7465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result</w:t>
            </w:r>
          </w:p>
        </w:tc>
        <w:tc>
          <w:tcPr>
            <w:tcW w:w="1701" w:type="dxa"/>
          </w:tcPr>
          <w:p w14:paraId="1F2BC8C5" w14:textId="77777777" w:rsidR="00CA700C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DC1E6E2" w14:textId="77777777" w:rsidR="00CA700C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2C36A95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DDCA0FB" w14:textId="77777777" w:rsidR="00CA700C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操作结果</w:t>
            </w:r>
          </w:p>
          <w:p w14:paraId="7418A8A1" w14:textId="77777777" w:rsidR="00054E0D" w:rsidRDefault="00054E0D" w:rsidP="00054E0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操作成功</w:t>
            </w:r>
          </w:p>
          <w:p w14:paraId="710A1475" w14:textId="77777777" w:rsidR="00054E0D" w:rsidRDefault="00054E0D" w:rsidP="00054E0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非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操作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失败</w:t>
            </w:r>
          </w:p>
          <w:p w14:paraId="2ABFC2F8" w14:textId="77777777" w:rsidR="00054E0D" w:rsidRDefault="00054E0D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DA119E" w:rsidRPr="00BF473F" w14:paraId="2DCBD5DE" w14:textId="77777777" w:rsidTr="00E87EFB">
        <w:trPr>
          <w:trHeight w:val="215"/>
        </w:trPr>
        <w:tc>
          <w:tcPr>
            <w:tcW w:w="1985" w:type="dxa"/>
          </w:tcPr>
          <w:p w14:paraId="44DA0212" w14:textId="77777777" w:rsidR="00DA119E" w:rsidRDefault="002A04BB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resp</w:t>
            </w:r>
          </w:p>
        </w:tc>
        <w:tc>
          <w:tcPr>
            <w:tcW w:w="1701" w:type="dxa"/>
          </w:tcPr>
          <w:p w14:paraId="7A8E52AA" w14:textId="77777777" w:rsidR="00DA119E" w:rsidRDefault="002A04BB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10633B3" w14:textId="77777777" w:rsidR="00DA119E" w:rsidRDefault="002A04BB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5FA4241" w14:textId="77777777" w:rsidR="00DA119E" w:rsidRPr="005C47AD" w:rsidRDefault="00DA119E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CCC847E" w14:textId="77777777" w:rsidR="00DA119E" w:rsidRDefault="002A04BB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回复</w:t>
            </w:r>
            <w:r>
              <w:rPr>
                <w:rFonts w:ascii="Consolas" w:eastAsia="微软雅黑" w:hAnsi="Consolas" w:hint="eastAsia"/>
                <w:lang w:eastAsia="zh-CN"/>
              </w:rPr>
              <w:t>内容</w:t>
            </w:r>
          </w:p>
          <w:p w14:paraId="1D039730" w14:textId="77777777" w:rsidR="002A04BB" w:rsidRDefault="002A04BB" w:rsidP="002A04B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比如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短信</w:t>
            </w:r>
          </w:p>
        </w:tc>
      </w:tr>
      <w:tr w:rsidR="00CA700C" w:rsidRPr="00BF473F" w14:paraId="61159AC1" w14:textId="77777777" w:rsidTr="00E87EFB">
        <w:trPr>
          <w:trHeight w:val="215"/>
        </w:trPr>
        <w:tc>
          <w:tcPr>
            <w:tcW w:w="1985" w:type="dxa"/>
          </w:tcPr>
          <w:p w14:paraId="7FD87FC9" w14:textId="77777777" w:rsidR="00CA700C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</w:p>
        </w:tc>
        <w:tc>
          <w:tcPr>
            <w:tcW w:w="1701" w:type="dxa"/>
          </w:tcPr>
          <w:p w14:paraId="2FAB2F91" w14:textId="77777777" w:rsidR="00CA700C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554C96BB" w14:textId="77777777" w:rsidR="00CA700C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63F6197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88FE001" w14:textId="77777777" w:rsidR="00CA700C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</w:t>
            </w:r>
            <w:r>
              <w:rPr>
                <w:rFonts w:ascii="Consolas" w:eastAsia="微软雅黑" w:hAnsi="Consolas" w:hint="eastAsia"/>
                <w:lang w:eastAsia="zh-CN"/>
              </w:rPr>
              <w:t>址</w:t>
            </w:r>
          </w:p>
          <w:p w14:paraId="429173D5" w14:textId="77777777" w:rsidR="00CA700C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访问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WSURL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密码</w:t>
            </w:r>
          </w:p>
        </w:tc>
      </w:tr>
      <w:tr w:rsidR="00CA700C" w:rsidRPr="00E00CC0" w14:paraId="67ACD7AD" w14:textId="77777777" w:rsidTr="00E87EFB">
        <w:trPr>
          <w:trHeight w:val="215"/>
        </w:trPr>
        <w:tc>
          <w:tcPr>
            <w:tcW w:w="1985" w:type="dxa"/>
          </w:tcPr>
          <w:p w14:paraId="14DEB8EE" w14:textId="77777777" w:rsidR="00CA700C" w:rsidRPr="009C60A1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remark</w:t>
            </w:r>
          </w:p>
        </w:tc>
        <w:tc>
          <w:tcPr>
            <w:tcW w:w="1701" w:type="dxa"/>
          </w:tcPr>
          <w:p w14:paraId="3F693BA2" w14:textId="77777777" w:rsidR="00CA700C" w:rsidRPr="009C60A1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43218008" w14:textId="77777777" w:rsidR="00CA700C" w:rsidRPr="009C60A1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77398600" w14:textId="77777777" w:rsidR="00CA700C" w:rsidRPr="009C60A1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D698B2" w14:textId="77777777" w:rsidR="00CA700C" w:rsidRPr="009C60A1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CA700C" w:rsidRPr="00BF473F" w14:paraId="45BA8A0E" w14:textId="77777777" w:rsidTr="00E87EFB">
        <w:trPr>
          <w:trHeight w:val="215"/>
        </w:trPr>
        <w:tc>
          <w:tcPr>
            <w:tcW w:w="1985" w:type="dxa"/>
          </w:tcPr>
          <w:p w14:paraId="6CDB0127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28C8384B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4246A4B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40E78F1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A428A25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CA700C" w:rsidRPr="00BF473F" w14:paraId="7B5C83FD" w14:textId="77777777" w:rsidTr="00E87EFB">
        <w:trPr>
          <w:trHeight w:val="215"/>
        </w:trPr>
        <w:tc>
          <w:tcPr>
            <w:tcW w:w="1985" w:type="dxa"/>
          </w:tcPr>
          <w:p w14:paraId="204F020C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120E3A5D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6E1B782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C49D921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81BBE34" w14:textId="77777777" w:rsidR="00CA700C" w:rsidRPr="005C47AD" w:rsidRDefault="00CA700C" w:rsidP="00E87E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27407C78" w14:textId="77777777" w:rsidR="00B2221A" w:rsidRDefault="00B2221A" w:rsidP="00B2221A"/>
    <w:p w14:paraId="6FF3CF4C" w14:textId="77777777" w:rsidR="00B2221A" w:rsidRDefault="00B2221A" w:rsidP="00B2221A"/>
    <w:p w14:paraId="7764904A" w14:textId="77777777" w:rsidR="00B2221A" w:rsidRDefault="00B2221A" w:rsidP="00B2221A"/>
    <w:p w14:paraId="6800667C" w14:textId="77777777" w:rsidR="00B2221A" w:rsidRDefault="00B2221A" w:rsidP="005173A5"/>
    <w:p w14:paraId="726889C5" w14:textId="77777777" w:rsidR="008768C4" w:rsidRDefault="008768C4" w:rsidP="005173A5"/>
    <w:p w14:paraId="2F7A4BE5" w14:textId="77777777" w:rsidR="008768C4" w:rsidRDefault="008768C4" w:rsidP="005173A5"/>
    <w:p w14:paraId="01BE5774" w14:textId="77777777" w:rsidR="008768C4" w:rsidRDefault="008768C4" w:rsidP="005173A5"/>
    <w:p w14:paraId="7E2DA6A6" w14:textId="77777777" w:rsidR="008768C4" w:rsidRDefault="008768C4" w:rsidP="005173A5"/>
    <w:p w14:paraId="385F2046" w14:textId="77777777" w:rsidR="008768C4" w:rsidRDefault="008768C4" w:rsidP="005173A5"/>
    <w:p w14:paraId="3465F279" w14:textId="77777777" w:rsidR="008768C4" w:rsidRDefault="008768C4" w:rsidP="005173A5"/>
    <w:p w14:paraId="4613EC04" w14:textId="77777777" w:rsidR="008768C4" w:rsidRDefault="008768C4" w:rsidP="005173A5"/>
    <w:p w14:paraId="05522A0D" w14:textId="77777777" w:rsidR="008768C4" w:rsidRDefault="008768C4" w:rsidP="005173A5"/>
    <w:p w14:paraId="3C23EAF9" w14:textId="77777777" w:rsidR="008768C4" w:rsidRDefault="008768C4" w:rsidP="005173A5"/>
    <w:p w14:paraId="48FA196A" w14:textId="77777777" w:rsidR="008768C4" w:rsidRDefault="008768C4" w:rsidP="005173A5"/>
    <w:p w14:paraId="3DADD1DF" w14:textId="77777777" w:rsidR="008768C4" w:rsidRDefault="008768C4" w:rsidP="005173A5"/>
    <w:p w14:paraId="50593419" w14:textId="77777777" w:rsidR="008768C4" w:rsidRDefault="008768C4" w:rsidP="005173A5"/>
    <w:p w14:paraId="093085FE" w14:textId="77777777" w:rsidR="008768C4" w:rsidRDefault="008768C4" w:rsidP="005173A5"/>
    <w:p w14:paraId="25910BC2" w14:textId="77777777" w:rsidR="008768C4" w:rsidRDefault="008768C4" w:rsidP="005173A5"/>
    <w:p w14:paraId="487CEAF1" w14:textId="77777777" w:rsidR="008768C4" w:rsidRDefault="008768C4" w:rsidP="005173A5"/>
    <w:p w14:paraId="7B4DF4BE" w14:textId="77777777" w:rsidR="008768C4" w:rsidRDefault="008768C4" w:rsidP="005173A5"/>
    <w:p w14:paraId="78B30B04" w14:textId="77777777" w:rsidR="008768C4" w:rsidRDefault="008768C4" w:rsidP="005173A5"/>
    <w:p w14:paraId="07BA8B2C" w14:textId="77777777" w:rsidR="008768C4" w:rsidRDefault="008768C4" w:rsidP="005173A5"/>
    <w:p w14:paraId="1A79CE0F" w14:textId="77777777" w:rsidR="008768C4" w:rsidRDefault="008768C4" w:rsidP="005173A5"/>
    <w:p w14:paraId="4DE2DC55" w14:textId="77777777" w:rsidR="008768C4" w:rsidRDefault="008768C4" w:rsidP="005173A5"/>
    <w:p w14:paraId="132B7C47" w14:textId="77777777" w:rsidR="0024424E" w:rsidRDefault="0024424E" w:rsidP="000B33E7"/>
    <w:p w14:paraId="064B69A4" w14:textId="77777777" w:rsidR="0024424E" w:rsidRDefault="0024424E" w:rsidP="000B33E7"/>
    <w:p w14:paraId="162074C0" w14:textId="77777777" w:rsidR="0024424E" w:rsidRDefault="0024424E" w:rsidP="000B33E7"/>
    <w:p w14:paraId="762B97C1" w14:textId="77777777" w:rsidR="0024424E" w:rsidRDefault="0024424E" w:rsidP="000B33E7"/>
    <w:p w14:paraId="0169B530" w14:textId="77777777" w:rsidR="000B33E7" w:rsidRDefault="000B33E7" w:rsidP="000B33E7"/>
    <w:p w14:paraId="4F589F78" w14:textId="77777777" w:rsidR="00276FF8" w:rsidRPr="00D538B7" w:rsidRDefault="00276FF8" w:rsidP="00276FF8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1" w:name="_Toc466366554"/>
      <w:r w:rsidRPr="00D538B7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D538B7">
        <w:rPr>
          <w:rFonts w:ascii="Consolas" w:eastAsia="微软雅黑" w:hAnsi="Consolas"/>
          <w:bCs/>
          <w:i w:val="0"/>
          <w:iCs/>
          <w:lang w:eastAsia="zh-HK"/>
        </w:rPr>
        <w:t>VNS</w:t>
      </w:r>
      <w:bookmarkEnd w:id="21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276FF8" w:rsidRPr="00BF473F" w14:paraId="427A23F2" w14:textId="77777777" w:rsidTr="00ED7C8D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15EA9ECE" w14:textId="77777777" w:rsidR="00276FF8" w:rsidRPr="00C3424E" w:rsidRDefault="00276FF8" w:rsidP="00ED7C8D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DB0C77" w14:textId="77777777" w:rsidR="00276FF8" w:rsidRPr="005C47AD" w:rsidRDefault="00276FF8" w:rsidP="00ED7C8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694FE2">
              <w:rPr>
                <w:rFonts w:ascii="Consolas" w:eastAsia="微软雅黑" w:hAnsi="Consolas"/>
                <w:kern w:val="0"/>
                <w:sz w:val="20"/>
                <w:lang w:eastAsia="zh-CN"/>
              </w:rPr>
              <w:t>VNS</w:t>
            </w:r>
          </w:p>
        </w:tc>
      </w:tr>
      <w:tr w:rsidR="00276FF8" w:rsidRPr="00BF473F" w14:paraId="0554319C" w14:textId="77777777" w:rsidTr="00ED7C8D">
        <w:trPr>
          <w:trHeight w:val="978"/>
        </w:trPr>
        <w:tc>
          <w:tcPr>
            <w:tcW w:w="1985" w:type="dxa"/>
            <w:shd w:val="clear" w:color="auto" w:fill="E6E6E6"/>
          </w:tcPr>
          <w:p w14:paraId="62C1D846" w14:textId="77777777" w:rsidR="00276FF8" w:rsidRPr="00C3424E" w:rsidRDefault="00276FF8" w:rsidP="00ED7C8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4192DBB5" w14:textId="77777777" w:rsidR="00276FF8" w:rsidRDefault="00694FE2" w:rsidP="00ED7C8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VNS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服务节点表</w:t>
            </w:r>
          </w:p>
          <w:p w14:paraId="3A038645" w14:textId="77777777" w:rsidR="00694FE2" w:rsidRDefault="00694FE2" w:rsidP="00ED7C8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  <w:p w14:paraId="3442E4E7" w14:textId="77777777" w:rsidR="00276FF8" w:rsidRPr="005C47AD" w:rsidRDefault="00276FF8" w:rsidP="00ED7C8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276FF8" w:rsidRPr="00BF473F" w14:paraId="55DEEF9F" w14:textId="77777777" w:rsidTr="00ED7C8D">
        <w:tc>
          <w:tcPr>
            <w:tcW w:w="1985" w:type="dxa"/>
            <w:shd w:val="clear" w:color="auto" w:fill="E6E6E6"/>
          </w:tcPr>
          <w:p w14:paraId="09FFF049" w14:textId="77777777" w:rsidR="00276FF8" w:rsidRPr="00C3424E" w:rsidRDefault="00276FF8" w:rsidP="00ED7C8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3AB1E65A" w14:textId="77777777" w:rsidR="00276FF8" w:rsidRPr="005C47AD" w:rsidRDefault="00276FF8" w:rsidP="00ED7C8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276FF8" w:rsidRPr="00BF473F" w14:paraId="571C1849" w14:textId="77777777" w:rsidTr="00ED7C8D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649B9A4D" w14:textId="77777777" w:rsidR="00276FF8" w:rsidRPr="00C3424E" w:rsidRDefault="00276FF8" w:rsidP="00ED7C8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7B5942" w14:textId="77777777" w:rsidR="00276FF8" w:rsidRPr="005C47AD" w:rsidRDefault="003D7F63" w:rsidP="00ED7C8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3D7F63">
              <w:rPr>
                <w:rFonts w:ascii="Consolas" w:eastAsia="微软雅黑" w:hAnsi="Consolas"/>
                <w:sz w:val="20"/>
                <w:lang w:eastAsia="zh-CN"/>
              </w:rPr>
              <w:t>keyVNSID</w:t>
            </w:r>
          </w:p>
        </w:tc>
      </w:tr>
      <w:tr w:rsidR="00276FF8" w:rsidRPr="00BF473F" w14:paraId="3772C0A3" w14:textId="77777777" w:rsidTr="00ED7C8D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6BDC8428" w14:textId="77777777" w:rsidR="00276FF8" w:rsidRPr="00C3424E" w:rsidRDefault="00276FF8" w:rsidP="00ED7C8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5C6D1FE" w14:textId="77777777" w:rsidR="00276FF8" w:rsidRPr="005C47AD" w:rsidRDefault="00276FF8" w:rsidP="00ED7C8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276FF8" w:rsidRPr="00BF473F" w14:paraId="06944BB1" w14:textId="77777777" w:rsidTr="00ED7C8D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4854EC01" w14:textId="77777777" w:rsidR="00276FF8" w:rsidRPr="00C3424E" w:rsidRDefault="00276FF8" w:rsidP="00ED7C8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CEEC471" w14:textId="77777777" w:rsidR="00276FF8" w:rsidRPr="00C3424E" w:rsidRDefault="00276FF8" w:rsidP="00ED7C8D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EF31A56" w14:textId="77777777" w:rsidR="00276FF8" w:rsidRPr="00C3424E" w:rsidRDefault="00276FF8" w:rsidP="00ED7C8D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F4635AC" w14:textId="77777777" w:rsidR="00276FF8" w:rsidRPr="00C3424E" w:rsidRDefault="00276FF8" w:rsidP="00ED7C8D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4385FEFF" w14:textId="77777777" w:rsidR="00276FF8" w:rsidRPr="00C3424E" w:rsidRDefault="00276FF8" w:rsidP="00ED7C8D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276FF8" w:rsidRPr="00BF473F" w14:paraId="7EBF402A" w14:textId="77777777" w:rsidTr="00ED7C8D">
        <w:trPr>
          <w:trHeight w:val="387"/>
        </w:trPr>
        <w:tc>
          <w:tcPr>
            <w:tcW w:w="1985" w:type="dxa"/>
          </w:tcPr>
          <w:p w14:paraId="02286A9F" w14:textId="77777777" w:rsidR="00276FF8" w:rsidRPr="005C47AD" w:rsidRDefault="00694FE2" w:rsidP="00ED7C8D">
            <w:pPr>
              <w:rPr>
                <w:rFonts w:ascii="Consolas" w:eastAsia="微软雅黑" w:hAnsi="Consolas"/>
                <w:b/>
                <w:lang w:eastAsia="zh-CN"/>
              </w:rPr>
            </w:pPr>
            <w:r w:rsidRPr="003D7F63">
              <w:rPr>
                <w:rFonts w:ascii="Consolas" w:eastAsia="微软雅黑" w:hAnsi="Consolas"/>
                <w:lang w:eastAsia="zh-CN"/>
              </w:rPr>
              <w:t>keyVNS</w:t>
            </w:r>
            <w:r w:rsidR="00276FF8" w:rsidRPr="003D7F63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701" w:type="dxa"/>
          </w:tcPr>
          <w:p w14:paraId="638EF468" w14:textId="77777777" w:rsidR="00276FF8" w:rsidRPr="005C47A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276FF8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7E431EC9" w14:textId="77777777" w:rsidR="00276FF8" w:rsidRPr="005C47AD" w:rsidRDefault="00276FF8" w:rsidP="00ED7C8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000F02A" w14:textId="77777777" w:rsidR="00276FF8" w:rsidRPr="005C47AD" w:rsidRDefault="00276FF8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F0A71DE" w14:textId="77777777" w:rsidR="00276FF8" w:rsidRPr="007002C5" w:rsidRDefault="00694FE2" w:rsidP="004560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VNSID</w:t>
            </w:r>
          </w:p>
        </w:tc>
      </w:tr>
      <w:tr w:rsidR="00276FF8" w:rsidRPr="00BF473F" w14:paraId="152B1C5D" w14:textId="77777777" w:rsidTr="00ED7C8D">
        <w:trPr>
          <w:trHeight w:val="367"/>
        </w:trPr>
        <w:tc>
          <w:tcPr>
            <w:tcW w:w="1985" w:type="dxa"/>
          </w:tcPr>
          <w:p w14:paraId="0A0D8877" w14:textId="77777777" w:rsidR="00276FF8" w:rsidRPr="005C47AD" w:rsidRDefault="00694FE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vnsN</w:t>
            </w:r>
            <w:r w:rsidR="00276FF8">
              <w:rPr>
                <w:rFonts w:ascii="Consolas" w:eastAsia="微软雅黑" w:hAnsi="Consolas"/>
                <w:lang w:eastAsia="zh-CN"/>
              </w:rPr>
              <w:t>ame</w:t>
            </w:r>
          </w:p>
        </w:tc>
        <w:tc>
          <w:tcPr>
            <w:tcW w:w="1701" w:type="dxa"/>
          </w:tcPr>
          <w:p w14:paraId="443904C9" w14:textId="77777777" w:rsidR="00276FF8" w:rsidRPr="005C47A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276FF8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5A797EC4" w14:textId="77777777" w:rsidR="00276FF8" w:rsidRPr="005C47AD" w:rsidRDefault="00276FF8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20106B0" w14:textId="77777777" w:rsidR="00276FF8" w:rsidRPr="005C47AD" w:rsidRDefault="00276FF8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C6A4D79" w14:textId="77777777" w:rsidR="00276FF8" w:rsidRPr="007002C5" w:rsidRDefault="00694FE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名称</w:t>
            </w:r>
          </w:p>
        </w:tc>
      </w:tr>
      <w:tr w:rsidR="000F6D0A" w:rsidRPr="00BF473F" w14:paraId="0F553E14" w14:textId="77777777" w:rsidTr="00ED7C8D">
        <w:trPr>
          <w:trHeight w:val="215"/>
        </w:trPr>
        <w:tc>
          <w:tcPr>
            <w:tcW w:w="1985" w:type="dxa"/>
          </w:tcPr>
          <w:p w14:paraId="31EBDA80" w14:textId="77777777" w:rsidR="000F6D0A" w:rsidRPr="006C7465" w:rsidRDefault="000F6D0A" w:rsidP="00AF7CAE">
            <w:pPr>
              <w:rPr>
                <w:rFonts w:ascii="Consolas" w:eastAsia="微软雅黑" w:hAnsi="Consolas"/>
                <w:lang w:eastAsia="zh-CN"/>
              </w:rPr>
            </w:pPr>
            <w:r w:rsidRPr="006C7465">
              <w:rPr>
                <w:rFonts w:ascii="Consolas" w:eastAsia="微软雅黑" w:hAnsi="Consolas"/>
                <w:lang w:eastAsia="zh-CN"/>
              </w:rPr>
              <w:t>vnsAddrDomain</w:t>
            </w:r>
          </w:p>
        </w:tc>
        <w:tc>
          <w:tcPr>
            <w:tcW w:w="1701" w:type="dxa"/>
          </w:tcPr>
          <w:p w14:paraId="402A3B9D" w14:textId="77777777" w:rsidR="000F6D0A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F3DCB15" w14:textId="77777777" w:rsidR="000F6D0A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0A49E52" w14:textId="77777777" w:rsidR="000F6D0A" w:rsidRPr="005C47AD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65AAABE" w14:textId="77777777" w:rsidR="000F6D0A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域名</w:t>
            </w:r>
          </w:p>
        </w:tc>
      </w:tr>
      <w:tr w:rsidR="008C48DD" w:rsidRPr="00BF473F" w14:paraId="343A60A9" w14:textId="77777777" w:rsidTr="00ED7C8D">
        <w:trPr>
          <w:trHeight w:val="215"/>
        </w:trPr>
        <w:tc>
          <w:tcPr>
            <w:tcW w:w="1985" w:type="dxa"/>
          </w:tcPr>
          <w:p w14:paraId="4E0F2BAF" w14:textId="7043FB6D" w:rsidR="008C48DD" w:rsidRPr="006C7465" w:rsidRDefault="008C48DD" w:rsidP="00AF7CAE">
            <w:pPr>
              <w:rPr>
                <w:rFonts w:ascii="Consolas" w:eastAsia="微软雅黑" w:hAnsi="Consolas"/>
                <w:lang w:eastAsia="zh-CN"/>
              </w:rPr>
            </w:pPr>
            <w:r w:rsidRPr="00952B95">
              <w:rPr>
                <w:rFonts w:ascii="Consolas" w:eastAsia="微软雅黑" w:hAnsi="Consolas"/>
                <w:highlight w:val="cyan"/>
                <w:lang w:eastAsia="zh-CN"/>
              </w:rPr>
              <w:t>vnsProtocol</w:t>
            </w:r>
          </w:p>
        </w:tc>
        <w:tc>
          <w:tcPr>
            <w:tcW w:w="1701" w:type="dxa"/>
          </w:tcPr>
          <w:p w14:paraId="370BB99B" w14:textId="121660FE" w:rsidR="008C48DD" w:rsidRDefault="008C48DD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</w:t>
            </w:r>
            <w:r w:rsidR="00EF0FFF">
              <w:rPr>
                <w:rFonts w:ascii="Consolas" w:eastAsia="微软雅黑" w:hAnsi="Consolas"/>
                <w:lang w:eastAsia="zh-CN"/>
              </w:rPr>
              <w:t>0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57DC51C3" w14:textId="65D66F9F" w:rsidR="008C48DD" w:rsidRDefault="008C48DD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A39999B" w14:textId="1DBA0519" w:rsidR="008C48DD" w:rsidRPr="005C47AD" w:rsidRDefault="008C48DD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</w:t>
            </w:r>
            <w:r w:rsidR="00EF0FFF">
              <w:rPr>
                <w:rFonts w:ascii="Consolas" w:eastAsia="微软雅黑" w:hAnsi="Consolas"/>
                <w:lang w:eastAsia="zh-CN"/>
              </w:rPr>
              <w:t>CP</w:t>
            </w:r>
          </w:p>
        </w:tc>
        <w:tc>
          <w:tcPr>
            <w:tcW w:w="4111" w:type="dxa"/>
          </w:tcPr>
          <w:p w14:paraId="6BC19032" w14:textId="77777777" w:rsidR="008C48DD" w:rsidRDefault="008C48DD" w:rsidP="004560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协议</w:t>
            </w:r>
          </w:p>
          <w:p w14:paraId="5C455AC3" w14:textId="6105EB81" w:rsidR="008C48DD" w:rsidRDefault="008C48DD" w:rsidP="008C48D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</w:t>
            </w:r>
            <w:r w:rsidR="00EF0FF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:TCP</w:t>
            </w:r>
          </w:p>
          <w:p w14:paraId="4EC69B23" w14:textId="3B288D1A" w:rsidR="008C48DD" w:rsidRDefault="008C48DD" w:rsidP="008C48D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U</w:t>
            </w:r>
            <w:r w:rsidR="00EF0FF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CP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:UDP</w:t>
            </w:r>
          </w:p>
        </w:tc>
      </w:tr>
      <w:tr w:rsidR="006344ED" w:rsidRPr="00BF473F" w14:paraId="64282393" w14:textId="77777777" w:rsidTr="00ED7C8D">
        <w:trPr>
          <w:trHeight w:val="215"/>
        </w:trPr>
        <w:tc>
          <w:tcPr>
            <w:tcW w:w="1985" w:type="dxa"/>
          </w:tcPr>
          <w:p w14:paraId="543B2CE7" w14:textId="77777777" w:rsidR="006344ED" w:rsidRPr="006C7465" w:rsidRDefault="006344ED" w:rsidP="00AF7CAE">
            <w:pPr>
              <w:rPr>
                <w:rFonts w:ascii="Consolas" w:eastAsia="微软雅黑" w:hAnsi="Consolas"/>
                <w:lang w:eastAsia="zh-CN"/>
              </w:rPr>
            </w:pPr>
            <w:r w:rsidRPr="006C7465">
              <w:rPr>
                <w:rFonts w:ascii="Consolas" w:eastAsia="微软雅黑" w:hAnsi="Consolas"/>
                <w:lang w:eastAsia="zh-CN"/>
              </w:rPr>
              <w:t>vns</w:t>
            </w:r>
            <w:r w:rsidR="00AF7CAE" w:rsidRPr="006C7465">
              <w:rPr>
                <w:rFonts w:ascii="Consolas" w:eastAsia="微软雅黑" w:hAnsi="Consolas"/>
                <w:lang w:eastAsia="zh-CN"/>
              </w:rPr>
              <w:t>Addr</w:t>
            </w:r>
            <w:r w:rsidR="000F6D0A" w:rsidRPr="006C7465">
              <w:rPr>
                <w:rFonts w:ascii="Consolas" w:eastAsia="微软雅黑" w:hAnsi="Consolas"/>
                <w:lang w:eastAsia="zh-CN"/>
              </w:rPr>
              <w:t>IP</w:t>
            </w:r>
          </w:p>
        </w:tc>
        <w:tc>
          <w:tcPr>
            <w:tcW w:w="1701" w:type="dxa"/>
          </w:tcPr>
          <w:p w14:paraId="7D367720" w14:textId="77777777" w:rsidR="006344E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6344ED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2D850555" w14:textId="77777777" w:rsidR="006344ED" w:rsidRDefault="006344ED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32A4759" w14:textId="77777777" w:rsidR="006344ED" w:rsidRPr="005C47AD" w:rsidRDefault="006344ED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8000762" w14:textId="77777777" w:rsidR="0010554E" w:rsidRDefault="004560D5" w:rsidP="004560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 w:rsidR="00AF7CAE">
              <w:rPr>
                <w:rFonts w:ascii="Consolas" w:eastAsia="微软雅黑" w:hAnsi="Consolas"/>
                <w:lang w:eastAsia="zh-CN"/>
              </w:rPr>
              <w:t>地址</w:t>
            </w:r>
          </w:p>
        </w:tc>
      </w:tr>
      <w:tr w:rsidR="000F6D0A" w:rsidRPr="00BF473F" w14:paraId="06F2800C" w14:textId="77777777" w:rsidTr="004560D5">
        <w:trPr>
          <w:trHeight w:val="1191"/>
        </w:trPr>
        <w:tc>
          <w:tcPr>
            <w:tcW w:w="1985" w:type="dxa"/>
          </w:tcPr>
          <w:p w14:paraId="72E9AA99" w14:textId="77777777" w:rsidR="000F6D0A" w:rsidRPr="006C7465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 w:rsidRPr="006C7465">
              <w:rPr>
                <w:rFonts w:ascii="Consolas" w:eastAsia="微软雅黑" w:hAnsi="Consolas"/>
                <w:lang w:eastAsia="zh-CN"/>
              </w:rPr>
              <w:lastRenderedPageBreak/>
              <w:t>wsPort</w:t>
            </w:r>
          </w:p>
        </w:tc>
        <w:tc>
          <w:tcPr>
            <w:tcW w:w="1701" w:type="dxa"/>
          </w:tcPr>
          <w:p w14:paraId="09429484" w14:textId="77777777" w:rsidR="000F6D0A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A4832D7" w14:textId="77777777" w:rsidR="000F6D0A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ED3465D" w14:textId="77777777" w:rsidR="000F6D0A" w:rsidRPr="005C47AD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A3F129C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WS</w:t>
            </w:r>
            <w:r>
              <w:rPr>
                <w:rFonts w:ascii="Consolas" w:eastAsia="微软雅黑" w:hAnsi="Consolas"/>
                <w:lang w:eastAsia="zh-CN"/>
              </w:rPr>
              <w:t>端口</w:t>
            </w:r>
          </w:p>
          <w:p w14:paraId="50B9C6AF" w14:textId="77777777" w:rsidR="000F6D0A" w:rsidRPr="004560D5" w:rsidRDefault="000F6D0A" w:rsidP="00ED7C8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提供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WS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时所使用的端口号</w:t>
            </w:r>
          </w:p>
          <w:p w14:paraId="02080384" w14:textId="77777777" w:rsidR="000F6D0A" w:rsidRDefault="000F6D0A" w:rsidP="00ED7C8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表示服务关闭</w:t>
            </w:r>
          </w:p>
          <w:p w14:paraId="087B8D90" w14:textId="77777777" w:rsidR="000F6D0A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表示维护中</w:t>
            </w:r>
          </w:p>
        </w:tc>
      </w:tr>
      <w:tr w:rsidR="000F6D0A" w:rsidRPr="00BF473F" w14:paraId="281065DE" w14:textId="77777777" w:rsidTr="00ED7C8D">
        <w:trPr>
          <w:trHeight w:val="215"/>
        </w:trPr>
        <w:tc>
          <w:tcPr>
            <w:tcW w:w="1985" w:type="dxa"/>
          </w:tcPr>
          <w:p w14:paraId="759599D4" w14:textId="77777777" w:rsidR="000F6D0A" w:rsidRPr="00EF0FFF" w:rsidRDefault="000F6D0A" w:rsidP="00ED7C8D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EF0FFF">
              <w:rPr>
                <w:rFonts w:ascii="Consolas" w:eastAsia="微软雅黑" w:hAnsi="Consolas"/>
                <w:strike/>
                <w:color w:val="FF0000"/>
                <w:lang w:eastAsia="zh-CN"/>
              </w:rPr>
              <w:t>udpPort</w:t>
            </w:r>
          </w:p>
          <w:p w14:paraId="2026EF58" w14:textId="073B568D" w:rsidR="00EF0FFF" w:rsidRPr="006C7465" w:rsidRDefault="00EF0FFF" w:rsidP="00ED7C8D">
            <w:pPr>
              <w:rPr>
                <w:rFonts w:ascii="Consolas" w:eastAsia="微软雅黑" w:hAnsi="Consolas"/>
                <w:lang w:eastAsia="zh-CN"/>
              </w:rPr>
            </w:pPr>
            <w:r w:rsidRPr="00EF0FFF">
              <w:rPr>
                <w:rFonts w:ascii="Consolas" w:eastAsia="微软雅黑" w:hAnsi="Consolas"/>
                <w:highlight w:val="cyan"/>
                <w:lang w:eastAsia="zh-CN"/>
              </w:rPr>
              <w:t>vnsAddrPort</w:t>
            </w:r>
          </w:p>
        </w:tc>
        <w:tc>
          <w:tcPr>
            <w:tcW w:w="1701" w:type="dxa"/>
          </w:tcPr>
          <w:p w14:paraId="10B8C6E3" w14:textId="77777777" w:rsidR="000F6D0A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BB29CBA" w14:textId="77777777" w:rsidR="000F6D0A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E335022" w14:textId="77777777" w:rsidR="000F6D0A" w:rsidRPr="005C47AD" w:rsidRDefault="000F6D0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195E38D" w14:textId="77777777" w:rsidR="004560D5" w:rsidRDefault="004560D5" w:rsidP="000F6D0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EJUDP</w:t>
            </w:r>
            <w:r>
              <w:rPr>
                <w:rFonts w:ascii="Consolas" w:eastAsia="微软雅黑" w:hAnsi="Consolas"/>
                <w:lang w:eastAsia="zh-CN"/>
              </w:rPr>
              <w:t>端口</w:t>
            </w:r>
          </w:p>
          <w:p w14:paraId="6E47385D" w14:textId="574B8EC2" w:rsidR="000F6D0A" w:rsidRPr="004560D5" w:rsidRDefault="000F6D0A" w:rsidP="000F6D0A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提供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EJUDP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时所使用的</w:t>
            </w:r>
            <w:r w:rsidR="00EF0FF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TCP/UDP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端口号</w:t>
            </w:r>
          </w:p>
          <w:p w14:paraId="3D4A4511" w14:textId="77777777" w:rsidR="000F6D0A" w:rsidRDefault="000F6D0A" w:rsidP="000F6D0A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表示服务关闭</w:t>
            </w:r>
          </w:p>
          <w:p w14:paraId="6548772A" w14:textId="77777777" w:rsidR="000F6D0A" w:rsidRDefault="000F6D0A" w:rsidP="000F6D0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表示维护中</w:t>
            </w:r>
          </w:p>
        </w:tc>
      </w:tr>
      <w:tr w:rsidR="006344ED" w:rsidRPr="00BF473F" w14:paraId="5226C9AF" w14:textId="77777777" w:rsidTr="00ED7C8D">
        <w:trPr>
          <w:trHeight w:val="215"/>
        </w:trPr>
        <w:tc>
          <w:tcPr>
            <w:tcW w:w="1985" w:type="dxa"/>
          </w:tcPr>
          <w:p w14:paraId="1820C6CC" w14:textId="77777777" w:rsidR="006344ED" w:rsidRDefault="00AF7CAE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domain</w:t>
            </w:r>
          </w:p>
        </w:tc>
        <w:tc>
          <w:tcPr>
            <w:tcW w:w="1701" w:type="dxa"/>
          </w:tcPr>
          <w:p w14:paraId="3C774F16" w14:textId="77777777" w:rsidR="006344E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E5B7A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4821C3B4" w14:textId="77777777" w:rsidR="006344ED" w:rsidRDefault="000E5B7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25D9985" w14:textId="77777777" w:rsidR="006344ED" w:rsidRPr="005C47AD" w:rsidRDefault="006344ED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BD767F1" w14:textId="77777777" w:rsidR="006344E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</w:t>
            </w:r>
            <w:r w:rsidR="00AF7CAE">
              <w:rPr>
                <w:rFonts w:ascii="Consolas" w:eastAsia="微软雅黑" w:hAnsi="Consolas"/>
                <w:lang w:eastAsia="zh-CN"/>
              </w:rPr>
              <w:t>域</w:t>
            </w:r>
          </w:p>
          <w:p w14:paraId="41BB8695" w14:textId="77777777" w:rsidR="00AF7CAE" w:rsidRDefault="00AF7CAE" w:rsidP="008B34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(tbDomain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9C3CAD" w:rsidRPr="00BF473F" w14:paraId="3E10EF96" w14:textId="77777777" w:rsidTr="00ED7C8D">
        <w:trPr>
          <w:trHeight w:val="215"/>
        </w:trPr>
        <w:tc>
          <w:tcPr>
            <w:tcW w:w="1985" w:type="dxa"/>
          </w:tcPr>
          <w:p w14:paraId="35142A52" w14:textId="77777777" w:rsidR="009C3CAD" w:rsidRDefault="009C3CAD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ViFiNumber</w:t>
            </w:r>
          </w:p>
        </w:tc>
        <w:tc>
          <w:tcPr>
            <w:tcW w:w="1701" w:type="dxa"/>
          </w:tcPr>
          <w:p w14:paraId="61A86D45" w14:textId="77777777" w:rsidR="009C3CA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574D5F9" w14:textId="77777777" w:rsidR="009C3CAD" w:rsidRDefault="009C3CAD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E416622" w14:textId="77777777" w:rsidR="009C3CAD" w:rsidRPr="005C47AD" w:rsidRDefault="009C3CAD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DF7F46D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数量</w:t>
            </w:r>
          </w:p>
          <w:p w14:paraId="5C68DDC6" w14:textId="77777777" w:rsidR="009C3CAD" w:rsidRDefault="009C3CAD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已重定向的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设备数量</w:t>
            </w:r>
          </w:p>
        </w:tc>
      </w:tr>
      <w:tr w:rsidR="009C3CAD" w:rsidRPr="00BF473F" w14:paraId="6BB834C6" w14:textId="77777777" w:rsidTr="00ED7C8D">
        <w:trPr>
          <w:trHeight w:val="215"/>
        </w:trPr>
        <w:tc>
          <w:tcPr>
            <w:tcW w:w="1985" w:type="dxa"/>
          </w:tcPr>
          <w:p w14:paraId="2AC43498" w14:textId="77777777" w:rsidR="009C3CAD" w:rsidRDefault="00893739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onlineViFiNum</w:t>
            </w:r>
          </w:p>
        </w:tc>
        <w:tc>
          <w:tcPr>
            <w:tcW w:w="1701" w:type="dxa"/>
          </w:tcPr>
          <w:p w14:paraId="442282A9" w14:textId="77777777" w:rsidR="009C3CA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AFB6642" w14:textId="77777777" w:rsidR="009C3CAD" w:rsidRDefault="00893739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98EDC27" w14:textId="77777777" w:rsidR="009C3CAD" w:rsidRPr="005C47AD" w:rsidRDefault="00893739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8A0867B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在线数</w:t>
            </w:r>
          </w:p>
          <w:p w14:paraId="6153ED01" w14:textId="77777777" w:rsidR="009C3CAD" w:rsidRDefault="00893739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当前在线的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设备数量</w:t>
            </w:r>
          </w:p>
        </w:tc>
      </w:tr>
      <w:tr w:rsidR="00276FF8" w:rsidRPr="00BF473F" w14:paraId="6526642F" w14:textId="77777777" w:rsidTr="00ED7C8D">
        <w:trPr>
          <w:trHeight w:val="215"/>
        </w:trPr>
        <w:tc>
          <w:tcPr>
            <w:tcW w:w="1985" w:type="dxa"/>
          </w:tcPr>
          <w:p w14:paraId="14CD81F9" w14:textId="77777777" w:rsidR="00276FF8" w:rsidRPr="005C47AD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countryCode</w:t>
            </w:r>
          </w:p>
        </w:tc>
        <w:tc>
          <w:tcPr>
            <w:tcW w:w="1701" w:type="dxa"/>
          </w:tcPr>
          <w:p w14:paraId="2AFFF29E" w14:textId="77777777" w:rsidR="00276FF8" w:rsidRPr="005C47A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D16D64">
              <w:rPr>
                <w:rFonts w:ascii="Consolas" w:eastAsia="微软雅黑" w:hAnsi="Consolas"/>
                <w:lang w:eastAsia="zh-CN"/>
              </w:rPr>
              <w:t>(10)</w:t>
            </w:r>
          </w:p>
        </w:tc>
        <w:tc>
          <w:tcPr>
            <w:tcW w:w="850" w:type="dxa"/>
          </w:tcPr>
          <w:p w14:paraId="380B63FA" w14:textId="77777777" w:rsidR="00276FF8" w:rsidRPr="005C47AD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80739B9" w14:textId="77777777" w:rsidR="00276FF8" w:rsidRPr="005C47AD" w:rsidRDefault="00276FF8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83E481F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国家码</w:t>
            </w:r>
          </w:p>
          <w:p w14:paraId="4861A5E7" w14:textId="77777777" w:rsidR="00276FF8" w:rsidRPr="005C47AD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所在国家码</w:t>
            </w:r>
          </w:p>
        </w:tc>
      </w:tr>
      <w:tr w:rsidR="00276FF8" w:rsidRPr="00BF473F" w14:paraId="6D3B42F0" w14:textId="77777777" w:rsidTr="00ED7C8D">
        <w:trPr>
          <w:trHeight w:val="367"/>
        </w:trPr>
        <w:tc>
          <w:tcPr>
            <w:tcW w:w="1985" w:type="dxa"/>
          </w:tcPr>
          <w:p w14:paraId="0CDE540A" w14:textId="77777777" w:rsidR="00276FF8" w:rsidRPr="005C47AD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countryName</w:t>
            </w:r>
          </w:p>
        </w:tc>
        <w:tc>
          <w:tcPr>
            <w:tcW w:w="1701" w:type="dxa"/>
          </w:tcPr>
          <w:p w14:paraId="484ACBDD" w14:textId="77777777" w:rsidR="00276FF8" w:rsidRPr="005C47A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D16D64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87BBB04" w14:textId="77777777" w:rsidR="00276FF8" w:rsidRPr="005C47AD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DC29193" w14:textId="77777777" w:rsidR="00276FF8" w:rsidRPr="005C47AD" w:rsidRDefault="00276FF8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577776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国家名称</w:t>
            </w:r>
          </w:p>
          <w:p w14:paraId="728ED982" w14:textId="77777777" w:rsidR="00276FF8" w:rsidRPr="005C47AD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所在国家名称</w:t>
            </w:r>
          </w:p>
        </w:tc>
      </w:tr>
      <w:tr w:rsidR="00276FF8" w:rsidRPr="00BF473F" w14:paraId="2D8621C4" w14:textId="77777777" w:rsidTr="00ED7C8D">
        <w:trPr>
          <w:trHeight w:val="215"/>
        </w:trPr>
        <w:tc>
          <w:tcPr>
            <w:tcW w:w="1985" w:type="dxa"/>
          </w:tcPr>
          <w:p w14:paraId="1583F4FD" w14:textId="77777777" w:rsidR="00276FF8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areaName</w:t>
            </w:r>
          </w:p>
        </w:tc>
        <w:tc>
          <w:tcPr>
            <w:tcW w:w="1701" w:type="dxa"/>
          </w:tcPr>
          <w:p w14:paraId="025A54DF" w14:textId="77777777" w:rsidR="00276FF8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D16D64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E76A303" w14:textId="77777777" w:rsidR="00276FF8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858862F" w14:textId="77777777" w:rsidR="00276FF8" w:rsidRPr="005C47AD" w:rsidRDefault="00276FF8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7206642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地区名称</w:t>
            </w:r>
          </w:p>
          <w:p w14:paraId="40FFB9C2" w14:textId="77777777" w:rsidR="00276FF8" w:rsidRDefault="00D16D64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Pr="004560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所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在地区名称</w:t>
            </w:r>
          </w:p>
        </w:tc>
      </w:tr>
      <w:tr w:rsidR="00276FF8" w:rsidRPr="00BF473F" w14:paraId="5E16F5AA" w14:textId="77777777" w:rsidTr="00ED7C8D">
        <w:trPr>
          <w:trHeight w:val="215"/>
        </w:trPr>
        <w:tc>
          <w:tcPr>
            <w:tcW w:w="1985" w:type="dxa"/>
          </w:tcPr>
          <w:p w14:paraId="0DCA3153" w14:textId="77777777" w:rsidR="00276FF8" w:rsidRPr="005C47AD" w:rsidRDefault="0030215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lng</w:t>
            </w:r>
          </w:p>
        </w:tc>
        <w:tc>
          <w:tcPr>
            <w:tcW w:w="1701" w:type="dxa"/>
          </w:tcPr>
          <w:p w14:paraId="20D2FDD1" w14:textId="77777777" w:rsidR="00276FF8" w:rsidRPr="005C47A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30215A">
              <w:rPr>
                <w:rFonts w:ascii="Consolas" w:eastAsia="微软雅黑" w:hAnsi="Consolas"/>
                <w:lang w:eastAsia="zh-CN"/>
              </w:rPr>
              <w:t>(16)</w:t>
            </w:r>
          </w:p>
        </w:tc>
        <w:tc>
          <w:tcPr>
            <w:tcW w:w="850" w:type="dxa"/>
          </w:tcPr>
          <w:p w14:paraId="59600B66" w14:textId="77777777" w:rsidR="00276FF8" w:rsidRPr="005C47AD" w:rsidRDefault="0030215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4A2250A" w14:textId="77777777" w:rsidR="00276FF8" w:rsidRPr="005C47AD" w:rsidRDefault="0030215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B73DA6E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经度</w:t>
            </w:r>
          </w:p>
          <w:p w14:paraId="568F9A15" w14:textId="77777777" w:rsidR="00276FF8" w:rsidRPr="005C47AD" w:rsidRDefault="00C82513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="0030215A"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所在地经度</w:t>
            </w:r>
          </w:p>
        </w:tc>
      </w:tr>
      <w:tr w:rsidR="0030215A" w:rsidRPr="00BF473F" w14:paraId="740A41D5" w14:textId="77777777" w:rsidTr="00ED7C8D">
        <w:trPr>
          <w:trHeight w:val="215"/>
        </w:trPr>
        <w:tc>
          <w:tcPr>
            <w:tcW w:w="1985" w:type="dxa"/>
          </w:tcPr>
          <w:p w14:paraId="31DB5306" w14:textId="77777777" w:rsidR="0030215A" w:rsidRPr="005C47AD" w:rsidRDefault="0030215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lat</w:t>
            </w:r>
          </w:p>
        </w:tc>
        <w:tc>
          <w:tcPr>
            <w:tcW w:w="1701" w:type="dxa"/>
          </w:tcPr>
          <w:p w14:paraId="460CE5F8" w14:textId="77777777" w:rsidR="0030215A" w:rsidRPr="005C47AD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30215A">
              <w:rPr>
                <w:rFonts w:ascii="Consolas" w:eastAsia="微软雅黑" w:hAnsi="Consolas"/>
                <w:lang w:eastAsia="zh-CN"/>
              </w:rPr>
              <w:t>(16)</w:t>
            </w:r>
          </w:p>
        </w:tc>
        <w:tc>
          <w:tcPr>
            <w:tcW w:w="850" w:type="dxa"/>
          </w:tcPr>
          <w:p w14:paraId="77DF3E4C" w14:textId="77777777" w:rsidR="0030215A" w:rsidRPr="005C47AD" w:rsidRDefault="0030215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A65D654" w14:textId="77777777" w:rsidR="0030215A" w:rsidRPr="005C47AD" w:rsidRDefault="0030215A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FDC43EF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纬度</w:t>
            </w:r>
          </w:p>
          <w:p w14:paraId="0027057D" w14:textId="77777777" w:rsidR="0030215A" w:rsidRPr="005C47AD" w:rsidRDefault="00C82513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</w:t>
            </w:r>
            <w:r w:rsidR="0030215A"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所在地纬度</w:t>
            </w:r>
          </w:p>
        </w:tc>
      </w:tr>
      <w:tr w:rsidR="0097311F" w:rsidRPr="00BF473F" w14:paraId="1123C41E" w14:textId="77777777" w:rsidTr="00ED7C8D">
        <w:trPr>
          <w:trHeight w:val="209"/>
        </w:trPr>
        <w:tc>
          <w:tcPr>
            <w:tcW w:w="1985" w:type="dxa"/>
          </w:tcPr>
          <w:p w14:paraId="488C75C7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lang</w:t>
            </w:r>
          </w:p>
        </w:tc>
        <w:tc>
          <w:tcPr>
            <w:tcW w:w="1701" w:type="dxa"/>
          </w:tcPr>
          <w:p w14:paraId="4F8F1CA6" w14:textId="77777777" w:rsidR="0097311F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97311F">
              <w:rPr>
                <w:rFonts w:ascii="Consolas" w:eastAsia="微软雅黑" w:hAnsi="Consolas"/>
                <w:lang w:eastAsia="zh-CN"/>
              </w:rPr>
              <w:t>(10)</w:t>
            </w:r>
          </w:p>
        </w:tc>
        <w:tc>
          <w:tcPr>
            <w:tcW w:w="850" w:type="dxa"/>
          </w:tcPr>
          <w:p w14:paraId="404ADF7A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36C16A0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4ACC0A8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语言</w:t>
            </w:r>
          </w:p>
          <w:p w14:paraId="6267C046" w14:textId="77777777" w:rsidR="004560D5" w:rsidRPr="004560D5" w:rsidRDefault="0097311F" w:rsidP="00ED7C8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zh</w:t>
            </w:r>
            <w:r w:rsidR="004560D5" w:rsidRPr="004560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_CN</w:t>
            </w:r>
            <w:r w:rsidRPr="004560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41483611" w14:textId="77777777" w:rsidR="004560D5" w:rsidRPr="004560D5" w:rsidRDefault="004560D5" w:rsidP="00ED7C8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560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zh_TW</w:t>
            </w:r>
          </w:p>
          <w:p w14:paraId="0A4EEE97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en_US</w:t>
            </w:r>
          </w:p>
        </w:tc>
      </w:tr>
      <w:tr w:rsidR="0097311F" w:rsidRPr="00BF473F" w14:paraId="3EBAF0C3" w14:textId="77777777" w:rsidTr="00ED7C8D">
        <w:trPr>
          <w:trHeight w:val="209"/>
        </w:trPr>
        <w:tc>
          <w:tcPr>
            <w:tcW w:w="1985" w:type="dxa"/>
          </w:tcPr>
          <w:p w14:paraId="24275B49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currency</w:t>
            </w:r>
          </w:p>
        </w:tc>
        <w:tc>
          <w:tcPr>
            <w:tcW w:w="1701" w:type="dxa"/>
          </w:tcPr>
          <w:p w14:paraId="14E5D5B1" w14:textId="77777777" w:rsidR="0097311F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97311F">
              <w:rPr>
                <w:rFonts w:ascii="Consolas" w:eastAsia="微软雅黑" w:hAnsi="Consolas"/>
                <w:lang w:eastAsia="zh-CN"/>
              </w:rPr>
              <w:t>(10)</w:t>
            </w:r>
          </w:p>
        </w:tc>
        <w:tc>
          <w:tcPr>
            <w:tcW w:w="850" w:type="dxa"/>
          </w:tcPr>
          <w:p w14:paraId="5043966E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BEEDD77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5B30077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币种</w:t>
            </w:r>
          </w:p>
          <w:p w14:paraId="5F258DBA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CNY,USD,HKD</w:t>
            </w:r>
          </w:p>
        </w:tc>
      </w:tr>
      <w:tr w:rsidR="0097311F" w:rsidRPr="00BF473F" w14:paraId="423B9AC9" w14:textId="77777777" w:rsidTr="00ED7C8D">
        <w:trPr>
          <w:trHeight w:val="209"/>
        </w:trPr>
        <w:tc>
          <w:tcPr>
            <w:tcW w:w="1985" w:type="dxa"/>
          </w:tcPr>
          <w:p w14:paraId="24B33AAA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timezone</w:t>
            </w:r>
          </w:p>
        </w:tc>
        <w:tc>
          <w:tcPr>
            <w:tcW w:w="1701" w:type="dxa"/>
          </w:tcPr>
          <w:p w14:paraId="0ADE4CB9" w14:textId="77777777" w:rsidR="0097311F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D321B32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649F34D" w14:textId="77777777" w:rsidR="0097311F" w:rsidRDefault="0097311F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E07BC44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时区</w:t>
            </w:r>
          </w:p>
          <w:p w14:paraId="39CE811A" w14:textId="77777777" w:rsidR="0097311F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所在时区</w:t>
            </w:r>
          </w:p>
        </w:tc>
      </w:tr>
      <w:tr w:rsidR="0030215A" w:rsidRPr="00BF473F" w14:paraId="265503EF" w14:textId="77777777" w:rsidTr="00ED7C8D">
        <w:trPr>
          <w:trHeight w:val="215"/>
        </w:trPr>
        <w:tc>
          <w:tcPr>
            <w:tcW w:w="1985" w:type="dxa"/>
          </w:tcPr>
          <w:p w14:paraId="03ADF0C8" w14:textId="77777777" w:rsidR="0030215A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wsAddr</w:t>
            </w:r>
          </w:p>
        </w:tc>
        <w:tc>
          <w:tcPr>
            <w:tcW w:w="1701" w:type="dxa"/>
          </w:tcPr>
          <w:p w14:paraId="42FAE161" w14:textId="77777777" w:rsidR="0030215A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104AB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2DA50CF9" w14:textId="77777777" w:rsidR="0030215A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FEF71EB" w14:textId="77777777" w:rsidR="0030215A" w:rsidRDefault="0030215A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F20676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WSURL</w:t>
            </w:r>
          </w:p>
          <w:p w14:paraId="52EE9849" w14:textId="77777777" w:rsidR="0030215A" w:rsidRPr="005D2986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提供的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WS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</w:t>
            </w:r>
          </w:p>
        </w:tc>
      </w:tr>
      <w:tr w:rsidR="008104AB" w:rsidRPr="00BF473F" w14:paraId="4CECF256" w14:textId="77777777" w:rsidTr="00ED7C8D">
        <w:trPr>
          <w:trHeight w:val="215"/>
        </w:trPr>
        <w:tc>
          <w:tcPr>
            <w:tcW w:w="1985" w:type="dxa"/>
          </w:tcPr>
          <w:p w14:paraId="2684B261" w14:textId="77777777" w:rsidR="008104AB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wsUID</w:t>
            </w:r>
          </w:p>
        </w:tc>
        <w:tc>
          <w:tcPr>
            <w:tcW w:w="1701" w:type="dxa"/>
          </w:tcPr>
          <w:p w14:paraId="4BBC02D0" w14:textId="77777777" w:rsidR="008104AB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104AB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06C4BBA9" w14:textId="77777777" w:rsidR="008104AB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45FEA8E" w14:textId="77777777" w:rsidR="008104AB" w:rsidRPr="005C47AD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EB63137" w14:textId="77777777" w:rsidR="004560D5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</w:t>
            </w:r>
            <w:r>
              <w:rPr>
                <w:rFonts w:ascii="Consolas" w:eastAsia="微软雅黑" w:hAnsi="Consolas" w:hint="eastAsia"/>
                <w:lang w:eastAsia="zh-CN"/>
              </w:rPr>
              <w:t>名</w:t>
            </w:r>
          </w:p>
          <w:p w14:paraId="1E8AC67A" w14:textId="77777777" w:rsidR="008104AB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访问</w:t>
            </w:r>
            <w:r w:rsidR="004560D5"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WSURL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</w:t>
            </w:r>
            <w:r w:rsidRPr="004560D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名</w:t>
            </w:r>
          </w:p>
        </w:tc>
      </w:tr>
      <w:tr w:rsidR="0030215A" w:rsidRPr="00BF473F" w14:paraId="44805060" w14:textId="77777777" w:rsidTr="00ED7C8D">
        <w:trPr>
          <w:trHeight w:val="215"/>
        </w:trPr>
        <w:tc>
          <w:tcPr>
            <w:tcW w:w="1985" w:type="dxa"/>
          </w:tcPr>
          <w:p w14:paraId="3919BA0A" w14:textId="77777777" w:rsidR="0030215A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wsPwd</w:t>
            </w:r>
          </w:p>
        </w:tc>
        <w:tc>
          <w:tcPr>
            <w:tcW w:w="1701" w:type="dxa"/>
          </w:tcPr>
          <w:p w14:paraId="2B02E195" w14:textId="77777777" w:rsidR="0030215A" w:rsidRDefault="001124F2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104AB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2894E3B4" w14:textId="77777777" w:rsidR="0030215A" w:rsidRDefault="008104AB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2F02A4F" w14:textId="77777777" w:rsidR="0030215A" w:rsidRPr="005C47AD" w:rsidRDefault="0030215A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2940234" w14:textId="77777777" w:rsidR="004560D5" w:rsidRDefault="004560D5" w:rsidP="004560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密码</w:t>
            </w:r>
          </w:p>
          <w:p w14:paraId="03252EC8" w14:textId="77777777" w:rsidR="0030215A" w:rsidRDefault="008104AB" w:rsidP="004560D5">
            <w:pPr>
              <w:rPr>
                <w:rFonts w:ascii="Consolas" w:eastAsia="微软雅黑" w:hAnsi="Consolas"/>
                <w:lang w:eastAsia="zh-CN"/>
              </w:rPr>
            </w:pP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访问</w:t>
            </w:r>
            <w:r w:rsidR="004560D5"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WSURL</w:t>
            </w:r>
            <w:r w:rsidRPr="004560D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密码</w:t>
            </w:r>
          </w:p>
        </w:tc>
      </w:tr>
      <w:tr w:rsidR="004560D5" w:rsidRPr="00E00CC0" w14:paraId="3A6A08AD" w14:textId="77777777" w:rsidTr="00ED7C8D">
        <w:trPr>
          <w:trHeight w:val="215"/>
        </w:trPr>
        <w:tc>
          <w:tcPr>
            <w:tcW w:w="1985" w:type="dxa"/>
          </w:tcPr>
          <w:p w14:paraId="099859AD" w14:textId="77777777" w:rsidR="004560D5" w:rsidRPr="009C60A1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701" w:type="dxa"/>
          </w:tcPr>
          <w:p w14:paraId="34B4F5C6" w14:textId="77777777" w:rsidR="004560D5" w:rsidRPr="009C60A1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1D45820D" w14:textId="77777777" w:rsidR="004560D5" w:rsidRPr="009C60A1" w:rsidRDefault="008231E7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0E9AED64" w14:textId="77777777" w:rsidR="004560D5" w:rsidRPr="009C60A1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891BF70" w14:textId="77777777" w:rsidR="004560D5" w:rsidRPr="009C60A1" w:rsidRDefault="004560D5" w:rsidP="004145C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4560D5" w:rsidRPr="00BF473F" w14:paraId="2935C8EB" w14:textId="77777777" w:rsidTr="00ED7C8D">
        <w:trPr>
          <w:trHeight w:val="215"/>
        </w:trPr>
        <w:tc>
          <w:tcPr>
            <w:tcW w:w="1985" w:type="dxa"/>
          </w:tcPr>
          <w:p w14:paraId="10DB9849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536DEE47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B5AF7C1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BDF7869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71B310E" w14:textId="77777777" w:rsidR="004560D5" w:rsidRPr="005C47AD" w:rsidRDefault="004560D5" w:rsidP="004145C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4560D5" w:rsidRPr="00BF473F" w14:paraId="21E148CC" w14:textId="77777777" w:rsidTr="00ED7C8D">
        <w:trPr>
          <w:trHeight w:val="215"/>
        </w:trPr>
        <w:tc>
          <w:tcPr>
            <w:tcW w:w="1985" w:type="dxa"/>
          </w:tcPr>
          <w:p w14:paraId="0F69A941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638ED9D5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A47BB8F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CF34E78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D160C44" w14:textId="77777777" w:rsidR="004560D5" w:rsidRPr="005C47AD" w:rsidRDefault="004560D5" w:rsidP="004145C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</w:t>
            </w:r>
            <w:r>
              <w:rPr>
                <w:rFonts w:ascii="Consolas" w:eastAsia="微软雅黑" w:hAnsi="Consolas" w:hint="eastAsia"/>
                <w:lang w:eastAsia="zh-CN"/>
              </w:rPr>
              <w:t>人</w:t>
            </w:r>
          </w:p>
        </w:tc>
      </w:tr>
      <w:tr w:rsidR="004560D5" w:rsidRPr="00BF473F" w14:paraId="49301581" w14:textId="77777777" w:rsidTr="00ED7C8D">
        <w:trPr>
          <w:trHeight w:val="215"/>
        </w:trPr>
        <w:tc>
          <w:tcPr>
            <w:tcW w:w="1985" w:type="dxa"/>
          </w:tcPr>
          <w:p w14:paraId="5AB28782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0E05786C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2E973D2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10CF5B0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93A35D5" w14:textId="77777777" w:rsidR="004560D5" w:rsidRPr="005C47AD" w:rsidRDefault="004560D5" w:rsidP="004145C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4560D5" w:rsidRPr="00BF473F" w14:paraId="0E988622" w14:textId="77777777" w:rsidTr="00ED7C8D">
        <w:trPr>
          <w:trHeight w:val="215"/>
        </w:trPr>
        <w:tc>
          <w:tcPr>
            <w:tcW w:w="1985" w:type="dxa"/>
          </w:tcPr>
          <w:p w14:paraId="54B5C9B5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5D080868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8376DF4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181D9E6" w14:textId="77777777" w:rsidR="004560D5" w:rsidRPr="005C47AD" w:rsidRDefault="004560D5" w:rsidP="00ED7C8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D90FF22" w14:textId="77777777" w:rsidR="004560D5" w:rsidRPr="005C47AD" w:rsidRDefault="004560D5" w:rsidP="004145C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0C5E8478" w14:textId="77777777" w:rsidR="00276FF8" w:rsidRDefault="00276FF8" w:rsidP="00276FF8"/>
    <w:p w14:paraId="210CB953" w14:textId="77777777" w:rsidR="00276FF8" w:rsidRDefault="00276FF8" w:rsidP="00276FF8"/>
    <w:p w14:paraId="002E74CE" w14:textId="77777777" w:rsidR="00276FF8" w:rsidRDefault="00276FF8" w:rsidP="0029351B"/>
    <w:p w14:paraId="1143B989" w14:textId="77777777" w:rsidR="00276FF8" w:rsidRDefault="00276FF8" w:rsidP="0029351B"/>
    <w:p w14:paraId="6E31872C" w14:textId="77777777" w:rsidR="008B3450" w:rsidRPr="002462FB" w:rsidRDefault="008B3450" w:rsidP="008B3450">
      <w:pPr>
        <w:pStyle w:val="BodyText"/>
        <w:ind w:rightChars="11" w:right="22"/>
        <w:rPr>
          <w:rFonts w:ascii="微软雅黑" w:eastAsia="微软雅黑"/>
          <w:color w:val="D9D9D9"/>
          <w:szCs w:val="24"/>
          <w:lang w:eastAsia="zh-CN"/>
        </w:rPr>
      </w:pPr>
    </w:p>
    <w:p w14:paraId="7D1B9959" w14:textId="77777777" w:rsidR="008B3450" w:rsidRPr="002462FB" w:rsidRDefault="008B3450" w:rsidP="008B3450">
      <w:pPr>
        <w:pStyle w:val="Heading2"/>
        <w:ind w:left="0" w:firstLine="0"/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</w:pPr>
      <w:bookmarkStart w:id="22" w:name="_Toc466366555"/>
      <w:r w:rsidRPr="002462FB"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  <w:t>tbDomain</w:t>
      </w:r>
      <w:bookmarkEnd w:id="22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8B3450" w:rsidRPr="002462FB" w14:paraId="58BFB128" w14:textId="77777777" w:rsidTr="00ED7C8D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26D6F32E" w14:textId="77777777" w:rsidR="008B3450" w:rsidRPr="002462FB" w:rsidRDefault="008B3450" w:rsidP="00ED7C8D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3BEB54" w14:textId="77777777" w:rsidR="008B3450" w:rsidRPr="002462FB" w:rsidRDefault="008B3450" w:rsidP="00ED7C8D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tbDomain</w:t>
            </w:r>
          </w:p>
        </w:tc>
      </w:tr>
      <w:tr w:rsidR="008B3450" w:rsidRPr="002462FB" w14:paraId="73072B48" w14:textId="77777777" w:rsidTr="00ED7C8D">
        <w:trPr>
          <w:trHeight w:val="978"/>
        </w:trPr>
        <w:tc>
          <w:tcPr>
            <w:tcW w:w="1985" w:type="dxa"/>
            <w:shd w:val="clear" w:color="auto" w:fill="E6E6E6"/>
          </w:tcPr>
          <w:p w14:paraId="4CFC3BD9" w14:textId="77777777" w:rsidR="008B3450" w:rsidRPr="002462FB" w:rsidRDefault="008B3450" w:rsidP="00ED7C8D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0390D864" w14:textId="77777777" w:rsidR="008B3450" w:rsidRPr="002462FB" w:rsidRDefault="001B4B48" w:rsidP="00ED7C8D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UUWiFi</w:t>
            </w:r>
            <w:r w:rsidRPr="002462FB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系统内部</w:t>
            </w:r>
            <w:r w:rsidR="008B3450" w:rsidRPr="002462FB">
              <w:rPr>
                <w:rFonts w:ascii="Consolas" w:eastAsia="微软雅黑" w:hAnsi="Consolas" w:hint="eastAsia"/>
                <w:strike/>
                <w:color w:val="D9D9D9"/>
                <w:kern w:val="0"/>
                <w:sz w:val="20"/>
                <w:lang w:eastAsia="zh-CN"/>
              </w:rPr>
              <w:t>域名表</w:t>
            </w:r>
          </w:p>
          <w:p w14:paraId="66CA1EA9" w14:textId="77777777" w:rsidR="008B3450" w:rsidRPr="002462FB" w:rsidRDefault="008B3450" w:rsidP="001B4B48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</w:p>
        </w:tc>
      </w:tr>
      <w:tr w:rsidR="008B3450" w:rsidRPr="002462FB" w14:paraId="697EECCE" w14:textId="77777777" w:rsidTr="00ED7C8D">
        <w:tc>
          <w:tcPr>
            <w:tcW w:w="1985" w:type="dxa"/>
            <w:shd w:val="clear" w:color="auto" w:fill="E6E6E6"/>
          </w:tcPr>
          <w:p w14:paraId="75146CF4" w14:textId="77777777" w:rsidR="008B3450" w:rsidRPr="002462FB" w:rsidRDefault="008B3450" w:rsidP="00ED7C8D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2BA4B9F6" w14:textId="77777777" w:rsidR="008B3450" w:rsidRPr="002462FB" w:rsidRDefault="008B3450" w:rsidP="00ED7C8D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InnoDB</w:t>
            </w:r>
          </w:p>
        </w:tc>
      </w:tr>
      <w:tr w:rsidR="008B3450" w:rsidRPr="002462FB" w14:paraId="5442C242" w14:textId="77777777" w:rsidTr="00ED7C8D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454F7DE4" w14:textId="77777777" w:rsidR="008B3450" w:rsidRPr="002462FB" w:rsidRDefault="008B3450" w:rsidP="00ED7C8D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9D729E" w14:textId="77777777" w:rsidR="008B3450" w:rsidRPr="002462FB" w:rsidRDefault="008B3450" w:rsidP="00ED7C8D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20"/>
                <w:lang w:eastAsia="zh-CN"/>
              </w:rPr>
              <w:t>keyDomain</w:t>
            </w:r>
          </w:p>
        </w:tc>
      </w:tr>
      <w:tr w:rsidR="008B3450" w:rsidRPr="002462FB" w14:paraId="65522AA8" w14:textId="77777777" w:rsidTr="00ED7C8D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202333EC" w14:textId="77777777" w:rsidR="008B3450" w:rsidRPr="002462FB" w:rsidRDefault="008B3450" w:rsidP="00ED7C8D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18BA554" w14:textId="77777777" w:rsidR="008B3450" w:rsidRPr="002462FB" w:rsidRDefault="008B3450" w:rsidP="00ED7C8D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</w:p>
        </w:tc>
      </w:tr>
      <w:tr w:rsidR="008B3450" w:rsidRPr="002462FB" w14:paraId="153440D6" w14:textId="77777777" w:rsidTr="00ED7C8D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1C3B5024" w14:textId="77777777" w:rsidR="008B3450" w:rsidRPr="002462FB" w:rsidRDefault="008B3450" w:rsidP="00ED7C8D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2A7E439B" w14:textId="77777777" w:rsidR="008B3450" w:rsidRPr="002462FB" w:rsidRDefault="008B3450" w:rsidP="00ED7C8D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8F45292" w14:textId="77777777" w:rsidR="008B3450" w:rsidRPr="002462FB" w:rsidRDefault="008B3450" w:rsidP="00ED7C8D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0108CE5" w14:textId="77777777" w:rsidR="008B3450" w:rsidRPr="002462FB" w:rsidRDefault="008B3450" w:rsidP="00ED7C8D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75FA0F92" w14:textId="77777777" w:rsidR="008B3450" w:rsidRPr="002462FB" w:rsidRDefault="008B3450" w:rsidP="00ED7C8D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Remarks</w:t>
            </w:r>
          </w:p>
        </w:tc>
      </w:tr>
      <w:tr w:rsidR="008B3450" w:rsidRPr="002462FB" w14:paraId="29ACB0C0" w14:textId="77777777" w:rsidTr="00ED7C8D">
        <w:trPr>
          <w:trHeight w:val="387"/>
        </w:trPr>
        <w:tc>
          <w:tcPr>
            <w:tcW w:w="1985" w:type="dxa"/>
          </w:tcPr>
          <w:p w14:paraId="10A821B2" w14:textId="77777777" w:rsidR="008B3450" w:rsidRPr="002462FB" w:rsidRDefault="008B3450" w:rsidP="00ED7C8D">
            <w:pPr>
              <w:rPr>
                <w:rFonts w:ascii="Consolas" w:eastAsia="微软雅黑" w:hAnsi="Consolas"/>
                <w:b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lang w:eastAsia="zh-CN"/>
              </w:rPr>
              <w:t>keyDomain</w:t>
            </w:r>
          </w:p>
        </w:tc>
        <w:tc>
          <w:tcPr>
            <w:tcW w:w="1701" w:type="dxa"/>
          </w:tcPr>
          <w:p w14:paraId="1D2155E0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(64)</w:t>
            </w:r>
          </w:p>
        </w:tc>
        <w:tc>
          <w:tcPr>
            <w:tcW w:w="850" w:type="dxa"/>
          </w:tcPr>
          <w:p w14:paraId="22E82C4C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3FF822BF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2D59C9A3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域</w:t>
            </w:r>
          </w:p>
          <w:p w14:paraId="68993A4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使用从大到小的规则，（顶级域名为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v)</w:t>
            </w:r>
          </w:p>
          <w:p w14:paraId="595E4568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eg.</w:t>
            </w:r>
          </w:p>
          <w:p w14:paraId="109991C8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v.cn</w:t>
            </w:r>
          </w:p>
          <w:p w14:paraId="6E7A67D1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v.cn.sz</w:t>
            </w:r>
          </w:p>
          <w:p w14:paraId="68EDA5AC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v.hk.ser1</w:t>
            </w:r>
          </w:p>
          <w:p w14:paraId="7FF9B549" w14:textId="77777777" w:rsidR="008B3450" w:rsidRPr="002462FB" w:rsidRDefault="008B3450" w:rsidP="00ED7C8D">
            <w:pPr>
              <w:rPr>
                <w:rFonts w:ascii="Consolas" w:eastAsia="微软雅黑" w:hAnsi="Consolas"/>
                <w:b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v.hk.ser2</w:t>
            </w:r>
          </w:p>
        </w:tc>
      </w:tr>
      <w:tr w:rsidR="008B3450" w:rsidRPr="002462FB" w14:paraId="1FF2771F" w14:textId="77777777" w:rsidTr="00ED7C8D">
        <w:trPr>
          <w:trHeight w:val="215"/>
        </w:trPr>
        <w:tc>
          <w:tcPr>
            <w:tcW w:w="1985" w:type="dxa"/>
          </w:tcPr>
          <w:p w14:paraId="610579B5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idxParentsDomain</w:t>
            </w:r>
          </w:p>
        </w:tc>
        <w:tc>
          <w:tcPr>
            <w:tcW w:w="1701" w:type="dxa"/>
          </w:tcPr>
          <w:p w14:paraId="2A1B0B4B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(64)</w:t>
            </w:r>
          </w:p>
        </w:tc>
        <w:tc>
          <w:tcPr>
            <w:tcW w:w="850" w:type="dxa"/>
          </w:tcPr>
          <w:p w14:paraId="6A8CFD5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3DE08658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98EA23A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父域</w:t>
            </w:r>
          </w:p>
        </w:tc>
      </w:tr>
      <w:tr w:rsidR="008B3450" w:rsidRPr="002462FB" w14:paraId="65193D97" w14:textId="77777777" w:rsidTr="00ED7C8D">
        <w:trPr>
          <w:trHeight w:val="215"/>
        </w:trPr>
        <w:tc>
          <w:tcPr>
            <w:tcW w:w="1985" w:type="dxa"/>
          </w:tcPr>
          <w:p w14:paraId="33D090E4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state</w:t>
            </w:r>
          </w:p>
        </w:tc>
        <w:tc>
          <w:tcPr>
            <w:tcW w:w="1701" w:type="dxa"/>
          </w:tcPr>
          <w:p w14:paraId="6353503F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(1)</w:t>
            </w:r>
          </w:p>
        </w:tc>
        <w:tc>
          <w:tcPr>
            <w:tcW w:w="850" w:type="dxa"/>
          </w:tcPr>
          <w:p w14:paraId="0E3A5D6D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701EDE95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B4DFEF9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状态</w:t>
            </w:r>
          </w:p>
          <w:p w14:paraId="2A3B989C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Ｅ：启用</w:t>
            </w:r>
          </w:p>
          <w:p w14:paraId="4B5A5FC7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Ｄ：禁用</w:t>
            </w:r>
          </w:p>
        </w:tc>
      </w:tr>
      <w:tr w:rsidR="008B3450" w:rsidRPr="002462FB" w14:paraId="04C0DA7C" w14:textId="77777777" w:rsidTr="00ED7C8D">
        <w:trPr>
          <w:trHeight w:val="215"/>
        </w:trPr>
        <w:tc>
          <w:tcPr>
            <w:tcW w:w="1985" w:type="dxa"/>
          </w:tcPr>
          <w:p w14:paraId="145CC411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vnsAddrList</w:t>
            </w:r>
          </w:p>
        </w:tc>
        <w:tc>
          <w:tcPr>
            <w:tcW w:w="1701" w:type="dxa"/>
          </w:tcPr>
          <w:p w14:paraId="45DA7D78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(256)</w:t>
            </w:r>
          </w:p>
        </w:tc>
        <w:tc>
          <w:tcPr>
            <w:tcW w:w="850" w:type="dxa"/>
          </w:tcPr>
          <w:p w14:paraId="6A0C2E65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705CD5A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347E006D" w14:textId="77777777" w:rsidR="008B3450" w:rsidRPr="002462FB" w:rsidRDefault="001B4B48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IP</w:t>
            </w:r>
            <w:r w:rsidR="008B3450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地址</w:t>
            </w:r>
          </w:p>
          <w:p w14:paraId="60E32073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支持多个地址，地址允许域名或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IP</w:t>
            </w:r>
          </w:p>
          <w:p w14:paraId="0460C73A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各地址间以逗号隔开，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eg.</w:t>
            </w:r>
          </w:p>
          <w:p w14:paraId="0FC7C1AF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ws.testvns.com</w:t>
            </w:r>
          </w:p>
          <w:p w14:paraId="7D5E003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www.test1.com,ws.test2.com</w:t>
            </w:r>
          </w:p>
          <w:p w14:paraId="1A3BD757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ws.test1.cn,202.96.134.133</w:t>
            </w:r>
          </w:p>
        </w:tc>
      </w:tr>
      <w:tr w:rsidR="008B3450" w:rsidRPr="002462FB" w14:paraId="37068784" w14:textId="77777777" w:rsidTr="00ED7C8D">
        <w:trPr>
          <w:trHeight w:val="209"/>
        </w:trPr>
        <w:tc>
          <w:tcPr>
            <w:tcW w:w="1985" w:type="dxa"/>
          </w:tcPr>
          <w:p w14:paraId="758A6B29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countryCode</w:t>
            </w:r>
          </w:p>
        </w:tc>
        <w:tc>
          <w:tcPr>
            <w:tcW w:w="1701" w:type="dxa"/>
          </w:tcPr>
          <w:p w14:paraId="5A3DF2DD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(10)</w:t>
            </w:r>
          </w:p>
        </w:tc>
        <w:tc>
          <w:tcPr>
            <w:tcW w:w="850" w:type="dxa"/>
          </w:tcPr>
          <w:p w14:paraId="159AE294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71F2F685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10E83359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国家码</w:t>
            </w:r>
          </w:p>
        </w:tc>
      </w:tr>
      <w:tr w:rsidR="008B3450" w:rsidRPr="002462FB" w14:paraId="191D5563" w14:textId="77777777" w:rsidTr="00ED7C8D">
        <w:trPr>
          <w:trHeight w:val="209"/>
        </w:trPr>
        <w:tc>
          <w:tcPr>
            <w:tcW w:w="1985" w:type="dxa"/>
          </w:tcPr>
          <w:p w14:paraId="1089B6E9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lang</w:t>
            </w:r>
          </w:p>
        </w:tc>
        <w:tc>
          <w:tcPr>
            <w:tcW w:w="1701" w:type="dxa"/>
          </w:tcPr>
          <w:p w14:paraId="0E3AC7F6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(10)</w:t>
            </w:r>
          </w:p>
        </w:tc>
        <w:tc>
          <w:tcPr>
            <w:tcW w:w="850" w:type="dxa"/>
          </w:tcPr>
          <w:p w14:paraId="0015EE81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646B7EF0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en_US</w:t>
            </w:r>
          </w:p>
        </w:tc>
        <w:tc>
          <w:tcPr>
            <w:tcW w:w="4111" w:type="dxa"/>
          </w:tcPr>
          <w:p w14:paraId="0AF1A03F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语言</w:t>
            </w:r>
          </w:p>
          <w:p w14:paraId="729D56F1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zh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_CN, zh_TW, en_US</w:t>
            </w:r>
          </w:p>
        </w:tc>
      </w:tr>
      <w:tr w:rsidR="008B3450" w:rsidRPr="002462FB" w14:paraId="4C1E5915" w14:textId="77777777" w:rsidTr="00ED7C8D">
        <w:trPr>
          <w:trHeight w:val="209"/>
        </w:trPr>
        <w:tc>
          <w:tcPr>
            <w:tcW w:w="1985" w:type="dxa"/>
          </w:tcPr>
          <w:p w14:paraId="156177EE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currency</w:t>
            </w:r>
          </w:p>
        </w:tc>
        <w:tc>
          <w:tcPr>
            <w:tcW w:w="1701" w:type="dxa"/>
          </w:tcPr>
          <w:p w14:paraId="5742AB71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(10)</w:t>
            </w:r>
          </w:p>
        </w:tc>
        <w:tc>
          <w:tcPr>
            <w:tcW w:w="850" w:type="dxa"/>
          </w:tcPr>
          <w:p w14:paraId="33B800E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3507FC4E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0E671A60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币种</w:t>
            </w:r>
          </w:p>
          <w:p w14:paraId="246B86C7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CNY,USD,HKD</w:t>
            </w:r>
          </w:p>
        </w:tc>
      </w:tr>
      <w:tr w:rsidR="008B3450" w:rsidRPr="002462FB" w14:paraId="748CF367" w14:textId="77777777" w:rsidTr="00ED7C8D">
        <w:trPr>
          <w:trHeight w:val="209"/>
        </w:trPr>
        <w:tc>
          <w:tcPr>
            <w:tcW w:w="1985" w:type="dxa"/>
          </w:tcPr>
          <w:p w14:paraId="434C5DD6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timezone</w:t>
            </w:r>
          </w:p>
        </w:tc>
        <w:tc>
          <w:tcPr>
            <w:tcW w:w="1701" w:type="dxa"/>
          </w:tcPr>
          <w:p w14:paraId="63B8A119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D092B6D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23D3CB4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0F2AB5C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时区</w:t>
            </w:r>
          </w:p>
        </w:tc>
      </w:tr>
      <w:tr w:rsidR="008B3450" w:rsidRPr="002462FB" w14:paraId="0F64F40A" w14:textId="77777777" w:rsidTr="00ED7C8D">
        <w:trPr>
          <w:trHeight w:val="209"/>
        </w:trPr>
        <w:tc>
          <w:tcPr>
            <w:tcW w:w="1985" w:type="dxa"/>
          </w:tcPr>
          <w:p w14:paraId="5E629B45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authToken</w:t>
            </w:r>
          </w:p>
        </w:tc>
        <w:tc>
          <w:tcPr>
            <w:tcW w:w="1701" w:type="dxa"/>
          </w:tcPr>
          <w:p w14:paraId="07EB92CB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736B185C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6E927E7A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050AEE4F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验证码</w:t>
            </w:r>
          </w:p>
        </w:tc>
      </w:tr>
      <w:tr w:rsidR="008B3450" w:rsidRPr="002462FB" w14:paraId="4D14039E" w14:textId="77777777" w:rsidTr="00ED7C8D">
        <w:trPr>
          <w:trHeight w:val="215"/>
        </w:trPr>
        <w:tc>
          <w:tcPr>
            <w:tcW w:w="1985" w:type="dxa"/>
          </w:tcPr>
          <w:p w14:paraId="2EF2E4F9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devNumber</w:t>
            </w:r>
          </w:p>
        </w:tc>
        <w:tc>
          <w:tcPr>
            <w:tcW w:w="1701" w:type="dxa"/>
          </w:tcPr>
          <w:p w14:paraId="3746E6EB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615A3A2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773344A8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04DDD3D3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本域所包含设备数量</w:t>
            </w:r>
          </w:p>
        </w:tc>
      </w:tr>
      <w:tr w:rsidR="008B3450" w:rsidRPr="002462FB" w14:paraId="76AF4217" w14:textId="77777777" w:rsidTr="00ED7C8D">
        <w:trPr>
          <w:trHeight w:val="215"/>
        </w:trPr>
        <w:tc>
          <w:tcPr>
            <w:tcW w:w="1985" w:type="dxa"/>
          </w:tcPr>
          <w:p w14:paraId="13DBA68F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actNumber</w:t>
            </w:r>
          </w:p>
        </w:tc>
        <w:tc>
          <w:tcPr>
            <w:tcW w:w="1701" w:type="dxa"/>
          </w:tcPr>
          <w:p w14:paraId="6C916D79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2221BDA2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0374C14D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31286B75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本域所包含正常状态设备数量</w:t>
            </w:r>
          </w:p>
        </w:tc>
      </w:tr>
      <w:tr w:rsidR="008B3450" w:rsidRPr="002462FB" w14:paraId="098F6B63" w14:textId="77777777" w:rsidTr="00ED7C8D">
        <w:trPr>
          <w:trHeight w:val="215"/>
        </w:trPr>
        <w:tc>
          <w:tcPr>
            <w:tcW w:w="1985" w:type="dxa"/>
          </w:tcPr>
          <w:p w14:paraId="3C875D59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md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f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Tm</w:t>
            </w:r>
          </w:p>
        </w:tc>
        <w:tc>
          <w:tcPr>
            <w:tcW w:w="1701" w:type="dxa"/>
          </w:tcPr>
          <w:p w14:paraId="3014F5E0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F296459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61FB793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0766B08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modifiedTime</w:t>
            </w:r>
          </w:p>
        </w:tc>
      </w:tr>
      <w:tr w:rsidR="008B3450" w:rsidRPr="002462FB" w14:paraId="2711D57C" w14:textId="77777777" w:rsidTr="00ED7C8D">
        <w:trPr>
          <w:trHeight w:val="215"/>
        </w:trPr>
        <w:tc>
          <w:tcPr>
            <w:tcW w:w="1985" w:type="dxa"/>
          </w:tcPr>
          <w:p w14:paraId="5E1772DB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mdfBy</w:t>
            </w:r>
          </w:p>
        </w:tc>
        <w:tc>
          <w:tcPr>
            <w:tcW w:w="1701" w:type="dxa"/>
          </w:tcPr>
          <w:p w14:paraId="449E16BF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FDB7965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21CD19FE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546AFA51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modifiedBy</w:t>
            </w:r>
          </w:p>
        </w:tc>
      </w:tr>
      <w:tr w:rsidR="008B3450" w:rsidRPr="002462FB" w14:paraId="3B05D2B5" w14:textId="77777777" w:rsidTr="00ED7C8D">
        <w:trPr>
          <w:trHeight w:val="215"/>
        </w:trPr>
        <w:tc>
          <w:tcPr>
            <w:tcW w:w="1985" w:type="dxa"/>
          </w:tcPr>
          <w:p w14:paraId="7237CAA3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6165D230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A3D68C3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40E8B4D7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3A6E7831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createdTime</w:t>
            </w:r>
          </w:p>
        </w:tc>
      </w:tr>
      <w:tr w:rsidR="008B3450" w:rsidRPr="002462FB" w14:paraId="423BCBF3" w14:textId="77777777" w:rsidTr="00ED7C8D">
        <w:trPr>
          <w:trHeight w:val="215"/>
        </w:trPr>
        <w:tc>
          <w:tcPr>
            <w:tcW w:w="1985" w:type="dxa"/>
          </w:tcPr>
          <w:p w14:paraId="69713A99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37E1FF69" w14:textId="77777777" w:rsidR="008B3450" w:rsidRPr="002462FB" w:rsidRDefault="001124F2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8B3450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4103456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2CB4B53D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2B99B183" w14:textId="77777777" w:rsidR="008B3450" w:rsidRPr="002462FB" w:rsidRDefault="008B3450" w:rsidP="00ED7C8D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createdBy</w:t>
            </w:r>
          </w:p>
        </w:tc>
      </w:tr>
    </w:tbl>
    <w:p w14:paraId="0B0C0F8F" w14:textId="77777777" w:rsidR="008B3450" w:rsidRPr="002462FB" w:rsidRDefault="008B3450" w:rsidP="008B3450">
      <w:pPr>
        <w:rPr>
          <w:color w:val="D9D9D9"/>
        </w:rPr>
      </w:pPr>
    </w:p>
    <w:p w14:paraId="68BD921A" w14:textId="77777777" w:rsidR="008B3450" w:rsidRPr="002462FB" w:rsidRDefault="008B3450" w:rsidP="008B3450">
      <w:pPr>
        <w:rPr>
          <w:color w:val="D9D9D9"/>
        </w:rPr>
      </w:pPr>
    </w:p>
    <w:p w14:paraId="4B9ACF47" w14:textId="77777777" w:rsidR="008B3450" w:rsidRPr="002462FB" w:rsidRDefault="008B3450" w:rsidP="008B3450">
      <w:pPr>
        <w:rPr>
          <w:color w:val="D9D9D9"/>
        </w:rPr>
      </w:pPr>
    </w:p>
    <w:p w14:paraId="0D0EBCD9" w14:textId="77777777" w:rsidR="008B3450" w:rsidRDefault="008B3450" w:rsidP="008B3450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096F9372" w14:textId="77777777" w:rsidR="00175569" w:rsidRDefault="00175569" w:rsidP="00175569"/>
    <w:p w14:paraId="18784240" w14:textId="77777777" w:rsidR="00175569" w:rsidRDefault="00175569" w:rsidP="00175569"/>
    <w:p w14:paraId="58924FD0" w14:textId="77777777" w:rsidR="006F7F9A" w:rsidRPr="00464DFB" w:rsidRDefault="006F7F9A" w:rsidP="006F7F9A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23" w:name="_Toc466366556"/>
      <w:r w:rsidRPr="00464DFB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lastRenderedPageBreak/>
        <w:t>tb</w:t>
      </w:r>
      <w:r w:rsidRPr="00464DFB">
        <w:rPr>
          <w:rFonts w:ascii="Consolas" w:eastAsia="微软雅黑" w:hAnsi="Consolas"/>
          <w:bCs/>
          <w:i w:val="0"/>
          <w:iCs/>
          <w:highlight w:val="cyan"/>
          <w:lang w:eastAsia="zh-HK"/>
        </w:rPr>
        <w:t>ViFiStatus</w:t>
      </w:r>
      <w:bookmarkEnd w:id="2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6F7F9A" w:rsidRPr="00BF473F" w14:paraId="1C26413F" w14:textId="77777777" w:rsidTr="00017118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000CD21B" w14:textId="77777777" w:rsidR="006F7F9A" w:rsidRPr="00C3424E" w:rsidRDefault="006F7F9A" w:rsidP="006F7F9A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6E50CBC" w14:textId="77777777" w:rsidR="006F7F9A" w:rsidRPr="005C47AD" w:rsidRDefault="006F7F9A" w:rsidP="006F7F9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ViFiStatus</w:t>
            </w:r>
          </w:p>
        </w:tc>
      </w:tr>
      <w:tr w:rsidR="006F7F9A" w:rsidRPr="00BF473F" w14:paraId="67047EB9" w14:textId="77777777" w:rsidTr="00017118">
        <w:trPr>
          <w:trHeight w:val="978"/>
        </w:trPr>
        <w:tc>
          <w:tcPr>
            <w:tcW w:w="1985" w:type="dxa"/>
            <w:shd w:val="clear" w:color="auto" w:fill="E6E6E6"/>
          </w:tcPr>
          <w:p w14:paraId="02A1D0D2" w14:textId="77777777" w:rsidR="006F7F9A" w:rsidRPr="00C3424E" w:rsidRDefault="006F7F9A" w:rsidP="006F7F9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14D4BBC5" w14:textId="77777777" w:rsidR="006F7F9A" w:rsidRDefault="006F7F9A" w:rsidP="006F7F9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设备状态表</w:t>
            </w:r>
          </w:p>
          <w:p w14:paraId="40341FE1" w14:textId="77777777" w:rsidR="006F7F9A" w:rsidRDefault="006F7F9A" w:rsidP="006F7F9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C47AD"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  <w:t>注</w:t>
            </w:r>
            <w:r w:rsidRPr="005C47AD"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 w:hint="eastAsia"/>
                <w:b/>
                <w:color w:val="808080"/>
                <w:sz w:val="16"/>
                <w:szCs w:val="16"/>
                <w:lang w:eastAsia="zh-CN"/>
              </w:rPr>
              <w:t>此表数据量会比较大，需定期做清理操作</w:t>
            </w:r>
            <w:r>
              <w:rPr>
                <w:rFonts w:ascii="Consolas" w:eastAsia="微软雅黑" w:hAnsi="Consolas" w:hint="eastAsia"/>
                <w:b/>
                <w:color w:val="808080"/>
                <w:sz w:val="16"/>
                <w:szCs w:val="16"/>
                <w:lang w:eastAsia="zh-CN"/>
              </w:rPr>
              <w:t>)</w:t>
            </w:r>
          </w:p>
          <w:p w14:paraId="2AB7C4C5" w14:textId="77777777" w:rsidR="006F7F9A" w:rsidRPr="005C47AD" w:rsidRDefault="006F7F9A" w:rsidP="006F7F9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6F7F9A" w:rsidRPr="00BF473F" w14:paraId="3CDEE4AB" w14:textId="77777777" w:rsidTr="00017118">
        <w:tc>
          <w:tcPr>
            <w:tcW w:w="1985" w:type="dxa"/>
            <w:shd w:val="clear" w:color="auto" w:fill="E6E6E6"/>
          </w:tcPr>
          <w:p w14:paraId="327E7226" w14:textId="77777777" w:rsidR="006F7F9A" w:rsidRPr="00C3424E" w:rsidRDefault="006F7F9A" w:rsidP="006F7F9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37EDE7B5" w14:textId="77777777" w:rsidR="006F7F9A" w:rsidRPr="005C47AD" w:rsidRDefault="006F7F9A" w:rsidP="006F7F9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6F7F9A" w:rsidRPr="00BF473F" w14:paraId="35B2C2C6" w14:textId="77777777" w:rsidTr="00017118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4DF74CC3" w14:textId="77777777" w:rsidR="006F7F9A" w:rsidRPr="00C3424E" w:rsidRDefault="006F7F9A" w:rsidP="006F7F9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48AA1C" w14:textId="77777777" w:rsidR="006F7F9A" w:rsidRPr="005C47AD" w:rsidRDefault="006F7F9A" w:rsidP="006F7F9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keyStatus</w:t>
            </w:r>
            <w:r w:rsidRPr="005C47AD"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D</w:t>
            </w:r>
          </w:p>
        </w:tc>
      </w:tr>
      <w:tr w:rsidR="006F7F9A" w:rsidRPr="00BF473F" w14:paraId="155F9B3F" w14:textId="77777777" w:rsidTr="00017118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25E6EE2A" w14:textId="77777777" w:rsidR="006F7F9A" w:rsidRPr="00C3424E" w:rsidRDefault="006F7F9A" w:rsidP="006F7F9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4B78A2" w14:textId="77777777" w:rsidR="006F7F9A" w:rsidRPr="005C47AD" w:rsidRDefault="006F7F9A" w:rsidP="006F7F9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6F7F9A" w:rsidRPr="00BF473F" w14:paraId="155BA4A6" w14:textId="77777777" w:rsidTr="00017118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0FD382CD" w14:textId="77777777" w:rsidR="006F7F9A" w:rsidRPr="00C3424E" w:rsidRDefault="006F7F9A" w:rsidP="006F7F9A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404DADD1" w14:textId="77777777" w:rsidR="006F7F9A" w:rsidRPr="00C3424E" w:rsidRDefault="006F7F9A" w:rsidP="006F7F9A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7F11FF5E" w14:textId="77777777" w:rsidR="006F7F9A" w:rsidRPr="00C3424E" w:rsidRDefault="006F7F9A" w:rsidP="006F7F9A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07EAE2F" w14:textId="77777777" w:rsidR="006F7F9A" w:rsidRPr="00C3424E" w:rsidRDefault="006F7F9A" w:rsidP="006F7F9A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46ED36C9" w14:textId="77777777" w:rsidR="006F7F9A" w:rsidRPr="00C3424E" w:rsidRDefault="006F7F9A" w:rsidP="006F7F9A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6F7F9A" w:rsidRPr="00BF473F" w14:paraId="01E692AD" w14:textId="77777777" w:rsidTr="00017118">
        <w:trPr>
          <w:trHeight w:val="387"/>
        </w:trPr>
        <w:tc>
          <w:tcPr>
            <w:tcW w:w="1985" w:type="dxa"/>
          </w:tcPr>
          <w:p w14:paraId="77C82FCB" w14:textId="77777777" w:rsidR="006F7F9A" w:rsidRPr="00D17F12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keyStatusID</w:t>
            </w:r>
          </w:p>
        </w:tc>
        <w:tc>
          <w:tcPr>
            <w:tcW w:w="1701" w:type="dxa"/>
          </w:tcPr>
          <w:p w14:paraId="55DE877D" w14:textId="77777777" w:rsidR="006F7F9A" w:rsidRPr="005C47AD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500B348" w14:textId="77777777" w:rsidR="006F7F9A" w:rsidRPr="005C47AD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6EAA813" w14:textId="77777777" w:rsidR="006F7F9A" w:rsidRPr="005C47AD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33EAF5A" w14:textId="77777777" w:rsidR="006F7F9A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56D9F05A" w14:textId="77777777" w:rsidR="006F7F9A" w:rsidRPr="00DF39B1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6F7F9A" w:rsidRPr="00BF473F" w14:paraId="17B4512A" w14:textId="77777777" w:rsidTr="00017118">
        <w:trPr>
          <w:trHeight w:val="215"/>
        </w:trPr>
        <w:tc>
          <w:tcPr>
            <w:tcW w:w="1985" w:type="dxa"/>
          </w:tcPr>
          <w:p w14:paraId="0595B27F" w14:textId="77777777" w:rsidR="006F7F9A" w:rsidRPr="005C47AD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701" w:type="dxa"/>
          </w:tcPr>
          <w:p w14:paraId="5AED55BB" w14:textId="77777777" w:rsidR="006F7F9A" w:rsidRPr="005C47AD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DFEBC1E" w14:textId="77777777" w:rsidR="006F7F9A" w:rsidRPr="005C47AD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083A99C" w14:textId="77777777" w:rsidR="006F7F9A" w:rsidRPr="005C47AD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60E8FED" w14:textId="77777777" w:rsidR="006F7F9A" w:rsidRPr="00FD3474" w:rsidRDefault="006F7F9A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ViFiID</w:t>
            </w:r>
          </w:p>
        </w:tc>
      </w:tr>
      <w:tr w:rsidR="008906E5" w:rsidRPr="00BF473F" w14:paraId="2A669A0A" w14:textId="77777777" w:rsidTr="00017118">
        <w:trPr>
          <w:trHeight w:val="209"/>
        </w:trPr>
        <w:tc>
          <w:tcPr>
            <w:tcW w:w="1985" w:type="dxa"/>
          </w:tcPr>
          <w:p w14:paraId="7B9A7878" w14:textId="77777777" w:rsidR="008906E5" w:rsidRDefault="008906E5" w:rsidP="00D813A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701" w:type="dxa"/>
          </w:tcPr>
          <w:p w14:paraId="700C86FB" w14:textId="77777777" w:rsidR="008906E5" w:rsidRDefault="008906E5" w:rsidP="00D813A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2BA340E6" w14:textId="77777777" w:rsidR="008906E5" w:rsidRDefault="008906E5" w:rsidP="00D813A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30FD78D2" w14:textId="77777777" w:rsidR="008906E5" w:rsidRDefault="008906E5" w:rsidP="00D813A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710CBC9" w14:textId="77777777" w:rsidR="008906E5" w:rsidRDefault="008906E5" w:rsidP="00D813AE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017118" w:rsidRPr="00BF473F" w14:paraId="1CD3D30A" w14:textId="77777777" w:rsidTr="00017118">
        <w:trPr>
          <w:trHeight w:val="209"/>
        </w:trPr>
        <w:tc>
          <w:tcPr>
            <w:tcW w:w="1985" w:type="dxa"/>
          </w:tcPr>
          <w:p w14:paraId="3D303811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devTime</w:t>
            </w:r>
          </w:p>
        </w:tc>
        <w:tc>
          <w:tcPr>
            <w:tcW w:w="1701" w:type="dxa"/>
          </w:tcPr>
          <w:p w14:paraId="7DE3B41F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3820233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D9B1899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20B76A7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设备当前时间</w:t>
            </w:r>
          </w:p>
        </w:tc>
      </w:tr>
      <w:tr w:rsidR="00545A51" w:rsidRPr="00BF473F" w14:paraId="4D35B2FE" w14:textId="77777777" w:rsidTr="00017118">
        <w:trPr>
          <w:trHeight w:val="209"/>
        </w:trPr>
        <w:tc>
          <w:tcPr>
            <w:tcW w:w="1985" w:type="dxa"/>
          </w:tcPr>
          <w:p w14:paraId="0553EF78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devUptime</w:t>
            </w:r>
          </w:p>
        </w:tc>
        <w:tc>
          <w:tcPr>
            <w:tcW w:w="1701" w:type="dxa"/>
          </w:tcPr>
          <w:p w14:paraId="001670FD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F95BB2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43FA7F0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91A7570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已运行</w:t>
            </w:r>
          </w:p>
          <w:p w14:paraId="5717F598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已开机时间（秒）</w:t>
            </w:r>
          </w:p>
        </w:tc>
      </w:tr>
      <w:tr w:rsidR="00545A51" w:rsidRPr="00BF473F" w14:paraId="5CF62C26" w14:textId="77777777" w:rsidTr="00017118">
        <w:trPr>
          <w:trHeight w:val="209"/>
        </w:trPr>
        <w:tc>
          <w:tcPr>
            <w:tcW w:w="1985" w:type="dxa"/>
          </w:tcPr>
          <w:p w14:paraId="20208DE5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devBattery</w:t>
            </w:r>
          </w:p>
        </w:tc>
        <w:tc>
          <w:tcPr>
            <w:tcW w:w="1701" w:type="dxa"/>
          </w:tcPr>
          <w:p w14:paraId="1BF058F2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E90EBB7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8AFC756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A7F11D3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电量</w:t>
            </w:r>
          </w:p>
          <w:p w14:paraId="17DB8E7E" w14:textId="77777777" w:rsidR="00545A51" w:rsidRPr="00860EA6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当前电量百分比</w:t>
            </w: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0-100)</w:t>
            </w:r>
          </w:p>
        </w:tc>
      </w:tr>
      <w:tr w:rsidR="00545A51" w:rsidRPr="00BF473F" w14:paraId="5CD76C1A" w14:textId="77777777" w:rsidTr="00017118">
        <w:trPr>
          <w:trHeight w:val="209"/>
        </w:trPr>
        <w:tc>
          <w:tcPr>
            <w:tcW w:w="1985" w:type="dxa"/>
          </w:tcPr>
          <w:p w14:paraId="6B08865E" w14:textId="77777777" w:rsidR="00545A51" w:rsidRDefault="00545A51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devCPU</w:t>
            </w:r>
          </w:p>
        </w:tc>
        <w:tc>
          <w:tcPr>
            <w:tcW w:w="1701" w:type="dxa"/>
          </w:tcPr>
          <w:p w14:paraId="4117B8D0" w14:textId="77777777" w:rsidR="00545A51" w:rsidRDefault="00545A51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619D65C" w14:textId="77777777" w:rsidR="00545A51" w:rsidRDefault="00545A51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841563F" w14:textId="77777777" w:rsidR="00545A51" w:rsidRDefault="00545A51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D968C06" w14:textId="77777777" w:rsidR="00545A51" w:rsidRDefault="00545A51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CPU</w:t>
            </w:r>
          </w:p>
          <w:p w14:paraId="0386938E" w14:textId="77777777" w:rsidR="00545A51" w:rsidRDefault="00545A51" w:rsidP="006F7F9A">
            <w:pPr>
              <w:rPr>
                <w:rFonts w:ascii="Consolas" w:eastAsia="微软雅黑" w:hAnsi="Consolas"/>
                <w:lang w:eastAsia="zh-CN"/>
              </w:rPr>
            </w:pP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当前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CPU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使用量（</w:t>
            </w: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百分比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017118" w:rsidRPr="00BF473F" w14:paraId="61AEE822" w14:textId="77777777" w:rsidTr="00017118">
        <w:trPr>
          <w:trHeight w:val="209"/>
        </w:trPr>
        <w:tc>
          <w:tcPr>
            <w:tcW w:w="1985" w:type="dxa"/>
          </w:tcPr>
          <w:p w14:paraId="4F5B0027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devChargingState</w:t>
            </w:r>
          </w:p>
        </w:tc>
        <w:tc>
          <w:tcPr>
            <w:tcW w:w="1701" w:type="dxa"/>
          </w:tcPr>
          <w:p w14:paraId="7121C8C8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820A116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6D0895B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9324306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充</w:t>
            </w:r>
            <w:r>
              <w:rPr>
                <w:rFonts w:ascii="Consolas" w:eastAsia="微软雅黑" w:hAnsi="Consolas"/>
                <w:lang w:eastAsia="zh-CN"/>
              </w:rPr>
              <w:t>放电状态</w:t>
            </w:r>
          </w:p>
          <w:p w14:paraId="3842044A" w14:textId="77777777" w:rsidR="00017118" w:rsidRPr="00017118" w:rsidRDefault="00017118" w:rsidP="00D813A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01711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Pr="0001711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充</w:t>
            </w:r>
            <w:r w:rsidRPr="000171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电</w:t>
            </w:r>
          </w:p>
          <w:p w14:paraId="57AB4CD2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 w:rsidRPr="0001711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0:</w:t>
            </w:r>
            <w:r w:rsidRPr="0001711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放</w:t>
            </w:r>
            <w:r w:rsidRPr="000171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电</w:t>
            </w:r>
          </w:p>
        </w:tc>
      </w:tr>
      <w:tr w:rsidR="00545A51" w:rsidRPr="00BF473F" w14:paraId="3D5FDB44" w14:textId="77777777" w:rsidTr="00017118">
        <w:trPr>
          <w:trHeight w:val="209"/>
        </w:trPr>
        <w:tc>
          <w:tcPr>
            <w:tcW w:w="1985" w:type="dxa"/>
          </w:tcPr>
          <w:p w14:paraId="0E0C4402" w14:textId="77777777" w:rsidR="00545A51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devC</w:t>
            </w:r>
            <w:r w:rsidR="00545A51">
              <w:rPr>
                <w:rFonts w:ascii="Consolas" w:eastAsia="微软雅黑" w:hAnsi="Consolas"/>
                <w:lang w:eastAsia="zh-CN"/>
              </w:rPr>
              <w:t>harging</w:t>
            </w:r>
            <w:r>
              <w:rPr>
                <w:rFonts w:ascii="Consolas" w:eastAsia="微软雅黑" w:hAnsi="Consolas"/>
                <w:lang w:eastAsia="zh-CN"/>
              </w:rPr>
              <w:t>S</w:t>
            </w:r>
            <w:r w:rsidR="00545A51">
              <w:rPr>
                <w:rFonts w:ascii="Consolas" w:eastAsia="微软雅黑" w:hAnsi="Consolas"/>
                <w:lang w:eastAsia="zh-CN"/>
              </w:rPr>
              <w:t>Time</w:t>
            </w:r>
          </w:p>
        </w:tc>
        <w:tc>
          <w:tcPr>
            <w:tcW w:w="1701" w:type="dxa"/>
          </w:tcPr>
          <w:p w14:paraId="0799CA89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1FB9A06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C50B11F" w14:textId="77777777" w:rsidR="00545A51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EA7BD0A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上一次</w:t>
            </w:r>
            <w:r>
              <w:rPr>
                <w:rFonts w:ascii="Consolas" w:eastAsia="微软雅黑" w:hAnsi="Consolas" w:hint="eastAsia"/>
                <w:lang w:eastAsia="zh-CN"/>
              </w:rPr>
              <w:t>充电</w:t>
            </w:r>
            <w:r w:rsidR="00017118">
              <w:rPr>
                <w:rFonts w:ascii="Consolas" w:eastAsia="微软雅黑" w:hAnsi="Consolas"/>
                <w:lang w:eastAsia="zh-CN"/>
              </w:rPr>
              <w:t>开始</w:t>
            </w:r>
            <w:r>
              <w:rPr>
                <w:rFonts w:ascii="Consolas" w:eastAsia="微软雅黑" w:hAnsi="Consolas" w:hint="eastAsia"/>
                <w:lang w:eastAsia="zh-CN"/>
              </w:rPr>
              <w:t>时间</w:t>
            </w:r>
          </w:p>
          <w:p w14:paraId="640C0D1C" w14:textId="77777777" w:rsidR="00545A51" w:rsidRDefault="00545A51" w:rsidP="00D813AE">
            <w:pPr>
              <w:rPr>
                <w:rFonts w:ascii="Consolas" w:eastAsia="微软雅黑" w:hAnsi="Consolas"/>
                <w:lang w:eastAsia="zh-CN"/>
              </w:rPr>
            </w:pP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上一次充电</w:t>
            </w:r>
            <w:r w:rsidR="000171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开始</w:t>
            </w: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时间</w:t>
            </w:r>
          </w:p>
        </w:tc>
      </w:tr>
      <w:tr w:rsidR="00545A51" w:rsidRPr="00BF473F" w14:paraId="0246E1D1" w14:textId="77777777" w:rsidTr="00017118">
        <w:trPr>
          <w:trHeight w:val="209"/>
        </w:trPr>
        <w:tc>
          <w:tcPr>
            <w:tcW w:w="1985" w:type="dxa"/>
          </w:tcPr>
          <w:p w14:paraId="216B8F5B" w14:textId="77777777" w:rsidR="00545A51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devChargingETime</w:t>
            </w:r>
          </w:p>
        </w:tc>
        <w:tc>
          <w:tcPr>
            <w:tcW w:w="1701" w:type="dxa"/>
          </w:tcPr>
          <w:p w14:paraId="36674CC2" w14:textId="77777777" w:rsidR="00545A51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3F878E2" w14:textId="77777777" w:rsidR="00545A51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E4237BD" w14:textId="77777777" w:rsidR="00545A51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D612BFF" w14:textId="77777777" w:rsidR="00017118" w:rsidRDefault="00017118" w:rsidP="0001711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上一次</w:t>
            </w:r>
            <w:r>
              <w:rPr>
                <w:rFonts w:ascii="Consolas" w:eastAsia="微软雅黑" w:hAnsi="Consolas" w:hint="eastAsia"/>
                <w:lang w:eastAsia="zh-CN"/>
              </w:rPr>
              <w:t>充电</w:t>
            </w:r>
            <w:r>
              <w:rPr>
                <w:rFonts w:ascii="Consolas" w:eastAsia="微软雅黑" w:hAnsi="Consolas"/>
                <w:lang w:eastAsia="zh-CN"/>
              </w:rPr>
              <w:t>结束</w:t>
            </w:r>
            <w:r>
              <w:rPr>
                <w:rFonts w:ascii="Consolas" w:eastAsia="微软雅黑" w:hAnsi="Consolas" w:hint="eastAsia"/>
                <w:lang w:eastAsia="zh-CN"/>
              </w:rPr>
              <w:t>时间</w:t>
            </w:r>
          </w:p>
          <w:p w14:paraId="03E1A36B" w14:textId="77777777" w:rsidR="00545A51" w:rsidRDefault="00017118" w:rsidP="00017118">
            <w:pPr>
              <w:rPr>
                <w:rFonts w:ascii="Consolas" w:eastAsia="微软雅黑" w:hAnsi="Consolas"/>
                <w:lang w:eastAsia="zh-CN"/>
              </w:rPr>
            </w:pP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上一次充电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开始</w:t>
            </w: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时间</w:t>
            </w:r>
          </w:p>
        </w:tc>
      </w:tr>
      <w:tr w:rsidR="00017118" w:rsidRPr="00BF473F" w14:paraId="58FBE24E" w14:textId="77777777" w:rsidTr="00D813AE">
        <w:trPr>
          <w:trHeight w:val="215"/>
        </w:trPr>
        <w:tc>
          <w:tcPr>
            <w:tcW w:w="1985" w:type="dxa"/>
          </w:tcPr>
          <w:p w14:paraId="7451CD43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wifiSignal</w:t>
            </w:r>
          </w:p>
        </w:tc>
        <w:tc>
          <w:tcPr>
            <w:tcW w:w="1701" w:type="dxa"/>
          </w:tcPr>
          <w:p w14:paraId="013C8858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A474BE6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C37654F" w14:textId="77777777" w:rsidR="00017118" w:rsidRPr="005C47AD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4367A3B" w14:textId="77777777" w:rsidR="00017118" w:rsidRDefault="00017118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WiFi</w:t>
            </w:r>
            <w:r>
              <w:rPr>
                <w:rFonts w:ascii="Consolas" w:eastAsia="微软雅黑" w:hAnsi="Consolas" w:hint="eastAsia"/>
                <w:lang w:eastAsia="zh-CN"/>
              </w:rPr>
              <w:t>信号</w:t>
            </w:r>
            <w:r>
              <w:rPr>
                <w:rFonts w:ascii="Consolas" w:eastAsia="微软雅黑" w:hAnsi="Consolas"/>
                <w:lang w:eastAsia="zh-CN"/>
              </w:rPr>
              <w:br/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wifi</w:t>
            </w: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信号强度值</w:t>
            </w:r>
          </w:p>
        </w:tc>
      </w:tr>
      <w:tr w:rsidR="00017118" w:rsidRPr="00BF473F" w14:paraId="0ECBF620" w14:textId="77777777" w:rsidTr="00017118">
        <w:trPr>
          <w:trHeight w:val="209"/>
        </w:trPr>
        <w:tc>
          <w:tcPr>
            <w:tcW w:w="1985" w:type="dxa"/>
          </w:tcPr>
          <w:p w14:paraId="52259F01" w14:textId="77777777" w:rsidR="00017118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wifiConnections</w:t>
            </w:r>
          </w:p>
        </w:tc>
        <w:tc>
          <w:tcPr>
            <w:tcW w:w="1701" w:type="dxa"/>
          </w:tcPr>
          <w:p w14:paraId="0851CCF2" w14:textId="77777777" w:rsidR="00017118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53022C0" w14:textId="77777777" w:rsidR="00017118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2B1FA7D" w14:textId="77777777" w:rsidR="00017118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0E365F9" w14:textId="77777777" w:rsidR="00017118" w:rsidRDefault="0001711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WiFi</w:t>
            </w:r>
            <w:r>
              <w:rPr>
                <w:rFonts w:ascii="Consolas" w:eastAsia="微软雅黑" w:hAnsi="Consolas"/>
                <w:lang w:eastAsia="zh-CN"/>
              </w:rPr>
              <w:t>连接数</w:t>
            </w:r>
          </w:p>
        </w:tc>
      </w:tr>
      <w:tr w:rsidR="00017118" w:rsidRPr="00BF473F" w14:paraId="5D69E9F6" w14:textId="77777777" w:rsidTr="00017118">
        <w:trPr>
          <w:trHeight w:val="209"/>
        </w:trPr>
        <w:tc>
          <w:tcPr>
            <w:tcW w:w="1985" w:type="dxa"/>
          </w:tcPr>
          <w:p w14:paraId="41ADD5FC" w14:textId="77777777" w:rsidR="00017118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wifiBand</w:t>
            </w:r>
          </w:p>
        </w:tc>
        <w:tc>
          <w:tcPr>
            <w:tcW w:w="1701" w:type="dxa"/>
          </w:tcPr>
          <w:p w14:paraId="44F6EC67" w14:textId="77777777" w:rsidR="00017118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FD80CAD" w14:textId="77777777" w:rsidR="00017118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E6B19D9" w14:textId="77777777" w:rsidR="00017118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DCB5ADE" w14:textId="77777777" w:rsidR="00017118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WiFi</w:t>
            </w:r>
            <w:r>
              <w:rPr>
                <w:rFonts w:ascii="Consolas" w:eastAsia="微软雅黑" w:hAnsi="Consolas"/>
                <w:lang w:eastAsia="zh-CN"/>
              </w:rPr>
              <w:t>所</w:t>
            </w:r>
            <w:r>
              <w:rPr>
                <w:rFonts w:ascii="Consolas" w:eastAsia="微软雅黑" w:hAnsi="Consolas" w:hint="eastAsia"/>
                <w:lang w:eastAsia="zh-CN"/>
              </w:rPr>
              <w:t>用</w:t>
            </w:r>
            <w:r>
              <w:rPr>
                <w:rFonts w:ascii="Consolas" w:eastAsia="微软雅黑" w:hAnsi="Consolas"/>
                <w:lang w:eastAsia="zh-CN"/>
              </w:rPr>
              <w:t>频段</w:t>
            </w:r>
          </w:p>
        </w:tc>
      </w:tr>
      <w:tr w:rsidR="00126BEC" w:rsidRPr="00BF473F" w14:paraId="1F468484" w14:textId="77777777" w:rsidTr="00017118">
        <w:trPr>
          <w:trHeight w:val="209"/>
        </w:trPr>
        <w:tc>
          <w:tcPr>
            <w:tcW w:w="1985" w:type="dxa"/>
          </w:tcPr>
          <w:p w14:paraId="4341711C" w14:textId="77777777" w:rsidR="00126BEC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idxG</w:t>
            </w:r>
            <w:r w:rsidR="00126BEC">
              <w:rPr>
                <w:rFonts w:ascii="Consolas" w:eastAsia="微软雅黑" w:hAnsi="Consolas"/>
                <w:lang w:eastAsia="zh-CN"/>
              </w:rPr>
              <w:t>simICCID</w:t>
            </w:r>
          </w:p>
        </w:tc>
        <w:tc>
          <w:tcPr>
            <w:tcW w:w="1701" w:type="dxa"/>
          </w:tcPr>
          <w:p w14:paraId="409D2AD8" w14:textId="77777777" w:rsidR="00126BEC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8817AFB" w14:textId="77777777" w:rsidR="00126BEC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A57D935" w14:textId="77777777" w:rsidR="00126BEC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734A0EB" w14:textId="77777777" w:rsidR="00C76EF2" w:rsidRDefault="00F15E44" w:rsidP="00C76EF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启动</w:t>
            </w:r>
            <w:r w:rsidR="00C76EF2">
              <w:rPr>
                <w:rFonts w:ascii="Consolas" w:eastAsia="微软雅黑" w:hAnsi="Consolas"/>
                <w:kern w:val="0"/>
                <w:sz w:val="20"/>
                <w:lang w:eastAsia="zh-CN"/>
              </w:rPr>
              <w:t>卡</w:t>
            </w:r>
            <w:r w:rsidR="00C76EF2" w:rsidRPr="00A06F7A">
              <w:rPr>
                <w:rFonts w:ascii="Consolas" w:eastAsia="微软雅黑" w:hAnsi="Consolas"/>
                <w:kern w:val="0"/>
                <w:sz w:val="20"/>
                <w:lang w:eastAsia="zh-CN"/>
              </w:rPr>
              <w:t>ID</w:t>
            </w:r>
          </w:p>
          <w:p w14:paraId="290E28F8" w14:textId="77777777" w:rsidR="00126BEC" w:rsidRDefault="00C76EF2" w:rsidP="00C76EF2">
            <w:pPr>
              <w:rPr>
                <w:rFonts w:ascii="Consolas" w:eastAsia="微软雅黑" w:hAnsi="Consolas"/>
                <w:lang w:eastAsia="zh-CN"/>
              </w:rPr>
            </w:pPr>
            <w:r w:rsidRPr="00A06F7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启动卡</w:t>
            </w:r>
            <w:r w:rsidRPr="00A06F7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545A51" w:rsidRPr="00BF473F" w14:paraId="749A385C" w14:textId="77777777" w:rsidTr="00017118">
        <w:trPr>
          <w:trHeight w:val="209"/>
        </w:trPr>
        <w:tc>
          <w:tcPr>
            <w:tcW w:w="1985" w:type="dxa"/>
          </w:tcPr>
          <w:p w14:paraId="6F568E4C" w14:textId="77777777" w:rsidR="00545A51" w:rsidRDefault="006703D8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gsimSin</w:t>
            </w:r>
            <w:r w:rsidR="00126BEC">
              <w:rPr>
                <w:rFonts w:ascii="Consolas" w:eastAsia="微软雅黑" w:hAnsi="Consolas"/>
                <w:lang w:eastAsia="zh-CN"/>
              </w:rPr>
              <w:t>gal</w:t>
            </w:r>
          </w:p>
        </w:tc>
        <w:tc>
          <w:tcPr>
            <w:tcW w:w="1701" w:type="dxa"/>
          </w:tcPr>
          <w:p w14:paraId="669DEB59" w14:textId="77777777" w:rsidR="00545A51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35AAB58" w14:textId="77777777" w:rsidR="00545A51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86C2C07" w14:textId="77777777" w:rsidR="00545A51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8E1F94F" w14:textId="77777777" w:rsidR="00545A51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信号强度</w:t>
            </w:r>
          </w:p>
          <w:p w14:paraId="202633B4" w14:textId="77777777" w:rsidR="00126BEC" w:rsidRDefault="00126BEC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(0-32)</w:t>
            </w:r>
          </w:p>
        </w:tc>
      </w:tr>
      <w:tr w:rsidR="00C76EF2" w:rsidRPr="00BF473F" w14:paraId="197B30F0" w14:textId="77777777" w:rsidTr="00017118">
        <w:trPr>
          <w:trHeight w:val="209"/>
        </w:trPr>
        <w:tc>
          <w:tcPr>
            <w:tcW w:w="1985" w:type="dxa"/>
          </w:tcPr>
          <w:p w14:paraId="5B71158F" w14:textId="77777777" w:rsidR="00C76EF2" w:rsidRDefault="00C76EF2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gsimMcc</w:t>
            </w:r>
          </w:p>
        </w:tc>
        <w:tc>
          <w:tcPr>
            <w:tcW w:w="1701" w:type="dxa"/>
          </w:tcPr>
          <w:p w14:paraId="1C54FDC5" w14:textId="77777777" w:rsidR="00C76EF2" w:rsidRDefault="00C76EF2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3983AD9" w14:textId="77777777" w:rsidR="00C76EF2" w:rsidRDefault="00C76EF2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21646DD" w14:textId="77777777" w:rsidR="00C76EF2" w:rsidRPr="005C47AD" w:rsidRDefault="00C76EF2" w:rsidP="00D813A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BA95052" w14:textId="77777777" w:rsidR="00C76EF2" w:rsidRPr="00C76EF2" w:rsidRDefault="00C76EF2" w:rsidP="00D813A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C76EF2">
              <w:rPr>
                <w:rFonts w:ascii="Consolas" w:eastAsia="微软雅黑" w:hAnsi="Consolas"/>
                <w:kern w:val="0"/>
                <w:sz w:val="20"/>
                <w:lang w:eastAsia="zh-CN"/>
              </w:rPr>
              <w:t>基站</w:t>
            </w:r>
            <w:r w:rsidRPr="00C76EF2">
              <w:rPr>
                <w:rFonts w:ascii="Consolas" w:eastAsia="微软雅黑" w:hAnsi="Consolas"/>
                <w:kern w:val="0"/>
                <w:sz w:val="20"/>
                <w:lang w:eastAsia="zh-CN"/>
              </w:rPr>
              <w:t>mcc</w:t>
            </w:r>
          </w:p>
        </w:tc>
      </w:tr>
      <w:tr w:rsidR="00C76EF2" w:rsidRPr="00BF473F" w14:paraId="53736372" w14:textId="77777777" w:rsidTr="00017118">
        <w:trPr>
          <w:trHeight w:val="209"/>
        </w:trPr>
        <w:tc>
          <w:tcPr>
            <w:tcW w:w="1985" w:type="dxa"/>
          </w:tcPr>
          <w:p w14:paraId="261114D2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gsimMnc</w:t>
            </w:r>
          </w:p>
        </w:tc>
        <w:tc>
          <w:tcPr>
            <w:tcW w:w="1701" w:type="dxa"/>
          </w:tcPr>
          <w:p w14:paraId="78588784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53BAE0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235212E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B46BAA7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基站</w:t>
            </w:r>
            <w:r>
              <w:rPr>
                <w:rFonts w:ascii="Consolas" w:eastAsia="微软雅黑" w:hAnsi="Consolas"/>
                <w:lang w:eastAsia="zh-CN"/>
              </w:rPr>
              <w:t>mnc</w:t>
            </w:r>
          </w:p>
        </w:tc>
      </w:tr>
      <w:tr w:rsidR="00C76EF2" w:rsidRPr="00BF473F" w14:paraId="7FA861C8" w14:textId="77777777" w:rsidTr="00017118">
        <w:trPr>
          <w:trHeight w:val="209"/>
        </w:trPr>
        <w:tc>
          <w:tcPr>
            <w:tcW w:w="1985" w:type="dxa"/>
          </w:tcPr>
          <w:p w14:paraId="0CBAF0E5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gsimCellId</w:t>
            </w:r>
          </w:p>
        </w:tc>
        <w:tc>
          <w:tcPr>
            <w:tcW w:w="1701" w:type="dxa"/>
          </w:tcPr>
          <w:p w14:paraId="7AB84AEB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B1F0F63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19DFFBD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568C708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基站</w:t>
            </w:r>
            <w:r>
              <w:rPr>
                <w:rFonts w:ascii="Consolas" w:eastAsia="微软雅黑" w:hAnsi="Consolas"/>
                <w:lang w:eastAsia="zh-CN"/>
              </w:rPr>
              <w:t>cellid</w:t>
            </w:r>
          </w:p>
        </w:tc>
      </w:tr>
      <w:tr w:rsidR="00C76EF2" w:rsidRPr="00BF473F" w14:paraId="24F2AECD" w14:textId="77777777" w:rsidTr="00017118">
        <w:trPr>
          <w:trHeight w:val="209"/>
        </w:trPr>
        <w:tc>
          <w:tcPr>
            <w:tcW w:w="1985" w:type="dxa"/>
          </w:tcPr>
          <w:p w14:paraId="79BC3ABA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gsimLac</w:t>
            </w:r>
          </w:p>
        </w:tc>
        <w:tc>
          <w:tcPr>
            <w:tcW w:w="1701" w:type="dxa"/>
          </w:tcPr>
          <w:p w14:paraId="4525E230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9632593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BA565F2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344E42F" w14:textId="77777777" w:rsidR="00C76EF2" w:rsidRDefault="00C76EF2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基站</w:t>
            </w:r>
            <w:r>
              <w:rPr>
                <w:rFonts w:ascii="Consolas" w:eastAsia="微软雅黑" w:hAnsi="Consolas"/>
                <w:lang w:eastAsia="zh-CN"/>
              </w:rPr>
              <w:t>lac</w:t>
            </w:r>
          </w:p>
        </w:tc>
      </w:tr>
      <w:tr w:rsidR="00C76EF2" w:rsidRPr="00BF473F" w14:paraId="25F1AE30" w14:textId="77777777" w:rsidTr="00017118">
        <w:trPr>
          <w:trHeight w:val="209"/>
        </w:trPr>
        <w:tc>
          <w:tcPr>
            <w:tcW w:w="1985" w:type="dxa"/>
          </w:tcPr>
          <w:p w14:paraId="0D28AC24" w14:textId="77777777" w:rsidR="00C76EF2" w:rsidRDefault="00D813AE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gsimType</w:t>
            </w:r>
          </w:p>
        </w:tc>
        <w:tc>
          <w:tcPr>
            <w:tcW w:w="1701" w:type="dxa"/>
          </w:tcPr>
          <w:p w14:paraId="6C60A75C" w14:textId="77777777" w:rsidR="00C76EF2" w:rsidRDefault="00D813AE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3015CCC" w14:textId="77777777" w:rsidR="00C76EF2" w:rsidRDefault="00D813AE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651D8FF" w14:textId="77777777" w:rsidR="00C76EF2" w:rsidRDefault="00D813AE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CFE9524" w14:textId="77777777" w:rsidR="00C76EF2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类型</w:t>
            </w:r>
          </w:p>
          <w:p w14:paraId="0DAC4C24" w14:textId="77777777" w:rsidR="008906E5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2G/3G/4G</w:t>
            </w:r>
          </w:p>
        </w:tc>
      </w:tr>
      <w:tr w:rsidR="008906E5" w:rsidRPr="00BF473F" w14:paraId="2993B4CC" w14:textId="77777777" w:rsidTr="00017118">
        <w:trPr>
          <w:trHeight w:val="209"/>
        </w:trPr>
        <w:tc>
          <w:tcPr>
            <w:tcW w:w="1985" w:type="dxa"/>
          </w:tcPr>
          <w:p w14:paraId="43B42840" w14:textId="77777777" w:rsidR="008906E5" w:rsidRDefault="008906E5" w:rsidP="0089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gsimRx</w:t>
            </w:r>
          </w:p>
        </w:tc>
        <w:tc>
          <w:tcPr>
            <w:tcW w:w="1701" w:type="dxa"/>
          </w:tcPr>
          <w:p w14:paraId="7178FDA8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9A81123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FA65656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B4B0D4A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接收数据</w:t>
            </w:r>
          </w:p>
          <w:p w14:paraId="4949A6E0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启动卡</w:t>
            </w:r>
            <w:r w:rsidRPr="00DF5B0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已接收数据量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8906E5" w:rsidRPr="00BF473F" w14:paraId="77197D74" w14:textId="77777777" w:rsidTr="00017118">
        <w:trPr>
          <w:trHeight w:val="209"/>
        </w:trPr>
        <w:tc>
          <w:tcPr>
            <w:tcW w:w="1985" w:type="dxa"/>
          </w:tcPr>
          <w:p w14:paraId="228BAC49" w14:textId="77777777" w:rsidR="008906E5" w:rsidRPr="005C47AD" w:rsidRDefault="008906E5" w:rsidP="0089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gsimTx</w:t>
            </w:r>
          </w:p>
        </w:tc>
        <w:tc>
          <w:tcPr>
            <w:tcW w:w="1701" w:type="dxa"/>
          </w:tcPr>
          <w:p w14:paraId="635D2C82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88155B7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4C202D4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1F36572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发</w:t>
            </w:r>
            <w:r>
              <w:rPr>
                <w:rFonts w:ascii="Consolas" w:eastAsia="微软雅黑" w:hAnsi="Consolas"/>
                <w:lang w:eastAsia="zh-CN"/>
              </w:rPr>
              <w:t>送数据</w:t>
            </w:r>
          </w:p>
          <w:p w14:paraId="71878580" w14:textId="77777777" w:rsidR="008906E5" w:rsidRPr="005C47AD" w:rsidRDefault="008906E5" w:rsidP="0089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启动卡</w:t>
            </w:r>
            <w:r w:rsidRPr="00DF5B0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已发送数据量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8906E5" w:rsidRPr="00BF473F" w14:paraId="41E2A1CE" w14:textId="77777777" w:rsidTr="00017118">
        <w:trPr>
          <w:trHeight w:val="209"/>
        </w:trPr>
        <w:tc>
          <w:tcPr>
            <w:tcW w:w="1985" w:type="dxa"/>
          </w:tcPr>
          <w:p w14:paraId="27EEC8F2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idxRsimICCID</w:t>
            </w:r>
          </w:p>
        </w:tc>
        <w:tc>
          <w:tcPr>
            <w:tcW w:w="1701" w:type="dxa"/>
          </w:tcPr>
          <w:p w14:paraId="0E9FC4DB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24FD057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AF857B8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44A1DF0" w14:textId="77777777" w:rsidR="008906E5" w:rsidRDefault="008906E5" w:rsidP="00AF673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流量卡</w:t>
            </w:r>
            <w:r w:rsidRPr="00A06F7A">
              <w:rPr>
                <w:rFonts w:ascii="Consolas" w:eastAsia="微软雅黑" w:hAnsi="Consolas"/>
                <w:kern w:val="0"/>
                <w:sz w:val="20"/>
                <w:lang w:eastAsia="zh-CN"/>
              </w:rPr>
              <w:t>ID</w:t>
            </w:r>
          </w:p>
          <w:p w14:paraId="3A6B4FD6" w14:textId="77777777" w:rsidR="008906E5" w:rsidRDefault="008906E5" w:rsidP="0089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远程流量卡</w:t>
            </w:r>
            <w:r w:rsidRPr="00A06F7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8906E5" w:rsidRPr="00BF473F" w14:paraId="73993652" w14:textId="77777777" w:rsidTr="00017118">
        <w:trPr>
          <w:trHeight w:val="209"/>
        </w:trPr>
        <w:tc>
          <w:tcPr>
            <w:tcW w:w="1985" w:type="dxa"/>
          </w:tcPr>
          <w:p w14:paraId="2E66263E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</w:t>
            </w:r>
            <w:r w:rsidR="006703D8">
              <w:rPr>
                <w:rFonts w:ascii="Consolas" w:eastAsia="微软雅黑" w:hAnsi="Consolas"/>
                <w:lang w:eastAsia="zh-CN"/>
              </w:rPr>
              <w:t>simSin</w:t>
            </w:r>
            <w:r>
              <w:rPr>
                <w:rFonts w:ascii="Consolas" w:eastAsia="微软雅黑" w:hAnsi="Consolas"/>
                <w:lang w:eastAsia="zh-CN"/>
              </w:rPr>
              <w:t>gal</w:t>
            </w:r>
          </w:p>
        </w:tc>
        <w:tc>
          <w:tcPr>
            <w:tcW w:w="1701" w:type="dxa"/>
          </w:tcPr>
          <w:p w14:paraId="1FD5DA2A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A1F353A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A49E635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0116DED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信号强度</w:t>
            </w:r>
          </w:p>
          <w:p w14:paraId="07B2DB71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(0-32)</w:t>
            </w:r>
          </w:p>
        </w:tc>
      </w:tr>
      <w:tr w:rsidR="008906E5" w:rsidRPr="00BF473F" w14:paraId="0F9B470E" w14:textId="77777777" w:rsidTr="00017118">
        <w:trPr>
          <w:trHeight w:val="209"/>
        </w:trPr>
        <w:tc>
          <w:tcPr>
            <w:tcW w:w="1985" w:type="dxa"/>
          </w:tcPr>
          <w:p w14:paraId="57C5D170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rsimMcc</w:t>
            </w:r>
          </w:p>
        </w:tc>
        <w:tc>
          <w:tcPr>
            <w:tcW w:w="1701" w:type="dxa"/>
          </w:tcPr>
          <w:p w14:paraId="5B009405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03B77F5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475BA4F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3794D66" w14:textId="77777777" w:rsidR="008906E5" w:rsidRPr="00C76EF2" w:rsidRDefault="008906E5" w:rsidP="00AF673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C76EF2">
              <w:rPr>
                <w:rFonts w:ascii="Consolas" w:eastAsia="微软雅黑" w:hAnsi="Consolas"/>
                <w:kern w:val="0"/>
                <w:sz w:val="20"/>
                <w:lang w:eastAsia="zh-CN"/>
              </w:rPr>
              <w:t>基站</w:t>
            </w:r>
            <w:r w:rsidRPr="00C76EF2">
              <w:rPr>
                <w:rFonts w:ascii="Consolas" w:eastAsia="微软雅黑" w:hAnsi="Consolas"/>
                <w:kern w:val="0"/>
                <w:sz w:val="20"/>
                <w:lang w:eastAsia="zh-CN"/>
              </w:rPr>
              <w:t>mcc</w:t>
            </w:r>
          </w:p>
        </w:tc>
      </w:tr>
      <w:tr w:rsidR="008906E5" w:rsidRPr="00BF473F" w14:paraId="6B6A39B2" w14:textId="77777777" w:rsidTr="00017118">
        <w:trPr>
          <w:trHeight w:val="209"/>
        </w:trPr>
        <w:tc>
          <w:tcPr>
            <w:tcW w:w="1985" w:type="dxa"/>
          </w:tcPr>
          <w:p w14:paraId="5301A772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rsimMnc</w:t>
            </w:r>
          </w:p>
        </w:tc>
        <w:tc>
          <w:tcPr>
            <w:tcW w:w="1701" w:type="dxa"/>
          </w:tcPr>
          <w:p w14:paraId="0181A592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5B98DC1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A801C67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FCE60F4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基站</w:t>
            </w:r>
            <w:r>
              <w:rPr>
                <w:rFonts w:ascii="Consolas" w:eastAsia="微软雅黑" w:hAnsi="Consolas"/>
                <w:lang w:eastAsia="zh-CN"/>
              </w:rPr>
              <w:t>mnc</w:t>
            </w:r>
          </w:p>
        </w:tc>
      </w:tr>
      <w:tr w:rsidR="008906E5" w:rsidRPr="00BF473F" w14:paraId="16B8CA66" w14:textId="77777777" w:rsidTr="00017118">
        <w:trPr>
          <w:trHeight w:val="209"/>
        </w:trPr>
        <w:tc>
          <w:tcPr>
            <w:tcW w:w="1985" w:type="dxa"/>
          </w:tcPr>
          <w:p w14:paraId="65343F53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rsimCellId</w:t>
            </w:r>
          </w:p>
        </w:tc>
        <w:tc>
          <w:tcPr>
            <w:tcW w:w="1701" w:type="dxa"/>
          </w:tcPr>
          <w:p w14:paraId="206E2F17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E115A53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AC2FB3E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52D523D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基站</w:t>
            </w:r>
            <w:r>
              <w:rPr>
                <w:rFonts w:ascii="Consolas" w:eastAsia="微软雅黑" w:hAnsi="Consolas"/>
                <w:lang w:eastAsia="zh-CN"/>
              </w:rPr>
              <w:t>cellid</w:t>
            </w:r>
          </w:p>
        </w:tc>
      </w:tr>
      <w:tr w:rsidR="008906E5" w:rsidRPr="00BF473F" w14:paraId="50F69530" w14:textId="77777777" w:rsidTr="00017118">
        <w:trPr>
          <w:trHeight w:val="215"/>
        </w:trPr>
        <w:tc>
          <w:tcPr>
            <w:tcW w:w="1985" w:type="dxa"/>
          </w:tcPr>
          <w:p w14:paraId="4A397588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rsimLac</w:t>
            </w:r>
          </w:p>
        </w:tc>
        <w:tc>
          <w:tcPr>
            <w:tcW w:w="1701" w:type="dxa"/>
          </w:tcPr>
          <w:p w14:paraId="195ED161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5932A16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9C28281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6157A03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基站</w:t>
            </w:r>
            <w:r>
              <w:rPr>
                <w:rFonts w:ascii="Consolas" w:eastAsia="微软雅黑" w:hAnsi="Consolas"/>
                <w:lang w:eastAsia="zh-CN"/>
              </w:rPr>
              <w:t>lac</w:t>
            </w:r>
          </w:p>
        </w:tc>
      </w:tr>
      <w:tr w:rsidR="008906E5" w:rsidRPr="00BF473F" w14:paraId="1040D8EE" w14:textId="77777777" w:rsidTr="00017118">
        <w:trPr>
          <w:trHeight w:val="215"/>
        </w:trPr>
        <w:tc>
          <w:tcPr>
            <w:tcW w:w="1985" w:type="dxa"/>
          </w:tcPr>
          <w:p w14:paraId="1EC632F3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rsimType</w:t>
            </w:r>
          </w:p>
        </w:tc>
        <w:tc>
          <w:tcPr>
            <w:tcW w:w="1701" w:type="dxa"/>
          </w:tcPr>
          <w:p w14:paraId="349D45F5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0918BE4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AB07309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E39E581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类型</w:t>
            </w:r>
          </w:p>
          <w:p w14:paraId="2E265969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2G/3G/4G</w:t>
            </w:r>
          </w:p>
        </w:tc>
      </w:tr>
      <w:tr w:rsidR="008906E5" w:rsidRPr="00BF473F" w14:paraId="6B51BDCF" w14:textId="77777777" w:rsidTr="00017118">
        <w:trPr>
          <w:trHeight w:val="215"/>
        </w:trPr>
        <w:tc>
          <w:tcPr>
            <w:tcW w:w="1985" w:type="dxa"/>
          </w:tcPr>
          <w:p w14:paraId="22CED663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rsimRx</w:t>
            </w:r>
          </w:p>
        </w:tc>
        <w:tc>
          <w:tcPr>
            <w:tcW w:w="1701" w:type="dxa"/>
          </w:tcPr>
          <w:p w14:paraId="74036915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1E331A8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3F4CA94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10C73B9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接收数据</w:t>
            </w:r>
          </w:p>
          <w:p w14:paraId="75C03F85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启动卡</w:t>
            </w:r>
            <w:r w:rsidRPr="00DF5B0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已接收数据量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8906E5" w:rsidRPr="00BF473F" w14:paraId="221A0473" w14:textId="77777777" w:rsidTr="00017118">
        <w:trPr>
          <w:trHeight w:val="215"/>
        </w:trPr>
        <w:tc>
          <w:tcPr>
            <w:tcW w:w="1985" w:type="dxa"/>
          </w:tcPr>
          <w:p w14:paraId="39EBAF00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rsimTx</w:t>
            </w:r>
          </w:p>
        </w:tc>
        <w:tc>
          <w:tcPr>
            <w:tcW w:w="1701" w:type="dxa"/>
          </w:tcPr>
          <w:p w14:paraId="21A57622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3B1B5BD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3960720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D9C2CF2" w14:textId="77777777" w:rsidR="008906E5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发</w:t>
            </w:r>
            <w:r>
              <w:rPr>
                <w:rFonts w:ascii="Consolas" w:eastAsia="微软雅黑" w:hAnsi="Consolas"/>
                <w:lang w:eastAsia="zh-CN"/>
              </w:rPr>
              <w:t>送数据</w:t>
            </w:r>
          </w:p>
          <w:p w14:paraId="0B74FCFC" w14:textId="77777777" w:rsidR="008906E5" w:rsidRPr="005C47AD" w:rsidRDefault="008906E5" w:rsidP="00AF673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启动卡</w:t>
            </w:r>
            <w:r w:rsidRPr="00DF5B0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已发送数据量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09445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F15E44" w:rsidRPr="00BF473F" w14:paraId="1F7A76C5" w14:textId="77777777" w:rsidTr="00017118">
        <w:trPr>
          <w:trHeight w:val="215"/>
        </w:trPr>
        <w:tc>
          <w:tcPr>
            <w:tcW w:w="1985" w:type="dxa"/>
          </w:tcPr>
          <w:p w14:paraId="5B296C65" w14:textId="77777777" w:rsidR="00F15E44" w:rsidRDefault="00F15E44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rsimRate</w:t>
            </w:r>
          </w:p>
        </w:tc>
        <w:tc>
          <w:tcPr>
            <w:tcW w:w="1701" w:type="dxa"/>
          </w:tcPr>
          <w:p w14:paraId="5F303681" w14:textId="77777777" w:rsidR="00F15E44" w:rsidRDefault="00F15E44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7A7EE92" w14:textId="77777777" w:rsidR="00F15E44" w:rsidRDefault="00F15E44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0782C9B" w14:textId="77777777" w:rsidR="00F15E44" w:rsidRPr="005C47AD" w:rsidRDefault="00F15E44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D5420C7" w14:textId="77777777" w:rsidR="00F15E44" w:rsidRDefault="00F15E44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网速</w:t>
            </w:r>
          </w:p>
        </w:tc>
      </w:tr>
      <w:tr w:rsidR="008906E5" w:rsidRPr="00BF473F" w14:paraId="53692F73" w14:textId="77777777" w:rsidTr="00017118">
        <w:trPr>
          <w:trHeight w:val="215"/>
        </w:trPr>
        <w:tc>
          <w:tcPr>
            <w:tcW w:w="1985" w:type="dxa"/>
          </w:tcPr>
          <w:p w14:paraId="382B1C70" w14:textId="77777777" w:rsidR="008906E5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updateDate</w:t>
            </w:r>
          </w:p>
        </w:tc>
        <w:tc>
          <w:tcPr>
            <w:tcW w:w="1701" w:type="dxa"/>
          </w:tcPr>
          <w:p w14:paraId="68EEC95B" w14:textId="77777777" w:rsidR="008906E5" w:rsidRPr="005C47AD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BAF8BA4" w14:textId="77777777" w:rsidR="008906E5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88CD56B" w14:textId="77777777" w:rsidR="008906E5" w:rsidRPr="005C47AD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DE41E40" w14:textId="77777777" w:rsidR="008906E5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更新时间</w:t>
            </w:r>
          </w:p>
        </w:tc>
      </w:tr>
      <w:tr w:rsidR="008906E5" w:rsidRPr="00BF473F" w14:paraId="24F127DC" w14:textId="77777777" w:rsidTr="00017118">
        <w:trPr>
          <w:trHeight w:val="209"/>
        </w:trPr>
        <w:tc>
          <w:tcPr>
            <w:tcW w:w="1985" w:type="dxa"/>
          </w:tcPr>
          <w:p w14:paraId="054E4372" w14:textId="77777777" w:rsidR="008906E5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updateIP</w:t>
            </w:r>
          </w:p>
        </w:tc>
        <w:tc>
          <w:tcPr>
            <w:tcW w:w="1701" w:type="dxa"/>
          </w:tcPr>
          <w:p w14:paraId="267E18C6" w14:textId="77777777" w:rsidR="008906E5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E892BC9" w14:textId="77777777" w:rsidR="008906E5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F619F46" w14:textId="77777777" w:rsidR="008906E5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F2837CA" w14:textId="77777777" w:rsidR="008906E5" w:rsidRPr="00860EA6" w:rsidRDefault="008906E5" w:rsidP="006F7F9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 w:hint="eastAsia"/>
                <w:lang w:eastAsia="zh-CN"/>
              </w:rPr>
              <w:t>地址</w:t>
            </w:r>
          </w:p>
        </w:tc>
      </w:tr>
    </w:tbl>
    <w:p w14:paraId="5292F6D7" w14:textId="77777777" w:rsidR="006F7F9A" w:rsidRDefault="006F7F9A" w:rsidP="006F7F9A"/>
    <w:p w14:paraId="6B1480BA" w14:textId="77777777" w:rsidR="006F7F9A" w:rsidRDefault="006F7F9A" w:rsidP="006F7F9A"/>
    <w:p w14:paraId="0C9B4B9F" w14:textId="77777777" w:rsidR="00D552B2" w:rsidRDefault="00D552B2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3CB0C38A" w14:textId="77777777" w:rsidR="00D552B2" w:rsidRDefault="00D552B2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644A687C" w14:textId="77777777" w:rsidR="00090CB1" w:rsidRDefault="00090CB1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159757B5" w14:textId="77777777" w:rsidR="00D552B2" w:rsidRPr="00BF473F" w:rsidRDefault="00D552B2" w:rsidP="00D552B2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6A0C7B7D" w14:textId="77777777" w:rsidR="00D552B2" w:rsidRPr="00027ADC" w:rsidRDefault="00D552B2" w:rsidP="00D552B2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4" w:name="_Toc466366557"/>
      <w:r w:rsidRPr="00027AD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FD63E3" w:rsidRPr="00027ADC">
        <w:rPr>
          <w:rFonts w:ascii="Consolas" w:eastAsia="微软雅黑" w:hAnsi="Consolas"/>
          <w:bCs/>
          <w:i w:val="0"/>
          <w:iCs/>
          <w:lang w:val="en-US" w:eastAsia="zh-HK"/>
        </w:rPr>
        <w:t>ViFi</w:t>
      </w:r>
      <w:r w:rsidRPr="00027ADC">
        <w:rPr>
          <w:rFonts w:ascii="Consolas" w:eastAsia="微软雅黑" w:hAnsi="Consolas"/>
          <w:bCs/>
          <w:i w:val="0"/>
          <w:iCs/>
          <w:lang w:eastAsia="zh-HK"/>
        </w:rPr>
        <w:t>Action</w:t>
      </w:r>
      <w:bookmarkEnd w:id="24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D552B2" w:rsidRPr="00BF473F" w14:paraId="04EDEECC" w14:textId="77777777" w:rsidTr="000D42F5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7BEA6836" w14:textId="77777777" w:rsidR="00D552B2" w:rsidRPr="00C3424E" w:rsidRDefault="00D552B2" w:rsidP="00D552B2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ACDED8" w14:textId="77777777" w:rsidR="00D552B2" w:rsidRPr="005C47AD" w:rsidRDefault="00D552B2" w:rsidP="00D552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ViFiAction</w:t>
            </w:r>
          </w:p>
        </w:tc>
      </w:tr>
      <w:tr w:rsidR="00D552B2" w:rsidRPr="00BF473F" w14:paraId="7D68478E" w14:textId="77777777" w:rsidTr="000D42F5">
        <w:trPr>
          <w:trHeight w:val="978"/>
        </w:trPr>
        <w:tc>
          <w:tcPr>
            <w:tcW w:w="1985" w:type="dxa"/>
            <w:shd w:val="clear" w:color="auto" w:fill="E6E6E6"/>
          </w:tcPr>
          <w:p w14:paraId="36EEB1EC" w14:textId="77777777" w:rsidR="00D552B2" w:rsidRPr="00C3424E" w:rsidRDefault="00D552B2" w:rsidP="00D552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7E2C6BD8" w14:textId="77777777" w:rsidR="00D552B2" w:rsidRDefault="00D552B2" w:rsidP="00D552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设备</w:t>
            </w:r>
            <w:r w:rsidR="00FD63E3">
              <w:rPr>
                <w:rFonts w:ascii="Consolas" w:eastAsia="微软雅黑" w:hAnsi="Consolas"/>
                <w:kern w:val="0"/>
                <w:sz w:val="20"/>
                <w:lang w:eastAsia="zh-CN"/>
              </w:rPr>
              <w:t>或用户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活动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表</w:t>
            </w:r>
          </w:p>
          <w:p w14:paraId="093237C1" w14:textId="77777777" w:rsidR="00D552B2" w:rsidRDefault="00D552B2" w:rsidP="00D552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C47AD"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  <w:t>注</w:t>
            </w:r>
            <w:r w:rsidRPr="005C47AD"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 w:hint="eastAsia"/>
                <w:b/>
                <w:color w:val="808080"/>
                <w:sz w:val="16"/>
                <w:szCs w:val="16"/>
                <w:lang w:eastAsia="zh-CN"/>
              </w:rPr>
              <w:t>此表数据量会比较大，需定期做清理操作</w:t>
            </w:r>
            <w:r>
              <w:rPr>
                <w:rFonts w:ascii="Consolas" w:eastAsia="微软雅黑" w:hAnsi="Consolas" w:hint="eastAsia"/>
                <w:b/>
                <w:color w:val="808080"/>
                <w:sz w:val="16"/>
                <w:szCs w:val="16"/>
                <w:lang w:eastAsia="zh-CN"/>
              </w:rPr>
              <w:t>)</w:t>
            </w:r>
          </w:p>
          <w:p w14:paraId="6691AB5F" w14:textId="77777777" w:rsidR="00D552B2" w:rsidRPr="005C47AD" w:rsidRDefault="00D552B2" w:rsidP="00D552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D552B2" w:rsidRPr="00BF473F" w14:paraId="05859781" w14:textId="77777777" w:rsidTr="000D42F5">
        <w:tc>
          <w:tcPr>
            <w:tcW w:w="1985" w:type="dxa"/>
            <w:shd w:val="clear" w:color="auto" w:fill="E6E6E6"/>
          </w:tcPr>
          <w:p w14:paraId="248E0FF1" w14:textId="77777777" w:rsidR="00D552B2" w:rsidRPr="00C3424E" w:rsidRDefault="00D552B2" w:rsidP="00D552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7906660A" w14:textId="77777777" w:rsidR="00D552B2" w:rsidRPr="005C47AD" w:rsidRDefault="00D552B2" w:rsidP="00D552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D552B2" w:rsidRPr="00BF473F" w14:paraId="616E9B16" w14:textId="77777777" w:rsidTr="000D42F5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7111EBBA" w14:textId="77777777" w:rsidR="00D552B2" w:rsidRPr="00C3424E" w:rsidRDefault="00D552B2" w:rsidP="00D552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8D43CB" w14:textId="77777777" w:rsidR="00D552B2" w:rsidRPr="005C47AD" w:rsidRDefault="002617C3" w:rsidP="00D552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2617C3">
              <w:rPr>
                <w:rFonts w:ascii="Consolas" w:eastAsia="微软雅黑" w:hAnsi="Consolas"/>
                <w:sz w:val="20"/>
                <w:lang w:eastAsia="zh-CN"/>
              </w:rPr>
              <w:t>keyActionID</w:t>
            </w:r>
          </w:p>
        </w:tc>
      </w:tr>
      <w:tr w:rsidR="00D552B2" w:rsidRPr="00BF473F" w14:paraId="7D57368C" w14:textId="77777777" w:rsidTr="000D42F5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6B407AC0" w14:textId="77777777" w:rsidR="00D552B2" w:rsidRPr="00C3424E" w:rsidRDefault="00D552B2" w:rsidP="00D552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B1F6D6" w14:textId="77777777" w:rsidR="00D552B2" w:rsidRPr="005C47AD" w:rsidRDefault="00D552B2" w:rsidP="00D552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D552B2" w:rsidRPr="00BF473F" w14:paraId="2CF4A091" w14:textId="77777777" w:rsidTr="000D42F5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15D48BA7" w14:textId="77777777" w:rsidR="00D552B2" w:rsidRPr="00C3424E" w:rsidRDefault="00D552B2" w:rsidP="00D552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15FE43A3" w14:textId="77777777" w:rsidR="00D552B2" w:rsidRPr="00C3424E" w:rsidRDefault="00D552B2" w:rsidP="00D552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6758002" w14:textId="77777777" w:rsidR="00D552B2" w:rsidRPr="00C3424E" w:rsidRDefault="00D552B2" w:rsidP="00D552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4BCA49D" w14:textId="77777777" w:rsidR="00D552B2" w:rsidRPr="00C3424E" w:rsidRDefault="00D552B2" w:rsidP="00D552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4041DB7" w14:textId="77777777" w:rsidR="00D552B2" w:rsidRPr="00C3424E" w:rsidRDefault="00D552B2" w:rsidP="00D552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D552B2" w:rsidRPr="00BF473F" w14:paraId="6ACFBCDB" w14:textId="77777777" w:rsidTr="000D42F5">
        <w:trPr>
          <w:trHeight w:val="387"/>
        </w:trPr>
        <w:tc>
          <w:tcPr>
            <w:tcW w:w="1985" w:type="dxa"/>
          </w:tcPr>
          <w:p w14:paraId="3FC09F29" w14:textId="77777777" w:rsidR="00D552B2" w:rsidRPr="00D17F12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</w:t>
            </w:r>
            <w:r w:rsidRPr="00D17F12">
              <w:rPr>
                <w:rFonts w:ascii="Consolas" w:eastAsia="微软雅黑" w:hAnsi="Consolas"/>
                <w:lang w:eastAsia="zh-CN"/>
              </w:rPr>
              <w:t>ey</w:t>
            </w:r>
            <w:r>
              <w:rPr>
                <w:rFonts w:ascii="Consolas" w:eastAsia="微软雅黑" w:hAnsi="Consolas"/>
                <w:lang w:eastAsia="zh-CN"/>
              </w:rPr>
              <w:t>Action</w:t>
            </w:r>
            <w:r w:rsidRPr="00D17F12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701" w:type="dxa"/>
          </w:tcPr>
          <w:p w14:paraId="5BA6C27B" w14:textId="77777777" w:rsidR="00D552B2" w:rsidRPr="005C47AD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77FD9AD" w14:textId="77777777" w:rsidR="00D552B2" w:rsidRPr="005C47AD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ECE9863" w14:textId="77777777" w:rsidR="00D552B2" w:rsidRPr="005C47AD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6B9064E" w14:textId="77777777" w:rsidR="00D552B2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3338707" w14:textId="77777777" w:rsidR="00D552B2" w:rsidRPr="00DF39B1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 w:rsidRPr="0009445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FD63E3" w:rsidRPr="00BF473F" w14:paraId="3B0F7259" w14:textId="77777777" w:rsidTr="000D42F5">
        <w:trPr>
          <w:trHeight w:val="215"/>
        </w:trPr>
        <w:tc>
          <w:tcPr>
            <w:tcW w:w="1985" w:type="dxa"/>
          </w:tcPr>
          <w:p w14:paraId="3E8D08EF" w14:textId="77777777" w:rsidR="00FD63E3" w:rsidRDefault="00FD63E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actionType</w:t>
            </w:r>
          </w:p>
        </w:tc>
        <w:tc>
          <w:tcPr>
            <w:tcW w:w="1701" w:type="dxa"/>
          </w:tcPr>
          <w:p w14:paraId="439C8E78" w14:textId="77777777" w:rsidR="00FD63E3" w:rsidRDefault="00FD63E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8125CAB" w14:textId="77777777" w:rsidR="00FD63E3" w:rsidRDefault="00FD63E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37A0C7A" w14:textId="77777777" w:rsidR="00FD63E3" w:rsidRPr="005C47AD" w:rsidRDefault="00FD63E3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C3D5D91" w14:textId="77777777" w:rsidR="00FD63E3" w:rsidRDefault="00FD63E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活动类型</w:t>
            </w:r>
          </w:p>
          <w:p w14:paraId="793B54D2" w14:textId="77777777" w:rsidR="000D42F5" w:rsidRPr="00FD63E3" w:rsidRDefault="00FD63E3" w:rsidP="00D552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D63E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="000D42F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app</w:t>
            </w:r>
          </w:p>
          <w:p w14:paraId="7431F1A0" w14:textId="77777777" w:rsidR="00FD63E3" w:rsidRDefault="00FD63E3" w:rsidP="00D552B2">
            <w:pPr>
              <w:rPr>
                <w:rFonts w:ascii="Consolas" w:eastAsia="微软雅黑" w:hAnsi="Consolas"/>
                <w:lang w:eastAsia="zh-CN"/>
              </w:rPr>
            </w:pPr>
            <w:r w:rsidRPr="00FD63E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2:uuwifi</w:t>
            </w:r>
          </w:p>
        </w:tc>
      </w:tr>
      <w:tr w:rsidR="00D552B2" w:rsidRPr="00BF473F" w14:paraId="76A3971B" w14:textId="77777777" w:rsidTr="000D42F5">
        <w:trPr>
          <w:trHeight w:val="215"/>
        </w:trPr>
        <w:tc>
          <w:tcPr>
            <w:tcW w:w="1985" w:type="dxa"/>
          </w:tcPr>
          <w:p w14:paraId="5AA29779" w14:textId="77777777" w:rsidR="00D552B2" w:rsidRPr="005C47AD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701" w:type="dxa"/>
          </w:tcPr>
          <w:p w14:paraId="2A99E050" w14:textId="77777777" w:rsidR="00D552B2" w:rsidRPr="005C47AD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C3F315B" w14:textId="77777777" w:rsidR="00D552B2" w:rsidRPr="005C47AD" w:rsidRDefault="00FD63E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F555729" w14:textId="77777777" w:rsidR="00D552B2" w:rsidRPr="005C47AD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7FD9757" w14:textId="77777777" w:rsidR="00D552B2" w:rsidRPr="00FD3474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ViFiID</w:t>
            </w:r>
          </w:p>
        </w:tc>
      </w:tr>
      <w:tr w:rsidR="000D42F5" w:rsidRPr="00BF473F" w14:paraId="362657F0" w14:textId="77777777" w:rsidTr="000D42F5">
        <w:trPr>
          <w:trHeight w:val="209"/>
        </w:trPr>
        <w:tc>
          <w:tcPr>
            <w:tcW w:w="1985" w:type="dxa"/>
          </w:tcPr>
          <w:p w14:paraId="7CE8D0FB" w14:textId="77777777" w:rsidR="000D42F5" w:rsidRDefault="000D42F5" w:rsidP="002617C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idxAppId</w:t>
            </w:r>
          </w:p>
        </w:tc>
        <w:tc>
          <w:tcPr>
            <w:tcW w:w="1701" w:type="dxa"/>
          </w:tcPr>
          <w:p w14:paraId="0AA615DD" w14:textId="77777777" w:rsidR="000D42F5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0A16952" w14:textId="77777777" w:rsidR="000D42F5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B5244CE" w14:textId="77777777" w:rsidR="000D42F5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E2680C1" w14:textId="77777777" w:rsidR="000D42F5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APPID</w:t>
            </w:r>
          </w:p>
        </w:tc>
      </w:tr>
      <w:tr w:rsidR="002617C3" w:rsidRPr="00BF473F" w14:paraId="2B33DC1C" w14:textId="77777777" w:rsidTr="000D42F5">
        <w:trPr>
          <w:trHeight w:val="209"/>
        </w:trPr>
        <w:tc>
          <w:tcPr>
            <w:tcW w:w="1985" w:type="dxa"/>
          </w:tcPr>
          <w:p w14:paraId="78085445" w14:textId="77777777" w:rsidR="002617C3" w:rsidRDefault="002617C3" w:rsidP="002617C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idxUserId</w:t>
            </w:r>
          </w:p>
        </w:tc>
        <w:tc>
          <w:tcPr>
            <w:tcW w:w="1701" w:type="dxa"/>
          </w:tcPr>
          <w:p w14:paraId="7295E335" w14:textId="77777777" w:rsidR="002617C3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B3A6A1A" w14:textId="77777777" w:rsidR="002617C3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B055F69" w14:textId="77777777" w:rsidR="002617C3" w:rsidRDefault="002617C3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829EB46" w14:textId="77777777" w:rsidR="002617C3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UserID</w:t>
            </w:r>
          </w:p>
        </w:tc>
      </w:tr>
      <w:tr w:rsidR="00D552B2" w:rsidRPr="00BF473F" w14:paraId="68589363" w14:textId="77777777" w:rsidTr="000D42F5">
        <w:trPr>
          <w:trHeight w:val="209"/>
        </w:trPr>
        <w:tc>
          <w:tcPr>
            <w:tcW w:w="1985" w:type="dxa"/>
          </w:tcPr>
          <w:p w14:paraId="7F8FE56D" w14:textId="77777777" w:rsidR="00D552B2" w:rsidRDefault="002617C3" w:rsidP="002617C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reqAct</w:t>
            </w:r>
          </w:p>
        </w:tc>
        <w:tc>
          <w:tcPr>
            <w:tcW w:w="1701" w:type="dxa"/>
          </w:tcPr>
          <w:p w14:paraId="4E617CD5" w14:textId="77777777" w:rsidR="00D552B2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CFEE980" w14:textId="77777777" w:rsidR="00D552B2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A50791E" w14:textId="77777777" w:rsidR="00D552B2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432E6A" w14:textId="77777777" w:rsidR="00D552B2" w:rsidRDefault="002617C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请求动作</w:t>
            </w:r>
          </w:p>
        </w:tc>
      </w:tr>
      <w:tr w:rsidR="00D552B2" w:rsidRPr="00BF473F" w14:paraId="145A870E" w14:textId="77777777" w:rsidTr="000D42F5">
        <w:trPr>
          <w:trHeight w:val="209"/>
        </w:trPr>
        <w:tc>
          <w:tcPr>
            <w:tcW w:w="1985" w:type="dxa"/>
          </w:tcPr>
          <w:p w14:paraId="291B38F9" w14:textId="77777777" w:rsidR="00D552B2" w:rsidRDefault="002617C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reqIP</w:t>
            </w:r>
          </w:p>
        </w:tc>
        <w:tc>
          <w:tcPr>
            <w:tcW w:w="1701" w:type="dxa"/>
          </w:tcPr>
          <w:p w14:paraId="1465738A" w14:textId="77777777" w:rsidR="00D552B2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30E28C3" w14:textId="77777777" w:rsidR="00D552B2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13E7A16" w14:textId="77777777" w:rsidR="00D552B2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DE6F23" w14:textId="77777777" w:rsidR="00D552B2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请求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</w:tc>
      </w:tr>
      <w:tr w:rsidR="00D552B2" w:rsidRPr="00BF473F" w14:paraId="32F58805" w14:textId="77777777" w:rsidTr="000D42F5">
        <w:trPr>
          <w:trHeight w:val="209"/>
        </w:trPr>
        <w:tc>
          <w:tcPr>
            <w:tcW w:w="1985" w:type="dxa"/>
          </w:tcPr>
          <w:p w14:paraId="6FFBE8F1" w14:textId="77777777" w:rsidR="00D552B2" w:rsidRDefault="002617C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respCode</w:t>
            </w:r>
          </w:p>
        </w:tc>
        <w:tc>
          <w:tcPr>
            <w:tcW w:w="1701" w:type="dxa"/>
          </w:tcPr>
          <w:p w14:paraId="2E2462FB" w14:textId="77777777" w:rsidR="00D552B2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4F613B8" w14:textId="77777777" w:rsidR="00D552B2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F5F6032" w14:textId="77777777" w:rsidR="00D552B2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8FA3CA5" w14:textId="77777777" w:rsidR="00D552B2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响应值</w:t>
            </w:r>
          </w:p>
        </w:tc>
      </w:tr>
      <w:tr w:rsidR="00D552B2" w:rsidRPr="00BF473F" w14:paraId="550AF5CB" w14:textId="77777777" w:rsidTr="000D42F5">
        <w:trPr>
          <w:trHeight w:val="255"/>
        </w:trPr>
        <w:tc>
          <w:tcPr>
            <w:tcW w:w="1985" w:type="dxa"/>
          </w:tcPr>
          <w:p w14:paraId="106FE7E2" w14:textId="77777777" w:rsidR="00D552B2" w:rsidRDefault="002617C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respReason</w:t>
            </w:r>
          </w:p>
        </w:tc>
        <w:tc>
          <w:tcPr>
            <w:tcW w:w="1701" w:type="dxa"/>
          </w:tcPr>
          <w:p w14:paraId="301F8831" w14:textId="77777777" w:rsidR="00D552B2" w:rsidRDefault="000D42F5" w:rsidP="000D42F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60</w:t>
            </w:r>
            <w:r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44B89764" w14:textId="77777777" w:rsidR="00D552B2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894BE20" w14:textId="77777777" w:rsidR="00D552B2" w:rsidRDefault="00D552B2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D4ED9EB" w14:textId="77777777" w:rsidR="00D552B2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响应</w:t>
            </w:r>
            <w:r>
              <w:rPr>
                <w:rFonts w:ascii="Consolas" w:eastAsia="微软雅黑" w:hAnsi="Consolas" w:hint="eastAsia"/>
                <w:lang w:eastAsia="zh-CN"/>
              </w:rPr>
              <w:t>说明</w:t>
            </w:r>
          </w:p>
        </w:tc>
      </w:tr>
      <w:tr w:rsidR="002617C3" w:rsidRPr="00BF473F" w14:paraId="403FC68E" w14:textId="77777777" w:rsidTr="000D42F5">
        <w:trPr>
          <w:trHeight w:val="255"/>
        </w:trPr>
        <w:tc>
          <w:tcPr>
            <w:tcW w:w="1985" w:type="dxa"/>
          </w:tcPr>
          <w:p w14:paraId="20845C77" w14:textId="77777777" w:rsidR="002617C3" w:rsidRDefault="002617C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sessionId</w:t>
            </w:r>
          </w:p>
        </w:tc>
        <w:tc>
          <w:tcPr>
            <w:tcW w:w="1701" w:type="dxa"/>
          </w:tcPr>
          <w:p w14:paraId="10DC1467" w14:textId="77777777" w:rsidR="002617C3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60</w:t>
            </w:r>
            <w:r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66077EB8" w14:textId="77777777" w:rsidR="002617C3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89547BD" w14:textId="77777777" w:rsidR="002617C3" w:rsidRDefault="002617C3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1EDF0E8" w14:textId="77777777" w:rsidR="002617C3" w:rsidRDefault="000D42F5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sessionId</w:t>
            </w:r>
          </w:p>
        </w:tc>
      </w:tr>
      <w:tr w:rsidR="008D0363" w:rsidRPr="00BF473F" w14:paraId="0478496B" w14:textId="77777777" w:rsidTr="000D42F5">
        <w:trPr>
          <w:trHeight w:val="215"/>
        </w:trPr>
        <w:tc>
          <w:tcPr>
            <w:tcW w:w="1985" w:type="dxa"/>
          </w:tcPr>
          <w:p w14:paraId="69B0F9FE" w14:textId="77777777" w:rsidR="008D0363" w:rsidRDefault="008D036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version</w:t>
            </w:r>
          </w:p>
        </w:tc>
        <w:tc>
          <w:tcPr>
            <w:tcW w:w="1701" w:type="dxa"/>
          </w:tcPr>
          <w:p w14:paraId="45737F42" w14:textId="77777777" w:rsidR="008D0363" w:rsidRDefault="00BE4860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AE5D5B9" w14:textId="77777777" w:rsidR="008D0363" w:rsidRDefault="00BE4860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E4516BD" w14:textId="77777777" w:rsidR="008D0363" w:rsidRPr="005C47AD" w:rsidRDefault="008D0363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B86264E" w14:textId="77777777" w:rsidR="008D0363" w:rsidRDefault="00BE4860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版本号</w:t>
            </w:r>
          </w:p>
        </w:tc>
      </w:tr>
      <w:tr w:rsidR="006E6733" w:rsidRPr="00BF473F" w14:paraId="45E7C041" w14:textId="77777777" w:rsidTr="000D42F5">
        <w:trPr>
          <w:trHeight w:val="215"/>
        </w:trPr>
        <w:tc>
          <w:tcPr>
            <w:tcW w:w="1985" w:type="dxa"/>
          </w:tcPr>
          <w:p w14:paraId="15A54180" w14:textId="77777777" w:rsidR="006E6733" w:rsidRDefault="002B6C50" w:rsidP="00C81DD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req</w:t>
            </w:r>
            <w:r w:rsidR="006E6733">
              <w:rPr>
                <w:rFonts w:ascii="Consolas" w:eastAsia="微软雅黑" w:hAnsi="Consolas"/>
                <w:lang w:eastAsia="zh-CN"/>
              </w:rPr>
              <w:t>Date</w:t>
            </w:r>
          </w:p>
        </w:tc>
        <w:tc>
          <w:tcPr>
            <w:tcW w:w="1701" w:type="dxa"/>
          </w:tcPr>
          <w:p w14:paraId="7FCE84BE" w14:textId="77777777" w:rsidR="006E6733" w:rsidRPr="005C47AD" w:rsidRDefault="006E6733" w:rsidP="00C81DD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0C76489" w14:textId="77777777" w:rsidR="006E6733" w:rsidRDefault="006E6733" w:rsidP="00C81DD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C68AAD1" w14:textId="77777777" w:rsidR="006E6733" w:rsidRPr="005C47AD" w:rsidRDefault="006E6733" w:rsidP="00C81DD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66E05F8" w14:textId="77777777" w:rsidR="006E6733" w:rsidRDefault="002B6C50" w:rsidP="00C81DD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请求</w:t>
            </w:r>
            <w:r w:rsidR="006E6733">
              <w:rPr>
                <w:rFonts w:ascii="Consolas" w:eastAsia="微软雅黑" w:hAnsi="Consolas" w:hint="eastAsia"/>
                <w:lang w:eastAsia="zh-CN"/>
              </w:rPr>
              <w:t>时间</w:t>
            </w:r>
          </w:p>
        </w:tc>
      </w:tr>
      <w:tr w:rsidR="006E6733" w:rsidRPr="00BF473F" w14:paraId="608A6120" w14:textId="77777777" w:rsidTr="000D42F5">
        <w:trPr>
          <w:trHeight w:val="215"/>
        </w:trPr>
        <w:tc>
          <w:tcPr>
            <w:tcW w:w="1985" w:type="dxa"/>
          </w:tcPr>
          <w:p w14:paraId="66C74A30" w14:textId="77777777" w:rsidR="006E6733" w:rsidRDefault="00C60E9E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handTime</w:t>
            </w:r>
          </w:p>
        </w:tc>
        <w:tc>
          <w:tcPr>
            <w:tcW w:w="1701" w:type="dxa"/>
          </w:tcPr>
          <w:p w14:paraId="067605B5" w14:textId="77777777" w:rsidR="006E6733" w:rsidRPr="005C47AD" w:rsidRDefault="006E673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8C5A44D" w14:textId="77777777" w:rsidR="006E6733" w:rsidRDefault="006E673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13D1CFA" w14:textId="77777777" w:rsidR="006E6733" w:rsidRPr="005C47AD" w:rsidRDefault="006E6733" w:rsidP="00D552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08D782A" w14:textId="77777777" w:rsidR="006E6733" w:rsidRDefault="006E673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处理时长</w:t>
            </w:r>
          </w:p>
          <w:p w14:paraId="3E47B8D4" w14:textId="77777777" w:rsidR="006E6733" w:rsidRDefault="006E6733" w:rsidP="00D552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单位：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毫秒</w:t>
            </w:r>
          </w:p>
        </w:tc>
      </w:tr>
    </w:tbl>
    <w:p w14:paraId="37BCE6BC" w14:textId="77777777" w:rsidR="00D552B2" w:rsidRDefault="00D552B2" w:rsidP="00D552B2"/>
    <w:p w14:paraId="64EC9987" w14:textId="77777777" w:rsidR="00D552B2" w:rsidRDefault="00D552B2" w:rsidP="00D552B2"/>
    <w:p w14:paraId="63CACB13" w14:textId="77777777" w:rsidR="00D552B2" w:rsidRDefault="00D552B2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75DD7B7B" w14:textId="77777777" w:rsidR="00D552B2" w:rsidRDefault="00D552B2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4CD706E2" w14:textId="77777777" w:rsidR="00175569" w:rsidRDefault="00175569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702FE6D6" w14:textId="77777777" w:rsidR="00321F27" w:rsidRDefault="00321F27" w:rsidP="00321F27"/>
    <w:p w14:paraId="78B79EAB" w14:textId="77777777" w:rsidR="00321F27" w:rsidRDefault="00321F27" w:rsidP="00321F27"/>
    <w:p w14:paraId="374EFAEF" w14:textId="77777777" w:rsidR="00175569" w:rsidRDefault="00175569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6BFD838E" w14:textId="77777777" w:rsidR="00175569" w:rsidRDefault="00175569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77ACCB87" w14:textId="77777777" w:rsidR="00175569" w:rsidRDefault="00175569" w:rsidP="00233C09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3B08FE71" w14:textId="77777777" w:rsidR="00CD5B39" w:rsidRPr="00BF473F" w:rsidRDefault="00CD5B39" w:rsidP="00CD5B39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63160D64" w14:textId="77777777" w:rsidR="00CD5B39" w:rsidRPr="00A474B7" w:rsidRDefault="00CD5B39" w:rsidP="00CD5B39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5" w:name="_Toc466366558"/>
      <w:r w:rsidRPr="00A474B7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A474B7">
        <w:rPr>
          <w:rFonts w:ascii="Consolas" w:eastAsia="微软雅黑" w:hAnsi="Consolas"/>
          <w:bCs/>
          <w:i w:val="0"/>
          <w:iCs/>
          <w:lang w:eastAsia="zh-HK"/>
        </w:rPr>
        <w:t>ViFiCtrl</w:t>
      </w:r>
      <w:r w:rsidR="00B1254E" w:rsidRPr="00A474B7">
        <w:rPr>
          <w:rFonts w:ascii="Consolas" w:eastAsia="微软雅黑" w:hAnsi="Consolas"/>
          <w:bCs/>
          <w:i w:val="0"/>
          <w:iCs/>
          <w:lang w:eastAsia="zh-HK"/>
        </w:rPr>
        <w:t>Cmd</w:t>
      </w:r>
      <w:bookmarkEnd w:id="25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CD5B39" w:rsidRPr="00BF473F" w14:paraId="35336200" w14:textId="77777777" w:rsidTr="00CD5B39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600C9516" w14:textId="77777777" w:rsidR="00CD5B39" w:rsidRPr="00C3424E" w:rsidRDefault="00CD5B39" w:rsidP="00CD5B3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C04C13" w14:textId="77777777" w:rsidR="00CD5B39" w:rsidRPr="005C47AD" w:rsidRDefault="00CD5B39" w:rsidP="00CD5B3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ViFiCtrl</w:t>
            </w:r>
            <w:r w:rsidR="00B1254E">
              <w:rPr>
                <w:rFonts w:ascii="Consolas" w:eastAsia="微软雅黑" w:hAnsi="Consolas"/>
                <w:kern w:val="0"/>
                <w:sz w:val="20"/>
                <w:lang w:eastAsia="zh-CN"/>
              </w:rPr>
              <w:t>Cmd</w:t>
            </w:r>
          </w:p>
        </w:tc>
      </w:tr>
      <w:tr w:rsidR="00CD5B39" w:rsidRPr="00BF473F" w14:paraId="3D7C8DDC" w14:textId="77777777" w:rsidTr="00CD5B39">
        <w:trPr>
          <w:trHeight w:val="978"/>
        </w:trPr>
        <w:tc>
          <w:tcPr>
            <w:tcW w:w="1985" w:type="dxa"/>
            <w:shd w:val="clear" w:color="auto" w:fill="E6E6E6"/>
          </w:tcPr>
          <w:p w14:paraId="0F435F76" w14:textId="77777777" w:rsidR="00CD5B39" w:rsidRPr="00C3424E" w:rsidRDefault="00CD5B39" w:rsidP="00CD5B3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26B1F3F5" w14:textId="77777777" w:rsidR="00CD5B39" w:rsidRDefault="00CD5B39" w:rsidP="00CD5B3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设备控制命令</w:t>
            </w:r>
          </w:p>
          <w:p w14:paraId="13E8B96D" w14:textId="77777777" w:rsidR="00460951" w:rsidRPr="003E7BF1" w:rsidRDefault="00CD5B39" w:rsidP="00CD5B39">
            <w:pPr>
              <w:pStyle w:val="BodyText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向设备推送消息，升级，调试某些参数，以及功能扩展等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621E3FA5" w14:textId="77777777" w:rsidR="00CD5B39" w:rsidRPr="005C47AD" w:rsidRDefault="00CD5B39" w:rsidP="00CD5B3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CD5B39" w:rsidRPr="00BF473F" w14:paraId="05104C0A" w14:textId="77777777" w:rsidTr="00CD5B39">
        <w:tc>
          <w:tcPr>
            <w:tcW w:w="1985" w:type="dxa"/>
            <w:shd w:val="clear" w:color="auto" w:fill="E6E6E6"/>
          </w:tcPr>
          <w:p w14:paraId="6E5B007E" w14:textId="77777777" w:rsidR="00CD5B39" w:rsidRPr="00C3424E" w:rsidRDefault="00CD5B39" w:rsidP="00CD5B3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342EDE3B" w14:textId="77777777" w:rsidR="00CD5B39" w:rsidRPr="005C47AD" w:rsidRDefault="00CD5B39" w:rsidP="00CD5B3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CD5B39" w:rsidRPr="00BF473F" w14:paraId="7BA8A18D" w14:textId="77777777" w:rsidTr="00CD5B39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5D41BD80" w14:textId="77777777" w:rsidR="00CD5B39" w:rsidRPr="00C3424E" w:rsidRDefault="00CD5B39" w:rsidP="00CD5B3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0FB53C" w14:textId="77777777" w:rsidR="00CD5B39" w:rsidRPr="005C47AD" w:rsidRDefault="00CD5B39" w:rsidP="00CD5B3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keyCtr</w:t>
            </w:r>
            <w:r w:rsidR="003E7BF1">
              <w:rPr>
                <w:rFonts w:ascii="Consolas" w:eastAsia="微软雅黑" w:hAnsi="Consolas"/>
                <w:sz w:val="20"/>
                <w:lang w:eastAsia="zh-CN"/>
              </w:rPr>
              <w:t>Cmd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l</w:t>
            </w:r>
            <w:r w:rsidRPr="005C47AD"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D</w:t>
            </w:r>
          </w:p>
        </w:tc>
      </w:tr>
      <w:tr w:rsidR="00CD5B39" w:rsidRPr="00BF473F" w14:paraId="728CB6C8" w14:textId="77777777" w:rsidTr="00CD5B39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0F4A8780" w14:textId="77777777" w:rsidR="00CD5B39" w:rsidRPr="00C3424E" w:rsidRDefault="00CD5B39" w:rsidP="00CD5B3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3CF4EB" w14:textId="77777777" w:rsidR="00CD5B39" w:rsidRPr="005C47AD" w:rsidRDefault="00CD5B39" w:rsidP="00CD5B3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CD5B39" w:rsidRPr="00BF473F" w14:paraId="57BC08E9" w14:textId="77777777" w:rsidTr="00CD5B39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1B4D0793" w14:textId="77777777" w:rsidR="00CD5B39" w:rsidRPr="00C3424E" w:rsidRDefault="00CD5B39" w:rsidP="00CD5B3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528620C" w14:textId="77777777" w:rsidR="00CD5B39" w:rsidRPr="00C3424E" w:rsidRDefault="00CD5B39" w:rsidP="00CD5B3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294669C9" w14:textId="77777777" w:rsidR="00CD5B39" w:rsidRPr="00C3424E" w:rsidRDefault="00CD5B39" w:rsidP="00CD5B3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D550E94" w14:textId="77777777" w:rsidR="00CD5B39" w:rsidRPr="00C3424E" w:rsidRDefault="00CD5B39" w:rsidP="00CD5B3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131CECFB" w14:textId="77777777" w:rsidR="00CD5B39" w:rsidRPr="00C3424E" w:rsidRDefault="00CD5B39" w:rsidP="00CD5B3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CD5B39" w:rsidRPr="00BF473F" w14:paraId="3D390D07" w14:textId="77777777" w:rsidTr="00CD5B39">
        <w:trPr>
          <w:trHeight w:val="387"/>
        </w:trPr>
        <w:tc>
          <w:tcPr>
            <w:tcW w:w="1985" w:type="dxa"/>
          </w:tcPr>
          <w:p w14:paraId="63AEC788" w14:textId="77777777" w:rsidR="00CD5B39" w:rsidRPr="00D17F12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keyCtrl</w:t>
            </w:r>
            <w:r w:rsidR="003E7BF1" w:rsidRPr="00D17F12">
              <w:rPr>
                <w:rFonts w:ascii="Consolas" w:eastAsia="微软雅黑" w:hAnsi="Consolas"/>
                <w:lang w:eastAsia="zh-CN"/>
              </w:rPr>
              <w:t>Cmd</w:t>
            </w:r>
            <w:r w:rsidRPr="00D17F12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701" w:type="dxa"/>
          </w:tcPr>
          <w:p w14:paraId="43299408" w14:textId="77777777" w:rsidR="00CD5B39" w:rsidRPr="005C47AD" w:rsidRDefault="001124F2" w:rsidP="00B0231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B02316">
              <w:rPr>
                <w:rFonts w:ascii="Consolas" w:eastAsia="微软雅黑" w:hAnsi="Consolas"/>
                <w:lang w:eastAsia="zh-CN"/>
              </w:rPr>
              <w:t>(20)</w:t>
            </w:r>
          </w:p>
        </w:tc>
        <w:tc>
          <w:tcPr>
            <w:tcW w:w="850" w:type="dxa"/>
          </w:tcPr>
          <w:p w14:paraId="2D20D8C4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0289338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A4B825" w14:textId="77777777" w:rsidR="00CD5B39" w:rsidRPr="00B02316" w:rsidRDefault="00B02316" w:rsidP="00CD5B39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YYMMDDhhmmssNNNNNNN</w:t>
            </w:r>
          </w:p>
        </w:tc>
      </w:tr>
      <w:tr w:rsidR="00CD5B39" w:rsidRPr="00BF473F" w14:paraId="621C69D5" w14:textId="77777777" w:rsidTr="00641C32">
        <w:trPr>
          <w:trHeight w:val="674"/>
        </w:trPr>
        <w:tc>
          <w:tcPr>
            <w:tcW w:w="1985" w:type="dxa"/>
          </w:tcPr>
          <w:p w14:paraId="50B5981D" w14:textId="77777777" w:rsidR="00CD5B39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ViFiDomain</w:t>
            </w:r>
          </w:p>
        </w:tc>
        <w:tc>
          <w:tcPr>
            <w:tcW w:w="1701" w:type="dxa"/>
          </w:tcPr>
          <w:p w14:paraId="619970D1" w14:textId="77777777" w:rsidR="00CD5B39" w:rsidRPr="005C47AD" w:rsidRDefault="001124F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CD5B39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5689EB6C" w14:textId="77777777" w:rsidR="00CD5B39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41984DA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*</w:t>
            </w:r>
          </w:p>
        </w:tc>
        <w:tc>
          <w:tcPr>
            <w:tcW w:w="4111" w:type="dxa"/>
          </w:tcPr>
          <w:p w14:paraId="620A40E9" w14:textId="77777777" w:rsidR="00CD5B39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所控制的</w:t>
            </w:r>
            <w:r>
              <w:rPr>
                <w:rFonts w:ascii="Consolas" w:eastAsia="微软雅黑" w:hAnsi="Consolas"/>
                <w:lang w:eastAsia="zh-CN"/>
              </w:rPr>
              <w:t>ViFi</w:t>
            </w:r>
            <w:r>
              <w:rPr>
                <w:rFonts w:ascii="Consolas" w:eastAsia="微软雅黑" w:hAnsi="Consolas" w:hint="eastAsia"/>
                <w:lang w:eastAsia="zh-CN"/>
              </w:rPr>
              <w:t>域</w:t>
            </w:r>
          </w:p>
          <w:p w14:paraId="3E6920CF" w14:textId="77777777" w:rsidR="00CD5B39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（支持通配符</w:t>
            </w: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*)</w:t>
            </w:r>
          </w:p>
        </w:tc>
      </w:tr>
      <w:tr w:rsidR="00CD5B39" w:rsidRPr="00BF473F" w14:paraId="44F42ECF" w14:textId="77777777" w:rsidTr="00CD5B39">
        <w:trPr>
          <w:trHeight w:val="215"/>
        </w:trPr>
        <w:tc>
          <w:tcPr>
            <w:tcW w:w="1985" w:type="dxa"/>
          </w:tcPr>
          <w:p w14:paraId="7714F8E7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701" w:type="dxa"/>
          </w:tcPr>
          <w:p w14:paraId="7A9D9EAA" w14:textId="77777777" w:rsidR="00CD5B39" w:rsidRPr="005C47AD" w:rsidRDefault="001124F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CD5B39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BDCDD91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32CB641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558A664" w14:textId="77777777" w:rsidR="00CD5B39" w:rsidRPr="00FD3474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ViFiID</w:t>
            </w:r>
          </w:p>
        </w:tc>
      </w:tr>
      <w:tr w:rsidR="00CD5B39" w:rsidRPr="00BF473F" w14:paraId="58213037" w14:textId="77777777" w:rsidTr="00CD5B39">
        <w:trPr>
          <w:trHeight w:val="215"/>
        </w:trPr>
        <w:tc>
          <w:tcPr>
            <w:tcW w:w="1985" w:type="dxa"/>
          </w:tcPr>
          <w:p w14:paraId="66B484ED" w14:textId="77777777" w:rsidR="00CD5B39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cmd</w:t>
            </w:r>
          </w:p>
        </w:tc>
        <w:tc>
          <w:tcPr>
            <w:tcW w:w="1701" w:type="dxa"/>
          </w:tcPr>
          <w:p w14:paraId="365C6E1C" w14:textId="77777777" w:rsidR="00CD5B39" w:rsidRDefault="001124F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CD5B39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2F9053C" w14:textId="77777777" w:rsidR="00CD5B39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64A9933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6E42188" w14:textId="77777777" w:rsidR="00A60E66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控制命令</w:t>
            </w:r>
          </w:p>
          <w:p w14:paraId="18E71661" w14:textId="77777777" w:rsidR="00E1458F" w:rsidRDefault="00E1458F" w:rsidP="00CD5B3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dbg</w:t>
            </w:r>
          </w:p>
          <w:p w14:paraId="74525503" w14:textId="77777777" w:rsidR="00E1458F" w:rsidRDefault="00E1458F" w:rsidP="00CD5B3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log</w:t>
            </w:r>
          </w:p>
          <w:p w14:paraId="159442C3" w14:textId="77777777" w:rsidR="00E1458F" w:rsidRDefault="00E1458F" w:rsidP="00CD5B3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cmd</w:t>
            </w:r>
          </w:p>
          <w:p w14:paraId="73D1F141" w14:textId="77777777" w:rsidR="00A60E66" w:rsidRPr="00AD153D" w:rsidRDefault="00641C32" w:rsidP="00CD5B3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posturl</w:t>
            </w:r>
          </w:p>
        </w:tc>
      </w:tr>
      <w:tr w:rsidR="00CD5B39" w:rsidRPr="00BF473F" w14:paraId="2DD19C56" w14:textId="77777777" w:rsidTr="00CD5B39">
        <w:trPr>
          <w:trHeight w:val="215"/>
        </w:trPr>
        <w:tc>
          <w:tcPr>
            <w:tcW w:w="1985" w:type="dxa"/>
          </w:tcPr>
          <w:p w14:paraId="0C439383" w14:textId="77777777" w:rsidR="00CD5B39" w:rsidRDefault="00A60E66" w:rsidP="00CD5B39">
            <w:pPr>
              <w:rPr>
                <w:rFonts w:ascii="Consolas" w:eastAsia="微软雅黑" w:hAnsi="Consolas"/>
                <w:lang w:eastAsia="zh-CN"/>
              </w:rPr>
            </w:pPr>
            <w:r w:rsidRPr="00A60E66">
              <w:rPr>
                <w:rFonts w:ascii="Consolas" w:eastAsia="微软雅黑" w:hAnsi="Consolas"/>
                <w:lang w:eastAsia="zh-CN"/>
              </w:rPr>
              <w:t>params</w:t>
            </w:r>
          </w:p>
        </w:tc>
        <w:tc>
          <w:tcPr>
            <w:tcW w:w="1701" w:type="dxa"/>
          </w:tcPr>
          <w:p w14:paraId="177EC0CA" w14:textId="77777777" w:rsidR="00CD5B39" w:rsidRDefault="001124F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A60E66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74B6C1B2" w14:textId="77777777" w:rsidR="00CD5B39" w:rsidRDefault="00A60E66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231D256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5EECB4" w14:textId="77777777" w:rsidR="00CD5B39" w:rsidRDefault="00A60E66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参数</w:t>
            </w:r>
          </w:p>
          <w:p w14:paraId="10ABAFD4" w14:textId="77777777" w:rsidR="00A60E66" w:rsidRDefault="00A60E66" w:rsidP="00CD5B3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</w:t>
            </w: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JSON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格式，</w:t>
            </w:r>
            <w:r w:rsidR="0061623F"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返回给设备的参数）</w:t>
            </w:r>
          </w:p>
          <w:p w14:paraId="25850400" w14:textId="77777777" w:rsidR="00641C32" w:rsidRDefault="00641C32" w:rsidP="00CD5B3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"dial"</w:t>
            </w:r>
          </w:p>
          <w:p w14:paraId="7AF73F60" w14:textId="77777777" w:rsidR="00641C32" w:rsidRDefault="00641C32" w:rsidP="00CD5B3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  <w:p w14:paraId="7A473BBC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uuwifi</w:t>
            </w: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debug</w:t>
            </w: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机制：</w:t>
            </w:r>
          </w:p>
          <w:p w14:paraId="19CB90DD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在</w:t>
            </w: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GET</w:t>
            </w: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请求</w:t>
            </w: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卡时，服务器指定下面三个参数（可选）</w:t>
            </w:r>
          </w:p>
          <w:p w14:paraId="3181219D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1. "dbg":"dial"</w:t>
            </w:r>
          </w:p>
          <w:p w14:paraId="41F347C5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如果没有值，默认取模块下面拨号的一些关键信息</w:t>
            </w:r>
          </w:p>
          <w:p w14:paraId="2D153233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  <w:p w14:paraId="21339C01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2. "log":"filename;size=xxx"</w:t>
            </w:r>
          </w:p>
          <w:p w14:paraId="53F4A528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取日志文件，</w:t>
            </w: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size</w:t>
            </w: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指定大小，如果为</w:t>
            </w: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，取整个日志文件</w:t>
            </w:r>
          </w:p>
          <w:p w14:paraId="6B70E4B7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  <w:p w14:paraId="650343FA" w14:textId="77777777" w:rsidR="00AD153D" w:rsidRPr="00641C32" w:rsidRDefault="00AD153D" w:rsidP="00AD153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3. "cmd":"cmd1;id=xxx, cmd2;id=xxx, cmd3;id=xxx..."</w:t>
            </w:r>
          </w:p>
          <w:p w14:paraId="4953C5A1" w14:textId="77777777" w:rsidR="00641C32" w:rsidRPr="00AD153D" w:rsidRDefault="00AD153D" w:rsidP="00CD5B3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逗号隔开多个命令，命令</w:t>
            </w:r>
            <w:r w:rsidRPr="00641C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  <w:r w:rsidRPr="00641C3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可选</w:t>
            </w:r>
          </w:p>
        </w:tc>
      </w:tr>
      <w:tr w:rsidR="00CD5B39" w:rsidRPr="00BF473F" w14:paraId="5C884682" w14:textId="77777777" w:rsidTr="00CD5B39">
        <w:trPr>
          <w:trHeight w:val="215"/>
        </w:trPr>
        <w:tc>
          <w:tcPr>
            <w:tcW w:w="1985" w:type="dxa"/>
          </w:tcPr>
          <w:p w14:paraId="5D6769D4" w14:textId="77777777" w:rsidR="00CD5B39" w:rsidRDefault="004C6FB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effectDate</w:t>
            </w:r>
          </w:p>
        </w:tc>
        <w:tc>
          <w:tcPr>
            <w:tcW w:w="1701" w:type="dxa"/>
          </w:tcPr>
          <w:p w14:paraId="6353DB01" w14:textId="77777777" w:rsidR="00CD5B39" w:rsidRPr="005C47AD" w:rsidRDefault="001124F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305B245" w14:textId="77777777" w:rsidR="00CD5B39" w:rsidRDefault="004C6FB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C94D30A" w14:textId="77777777" w:rsidR="00CD5B39" w:rsidRPr="005C47AD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470F588" w14:textId="77777777" w:rsidR="00CD5B39" w:rsidRDefault="004C6FB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生效时间</w:t>
            </w:r>
          </w:p>
        </w:tc>
      </w:tr>
      <w:tr w:rsidR="00CD5B39" w:rsidRPr="00BF473F" w14:paraId="4B884FB4" w14:textId="77777777" w:rsidTr="00CD5B39">
        <w:trPr>
          <w:trHeight w:val="209"/>
        </w:trPr>
        <w:tc>
          <w:tcPr>
            <w:tcW w:w="1985" w:type="dxa"/>
          </w:tcPr>
          <w:p w14:paraId="7305DCD7" w14:textId="77777777" w:rsidR="00CD5B39" w:rsidRDefault="004C6FB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ineffectDate</w:t>
            </w:r>
          </w:p>
        </w:tc>
        <w:tc>
          <w:tcPr>
            <w:tcW w:w="1701" w:type="dxa"/>
          </w:tcPr>
          <w:p w14:paraId="42F6085C" w14:textId="77777777" w:rsidR="00CD5B39" w:rsidRDefault="001124F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3AB8CC2" w14:textId="77777777" w:rsidR="00CD5B39" w:rsidRDefault="004C6FB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743D86E" w14:textId="77777777" w:rsidR="00CD5B39" w:rsidRDefault="00CD5B39" w:rsidP="00CD5B3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0D2A172" w14:textId="77777777" w:rsidR="00CD5B39" w:rsidRPr="00860EA6" w:rsidRDefault="004C6FB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失效时间</w:t>
            </w:r>
          </w:p>
        </w:tc>
      </w:tr>
      <w:tr w:rsidR="00CD5B39" w:rsidRPr="00BF473F" w14:paraId="78B4C208" w14:textId="77777777" w:rsidTr="00CD5B39">
        <w:trPr>
          <w:trHeight w:val="209"/>
        </w:trPr>
        <w:tc>
          <w:tcPr>
            <w:tcW w:w="1985" w:type="dxa"/>
          </w:tcPr>
          <w:p w14:paraId="47669C8F" w14:textId="77777777" w:rsidR="00CD5B39" w:rsidRDefault="0051704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duration</w:t>
            </w:r>
          </w:p>
        </w:tc>
        <w:tc>
          <w:tcPr>
            <w:tcW w:w="1701" w:type="dxa"/>
          </w:tcPr>
          <w:p w14:paraId="4690F091" w14:textId="77777777" w:rsidR="00CD5B39" w:rsidRDefault="001124F2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169C39E" w14:textId="77777777" w:rsidR="00CD5B39" w:rsidRDefault="0051704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1824F2E" w14:textId="77777777" w:rsidR="00CD5B39" w:rsidRDefault="0051704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F2455D3" w14:textId="77777777" w:rsidR="00CD5B39" w:rsidRDefault="00517049" w:rsidP="00CD5B3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持续时长</w:t>
            </w:r>
          </w:p>
          <w:p w14:paraId="3FFD6FBF" w14:textId="77777777" w:rsidR="001B3FAF" w:rsidRPr="00DE2B99" w:rsidRDefault="00517049" w:rsidP="001B3FAF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（即此命令</w:t>
            </w:r>
            <w:r w:rsidR="00DE2B99"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后才可继续运行下一控制命令</w:t>
            </w:r>
            <w:r w:rsidR="001B3FAF"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DE2B99"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E86699" w:rsidRPr="00BF473F" w14:paraId="5B3A2BF0" w14:textId="77777777" w:rsidTr="005812E2">
        <w:trPr>
          <w:trHeight w:val="215"/>
        </w:trPr>
        <w:tc>
          <w:tcPr>
            <w:tcW w:w="1985" w:type="dxa"/>
          </w:tcPr>
          <w:p w14:paraId="4984B055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026D7770" w14:textId="77777777" w:rsidR="00E86699" w:rsidRPr="005C47AD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C8BACE6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574C9A6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C68CAD4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modified</w:t>
            </w:r>
            <w:r>
              <w:rPr>
                <w:rFonts w:ascii="Consolas" w:eastAsia="微软雅黑" w:hAnsi="Consolas" w:hint="eastAsia"/>
                <w:lang w:eastAsia="zh-CN"/>
              </w:rPr>
              <w:t xml:space="preserve"> </w:t>
            </w:r>
            <w:r w:rsidRPr="005C47AD">
              <w:rPr>
                <w:rFonts w:ascii="Consolas" w:eastAsia="微软雅黑" w:hAnsi="Consolas"/>
                <w:lang w:eastAsia="zh-CN"/>
              </w:rPr>
              <w:t>Time</w:t>
            </w:r>
          </w:p>
        </w:tc>
      </w:tr>
      <w:tr w:rsidR="00E86699" w:rsidRPr="00BF473F" w14:paraId="2F5E2C56" w14:textId="77777777" w:rsidTr="005812E2">
        <w:trPr>
          <w:trHeight w:val="215"/>
        </w:trPr>
        <w:tc>
          <w:tcPr>
            <w:tcW w:w="1985" w:type="dxa"/>
          </w:tcPr>
          <w:p w14:paraId="61B47904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63937EB2" w14:textId="77777777" w:rsidR="00E86699" w:rsidRPr="005C47AD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E86699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C705040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BC37C11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57B89B1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modifiedBy</w:t>
            </w:r>
          </w:p>
        </w:tc>
      </w:tr>
      <w:tr w:rsidR="00E86699" w:rsidRPr="00BF473F" w14:paraId="6DADF796" w14:textId="77777777" w:rsidTr="005812E2">
        <w:trPr>
          <w:trHeight w:val="215"/>
        </w:trPr>
        <w:tc>
          <w:tcPr>
            <w:tcW w:w="1985" w:type="dxa"/>
          </w:tcPr>
          <w:p w14:paraId="4AD79B56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4C6EFFA5" w14:textId="77777777" w:rsidR="00E86699" w:rsidRPr="005C47AD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95228C5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FF2E083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39BDE59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createdTime</w:t>
            </w:r>
          </w:p>
        </w:tc>
      </w:tr>
      <w:tr w:rsidR="00E86699" w:rsidRPr="00BF473F" w14:paraId="62D3776E" w14:textId="77777777" w:rsidTr="005812E2">
        <w:trPr>
          <w:trHeight w:val="215"/>
        </w:trPr>
        <w:tc>
          <w:tcPr>
            <w:tcW w:w="1985" w:type="dxa"/>
          </w:tcPr>
          <w:p w14:paraId="46002DFA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0FF0ACA9" w14:textId="77777777" w:rsidR="00E86699" w:rsidRPr="005C47AD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E86699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F1C84E5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4231332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0A41C02" w14:textId="77777777" w:rsidR="00E86699" w:rsidRPr="005C47AD" w:rsidRDefault="00E86699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createdBy</w:t>
            </w:r>
          </w:p>
        </w:tc>
      </w:tr>
    </w:tbl>
    <w:p w14:paraId="659996CB" w14:textId="77777777" w:rsidR="00CD5B39" w:rsidRDefault="00CD5B39" w:rsidP="00CD5B39"/>
    <w:p w14:paraId="503ACFCC" w14:textId="77777777" w:rsidR="00A82266" w:rsidRPr="00BF473F" w:rsidRDefault="00A82266" w:rsidP="00B1254E">
      <w:pPr>
        <w:pStyle w:val="BodyText"/>
        <w:ind w:rightChars="11" w:right="22"/>
        <w:rPr>
          <w:rFonts w:ascii="微软雅黑" w:eastAsia="微软雅黑"/>
          <w:szCs w:val="24"/>
          <w:lang w:eastAsia="zh-CN"/>
        </w:rPr>
      </w:pPr>
    </w:p>
    <w:p w14:paraId="7B42AE15" w14:textId="77777777" w:rsidR="00B1254E" w:rsidRPr="00A474B7" w:rsidRDefault="00B1254E" w:rsidP="00B1254E">
      <w:pPr>
        <w:pStyle w:val="Heading2"/>
        <w:ind w:left="0" w:firstLine="0"/>
        <w:rPr>
          <w:rFonts w:ascii="Consolas" w:eastAsia="微软雅黑" w:hAnsi="Consolas"/>
          <w:bCs/>
          <w:i w:val="0"/>
          <w:iCs/>
          <w:color w:val="000000"/>
          <w:lang w:eastAsia="zh-HK"/>
        </w:rPr>
      </w:pPr>
      <w:bookmarkStart w:id="26" w:name="_Toc466366559"/>
      <w:r w:rsidRPr="00A474B7">
        <w:rPr>
          <w:rFonts w:ascii="Consolas" w:eastAsia="微软雅黑" w:hAnsi="Consolas" w:hint="eastAsia"/>
          <w:bCs/>
          <w:i w:val="0"/>
          <w:iCs/>
          <w:color w:val="000000"/>
          <w:lang w:eastAsia="zh-HK"/>
        </w:rPr>
        <w:t>tb</w:t>
      </w:r>
      <w:r w:rsidRPr="00A474B7">
        <w:rPr>
          <w:rFonts w:ascii="Consolas" w:eastAsia="微软雅黑" w:hAnsi="Consolas"/>
          <w:bCs/>
          <w:i w:val="0"/>
          <w:iCs/>
          <w:color w:val="000000"/>
          <w:lang w:eastAsia="zh-HK"/>
        </w:rPr>
        <w:t>ViFiCtrlRcd</w:t>
      </w:r>
      <w:bookmarkEnd w:id="26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B1254E" w:rsidRPr="00BF473F" w14:paraId="4B28774E" w14:textId="77777777" w:rsidTr="00390EC8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481D47D3" w14:textId="77777777" w:rsidR="00B1254E" w:rsidRPr="00C3424E" w:rsidRDefault="00B1254E" w:rsidP="00390EC8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6594E95" w14:textId="77777777" w:rsidR="00B1254E" w:rsidRPr="005C47AD" w:rsidRDefault="00B1254E" w:rsidP="00390EC8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ViFiCtrlRcd</w:t>
            </w:r>
          </w:p>
        </w:tc>
      </w:tr>
      <w:tr w:rsidR="00B1254E" w:rsidRPr="00BF473F" w14:paraId="5D26915C" w14:textId="77777777" w:rsidTr="00390EC8">
        <w:trPr>
          <w:trHeight w:val="978"/>
        </w:trPr>
        <w:tc>
          <w:tcPr>
            <w:tcW w:w="1985" w:type="dxa"/>
            <w:shd w:val="clear" w:color="auto" w:fill="E6E6E6"/>
          </w:tcPr>
          <w:p w14:paraId="6A75C89F" w14:textId="77777777" w:rsidR="00B1254E" w:rsidRPr="00C3424E" w:rsidRDefault="00B1254E" w:rsidP="00390EC8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439E5B12" w14:textId="77777777" w:rsidR="00B1254E" w:rsidRDefault="00B1254E" w:rsidP="00390EC8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设备控制记录表</w:t>
            </w:r>
          </w:p>
          <w:p w14:paraId="2D189D2E" w14:textId="77777777" w:rsidR="00B1254E" w:rsidRDefault="00B1254E" w:rsidP="00390EC8">
            <w:pPr>
              <w:pStyle w:val="BodyText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3E7BF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记录控制命令的执行结果</w:t>
            </w:r>
            <w:r w:rsidR="003E7BF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2452A6CF" w14:textId="77777777" w:rsidR="00B1254E" w:rsidRDefault="00B1254E" w:rsidP="00390EC8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此表需定期清理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11D6166A" w14:textId="77777777" w:rsidR="00B1254E" w:rsidRPr="005C47AD" w:rsidRDefault="00B1254E" w:rsidP="00390EC8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B1254E" w:rsidRPr="00BF473F" w14:paraId="20D0086D" w14:textId="77777777" w:rsidTr="00390EC8">
        <w:tc>
          <w:tcPr>
            <w:tcW w:w="1985" w:type="dxa"/>
            <w:shd w:val="clear" w:color="auto" w:fill="E6E6E6"/>
          </w:tcPr>
          <w:p w14:paraId="2BA360BF" w14:textId="77777777" w:rsidR="00B1254E" w:rsidRPr="00C3424E" w:rsidRDefault="00B1254E" w:rsidP="00390EC8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35C34F90" w14:textId="77777777" w:rsidR="00B1254E" w:rsidRPr="005C47AD" w:rsidRDefault="00B1254E" w:rsidP="00390EC8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B1254E" w:rsidRPr="00BF473F" w14:paraId="7AE9F672" w14:textId="77777777" w:rsidTr="00390EC8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67E01184" w14:textId="77777777" w:rsidR="00B1254E" w:rsidRPr="00C3424E" w:rsidRDefault="00B1254E" w:rsidP="00390EC8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0CDF94" w14:textId="77777777" w:rsidR="00B1254E" w:rsidRPr="005C47AD" w:rsidRDefault="00B1254E" w:rsidP="00390EC8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keyCtrl</w:t>
            </w:r>
            <w:r w:rsidR="003E7BF1">
              <w:rPr>
                <w:rFonts w:ascii="Consolas" w:eastAsia="微软雅黑" w:hAnsi="Consolas"/>
                <w:sz w:val="20"/>
                <w:lang w:eastAsia="zh-CN"/>
              </w:rPr>
              <w:t>Rcd</w:t>
            </w:r>
            <w:r w:rsidRPr="005C47AD"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D</w:t>
            </w:r>
          </w:p>
        </w:tc>
      </w:tr>
      <w:tr w:rsidR="00B1254E" w:rsidRPr="00BF473F" w14:paraId="1F9C2208" w14:textId="77777777" w:rsidTr="00390EC8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7CA070C4" w14:textId="77777777" w:rsidR="00B1254E" w:rsidRPr="00C3424E" w:rsidRDefault="00B1254E" w:rsidP="00390EC8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130B10" w14:textId="77777777" w:rsidR="00B1254E" w:rsidRPr="005C47AD" w:rsidRDefault="00B1254E" w:rsidP="00390EC8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B1254E" w:rsidRPr="00BF473F" w14:paraId="0955EF56" w14:textId="77777777" w:rsidTr="00390EC8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43D24FBE" w14:textId="77777777" w:rsidR="00B1254E" w:rsidRPr="00C3424E" w:rsidRDefault="00B1254E" w:rsidP="00390EC8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64A06C2" w14:textId="77777777" w:rsidR="00B1254E" w:rsidRPr="00C3424E" w:rsidRDefault="00B1254E" w:rsidP="00390EC8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10F23F69" w14:textId="77777777" w:rsidR="00B1254E" w:rsidRPr="00C3424E" w:rsidRDefault="00B1254E" w:rsidP="00390EC8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3877473B" w14:textId="77777777" w:rsidR="00B1254E" w:rsidRPr="00C3424E" w:rsidRDefault="00B1254E" w:rsidP="00390EC8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52F48317" w14:textId="77777777" w:rsidR="00B1254E" w:rsidRPr="00C3424E" w:rsidRDefault="00B1254E" w:rsidP="00390EC8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3E7BF1" w:rsidRPr="00BF473F" w14:paraId="21EA7127" w14:textId="77777777" w:rsidTr="00390EC8">
        <w:trPr>
          <w:trHeight w:val="387"/>
        </w:trPr>
        <w:tc>
          <w:tcPr>
            <w:tcW w:w="1985" w:type="dxa"/>
          </w:tcPr>
          <w:p w14:paraId="40CB71E3" w14:textId="77777777" w:rsidR="003E7BF1" w:rsidRPr="00D17F12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keyCtrlRcdID</w:t>
            </w:r>
          </w:p>
        </w:tc>
        <w:tc>
          <w:tcPr>
            <w:tcW w:w="1701" w:type="dxa"/>
          </w:tcPr>
          <w:p w14:paraId="57DCDB6B" w14:textId="77777777" w:rsidR="003E7BF1" w:rsidRPr="005C47AD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EDA7C6D" w14:textId="77777777" w:rsidR="003E7BF1" w:rsidRPr="005C47AD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EE4324C" w14:textId="77777777" w:rsidR="003E7BF1" w:rsidRPr="005C47AD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36A5924" w14:textId="77777777" w:rsidR="003E7BF1" w:rsidRPr="00DF39B1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 w:rsidRPr="00DF39B1">
              <w:rPr>
                <w:rFonts w:ascii="Consolas" w:eastAsia="微软雅黑" w:hAnsi="Consolas" w:hint="eastAsia"/>
                <w:lang w:eastAsia="zh-CN"/>
              </w:rPr>
              <w:t>auto_increment</w:t>
            </w:r>
          </w:p>
        </w:tc>
      </w:tr>
      <w:tr w:rsidR="003E7BF1" w:rsidRPr="00BF473F" w14:paraId="11EA685E" w14:textId="77777777" w:rsidTr="00390EC8">
        <w:trPr>
          <w:trHeight w:val="387"/>
        </w:trPr>
        <w:tc>
          <w:tcPr>
            <w:tcW w:w="1985" w:type="dxa"/>
          </w:tcPr>
          <w:p w14:paraId="3A03AC0D" w14:textId="77777777" w:rsidR="00AD153D" w:rsidRDefault="00AD153D" w:rsidP="00390EC8">
            <w:pPr>
              <w:rPr>
                <w:rFonts w:ascii="Consolas" w:eastAsia="微软雅黑" w:hAnsi="Consolas"/>
                <w:lang w:eastAsia="zh-CN"/>
              </w:rPr>
            </w:pPr>
            <w:r w:rsidRPr="00027ADC">
              <w:rPr>
                <w:rFonts w:ascii="Consolas" w:eastAsia="微软雅黑" w:hAnsi="Consolas"/>
                <w:lang w:eastAsia="zh-CN"/>
              </w:rPr>
              <w:t>idxCtrlCmdID</w:t>
            </w:r>
          </w:p>
          <w:p w14:paraId="39EC421E" w14:textId="77777777" w:rsidR="00AD153D" w:rsidRPr="00D17F12" w:rsidRDefault="00AD153D" w:rsidP="00390EC8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701" w:type="dxa"/>
          </w:tcPr>
          <w:p w14:paraId="37B1591B" w14:textId="77777777" w:rsidR="003E7BF1" w:rsidRPr="005C47AD" w:rsidRDefault="001124F2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3E7BF1">
              <w:rPr>
                <w:rFonts w:ascii="Consolas" w:eastAsia="微软雅黑" w:hAnsi="Consolas"/>
                <w:lang w:eastAsia="zh-CN"/>
              </w:rPr>
              <w:t>(20)</w:t>
            </w:r>
          </w:p>
        </w:tc>
        <w:tc>
          <w:tcPr>
            <w:tcW w:w="850" w:type="dxa"/>
          </w:tcPr>
          <w:p w14:paraId="29B44357" w14:textId="77777777" w:rsidR="003E7BF1" w:rsidRPr="005C47AD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38834FB" w14:textId="77777777" w:rsidR="003E7BF1" w:rsidRPr="005C47AD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B652287" w14:textId="77777777" w:rsidR="003E7BF1" w:rsidRPr="00B02316" w:rsidRDefault="003E7BF1" w:rsidP="00390EC8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对应表</w:t>
            </w:r>
            <w:r>
              <w:rPr>
                <w:rFonts w:ascii="Consolas" w:eastAsia="微软雅黑" w:hAnsi="Consolas"/>
                <w:lang w:eastAsia="zh-CN"/>
              </w:rPr>
              <w:t>tbViFiCtrlCmd</w:t>
            </w:r>
            <w:r>
              <w:rPr>
                <w:rFonts w:ascii="Consolas" w:eastAsia="微软雅黑" w:hAnsi="Consolas" w:hint="eastAsia"/>
                <w:lang w:eastAsia="zh-CN"/>
              </w:rPr>
              <w:t>中的</w:t>
            </w:r>
            <w:r>
              <w:rPr>
                <w:rFonts w:ascii="Consolas" w:eastAsia="微软雅黑" w:hAnsi="Consolas"/>
                <w:lang w:eastAsia="zh-CN"/>
              </w:rPr>
              <w:t>key</w:t>
            </w:r>
          </w:p>
        </w:tc>
      </w:tr>
      <w:tr w:rsidR="003E7BF1" w:rsidRPr="00BF473F" w14:paraId="452C2EE1" w14:textId="77777777" w:rsidTr="00390EC8">
        <w:trPr>
          <w:trHeight w:val="215"/>
        </w:trPr>
        <w:tc>
          <w:tcPr>
            <w:tcW w:w="1985" w:type="dxa"/>
          </w:tcPr>
          <w:p w14:paraId="68B29106" w14:textId="77777777" w:rsidR="003E7BF1" w:rsidRPr="005C47AD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701" w:type="dxa"/>
          </w:tcPr>
          <w:p w14:paraId="257279D5" w14:textId="77777777" w:rsidR="003E7BF1" w:rsidRPr="005C47AD" w:rsidRDefault="001124F2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3E7BF1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3B8B460" w14:textId="77777777" w:rsidR="003E7BF1" w:rsidRPr="005C47AD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FEC921A" w14:textId="77777777" w:rsidR="003E7BF1" w:rsidRPr="005C47AD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1ADD75F" w14:textId="77777777" w:rsidR="003E7BF1" w:rsidRPr="00FD3474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ViFiID</w:t>
            </w:r>
          </w:p>
        </w:tc>
      </w:tr>
      <w:tr w:rsidR="003E7BF1" w:rsidRPr="00BF473F" w14:paraId="3F0881EF" w14:textId="77777777" w:rsidTr="00390EC8">
        <w:trPr>
          <w:trHeight w:val="215"/>
        </w:trPr>
        <w:tc>
          <w:tcPr>
            <w:tcW w:w="1985" w:type="dxa"/>
          </w:tcPr>
          <w:p w14:paraId="4B0F3FA2" w14:textId="77777777" w:rsidR="003E7BF1" w:rsidRDefault="003E7BF1" w:rsidP="003E7BF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cmdState</w:t>
            </w:r>
          </w:p>
        </w:tc>
        <w:tc>
          <w:tcPr>
            <w:tcW w:w="1701" w:type="dxa"/>
          </w:tcPr>
          <w:p w14:paraId="23091826" w14:textId="77777777" w:rsidR="003E7BF1" w:rsidRDefault="001124F2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3E7BF1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2EF02BAB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EC80BFF" w14:textId="77777777" w:rsidR="003E7BF1" w:rsidRPr="005C47AD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</w:t>
            </w:r>
          </w:p>
        </w:tc>
        <w:tc>
          <w:tcPr>
            <w:tcW w:w="4111" w:type="dxa"/>
          </w:tcPr>
          <w:p w14:paraId="6B811D69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535234F0" w14:textId="77777777" w:rsidR="003E7BF1" w:rsidRPr="00FF643B" w:rsidRDefault="003E7BF1" w:rsidP="00390EC8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R: 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已经请求（执行中</w:t>
            </w: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等待反馈结果</w:t>
            </w: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13C5B554" w14:textId="77777777" w:rsidR="003E7BF1" w:rsidRPr="00FF643B" w:rsidRDefault="003E7BF1" w:rsidP="00390EC8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</w:t>
            </w: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已成功执行完</w:t>
            </w:r>
          </w:p>
          <w:p w14:paraId="22CA1EB3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F: 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已失败执行完</w:t>
            </w:r>
          </w:p>
        </w:tc>
      </w:tr>
      <w:tr w:rsidR="003E7BF1" w:rsidRPr="00BF473F" w14:paraId="3D8593BC" w14:textId="77777777" w:rsidTr="00390EC8">
        <w:trPr>
          <w:trHeight w:val="209"/>
        </w:trPr>
        <w:tc>
          <w:tcPr>
            <w:tcW w:w="1985" w:type="dxa"/>
          </w:tcPr>
          <w:p w14:paraId="446D7D8C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respCode</w:t>
            </w:r>
          </w:p>
        </w:tc>
        <w:tc>
          <w:tcPr>
            <w:tcW w:w="1701" w:type="dxa"/>
          </w:tcPr>
          <w:p w14:paraId="377647E4" w14:textId="77777777" w:rsidR="003E7BF1" w:rsidRDefault="001124F2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FB0BC1C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A2D668C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AC3E3AC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执行结果代码</w:t>
            </w:r>
          </w:p>
          <w:p w14:paraId="58021D04" w14:textId="77777777" w:rsidR="003E7BF1" w:rsidRPr="00FF643B" w:rsidRDefault="003E7BF1" w:rsidP="00390EC8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表示成功</w:t>
            </w:r>
          </w:p>
          <w:p w14:paraId="642012FE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非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表示失败，具体原因在</w:t>
            </w:r>
            <w:r w:rsidRPr="00FF64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respDetail</w:t>
            </w: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中有描述</w:t>
            </w:r>
          </w:p>
        </w:tc>
      </w:tr>
      <w:tr w:rsidR="003E7BF1" w:rsidRPr="00BF473F" w14:paraId="040EB46A" w14:textId="77777777" w:rsidTr="00390EC8">
        <w:trPr>
          <w:trHeight w:val="209"/>
        </w:trPr>
        <w:tc>
          <w:tcPr>
            <w:tcW w:w="1985" w:type="dxa"/>
          </w:tcPr>
          <w:p w14:paraId="488157A2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respDetail</w:t>
            </w:r>
          </w:p>
        </w:tc>
        <w:tc>
          <w:tcPr>
            <w:tcW w:w="1701" w:type="dxa"/>
          </w:tcPr>
          <w:p w14:paraId="250BAE81" w14:textId="77777777" w:rsidR="003E7BF1" w:rsidRDefault="001124F2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3E7BF1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4C325DBC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342CB17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760A5E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执行结果</w:t>
            </w:r>
          </w:p>
          <w:p w14:paraId="6F78B042" w14:textId="77777777" w:rsidR="003E7BF1" w:rsidRDefault="003E7BF1" w:rsidP="00390EC8">
            <w:pPr>
              <w:rPr>
                <w:rFonts w:ascii="Consolas" w:eastAsia="微软雅黑" w:hAnsi="Consolas"/>
                <w:lang w:eastAsia="zh-CN"/>
              </w:rPr>
            </w:pPr>
            <w:r w:rsidRPr="00FF64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结果代码描述</w:t>
            </w:r>
          </w:p>
        </w:tc>
      </w:tr>
      <w:tr w:rsidR="003E7BF1" w:rsidRPr="00BF473F" w14:paraId="6F993928" w14:textId="77777777" w:rsidTr="005812E2">
        <w:trPr>
          <w:trHeight w:val="215"/>
        </w:trPr>
        <w:tc>
          <w:tcPr>
            <w:tcW w:w="1985" w:type="dxa"/>
          </w:tcPr>
          <w:p w14:paraId="432BF14B" w14:textId="77777777" w:rsidR="003E7BF1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reqDate</w:t>
            </w:r>
          </w:p>
        </w:tc>
        <w:tc>
          <w:tcPr>
            <w:tcW w:w="1701" w:type="dxa"/>
          </w:tcPr>
          <w:p w14:paraId="07D49939" w14:textId="77777777" w:rsidR="003E7BF1" w:rsidRPr="005C47AD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206E46C" w14:textId="77777777" w:rsidR="003E7BF1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D75A600" w14:textId="77777777" w:rsidR="003E7BF1" w:rsidRPr="005C47AD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56E32A3" w14:textId="77777777" w:rsidR="003E7BF1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请求时间</w:t>
            </w:r>
          </w:p>
        </w:tc>
      </w:tr>
      <w:tr w:rsidR="003E7BF1" w:rsidRPr="00BF473F" w14:paraId="77787F62" w14:textId="77777777" w:rsidTr="005812E2">
        <w:trPr>
          <w:trHeight w:val="209"/>
        </w:trPr>
        <w:tc>
          <w:tcPr>
            <w:tcW w:w="1985" w:type="dxa"/>
          </w:tcPr>
          <w:p w14:paraId="6432983C" w14:textId="77777777" w:rsidR="003E7BF1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updateDate</w:t>
            </w:r>
          </w:p>
        </w:tc>
        <w:tc>
          <w:tcPr>
            <w:tcW w:w="1701" w:type="dxa"/>
          </w:tcPr>
          <w:p w14:paraId="0407146F" w14:textId="77777777" w:rsidR="003E7BF1" w:rsidRDefault="001124F2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EA7A99D" w14:textId="77777777" w:rsidR="003E7BF1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122A3DC" w14:textId="77777777" w:rsidR="003E7BF1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8F4EEC3" w14:textId="77777777" w:rsidR="003E7BF1" w:rsidRPr="00860EA6" w:rsidRDefault="003E7BF1" w:rsidP="005812E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更新执行结果时间</w:t>
            </w:r>
          </w:p>
        </w:tc>
      </w:tr>
    </w:tbl>
    <w:p w14:paraId="64BBDCEB" w14:textId="77777777" w:rsidR="00B1254E" w:rsidRDefault="00B1254E" w:rsidP="00B1254E"/>
    <w:p w14:paraId="16170934" w14:textId="77777777" w:rsidR="00B1254E" w:rsidRDefault="00B1254E" w:rsidP="00B1254E"/>
    <w:p w14:paraId="0CC8BD9A" w14:textId="77777777" w:rsidR="00B1254E" w:rsidRDefault="00B1254E" w:rsidP="00B1254E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0C1E68C8" w14:textId="77777777" w:rsidR="00654384" w:rsidRDefault="00654384" w:rsidP="00654384"/>
    <w:p w14:paraId="05A67E1A" w14:textId="77777777" w:rsidR="00121264" w:rsidRDefault="00121264" w:rsidP="00654384"/>
    <w:p w14:paraId="5F405CD2" w14:textId="77777777" w:rsidR="00121264" w:rsidRDefault="00121264" w:rsidP="00654384"/>
    <w:p w14:paraId="4335D907" w14:textId="77777777" w:rsidR="00121264" w:rsidRDefault="00121264" w:rsidP="00654384"/>
    <w:p w14:paraId="03D3BB3C" w14:textId="77777777" w:rsidR="00121264" w:rsidRDefault="00121264" w:rsidP="00654384"/>
    <w:p w14:paraId="6CC2B088" w14:textId="77777777" w:rsidR="00121264" w:rsidRDefault="00121264" w:rsidP="00654384"/>
    <w:p w14:paraId="03FB330B" w14:textId="77777777" w:rsidR="00121264" w:rsidRDefault="00121264" w:rsidP="00654384"/>
    <w:p w14:paraId="56E1D42F" w14:textId="77777777" w:rsidR="00121264" w:rsidRDefault="00121264" w:rsidP="00654384"/>
    <w:p w14:paraId="3095E8D7" w14:textId="77777777" w:rsidR="00121264" w:rsidRDefault="00121264" w:rsidP="00654384"/>
    <w:p w14:paraId="02124AD0" w14:textId="77777777" w:rsidR="00121264" w:rsidRDefault="00121264" w:rsidP="00654384"/>
    <w:p w14:paraId="12CCC4B6" w14:textId="77777777" w:rsidR="00121264" w:rsidRDefault="00121264" w:rsidP="00654384"/>
    <w:p w14:paraId="54A347F8" w14:textId="77777777" w:rsidR="00121264" w:rsidRDefault="00121264" w:rsidP="00654384"/>
    <w:p w14:paraId="170CDB60" w14:textId="77777777" w:rsidR="00121264" w:rsidRDefault="00121264" w:rsidP="00654384"/>
    <w:p w14:paraId="6348A307" w14:textId="77777777" w:rsidR="00121264" w:rsidRDefault="00121264" w:rsidP="00654384"/>
    <w:p w14:paraId="74A32360" w14:textId="77777777" w:rsidR="00121264" w:rsidRDefault="00121264" w:rsidP="00654384"/>
    <w:p w14:paraId="3190FFEE" w14:textId="77777777" w:rsidR="00121264" w:rsidRDefault="00121264" w:rsidP="00654384"/>
    <w:p w14:paraId="22B71039" w14:textId="77777777" w:rsidR="00121264" w:rsidRDefault="00121264" w:rsidP="00654384"/>
    <w:p w14:paraId="63F62E7A" w14:textId="77777777" w:rsidR="00121264" w:rsidRDefault="00121264" w:rsidP="00654384"/>
    <w:p w14:paraId="7661DB01" w14:textId="77777777" w:rsidR="00121264" w:rsidRDefault="00121264" w:rsidP="00654384"/>
    <w:p w14:paraId="231BA9A7" w14:textId="77777777" w:rsidR="00121264" w:rsidRDefault="00121264" w:rsidP="00654384"/>
    <w:p w14:paraId="774841E8" w14:textId="77777777" w:rsidR="00121264" w:rsidRDefault="00121264" w:rsidP="00654384"/>
    <w:p w14:paraId="2A15641C" w14:textId="77777777" w:rsidR="00121264" w:rsidRDefault="00121264" w:rsidP="00654384"/>
    <w:p w14:paraId="11AE3F58" w14:textId="77777777" w:rsidR="00121264" w:rsidRDefault="00121264" w:rsidP="00654384"/>
    <w:p w14:paraId="64C0DD25" w14:textId="77777777" w:rsidR="00121264" w:rsidRDefault="00121264" w:rsidP="00654384"/>
    <w:p w14:paraId="55F0CDE6" w14:textId="77777777" w:rsidR="00121264" w:rsidRPr="00121264" w:rsidRDefault="00121264" w:rsidP="00121264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7" w:name="_Toc236721764"/>
      <w:bookmarkStart w:id="28" w:name="_Toc466366560"/>
      <w:r w:rsidRPr="00121264">
        <w:rPr>
          <w:rFonts w:ascii="Consolas" w:eastAsia="微软雅黑" w:hAnsi="Consolas" w:hint="eastAsia"/>
          <w:bCs/>
          <w:i w:val="0"/>
          <w:iCs/>
          <w:lang w:eastAsia="zh-HK"/>
        </w:rPr>
        <w:t>tbSubscription</w:t>
      </w:r>
      <w:bookmarkEnd w:id="27"/>
      <w:bookmarkEnd w:id="28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121264" w:rsidRPr="00D02B5A" w14:paraId="012D1894" w14:textId="77777777" w:rsidTr="00121264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1217DB41" w14:textId="77777777" w:rsidR="00121264" w:rsidRPr="00121264" w:rsidRDefault="00121264" w:rsidP="00E203A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431944" w14:textId="77777777" w:rsidR="00121264" w:rsidRPr="00E203A4" w:rsidRDefault="00121264" w:rsidP="00E203A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tbSubscription</w:t>
            </w:r>
          </w:p>
        </w:tc>
      </w:tr>
      <w:tr w:rsidR="00121264" w:rsidRPr="008B6B3E" w14:paraId="6D8B59EB" w14:textId="77777777" w:rsidTr="00121264">
        <w:tc>
          <w:tcPr>
            <w:tcW w:w="1985" w:type="dxa"/>
            <w:shd w:val="clear" w:color="auto" w:fill="E6E6E6"/>
          </w:tcPr>
          <w:p w14:paraId="3A149532" w14:textId="77777777" w:rsidR="00121264" w:rsidRPr="00121264" w:rsidRDefault="00121264" w:rsidP="00E203A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42AC782E" w14:textId="77777777" w:rsidR="00121264" w:rsidRPr="00E203A4" w:rsidRDefault="00121264" w:rsidP="00E203A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InnoDB</w:t>
            </w:r>
          </w:p>
        </w:tc>
      </w:tr>
      <w:tr w:rsidR="00121264" w:rsidRPr="00D02B5A" w14:paraId="6DD57E1D" w14:textId="77777777" w:rsidTr="00121264">
        <w:trPr>
          <w:trHeight w:val="938"/>
        </w:trPr>
        <w:tc>
          <w:tcPr>
            <w:tcW w:w="1985" w:type="dxa"/>
            <w:shd w:val="clear" w:color="auto" w:fill="E6E6E6"/>
          </w:tcPr>
          <w:p w14:paraId="16058B14" w14:textId="77777777" w:rsidR="00121264" w:rsidRPr="00121264" w:rsidRDefault="00121264" w:rsidP="00E203A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6DB537BC" w14:textId="77777777" w:rsidR="00121264" w:rsidRPr="00E203A4" w:rsidRDefault="00121264" w:rsidP="00E203A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记录用户登记相关信息</w:t>
            </w:r>
          </w:p>
          <w:p w14:paraId="5C280D59" w14:textId="77777777" w:rsidR="00121264" w:rsidRPr="00E203A4" w:rsidRDefault="00121264" w:rsidP="00E203A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相关表</w:t>
            </w: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: </w:t>
            </w:r>
          </w:p>
          <w:p w14:paraId="0794F876" w14:textId="77777777" w:rsidR="00121264" w:rsidRPr="00E203A4" w:rsidRDefault="00121264" w:rsidP="00E203A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1) tbSMS: </w:t>
            </w: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登记时需插入</w:t>
            </w: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SMS</w:t>
            </w: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到</w:t>
            </w: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tbSMS</w:t>
            </w: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表中</w:t>
            </w: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. </w:t>
            </w:r>
          </w:p>
          <w:p w14:paraId="790C7445" w14:textId="77777777" w:rsidR="00121264" w:rsidRPr="00E203A4" w:rsidRDefault="00E203A4" w:rsidP="00E203A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2) tbUser</w:t>
            </w:r>
            <w:r w:rsidR="00121264"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: </w:t>
            </w:r>
            <w:r w:rsidR="00121264"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用户完成登记需插入用户信息</w:t>
            </w:r>
          </w:p>
        </w:tc>
      </w:tr>
      <w:tr w:rsidR="00121264" w:rsidRPr="00D02B5A" w14:paraId="0522BD6B" w14:textId="77777777" w:rsidTr="00121264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325412E6" w14:textId="77777777" w:rsidR="00121264" w:rsidRPr="00121264" w:rsidRDefault="00121264" w:rsidP="00E203A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65DED7" w14:textId="77777777" w:rsidR="00121264" w:rsidRPr="00E203A4" w:rsidRDefault="00121264" w:rsidP="00E203A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203A4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keySubscriptionId</w:t>
            </w:r>
          </w:p>
        </w:tc>
      </w:tr>
      <w:tr w:rsidR="00E4699E" w:rsidRPr="00D02B5A" w14:paraId="74C8C220" w14:textId="77777777" w:rsidTr="00121264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20C96726" w14:textId="77777777" w:rsidR="00E4699E" w:rsidRPr="00C3424E" w:rsidRDefault="00E4699E" w:rsidP="00B41A3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986D5E6" w14:textId="77777777" w:rsidR="00E4699E" w:rsidRPr="005C47AD" w:rsidRDefault="00E4699E" w:rsidP="00B41A3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idxPhoneNumber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t xml:space="preserve"> </w:t>
            </w: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crtTm</w:t>
            </w:r>
          </w:p>
        </w:tc>
      </w:tr>
      <w:tr w:rsidR="00E4699E" w:rsidRPr="00D02B5A" w14:paraId="45DD248B" w14:textId="77777777" w:rsidTr="00121264">
        <w:tc>
          <w:tcPr>
            <w:tcW w:w="1985" w:type="dxa"/>
            <w:shd w:val="clear" w:color="auto" w:fill="E6E6E6"/>
          </w:tcPr>
          <w:p w14:paraId="54CC4334" w14:textId="77777777" w:rsidR="00E4699E" w:rsidRPr="00121264" w:rsidRDefault="00E4699E" w:rsidP="00E203A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</w:tcPr>
          <w:p w14:paraId="3B3B0C37" w14:textId="77777777" w:rsidR="00E4699E" w:rsidRPr="00121264" w:rsidRDefault="00E4699E" w:rsidP="00E203A4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850" w:type="dxa"/>
            <w:shd w:val="clear" w:color="auto" w:fill="E6E6E6"/>
          </w:tcPr>
          <w:p w14:paraId="63506A27" w14:textId="77777777" w:rsidR="00E4699E" w:rsidRPr="00121264" w:rsidRDefault="00E4699E" w:rsidP="00121264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276" w:type="dxa"/>
            <w:shd w:val="clear" w:color="auto" w:fill="E6E6E6"/>
          </w:tcPr>
          <w:p w14:paraId="1F0541A5" w14:textId="77777777" w:rsidR="00E4699E" w:rsidRPr="00121264" w:rsidRDefault="00E4699E" w:rsidP="00E203A4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4111" w:type="dxa"/>
            <w:shd w:val="clear" w:color="auto" w:fill="E6E6E6"/>
          </w:tcPr>
          <w:p w14:paraId="27B42ADD" w14:textId="77777777" w:rsidR="00E4699E" w:rsidRPr="00121264" w:rsidRDefault="00E4699E" w:rsidP="00E203A4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E4699E" w:rsidRPr="00121264" w14:paraId="1863482E" w14:textId="77777777" w:rsidTr="00121264">
        <w:tc>
          <w:tcPr>
            <w:tcW w:w="1985" w:type="dxa"/>
          </w:tcPr>
          <w:p w14:paraId="4FCFD48B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keySubscriptionId</w:t>
            </w:r>
          </w:p>
        </w:tc>
        <w:tc>
          <w:tcPr>
            <w:tcW w:w="1701" w:type="dxa"/>
          </w:tcPr>
          <w:p w14:paraId="7319AF7C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int</w:t>
            </w:r>
          </w:p>
        </w:tc>
        <w:tc>
          <w:tcPr>
            <w:tcW w:w="850" w:type="dxa"/>
          </w:tcPr>
          <w:p w14:paraId="3B6E23D4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0B61588E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08EFF93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78EF88E2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6666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E4699E" w:rsidRPr="00121264" w14:paraId="764EE6E2" w14:textId="77777777" w:rsidTr="00121264">
        <w:trPr>
          <w:trHeight w:val="215"/>
        </w:trPr>
        <w:tc>
          <w:tcPr>
            <w:tcW w:w="1985" w:type="dxa"/>
          </w:tcPr>
          <w:p w14:paraId="33D4CCC7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idxPhoneNumber</w:t>
            </w:r>
          </w:p>
        </w:tc>
        <w:tc>
          <w:tcPr>
            <w:tcW w:w="1701" w:type="dxa"/>
          </w:tcPr>
          <w:p w14:paraId="05C0AD63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varchar(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20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4BC86031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611F1E9A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1E5DBE1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手</w:t>
            </w:r>
            <w:r>
              <w:rPr>
                <w:rFonts w:ascii="Consolas" w:eastAsia="微软雅黑" w:hAnsi="Consolas"/>
                <w:lang w:eastAsia="zh-CN"/>
              </w:rPr>
              <w:t>机号</w:t>
            </w:r>
            <w:r>
              <w:rPr>
                <w:rFonts w:ascii="Consolas" w:eastAsia="微软雅黑" w:hAnsi="Consolas" w:hint="eastAsia"/>
                <w:lang w:eastAsia="zh-CN"/>
              </w:rPr>
              <w:t>码</w:t>
            </w:r>
          </w:p>
          <w:p w14:paraId="6A3109B9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6666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用户手机号码</w:t>
            </w:r>
            <w:r w:rsidRPr="006666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(E.164 number)</w:t>
            </w:r>
          </w:p>
        </w:tc>
      </w:tr>
      <w:tr w:rsidR="00E4699E" w:rsidRPr="00121264" w14:paraId="457C0B7D" w14:textId="77777777" w:rsidTr="00121264">
        <w:trPr>
          <w:trHeight w:val="209"/>
        </w:trPr>
        <w:tc>
          <w:tcPr>
            <w:tcW w:w="1985" w:type="dxa"/>
          </w:tcPr>
          <w:p w14:paraId="4BFC536D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deviceId</w:t>
            </w:r>
          </w:p>
        </w:tc>
        <w:tc>
          <w:tcPr>
            <w:tcW w:w="1701" w:type="dxa"/>
          </w:tcPr>
          <w:p w14:paraId="2A196905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varchar(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40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2BDEB84A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1A50AFB3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4711E13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终端标识</w:t>
            </w:r>
          </w:p>
          <w:p w14:paraId="229B93A6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AD185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用于标识用户手机设备</w:t>
            </w:r>
          </w:p>
        </w:tc>
      </w:tr>
      <w:tr w:rsidR="00E4699E" w:rsidRPr="00121264" w14:paraId="0FBCB3A2" w14:textId="77777777" w:rsidTr="00121264">
        <w:trPr>
          <w:trHeight w:val="215"/>
        </w:trPr>
        <w:tc>
          <w:tcPr>
            <w:tcW w:w="1985" w:type="dxa"/>
          </w:tcPr>
          <w:p w14:paraId="42D19F7D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checkCode</w:t>
            </w:r>
          </w:p>
        </w:tc>
        <w:tc>
          <w:tcPr>
            <w:tcW w:w="1701" w:type="dxa"/>
          </w:tcPr>
          <w:p w14:paraId="7EE05985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varchar(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6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7FD73EB8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7F8E1F56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A55283F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验证码</w:t>
            </w:r>
          </w:p>
          <w:p w14:paraId="7FF5B20E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AD185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发给用户的</w:t>
            </w:r>
            <w:r w:rsidRPr="00AD185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4</w:t>
            </w:r>
            <w:r w:rsidRPr="00AD185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位验证码</w:t>
            </w:r>
            <w:r w:rsidRPr="00AD185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AD185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随机产生</w:t>
            </w:r>
            <w:r w:rsidRPr="00AD185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.</w:t>
            </w:r>
          </w:p>
        </w:tc>
      </w:tr>
      <w:tr w:rsidR="00E4699E" w:rsidRPr="00121264" w14:paraId="559C245D" w14:textId="77777777" w:rsidTr="00121264">
        <w:trPr>
          <w:trHeight w:val="215"/>
        </w:trPr>
        <w:tc>
          <w:tcPr>
            <w:tcW w:w="1985" w:type="dxa"/>
          </w:tcPr>
          <w:p w14:paraId="5543FABC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state</w:t>
            </w:r>
          </w:p>
        </w:tc>
        <w:tc>
          <w:tcPr>
            <w:tcW w:w="1701" w:type="dxa"/>
          </w:tcPr>
          <w:p w14:paraId="2BF6D092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varchar</w:t>
            </w:r>
            <w:r w:rsidRPr="00121264">
              <w:rPr>
                <w:rFonts w:ascii="Consolas" w:eastAsia="微软雅黑" w:hAnsi="Consolas"/>
                <w:lang w:eastAsia="zh-CN"/>
              </w:rPr>
              <w:t xml:space="preserve"> (1)</w:t>
            </w:r>
          </w:p>
        </w:tc>
        <w:tc>
          <w:tcPr>
            <w:tcW w:w="850" w:type="dxa"/>
          </w:tcPr>
          <w:p w14:paraId="36AC3573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078B5067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W</w:t>
            </w:r>
          </w:p>
        </w:tc>
        <w:tc>
          <w:tcPr>
            <w:tcW w:w="4111" w:type="dxa"/>
          </w:tcPr>
          <w:p w14:paraId="069827CF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163BE002" w14:textId="77777777" w:rsidR="00E4699E" w:rsidRPr="00AD185E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D185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用户登记的状态</w:t>
            </w:r>
          </w:p>
          <w:p w14:paraId="120D5BDC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W: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等待输入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check code,</w:t>
            </w:r>
          </w:p>
          <w:p w14:paraId="2589C411" w14:textId="77777777" w:rsidR="00E4699E" w:rsidRPr="00EE00DF" w:rsidRDefault="00E4699E" w:rsidP="00EE00D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用户已提交了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phone number,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系统已经插入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SMS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到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tbSMS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表中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31337C0B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S: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登记成功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</w:p>
          <w:p w14:paraId="1F2A90DC" w14:textId="77777777" w:rsidR="00E4699E" w:rsidRPr="00EE00DF" w:rsidRDefault="00E4699E" w:rsidP="00EE00D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用户提交了正确的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check code)</w:t>
            </w:r>
          </w:p>
          <w:p w14:paraId="3F03F9C0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F: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登记失败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</w:p>
          <w:p w14:paraId="16910C93" w14:textId="77777777" w:rsidR="00E4699E" w:rsidRPr="00121264" w:rsidRDefault="00E4699E" w:rsidP="00EE00DF">
            <w:pPr>
              <w:rPr>
                <w:rFonts w:ascii="Consolas" w:eastAsia="微软雅黑" w:hAnsi="Consolas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lastRenderedPageBreak/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用户提交了错误的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check code, 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允许用户几次错误的提交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只有超过几次错误后才会判断用户为这个错误状态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.)</w:t>
            </w:r>
          </w:p>
        </w:tc>
      </w:tr>
      <w:tr w:rsidR="00E4699E" w:rsidRPr="00121264" w14:paraId="4B531305" w14:textId="77777777" w:rsidTr="00121264">
        <w:trPr>
          <w:trHeight w:val="215"/>
        </w:trPr>
        <w:tc>
          <w:tcPr>
            <w:tcW w:w="1985" w:type="dxa"/>
          </w:tcPr>
          <w:p w14:paraId="622BF021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lastRenderedPageBreak/>
              <w:t>subscribeTime</w:t>
            </w:r>
          </w:p>
        </w:tc>
        <w:tc>
          <w:tcPr>
            <w:tcW w:w="1701" w:type="dxa"/>
          </w:tcPr>
          <w:p w14:paraId="4AA814DA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D34DA7E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5FAEF1CF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57F6A77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登记时间</w:t>
            </w:r>
          </w:p>
          <w:p w14:paraId="14243006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用户登记时间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提交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phone number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时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E4699E" w:rsidRPr="00121264" w14:paraId="55F38301" w14:textId="77777777" w:rsidTr="00121264">
        <w:trPr>
          <w:trHeight w:val="215"/>
        </w:trPr>
        <w:tc>
          <w:tcPr>
            <w:tcW w:w="1985" w:type="dxa"/>
          </w:tcPr>
          <w:p w14:paraId="4D0D9389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checkTime</w:t>
            </w:r>
          </w:p>
        </w:tc>
        <w:tc>
          <w:tcPr>
            <w:tcW w:w="1701" w:type="dxa"/>
          </w:tcPr>
          <w:p w14:paraId="1CE1DE1E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012D53B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0D8AF1FB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0000-00-00</w:t>
            </w:r>
          </w:p>
          <w:p w14:paraId="2671F0D8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00:00:00</w:t>
            </w:r>
          </w:p>
        </w:tc>
        <w:tc>
          <w:tcPr>
            <w:tcW w:w="4111" w:type="dxa"/>
          </w:tcPr>
          <w:p w14:paraId="7C314CF5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确</w:t>
            </w:r>
            <w:r>
              <w:rPr>
                <w:rFonts w:ascii="Consolas" w:eastAsia="微软雅黑" w:hAnsi="Consolas" w:hint="eastAsia"/>
                <w:lang w:eastAsia="zh-CN"/>
              </w:rPr>
              <w:t>认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  <w:p w14:paraId="0A623F94" w14:textId="77777777" w:rsidR="00E4699E" w:rsidRPr="00DF2027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用户提交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check code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的时间</w:t>
            </w:r>
          </w:p>
          <w:p w14:paraId="762DCBE2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在允许的时间内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比如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24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小时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若超过这个时间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则提示用户重新输入号码登记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E4699E" w:rsidRPr="00121264" w14:paraId="7077F7E4" w14:textId="77777777" w:rsidTr="00121264">
        <w:trPr>
          <w:trHeight w:val="215"/>
        </w:trPr>
        <w:tc>
          <w:tcPr>
            <w:tcW w:w="1985" w:type="dxa"/>
          </w:tcPr>
          <w:p w14:paraId="79F59866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subscribeNum</w:t>
            </w:r>
          </w:p>
        </w:tc>
        <w:tc>
          <w:tcPr>
            <w:tcW w:w="1701" w:type="dxa"/>
          </w:tcPr>
          <w:p w14:paraId="5DE4757E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tinyint(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2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207C471B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5AC0929A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1</w:t>
            </w:r>
          </w:p>
        </w:tc>
        <w:tc>
          <w:tcPr>
            <w:tcW w:w="4111" w:type="dxa"/>
          </w:tcPr>
          <w:p w14:paraId="28C4F5D7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登记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次数</w:t>
            </w:r>
          </w:p>
          <w:p w14:paraId="2717EF0E" w14:textId="77777777" w:rsidR="00E4699E" w:rsidRPr="00DF2027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这个用户号码在近期所登记的次数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.</w:t>
            </w:r>
          </w:p>
          <w:p w14:paraId="5C3ABD88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用户登记时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程序要检查这个号码之前有没有登记过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</w:p>
          <w:p w14:paraId="5485F541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a)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如果没有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则为新用户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值为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1, </w:t>
            </w:r>
          </w:p>
          <w:p w14:paraId="321E9934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b)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如果有记录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再判断之前登记的状态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若还没有完成登记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 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一般是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SMS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还没有收到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用户重复提交了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phone number)</w:t>
            </w:r>
          </w:p>
          <w:p w14:paraId="5AE82A85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只需提示用户等待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若之前是已经完成的登记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则把之前的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subscribeNum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加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1, 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为防止有可能的恶意注册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当次数超过最大允许次数后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应限制该用户登记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并告警管理员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17B406DD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* (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若该帐号已经已经登记过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则视为用户只是更换手机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. 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验证通过后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我们也只是修改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deviceI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d) (refer to the 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following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note.)</w:t>
            </w:r>
          </w:p>
        </w:tc>
      </w:tr>
      <w:tr w:rsidR="00E4699E" w:rsidRPr="00121264" w14:paraId="6E14A571" w14:textId="77777777" w:rsidTr="00121264">
        <w:trPr>
          <w:trHeight w:val="215"/>
        </w:trPr>
        <w:tc>
          <w:tcPr>
            <w:tcW w:w="1985" w:type="dxa"/>
          </w:tcPr>
          <w:p w14:paraId="456DDB17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ipaddress</w:t>
            </w:r>
          </w:p>
        </w:tc>
        <w:tc>
          <w:tcPr>
            <w:tcW w:w="1701" w:type="dxa"/>
          </w:tcPr>
          <w:p w14:paraId="227AE589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varchar(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16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5FC48CFD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1261A60C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72BCF8F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登记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  <w:p w14:paraId="76C67970" w14:textId="77777777" w:rsidR="00E4699E" w:rsidRPr="00DF2027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用户登记时的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IP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地址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.</w:t>
            </w:r>
          </w:p>
          <w:p w14:paraId="372DAB62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在服务器端获取来源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IP)</w:t>
            </w:r>
          </w:p>
        </w:tc>
      </w:tr>
      <w:tr w:rsidR="00E4699E" w:rsidRPr="00121264" w14:paraId="50AF5BF4" w14:textId="77777777" w:rsidTr="00121264">
        <w:trPr>
          <w:trHeight w:val="215"/>
        </w:trPr>
        <w:tc>
          <w:tcPr>
            <w:tcW w:w="1985" w:type="dxa"/>
          </w:tcPr>
          <w:p w14:paraId="291BCDE6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deviceInfo</w:t>
            </w:r>
          </w:p>
        </w:tc>
        <w:tc>
          <w:tcPr>
            <w:tcW w:w="1701" w:type="dxa"/>
          </w:tcPr>
          <w:p w14:paraId="2AB6AF1F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varchar(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50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3D690570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010276FA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U</w:t>
            </w:r>
          </w:p>
        </w:tc>
        <w:tc>
          <w:tcPr>
            <w:tcW w:w="4111" w:type="dxa"/>
          </w:tcPr>
          <w:p w14:paraId="569B0DC4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终端信息</w:t>
            </w:r>
          </w:p>
          <w:p w14:paraId="156BF3D8" w14:textId="77777777" w:rsidR="00E4699E" w:rsidRPr="00DF2027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用户登记时的手机型号及版本</w:t>
            </w:r>
          </w:p>
          <w:p w14:paraId="69766A07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iPhone3GS/iPhone4/ iPhone4S/iPad2/iPad3/HTC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……</w:t>
            </w:r>
          </w:p>
          <w:p w14:paraId="7ECE7019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客户端可能不被允许收集这个信息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 U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unkown)</w:t>
            </w:r>
          </w:p>
        </w:tc>
      </w:tr>
      <w:tr w:rsidR="00E4699E" w:rsidRPr="00121264" w14:paraId="3296D677" w14:textId="77777777" w:rsidTr="00121264">
        <w:trPr>
          <w:trHeight w:val="215"/>
        </w:trPr>
        <w:tc>
          <w:tcPr>
            <w:tcW w:w="1985" w:type="dxa"/>
          </w:tcPr>
          <w:p w14:paraId="726776A1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osInfo</w:t>
            </w:r>
          </w:p>
        </w:tc>
        <w:tc>
          <w:tcPr>
            <w:tcW w:w="1701" w:type="dxa"/>
          </w:tcPr>
          <w:p w14:paraId="063EFA46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varchar(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30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3914059B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5027CB4C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U</w:t>
            </w:r>
          </w:p>
        </w:tc>
        <w:tc>
          <w:tcPr>
            <w:tcW w:w="4111" w:type="dxa"/>
          </w:tcPr>
          <w:p w14:paraId="21AF0119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操作系统</w:t>
            </w:r>
          </w:p>
          <w:p w14:paraId="51C9D16E" w14:textId="77777777" w:rsidR="00E4699E" w:rsidRPr="00DF2027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用户登记时的手机所使用操作系统及版本</w:t>
            </w:r>
          </w:p>
          <w:p w14:paraId="46744F63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iOS4.2/iOS5.1/Android2.3.2/Android4.1</w:t>
            </w:r>
            <w:r w:rsidRPr="00EE00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…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..</w:t>
            </w:r>
          </w:p>
          <w:p w14:paraId="77166E6A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客户端可能不被允许收集这个信息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 U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unkown)</w:t>
            </w:r>
          </w:p>
        </w:tc>
      </w:tr>
      <w:tr w:rsidR="00E4699E" w:rsidRPr="00121264" w14:paraId="2727D04B" w14:textId="77777777" w:rsidTr="00121264">
        <w:trPr>
          <w:trHeight w:val="215"/>
        </w:trPr>
        <w:tc>
          <w:tcPr>
            <w:tcW w:w="1985" w:type="dxa"/>
          </w:tcPr>
          <w:p w14:paraId="5FAE53BE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mappVersion</w:t>
            </w:r>
          </w:p>
        </w:tc>
        <w:tc>
          <w:tcPr>
            <w:tcW w:w="1701" w:type="dxa"/>
          </w:tcPr>
          <w:p w14:paraId="3DCF88EC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varchar(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32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5DC4AAF6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5CDF886A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6813DAD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MAPP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版本</w:t>
            </w:r>
          </w:p>
        </w:tc>
      </w:tr>
      <w:tr w:rsidR="00E4699E" w:rsidRPr="00121264" w14:paraId="4BFDFC73" w14:textId="77777777" w:rsidTr="00121264">
        <w:trPr>
          <w:trHeight w:val="215"/>
        </w:trPr>
        <w:tc>
          <w:tcPr>
            <w:tcW w:w="1985" w:type="dxa"/>
          </w:tcPr>
          <w:p w14:paraId="3D6E9ACC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recommend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ByCode</w:t>
            </w:r>
          </w:p>
        </w:tc>
        <w:tc>
          <w:tcPr>
            <w:tcW w:w="1701" w:type="dxa"/>
          </w:tcPr>
          <w:p w14:paraId="57355DDF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/>
                <w:lang w:eastAsia="zh-CN"/>
              </w:rPr>
              <w:t>varchar(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>20</w:t>
            </w:r>
            <w:r w:rsidRPr="00121264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355F2514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1E1E4DC7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0</w:t>
            </w:r>
          </w:p>
        </w:tc>
        <w:tc>
          <w:tcPr>
            <w:tcW w:w="4111" w:type="dxa"/>
          </w:tcPr>
          <w:p w14:paraId="0B9A9926" w14:textId="77777777" w:rsidR="00E4699E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121264">
              <w:rPr>
                <w:rFonts w:ascii="Consolas" w:eastAsia="微软雅黑" w:hAnsi="Consolas" w:hint="eastAsia"/>
                <w:lang w:eastAsia="zh-CN"/>
              </w:rPr>
              <w:t>推荐</w:t>
            </w:r>
            <w:r>
              <w:rPr>
                <w:rFonts w:ascii="Consolas" w:eastAsia="微软雅黑" w:hAnsi="Consolas"/>
                <w:lang w:eastAsia="zh-CN"/>
              </w:rPr>
              <w:t>号</w:t>
            </w:r>
          </w:p>
          <w:p w14:paraId="44F1EFB7" w14:textId="77777777" w:rsidR="00E4699E" w:rsidRPr="00DF2027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推荐人的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标识</w:t>
            </w:r>
            <w:r w:rsidRPr="00DF20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code. </w:t>
            </w:r>
          </w:p>
          <w:p w14:paraId="10862011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这个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code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有两种</w:t>
            </w:r>
          </w:p>
          <w:p w14:paraId="0488E4D3" w14:textId="77777777" w:rsidR="00E4699E" w:rsidRPr="00EE00DF" w:rsidRDefault="00E4699E" w:rsidP="00E203A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a)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熟人之间可直接使用手机号码作为标识</w:t>
            </w:r>
          </w:p>
          <w:p w14:paraId="12BF326B" w14:textId="77777777" w:rsidR="00E4699E" w:rsidRPr="00121264" w:rsidRDefault="00E4699E" w:rsidP="00E203A4">
            <w:pPr>
              <w:rPr>
                <w:rFonts w:ascii="Consolas" w:eastAsia="微软雅黑" w:hAnsi="Consolas"/>
                <w:lang w:eastAsia="zh-CN"/>
              </w:rPr>
            </w:pP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b)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但用户不想泄漏自己手机号码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又可在论坛上推广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或者广告商使用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),  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可以分配一个推广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code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给他们</w:t>
            </w:r>
            <w:r w:rsidRPr="00EE00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  <w:r w:rsidRPr="00121264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E4699E" w:rsidRPr="00121264" w14:paraId="4FED5B81" w14:textId="77777777" w:rsidTr="00121264">
        <w:trPr>
          <w:trHeight w:val="215"/>
        </w:trPr>
        <w:tc>
          <w:tcPr>
            <w:tcW w:w="1985" w:type="dxa"/>
          </w:tcPr>
          <w:p w14:paraId="69CAAFDA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1FC92380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263AF29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5435A36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3E8AACD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E4699E" w:rsidRPr="00121264" w14:paraId="03D952E4" w14:textId="77777777" w:rsidTr="00121264">
        <w:trPr>
          <w:trHeight w:val="215"/>
        </w:trPr>
        <w:tc>
          <w:tcPr>
            <w:tcW w:w="1985" w:type="dxa"/>
          </w:tcPr>
          <w:p w14:paraId="5FDC4651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20828531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A3C74A1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C531770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AB6DA15" w14:textId="77777777" w:rsidR="00E4699E" w:rsidRPr="005C47AD" w:rsidRDefault="00E4699E" w:rsidP="0069798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434DA096" w14:textId="77777777" w:rsidR="00121264" w:rsidRPr="00121264" w:rsidRDefault="00121264" w:rsidP="00654384">
      <w:pPr>
        <w:rPr>
          <w:rFonts w:ascii="Consolas" w:eastAsia="微软雅黑" w:hAnsi="Consolas"/>
          <w:lang w:eastAsia="zh-CN"/>
        </w:rPr>
      </w:pPr>
    </w:p>
    <w:p w14:paraId="14167755" w14:textId="77777777" w:rsidR="00121264" w:rsidRPr="00121264" w:rsidRDefault="00121264" w:rsidP="00654384">
      <w:pPr>
        <w:rPr>
          <w:rFonts w:ascii="Consolas" w:eastAsia="微软雅黑" w:hAnsi="Consolas"/>
          <w:lang w:eastAsia="zh-CN"/>
        </w:rPr>
      </w:pPr>
    </w:p>
    <w:p w14:paraId="3CECAD61" w14:textId="77777777" w:rsidR="00121264" w:rsidRDefault="00121264" w:rsidP="00654384"/>
    <w:p w14:paraId="5EC4303D" w14:textId="77777777" w:rsidR="00121264" w:rsidRDefault="00121264" w:rsidP="00654384"/>
    <w:p w14:paraId="277B715F" w14:textId="77777777" w:rsidR="00121264" w:rsidRDefault="00121264" w:rsidP="00654384"/>
    <w:p w14:paraId="45B921DA" w14:textId="77777777" w:rsidR="00D97F23" w:rsidRDefault="00D97F23" w:rsidP="00E715DF"/>
    <w:p w14:paraId="6A5487F4" w14:textId="77777777" w:rsidR="00724F0E" w:rsidRDefault="00724F0E" w:rsidP="00E715DF"/>
    <w:p w14:paraId="47F07AB9" w14:textId="77777777" w:rsidR="00724F0E" w:rsidRDefault="00724F0E" w:rsidP="00E715DF"/>
    <w:p w14:paraId="6FA0F84D" w14:textId="77777777" w:rsidR="00724F0E" w:rsidRDefault="00724F0E" w:rsidP="00E715DF"/>
    <w:p w14:paraId="0D628DCC" w14:textId="77777777" w:rsidR="00724F0E" w:rsidRDefault="00724F0E" w:rsidP="00E715DF"/>
    <w:p w14:paraId="18E68D46" w14:textId="77777777" w:rsidR="00724F0E" w:rsidRDefault="00724F0E" w:rsidP="00E715DF"/>
    <w:p w14:paraId="5FC678D1" w14:textId="77777777" w:rsidR="00724F0E" w:rsidRDefault="00724F0E" w:rsidP="00E715DF"/>
    <w:p w14:paraId="5C15C137" w14:textId="77777777" w:rsidR="00724F0E" w:rsidRDefault="00724F0E" w:rsidP="00E715DF"/>
    <w:p w14:paraId="49A24C46" w14:textId="77777777" w:rsidR="00724F0E" w:rsidRDefault="00724F0E" w:rsidP="00E715DF"/>
    <w:p w14:paraId="7254E57B" w14:textId="77777777" w:rsidR="00724F0E" w:rsidRDefault="00724F0E" w:rsidP="00E715DF"/>
    <w:p w14:paraId="3DF48789" w14:textId="77777777" w:rsidR="00724F0E" w:rsidRDefault="00724F0E" w:rsidP="00E715DF"/>
    <w:p w14:paraId="69006351" w14:textId="77777777" w:rsidR="00724F0E" w:rsidRDefault="00724F0E" w:rsidP="00E715DF"/>
    <w:p w14:paraId="4EEEFE61" w14:textId="77777777" w:rsidR="00724F0E" w:rsidRDefault="00724F0E" w:rsidP="00E715DF"/>
    <w:p w14:paraId="41A1B4EB" w14:textId="77777777" w:rsidR="00D97F23" w:rsidRDefault="00D97F23" w:rsidP="00E715DF"/>
    <w:p w14:paraId="73A66180" w14:textId="77777777" w:rsidR="00D97F23" w:rsidRDefault="00D97F23" w:rsidP="00E715DF"/>
    <w:p w14:paraId="50F76C4D" w14:textId="77777777" w:rsidR="00A55689" w:rsidRPr="004D3245" w:rsidRDefault="00A55689" w:rsidP="00A55689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9" w:name="_Toc466366561"/>
      <w:r w:rsidRPr="004D3245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FD40FD" w:rsidRPr="004D3245">
        <w:rPr>
          <w:rFonts w:ascii="Consolas" w:eastAsia="微软雅黑" w:hAnsi="Consolas"/>
          <w:bCs/>
          <w:i w:val="0"/>
          <w:iCs/>
          <w:lang w:eastAsia="zh-HK"/>
        </w:rPr>
        <w:t>User</w:t>
      </w:r>
      <w:bookmarkEnd w:id="29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593"/>
        <w:gridCol w:w="817"/>
        <w:gridCol w:w="1134"/>
        <w:gridCol w:w="4111"/>
      </w:tblGrid>
      <w:tr w:rsidR="00A55689" w:rsidRPr="00BF473F" w14:paraId="752BE1A0" w14:textId="77777777" w:rsidTr="001F5599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3F02A91A" w14:textId="77777777" w:rsidR="00A55689" w:rsidRPr="00C3424E" w:rsidRDefault="00A55689" w:rsidP="0094584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65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1E3032" w14:textId="77777777" w:rsidR="00A55689" w:rsidRPr="005C47AD" w:rsidRDefault="00A55689" w:rsidP="00FD40F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FD40FD">
              <w:rPr>
                <w:rFonts w:ascii="Consolas" w:eastAsia="微软雅黑" w:hAnsi="Consolas"/>
                <w:kern w:val="0"/>
                <w:sz w:val="20"/>
                <w:lang w:eastAsia="zh-CN"/>
              </w:rPr>
              <w:t>User</w:t>
            </w:r>
          </w:p>
        </w:tc>
      </w:tr>
      <w:tr w:rsidR="00A55689" w:rsidRPr="00BF473F" w14:paraId="210F10F8" w14:textId="77777777" w:rsidTr="00A474B7">
        <w:trPr>
          <w:trHeight w:val="636"/>
        </w:trPr>
        <w:tc>
          <w:tcPr>
            <w:tcW w:w="2268" w:type="dxa"/>
            <w:shd w:val="clear" w:color="auto" w:fill="E6E6E6"/>
          </w:tcPr>
          <w:p w14:paraId="2F7BB3CF" w14:textId="77777777" w:rsidR="00A55689" w:rsidRPr="00C3424E" w:rsidRDefault="00A55689" w:rsidP="0094584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7ADC944" w14:textId="77777777" w:rsidR="00A55689" w:rsidRPr="005C47AD" w:rsidRDefault="00FD40FD" w:rsidP="0094584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用户表</w:t>
            </w:r>
          </w:p>
        </w:tc>
      </w:tr>
      <w:tr w:rsidR="00A55689" w:rsidRPr="00BF473F" w14:paraId="51D8152B" w14:textId="77777777" w:rsidTr="001F5599">
        <w:tc>
          <w:tcPr>
            <w:tcW w:w="2268" w:type="dxa"/>
            <w:shd w:val="clear" w:color="auto" w:fill="E6E6E6"/>
          </w:tcPr>
          <w:p w14:paraId="5A0AB6B6" w14:textId="77777777" w:rsidR="00A55689" w:rsidRPr="00C3424E" w:rsidRDefault="00A55689" w:rsidP="0094584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68103BEE" w14:textId="77777777" w:rsidR="00A55689" w:rsidRPr="005C47AD" w:rsidRDefault="00A55689" w:rsidP="0094584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A55689" w:rsidRPr="00BF473F" w14:paraId="1CADBFC2" w14:textId="77777777" w:rsidTr="001F5599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69B0E830" w14:textId="77777777" w:rsidR="00A55689" w:rsidRPr="00C3424E" w:rsidRDefault="00A55689" w:rsidP="0094584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65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C863E9" w14:textId="77777777" w:rsidR="00A55689" w:rsidRPr="005C47AD" w:rsidRDefault="00FD40FD" w:rsidP="0094584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keyUserID</w:t>
            </w:r>
          </w:p>
        </w:tc>
      </w:tr>
      <w:tr w:rsidR="00A55689" w:rsidRPr="00BF473F" w14:paraId="333CA095" w14:textId="77777777" w:rsidTr="001F5599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50A22E59" w14:textId="77777777" w:rsidR="00A55689" w:rsidRPr="00C3424E" w:rsidRDefault="00A55689" w:rsidP="0094584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65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D8E0FF" w14:textId="77777777" w:rsidR="00A55689" w:rsidRPr="00E4699E" w:rsidRDefault="00E4699E" w:rsidP="00E4699E">
            <w:pPr>
              <w:pStyle w:val="BodyText"/>
              <w:rPr>
                <w:rFonts w:ascii="Consolas" w:eastAsia="宋体" w:hAnsi="Consolas"/>
                <w:kern w:val="0"/>
                <w:sz w:val="20"/>
                <w:lang w:eastAsia="zh-CN"/>
              </w:rPr>
            </w:pP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idxPhoneNumber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 xml:space="preserve"> idxAppId</w:t>
            </w:r>
            <w:r w:rsidRPr="00E4699E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 xml:space="preserve"> idxWechatId</w:t>
            </w:r>
          </w:p>
        </w:tc>
      </w:tr>
      <w:tr w:rsidR="001F5599" w:rsidRPr="00BF473F" w14:paraId="61EF4A3A" w14:textId="77777777" w:rsidTr="001F5599">
        <w:trPr>
          <w:trHeight w:val="483"/>
        </w:trPr>
        <w:tc>
          <w:tcPr>
            <w:tcW w:w="2268" w:type="dxa"/>
            <w:shd w:val="clear" w:color="auto" w:fill="E6E6E6"/>
            <w:vAlign w:val="center"/>
          </w:tcPr>
          <w:p w14:paraId="37E9370A" w14:textId="77777777" w:rsidR="00A55689" w:rsidRPr="00C3424E" w:rsidRDefault="00A55689" w:rsidP="0094584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93" w:type="dxa"/>
            <w:shd w:val="clear" w:color="auto" w:fill="E6E6E6"/>
            <w:vAlign w:val="center"/>
          </w:tcPr>
          <w:p w14:paraId="08F15C58" w14:textId="77777777" w:rsidR="00A55689" w:rsidRPr="00C3424E" w:rsidRDefault="00A55689" w:rsidP="0094584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17" w:type="dxa"/>
            <w:shd w:val="clear" w:color="auto" w:fill="E6E6E6"/>
            <w:vAlign w:val="center"/>
          </w:tcPr>
          <w:p w14:paraId="2E704A0D" w14:textId="77777777" w:rsidR="00A55689" w:rsidRPr="00C3424E" w:rsidRDefault="00A55689" w:rsidP="0094584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4D5A366" w14:textId="77777777" w:rsidR="00A55689" w:rsidRPr="00C3424E" w:rsidRDefault="00A55689" w:rsidP="0094584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32EA4F41" w14:textId="77777777" w:rsidR="00A55689" w:rsidRPr="00C3424E" w:rsidRDefault="00A55689" w:rsidP="0094584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1F5599" w:rsidRPr="00BF473F" w14:paraId="119D85BA" w14:textId="77777777" w:rsidTr="001F5599">
        <w:trPr>
          <w:trHeight w:val="387"/>
        </w:trPr>
        <w:tc>
          <w:tcPr>
            <w:tcW w:w="2268" w:type="dxa"/>
          </w:tcPr>
          <w:p w14:paraId="33FF7634" w14:textId="77777777" w:rsidR="00A55689" w:rsidRPr="00A474B7" w:rsidRDefault="00A55689" w:rsidP="0094584B">
            <w:pPr>
              <w:rPr>
                <w:rFonts w:ascii="Consolas" w:eastAsia="微软雅黑" w:hAnsi="Consolas"/>
                <w:b/>
                <w:lang w:eastAsia="zh-CN"/>
              </w:rPr>
            </w:pPr>
            <w:r w:rsidRPr="00A474B7">
              <w:rPr>
                <w:rFonts w:ascii="Consolas" w:eastAsia="微软雅黑" w:hAnsi="Consolas"/>
                <w:b/>
                <w:lang w:eastAsia="zh-CN"/>
              </w:rPr>
              <w:t>key</w:t>
            </w:r>
            <w:r w:rsidR="00FD40FD" w:rsidRPr="00A474B7">
              <w:rPr>
                <w:rFonts w:ascii="Consolas" w:eastAsia="微软雅黑" w:hAnsi="Consolas"/>
                <w:b/>
                <w:lang w:eastAsia="zh-CN"/>
              </w:rPr>
              <w:t>User</w:t>
            </w:r>
            <w:r w:rsidRPr="00A474B7">
              <w:rPr>
                <w:rFonts w:ascii="Consolas" w:eastAsia="微软雅黑" w:hAnsi="Consolas"/>
                <w:b/>
                <w:lang w:eastAsia="zh-CN"/>
              </w:rPr>
              <w:t>ID</w:t>
            </w:r>
          </w:p>
        </w:tc>
        <w:tc>
          <w:tcPr>
            <w:tcW w:w="1593" w:type="dxa"/>
          </w:tcPr>
          <w:p w14:paraId="6A666847" w14:textId="77777777" w:rsidR="00A55689" w:rsidRPr="00A474B7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</w:t>
            </w:r>
            <w:r w:rsidR="00A55689" w:rsidRPr="00A474B7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17" w:type="dxa"/>
          </w:tcPr>
          <w:p w14:paraId="75BB5F41" w14:textId="77777777" w:rsidR="00A55689" w:rsidRPr="00A474B7" w:rsidRDefault="00A55689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0423D4C" w14:textId="77777777" w:rsidR="00A55689" w:rsidRPr="00A474B7" w:rsidRDefault="00A55689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83649AC" w14:textId="77777777" w:rsidR="00A55689" w:rsidRPr="00A474B7" w:rsidRDefault="00FD40FD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</w:t>
            </w:r>
          </w:p>
          <w:p w14:paraId="55B54D1C" w14:textId="77777777" w:rsidR="00B444CD" w:rsidRPr="00A474B7" w:rsidRDefault="00B444CD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ID </w:t>
            </w:r>
          </w:p>
          <w:p w14:paraId="275C0E4E" w14:textId="77777777" w:rsidR="00A55689" w:rsidRPr="00A474B7" w:rsidRDefault="00B444CD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格式为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FD40FD"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YY</w:t>
            </w:r>
            <w:r w:rsidR="00FD40FD"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MMDDhhmmssNNNNNNNNNN</w:t>
            </w:r>
          </w:p>
        </w:tc>
      </w:tr>
      <w:tr w:rsidR="005F595F" w:rsidRPr="00BF473F" w14:paraId="5220461E" w14:textId="77777777" w:rsidTr="001F5599">
        <w:trPr>
          <w:trHeight w:val="215"/>
        </w:trPr>
        <w:tc>
          <w:tcPr>
            <w:tcW w:w="2268" w:type="dxa"/>
          </w:tcPr>
          <w:p w14:paraId="631FFDAB" w14:textId="77777777" w:rsidR="005F595F" w:rsidRPr="00A474B7" w:rsidRDefault="005F595F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idxAppId</w:t>
            </w:r>
          </w:p>
        </w:tc>
        <w:tc>
          <w:tcPr>
            <w:tcW w:w="1593" w:type="dxa"/>
          </w:tcPr>
          <w:p w14:paraId="5D5385CD" w14:textId="77777777" w:rsidR="005F595F" w:rsidRPr="00A474B7" w:rsidRDefault="005F595F" w:rsidP="005F595F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17" w:type="dxa"/>
          </w:tcPr>
          <w:p w14:paraId="6840ECE6" w14:textId="77777777" w:rsidR="005F595F" w:rsidRPr="00A474B7" w:rsidRDefault="00133037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1DCD352F" w14:textId="77777777" w:rsidR="005F595F" w:rsidRPr="00A474B7" w:rsidRDefault="005F595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47E08B0" w14:textId="77777777" w:rsidR="005F595F" w:rsidRPr="00A474B7" w:rsidRDefault="005F595F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APP ID</w:t>
            </w:r>
          </w:p>
        </w:tc>
      </w:tr>
      <w:tr w:rsidR="0090192F" w:rsidRPr="00BF473F" w14:paraId="1E34B06B" w14:textId="77777777" w:rsidTr="001F5599">
        <w:trPr>
          <w:trHeight w:val="215"/>
        </w:trPr>
        <w:tc>
          <w:tcPr>
            <w:tcW w:w="2268" w:type="dxa"/>
          </w:tcPr>
          <w:p w14:paraId="3B2EC23E" w14:textId="77777777" w:rsidR="0090192F" w:rsidRPr="00A474B7" w:rsidRDefault="007326F1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idxSIPU</w:t>
            </w:r>
            <w:r w:rsidR="0090192F" w:rsidRPr="00A474B7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93" w:type="dxa"/>
          </w:tcPr>
          <w:p w14:paraId="0BDE9A18" w14:textId="77777777" w:rsidR="0090192F" w:rsidRPr="00A474B7" w:rsidRDefault="007326F1" w:rsidP="007326F1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17" w:type="dxa"/>
          </w:tcPr>
          <w:p w14:paraId="75CA4ED3" w14:textId="77777777" w:rsidR="0090192F" w:rsidRPr="00A474B7" w:rsidRDefault="00133037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D3EF920" w14:textId="77777777" w:rsidR="0090192F" w:rsidRPr="00A474B7" w:rsidRDefault="0090192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3E81FDC" w14:textId="77777777" w:rsidR="0090192F" w:rsidRPr="00A474B7" w:rsidRDefault="007326F1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SIP</w:t>
            </w:r>
            <w:r w:rsidRPr="00A474B7">
              <w:rPr>
                <w:rFonts w:ascii="Consolas" w:eastAsia="微软雅黑" w:hAnsi="Consolas"/>
                <w:lang w:eastAsia="zh-CN"/>
              </w:rPr>
              <w:t>帐号</w:t>
            </w:r>
          </w:p>
          <w:p w14:paraId="1B1B0FAB" w14:textId="77777777" w:rsidR="007326F1" w:rsidRPr="00A474B7" w:rsidRDefault="007326F1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未</w:t>
            </w: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绑定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电话号码时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分配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890NNNNNNNN</w:t>
            </w:r>
          </w:p>
          <w:p w14:paraId="7834D74E" w14:textId="77777777" w:rsidR="007326F1" w:rsidRPr="00A474B7" w:rsidRDefault="007326F1" w:rsidP="007326F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绑定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电话号码时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使用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idxPhoneNumer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一样的值</w:t>
            </w:r>
          </w:p>
        </w:tc>
      </w:tr>
      <w:tr w:rsidR="001F5599" w:rsidRPr="00BF473F" w14:paraId="49A7F066" w14:textId="77777777" w:rsidTr="001F5599">
        <w:trPr>
          <w:trHeight w:val="215"/>
        </w:trPr>
        <w:tc>
          <w:tcPr>
            <w:tcW w:w="2268" w:type="dxa"/>
          </w:tcPr>
          <w:p w14:paraId="6660ADB2" w14:textId="77777777" w:rsidR="00A55689" w:rsidRPr="00A474B7" w:rsidRDefault="00074CF2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idxPhoneNumber</w:t>
            </w:r>
          </w:p>
        </w:tc>
        <w:tc>
          <w:tcPr>
            <w:tcW w:w="1593" w:type="dxa"/>
          </w:tcPr>
          <w:p w14:paraId="25F461AE" w14:textId="77777777" w:rsidR="00A55689" w:rsidRPr="00A474B7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</w:t>
            </w:r>
            <w:r w:rsidR="00074CF2" w:rsidRPr="00A474B7">
              <w:rPr>
                <w:rFonts w:ascii="Consolas" w:eastAsia="微软雅黑" w:hAnsi="Consolas"/>
                <w:lang w:eastAsia="zh-CN"/>
              </w:rPr>
              <w:t>(20</w:t>
            </w:r>
            <w:r w:rsidR="00A55689" w:rsidRPr="00A474B7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17" w:type="dxa"/>
          </w:tcPr>
          <w:p w14:paraId="2B5405C9" w14:textId="77777777" w:rsidR="00A55689" w:rsidRPr="00A474B7" w:rsidRDefault="00A55689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16EC4FD" w14:textId="77777777" w:rsidR="00A55689" w:rsidRPr="00A474B7" w:rsidRDefault="00A55689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187F701" w14:textId="77777777" w:rsidR="003105F3" w:rsidRPr="00A474B7" w:rsidRDefault="00074CF2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电话号码</w:t>
            </w:r>
          </w:p>
          <w:p w14:paraId="781B93B6" w14:textId="77777777" w:rsidR="00A55689" w:rsidRPr="00A474B7" w:rsidRDefault="00B444CD" w:rsidP="00101D8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用户的</w:t>
            </w:r>
            <w:r w:rsidR="00074CF2"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E164</w:t>
            </w:r>
            <w:r w:rsidR="00101D8E"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号码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8613723458849</w:t>
            </w:r>
          </w:p>
          <w:p w14:paraId="54FEAFB7" w14:textId="77777777" w:rsidR="007326F1" w:rsidRPr="00A474B7" w:rsidRDefault="007326F1" w:rsidP="00101D8E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用户未</w:t>
            </w: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绑定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电话号码时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890SIP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帐号</w:t>
            </w:r>
          </w:p>
        </w:tc>
      </w:tr>
      <w:tr w:rsidR="001F5599" w:rsidRPr="00BF473F" w14:paraId="32B6A4DF" w14:textId="77777777" w:rsidTr="00133037">
        <w:trPr>
          <w:trHeight w:val="632"/>
        </w:trPr>
        <w:tc>
          <w:tcPr>
            <w:tcW w:w="2268" w:type="dxa"/>
          </w:tcPr>
          <w:p w14:paraId="4ABE48A1" w14:textId="77777777" w:rsidR="0092004E" w:rsidRPr="004D3245" w:rsidRDefault="0092004E" w:rsidP="001F559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idxAreaCode</w:t>
            </w:r>
          </w:p>
        </w:tc>
        <w:tc>
          <w:tcPr>
            <w:tcW w:w="1593" w:type="dxa"/>
          </w:tcPr>
          <w:p w14:paraId="00F51E96" w14:textId="77777777" w:rsidR="0092004E" w:rsidRPr="004D3245" w:rsidRDefault="0092004E" w:rsidP="0092004E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17" w:type="dxa"/>
          </w:tcPr>
          <w:p w14:paraId="56A308A7" w14:textId="77777777" w:rsidR="0092004E" w:rsidRPr="004D3245" w:rsidRDefault="0092004E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78FD64B" w14:textId="77777777" w:rsidR="0092004E" w:rsidRPr="004D3245" w:rsidRDefault="0092004E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1CE890" w14:textId="77777777" w:rsidR="00B444CD" w:rsidRDefault="00B444CD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编码</w:t>
            </w:r>
          </w:p>
          <w:p w14:paraId="1412DD0B" w14:textId="77777777" w:rsidR="001F5599" w:rsidRPr="004D3245" w:rsidRDefault="0092004E" w:rsidP="0094584B">
            <w:pPr>
              <w:rPr>
                <w:rFonts w:ascii="Consolas" w:eastAsia="微软雅黑" w:hAnsi="Consolas"/>
                <w:lang w:eastAsia="zh-CN"/>
              </w:rPr>
            </w:pPr>
            <w:r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国家</w:t>
            </w:r>
            <w:r w:rsidR="00B444CD"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编</w:t>
            </w:r>
            <w:r w:rsidR="00994B64"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</w:t>
            </w:r>
            <w:r w:rsidR="00B444CD"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，如：</w:t>
            </w:r>
            <w:r w:rsidR="00B444CD"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86,852,</w:t>
            </w:r>
            <w:r w:rsidR="001F5599"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tbArea</w:t>
            </w:r>
          </w:p>
        </w:tc>
      </w:tr>
      <w:tr w:rsidR="001F5599" w:rsidRPr="00BF473F" w14:paraId="61F6EE2B" w14:textId="77777777" w:rsidTr="001F5599">
        <w:trPr>
          <w:trHeight w:val="215"/>
        </w:trPr>
        <w:tc>
          <w:tcPr>
            <w:tcW w:w="2268" w:type="dxa"/>
          </w:tcPr>
          <w:p w14:paraId="23DFC97E" w14:textId="77777777" w:rsidR="008B2597" w:rsidRPr="004D3245" w:rsidRDefault="008B2597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password</w:t>
            </w:r>
          </w:p>
        </w:tc>
        <w:tc>
          <w:tcPr>
            <w:tcW w:w="1593" w:type="dxa"/>
          </w:tcPr>
          <w:p w14:paraId="5B41AF61" w14:textId="77777777" w:rsidR="008B2597" w:rsidRPr="004D3245" w:rsidRDefault="001124F2" w:rsidP="00222868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</w:t>
            </w:r>
            <w:r w:rsidR="008B2597" w:rsidRPr="004D3245">
              <w:rPr>
                <w:rFonts w:ascii="Consolas" w:eastAsia="微软雅黑" w:hAnsi="Consolas"/>
                <w:lang w:eastAsia="zh-CN"/>
              </w:rPr>
              <w:t>(</w:t>
            </w:r>
            <w:r w:rsidR="00222868" w:rsidRPr="00A474B7">
              <w:rPr>
                <w:rFonts w:ascii="Consolas" w:eastAsia="微软雅黑" w:hAnsi="Consolas"/>
                <w:lang w:eastAsia="zh-CN"/>
              </w:rPr>
              <w:t>64</w:t>
            </w:r>
            <w:r w:rsidR="008B2597" w:rsidRPr="004D324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17" w:type="dxa"/>
          </w:tcPr>
          <w:p w14:paraId="01F1F675" w14:textId="77777777" w:rsidR="008B2597" w:rsidRPr="004D3245" w:rsidRDefault="008B2597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A888E4B" w14:textId="77777777" w:rsidR="008B2597" w:rsidRPr="004D3245" w:rsidRDefault="008B2597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3C79809" w14:textId="77777777" w:rsidR="008B2597" w:rsidRPr="004D3245" w:rsidRDefault="008B2597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密码</w:t>
            </w:r>
          </w:p>
          <w:p w14:paraId="3B205202" w14:textId="77777777" w:rsidR="00445C26" w:rsidRPr="004D3245" w:rsidRDefault="00445C26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Pr="004D324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md5</w:t>
            </w:r>
            <w:r w:rsidRPr="004D324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加</w:t>
            </w:r>
            <w:r w:rsidRPr="004D324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密，</w:t>
            </w:r>
            <w:r w:rsidRPr="004D324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初始</w:t>
            </w:r>
            <w:r w:rsidRPr="004D324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密码为验证码）</w:t>
            </w:r>
          </w:p>
        </w:tc>
      </w:tr>
      <w:tr w:rsidR="006C51F3" w:rsidRPr="00BF473F" w14:paraId="482B7EB9" w14:textId="77777777" w:rsidTr="001F5599">
        <w:trPr>
          <w:trHeight w:val="215"/>
        </w:trPr>
        <w:tc>
          <w:tcPr>
            <w:tcW w:w="2268" w:type="dxa"/>
          </w:tcPr>
          <w:p w14:paraId="718350EC" w14:textId="47A961BD" w:rsidR="006C51F3" w:rsidRPr="004D3245" w:rsidRDefault="006C51F3" w:rsidP="0094584B">
            <w:pPr>
              <w:rPr>
                <w:rFonts w:ascii="Consolas" w:eastAsia="微软雅黑" w:hAnsi="Consolas"/>
                <w:lang w:eastAsia="zh-CN"/>
              </w:rPr>
            </w:pPr>
            <w:r w:rsidRPr="006C51F3">
              <w:rPr>
                <w:rFonts w:ascii="Consolas" w:eastAsia="微软雅黑" w:hAnsi="Consolas"/>
                <w:highlight w:val="cyan"/>
                <w:lang w:eastAsia="zh-CN"/>
              </w:rPr>
              <w:t>checkpwd</w:t>
            </w:r>
          </w:p>
        </w:tc>
        <w:tc>
          <w:tcPr>
            <w:tcW w:w="1593" w:type="dxa"/>
          </w:tcPr>
          <w:p w14:paraId="55C46C23" w14:textId="73068655" w:rsidR="006C51F3" w:rsidRPr="004D3245" w:rsidRDefault="006C51F3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</w:t>
            </w:r>
            <w:r>
              <w:rPr>
                <w:rFonts w:ascii="Consolas" w:eastAsia="微软雅黑" w:hAnsi="Consolas"/>
                <w:lang w:eastAsia="zh-CN"/>
              </w:rPr>
              <w:t>16</w:t>
            </w:r>
            <w:r w:rsidRPr="004D324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17" w:type="dxa"/>
          </w:tcPr>
          <w:p w14:paraId="6B756509" w14:textId="36251349" w:rsidR="006C51F3" w:rsidRPr="004D3245" w:rsidRDefault="006C51F3" w:rsidP="0094584B">
            <w:pPr>
              <w:rPr>
                <w:rFonts w:ascii="Consolas" w:eastAsia="微软雅黑" w:hAnsi="Consolas"/>
                <w:lang w:eastAsia="zh-CN"/>
              </w:rPr>
            </w:pPr>
            <w:r w:rsidRPr="006C51F3">
              <w:rPr>
                <w:rFonts w:ascii="Consolas" w:eastAsia="微软雅黑" w:hAnsi="Consolas"/>
                <w:highlight w:val="cyan"/>
                <w:lang w:eastAsia="zh-CN"/>
              </w:rPr>
              <w:t>Y</w:t>
            </w:r>
          </w:p>
        </w:tc>
        <w:tc>
          <w:tcPr>
            <w:tcW w:w="1134" w:type="dxa"/>
          </w:tcPr>
          <w:p w14:paraId="11B200CF" w14:textId="77777777" w:rsidR="006C51F3" w:rsidRPr="004D3245" w:rsidRDefault="006C51F3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D5C675" w14:textId="23F841D6" w:rsidR="006C51F3" w:rsidRPr="004D3245" w:rsidRDefault="006C51F3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验证码</w:t>
            </w:r>
          </w:p>
        </w:tc>
      </w:tr>
      <w:tr w:rsidR="001F5599" w:rsidRPr="00BF473F" w14:paraId="05235178" w14:textId="77777777" w:rsidTr="001F5599">
        <w:trPr>
          <w:trHeight w:val="215"/>
        </w:trPr>
        <w:tc>
          <w:tcPr>
            <w:tcW w:w="2268" w:type="dxa"/>
          </w:tcPr>
          <w:p w14:paraId="591BC07C" w14:textId="77777777" w:rsidR="0036356A" w:rsidRPr="004D3245" w:rsidRDefault="0036356A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language</w:t>
            </w:r>
          </w:p>
        </w:tc>
        <w:tc>
          <w:tcPr>
            <w:tcW w:w="1593" w:type="dxa"/>
          </w:tcPr>
          <w:p w14:paraId="18B43F39" w14:textId="77777777" w:rsidR="0036356A" w:rsidRPr="004D3245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</w:t>
            </w:r>
            <w:r w:rsidR="0036356A" w:rsidRPr="004D3245">
              <w:rPr>
                <w:rFonts w:ascii="Consolas" w:eastAsia="微软雅黑" w:hAnsi="Consolas"/>
                <w:lang w:eastAsia="zh-CN"/>
              </w:rPr>
              <w:t>(30)</w:t>
            </w:r>
          </w:p>
        </w:tc>
        <w:tc>
          <w:tcPr>
            <w:tcW w:w="817" w:type="dxa"/>
          </w:tcPr>
          <w:p w14:paraId="55EA2FF1" w14:textId="77777777" w:rsidR="0036356A" w:rsidRPr="004D3245" w:rsidRDefault="0036356A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43E2046" w14:textId="77777777" w:rsidR="0036356A" w:rsidRPr="004D3245" w:rsidRDefault="0036356A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E68CA3D" w14:textId="77777777" w:rsidR="0036356A" w:rsidRPr="004D3245" w:rsidRDefault="0036356A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语言</w:t>
            </w:r>
          </w:p>
        </w:tc>
      </w:tr>
      <w:tr w:rsidR="001F5599" w:rsidRPr="001F5599" w14:paraId="4E960266" w14:textId="77777777" w:rsidTr="001F5599">
        <w:trPr>
          <w:trHeight w:val="209"/>
        </w:trPr>
        <w:tc>
          <w:tcPr>
            <w:tcW w:w="2268" w:type="dxa"/>
          </w:tcPr>
          <w:p w14:paraId="36F90AC3" w14:textId="77777777" w:rsidR="001F5599" w:rsidRPr="004D3245" w:rsidRDefault="001F5599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roamAreaCode</w:t>
            </w:r>
          </w:p>
        </w:tc>
        <w:tc>
          <w:tcPr>
            <w:tcW w:w="1593" w:type="dxa"/>
          </w:tcPr>
          <w:p w14:paraId="0B1EAE17" w14:textId="77777777" w:rsidR="001F5599" w:rsidRPr="004D3245" w:rsidRDefault="001F5599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17" w:type="dxa"/>
          </w:tcPr>
          <w:p w14:paraId="33095444" w14:textId="77777777" w:rsidR="001F5599" w:rsidRPr="004D3245" w:rsidRDefault="001F5599" w:rsidP="0094584B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7F2791E" w14:textId="77777777" w:rsidR="001F5599" w:rsidRPr="004D3245" w:rsidRDefault="00B444CD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C1D2127" w14:textId="77777777" w:rsidR="00B444CD" w:rsidRDefault="00B444CD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当</w:t>
            </w:r>
            <w:r>
              <w:rPr>
                <w:rFonts w:ascii="Consolas" w:eastAsia="微软雅黑" w:hAnsi="Consolas"/>
                <w:lang w:eastAsia="zh-CN"/>
              </w:rPr>
              <w:t>前</w:t>
            </w: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区</w:t>
            </w:r>
          </w:p>
          <w:p w14:paraId="048DCA49" w14:textId="77777777" w:rsidR="001F5599" w:rsidRPr="004D3245" w:rsidRDefault="001F5599" w:rsidP="0094584B">
            <w:pPr>
              <w:rPr>
                <w:rFonts w:ascii="Consolas" w:eastAsia="微软雅黑" w:hAnsi="Consolas"/>
                <w:lang w:eastAsia="zh-CN"/>
              </w:rPr>
            </w:pPr>
            <w:r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用户当前漫游所在地区</w:t>
            </w:r>
          </w:p>
        </w:tc>
      </w:tr>
      <w:tr w:rsidR="001F5599" w:rsidRPr="00BF473F" w14:paraId="6248C788" w14:textId="77777777" w:rsidTr="001F5599">
        <w:trPr>
          <w:trHeight w:val="209"/>
        </w:trPr>
        <w:tc>
          <w:tcPr>
            <w:tcW w:w="2268" w:type="dxa"/>
          </w:tcPr>
          <w:p w14:paraId="6BE6DF84" w14:textId="77777777" w:rsidR="0079702F" w:rsidRDefault="0079702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roamTimeZone</w:t>
            </w:r>
          </w:p>
        </w:tc>
        <w:tc>
          <w:tcPr>
            <w:tcW w:w="1593" w:type="dxa"/>
          </w:tcPr>
          <w:p w14:paraId="1319AA57" w14:textId="77777777" w:rsidR="0079702F" w:rsidRPr="005C47AD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5AA887EC" w14:textId="77777777" w:rsidR="0079702F" w:rsidRDefault="0079702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E734B0B" w14:textId="77777777" w:rsidR="0079702F" w:rsidRPr="005C47AD" w:rsidRDefault="0079702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812A475" w14:textId="77777777" w:rsidR="00B444CD" w:rsidRDefault="00B444CD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当</w:t>
            </w:r>
            <w:r>
              <w:rPr>
                <w:rFonts w:ascii="Consolas" w:eastAsia="微软雅黑" w:hAnsi="Consolas"/>
                <w:lang w:eastAsia="zh-CN"/>
              </w:rPr>
              <w:t>前时区</w:t>
            </w:r>
          </w:p>
          <w:p w14:paraId="7E3C16EF" w14:textId="77777777" w:rsidR="0079702F" w:rsidRDefault="0079702F" w:rsidP="0094584B">
            <w:pPr>
              <w:rPr>
                <w:rFonts w:ascii="Consolas" w:eastAsia="微软雅黑" w:hAnsi="Consolas"/>
                <w:lang w:eastAsia="zh-CN"/>
              </w:rPr>
            </w:pPr>
            <w:r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用户当前所在</w:t>
            </w:r>
            <w:r w:rsidRPr="00B444C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地</w:t>
            </w:r>
            <w:r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区时区</w:t>
            </w:r>
          </w:p>
        </w:tc>
      </w:tr>
      <w:tr w:rsidR="001F5599" w:rsidRPr="00BF473F" w14:paraId="2D4185D3" w14:textId="77777777" w:rsidTr="001F5599">
        <w:trPr>
          <w:trHeight w:val="215"/>
        </w:trPr>
        <w:tc>
          <w:tcPr>
            <w:tcW w:w="2268" w:type="dxa"/>
          </w:tcPr>
          <w:p w14:paraId="1D1B9E3A" w14:textId="77777777" w:rsidR="008B2597" w:rsidRDefault="00445C2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idxDomain</w:t>
            </w:r>
          </w:p>
        </w:tc>
        <w:tc>
          <w:tcPr>
            <w:tcW w:w="1593" w:type="dxa"/>
          </w:tcPr>
          <w:p w14:paraId="4791C72D" w14:textId="77777777" w:rsidR="008B2597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445C26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17" w:type="dxa"/>
          </w:tcPr>
          <w:p w14:paraId="3E92D45A" w14:textId="77777777" w:rsidR="008B2597" w:rsidRDefault="00445C2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1E953B8" w14:textId="77777777" w:rsidR="008B2597" w:rsidRPr="005C47AD" w:rsidRDefault="008B2597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3D7737" w14:textId="77777777" w:rsidR="008B2597" w:rsidRDefault="00445C2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域</w:t>
            </w:r>
          </w:p>
          <w:p w14:paraId="44132364" w14:textId="77777777" w:rsidR="00445C26" w:rsidRDefault="00445C26" w:rsidP="00445C2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域的概念一致）</w:t>
            </w:r>
          </w:p>
        </w:tc>
      </w:tr>
      <w:tr w:rsidR="001F5599" w:rsidRPr="00BF473F" w14:paraId="28C3DC48" w14:textId="77777777" w:rsidTr="005052BD">
        <w:trPr>
          <w:trHeight w:val="898"/>
        </w:trPr>
        <w:tc>
          <w:tcPr>
            <w:tcW w:w="2268" w:type="dxa"/>
          </w:tcPr>
          <w:p w14:paraId="45B7C8F8" w14:textId="77777777" w:rsidR="00A55689" w:rsidRDefault="00445C2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displayNumber</w:t>
            </w:r>
          </w:p>
        </w:tc>
        <w:tc>
          <w:tcPr>
            <w:tcW w:w="1593" w:type="dxa"/>
          </w:tcPr>
          <w:p w14:paraId="36A5995A" w14:textId="77777777" w:rsidR="00A55689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445C26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17" w:type="dxa"/>
          </w:tcPr>
          <w:p w14:paraId="09F8E193" w14:textId="77777777" w:rsidR="00A55689" w:rsidRDefault="00445C2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BF269A5" w14:textId="77777777" w:rsidR="00A55689" w:rsidRPr="005C47AD" w:rsidRDefault="00A55689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DCB9CFC" w14:textId="77777777" w:rsidR="00B444CD" w:rsidRDefault="00F64B95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显示号码</w:t>
            </w:r>
          </w:p>
          <w:p w14:paraId="5752324F" w14:textId="77777777" w:rsidR="00A55689" w:rsidRPr="00F64B95" w:rsidRDefault="00445C26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外呼时</w:t>
            </w:r>
            <w:r w:rsidR="00120AA6" w:rsidRPr="00F64B9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在</w:t>
            </w:r>
            <w:r w:rsidR="00120AA6"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对方显示的电话号码</w:t>
            </w:r>
          </w:p>
          <w:p w14:paraId="0760D479" w14:textId="77777777" w:rsidR="00120AA6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若值为空则不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显示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任何号码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1F5599" w:rsidRPr="00BF473F" w14:paraId="1C393266" w14:textId="77777777" w:rsidTr="001F5599">
        <w:trPr>
          <w:trHeight w:val="215"/>
        </w:trPr>
        <w:tc>
          <w:tcPr>
            <w:tcW w:w="2268" w:type="dxa"/>
          </w:tcPr>
          <w:p w14:paraId="7CE68414" w14:textId="77777777" w:rsidR="00120AA6" w:rsidRDefault="00301C4E" w:rsidP="00301C4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account</w:t>
            </w:r>
            <w:r w:rsidR="00D97F23">
              <w:rPr>
                <w:rFonts w:ascii="Consolas" w:eastAsia="微软雅黑" w:hAnsi="Consolas"/>
                <w:lang w:eastAsia="zh-CN"/>
              </w:rPr>
              <w:t>S</w:t>
            </w:r>
            <w:r w:rsidR="00120AA6">
              <w:rPr>
                <w:rFonts w:ascii="Consolas" w:eastAsia="微软雅黑" w:hAnsi="Consolas"/>
                <w:lang w:eastAsia="zh-CN"/>
              </w:rPr>
              <w:t>tate</w:t>
            </w:r>
          </w:p>
        </w:tc>
        <w:tc>
          <w:tcPr>
            <w:tcW w:w="1593" w:type="dxa"/>
          </w:tcPr>
          <w:p w14:paraId="3265EFDF" w14:textId="77777777" w:rsidR="00120AA6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20AA6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17" w:type="dxa"/>
          </w:tcPr>
          <w:p w14:paraId="0BB01A8D" w14:textId="77777777" w:rsidR="00120AA6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  <w:p w14:paraId="7DF75335" w14:textId="77777777" w:rsidR="00120AA6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</w:p>
          <w:p w14:paraId="14401D1B" w14:textId="77777777" w:rsidR="00120AA6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</w:p>
          <w:p w14:paraId="7AA94A3B" w14:textId="77777777" w:rsidR="00120AA6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</w:p>
          <w:p w14:paraId="4B91A6D4" w14:textId="77777777" w:rsidR="00120AA6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134" w:type="dxa"/>
          </w:tcPr>
          <w:p w14:paraId="2DB9F459" w14:textId="77777777" w:rsidR="00120AA6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1DFD24C" w14:textId="77777777" w:rsidR="00961AC5" w:rsidRDefault="00F64B95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帐号</w:t>
            </w:r>
            <w:r w:rsidR="00120AA6">
              <w:rPr>
                <w:rFonts w:ascii="Consolas" w:eastAsia="微软雅黑" w:hAnsi="Consolas"/>
                <w:lang w:eastAsia="zh-CN"/>
              </w:rPr>
              <w:t>状态</w:t>
            </w:r>
          </w:p>
          <w:p w14:paraId="129390E4" w14:textId="77777777" w:rsidR="00F64B95" w:rsidRDefault="00F64B95" w:rsidP="00F64B9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帐号状态</w:t>
            </w:r>
          </w:p>
          <w:p w14:paraId="422A4828" w14:textId="77777777" w:rsidR="00025DAE" w:rsidRDefault="00600ADF" w:rsidP="00F64B9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Y</w:t>
            </w:r>
            <w:r w:rsidR="00025DA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025DA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正常状态</w:t>
            </w:r>
          </w:p>
          <w:p w14:paraId="6B1EEB63" w14:textId="77777777" w:rsidR="00961AC5" w:rsidRPr="00025DAE" w:rsidRDefault="00600ADF" w:rsidP="00025DA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N</w:t>
            </w:r>
            <w:r w:rsidR="00025DA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025DA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禁用</w:t>
            </w:r>
          </w:p>
        </w:tc>
      </w:tr>
      <w:tr w:rsidR="001F5599" w:rsidRPr="00BF473F" w14:paraId="356E3951" w14:textId="77777777" w:rsidTr="001F5599">
        <w:trPr>
          <w:trHeight w:val="215"/>
        </w:trPr>
        <w:tc>
          <w:tcPr>
            <w:tcW w:w="2268" w:type="dxa"/>
          </w:tcPr>
          <w:p w14:paraId="594F293A" w14:textId="77777777" w:rsidR="00D97F23" w:rsidRDefault="00F30702" w:rsidP="00120AA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 w:rsidR="00D97F23">
              <w:rPr>
                <w:rFonts w:ascii="Consolas" w:eastAsia="微软雅黑" w:hAnsi="Consolas"/>
                <w:lang w:eastAsia="zh-CN"/>
              </w:rPr>
              <w:t>State</w:t>
            </w:r>
          </w:p>
        </w:tc>
        <w:tc>
          <w:tcPr>
            <w:tcW w:w="1593" w:type="dxa"/>
          </w:tcPr>
          <w:p w14:paraId="4CED7C6C" w14:textId="77777777" w:rsidR="00D97F23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4DCB19B8" w14:textId="77777777" w:rsidR="00D97F23" w:rsidRDefault="00D97F23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3A6838F" w14:textId="77777777" w:rsidR="00D97F23" w:rsidRDefault="006C69CC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611C504" w14:textId="77777777" w:rsidR="00D97F23" w:rsidRDefault="00D97F23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12BFE98C" w14:textId="77777777" w:rsidR="006C69CC" w:rsidRDefault="006C69CC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0: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未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APP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程序</w:t>
            </w:r>
          </w:p>
          <w:p w14:paraId="676F5116" w14:textId="77777777" w:rsidR="006C69CC" w:rsidRDefault="006C69CC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="00735B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735B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下</w:t>
            </w:r>
            <w:r w:rsidR="00735B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载后注册，</w:t>
            </w:r>
            <w:r w:rsidR="00735B4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未</w:t>
            </w:r>
            <w:r w:rsidR="00735B4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验证</w:t>
            </w:r>
          </w:p>
          <w:p w14:paraId="34869FCB" w14:textId="77777777" w:rsidR="00735B4B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2: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下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载后注册，验证失败</w:t>
            </w:r>
          </w:p>
          <w:p w14:paraId="2BAD10AE" w14:textId="77777777" w:rsidR="00735B4B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3: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禁止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注册（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黑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名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  <w:p w14:paraId="2965A633" w14:textId="77777777" w:rsidR="00735B4B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4: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回收的用户（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挂失）</w:t>
            </w:r>
          </w:p>
          <w:p w14:paraId="3BA5B4D7" w14:textId="77777777" w:rsidR="00F30702" w:rsidRDefault="00F30702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5: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欠费停机（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超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过一定时间的</w:t>
            </w:r>
            <w:r w:rsidR="00A516D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5F176C6D" w14:textId="77777777" w:rsidR="00735B4B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  <w:p w14:paraId="20A78703" w14:textId="77777777" w:rsidR="00735B4B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注册通过的用户</w:t>
            </w:r>
          </w:p>
          <w:p w14:paraId="55F349C4" w14:textId="77777777" w:rsidR="006C69CC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10: 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离线</w:t>
            </w:r>
          </w:p>
          <w:p w14:paraId="7161CF93" w14:textId="77777777" w:rsidR="006C69CC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="006C69C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未知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网络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50651F68" w14:textId="77777777" w:rsidR="006C69CC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="006C69C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 2G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</w:t>
            </w:r>
          </w:p>
          <w:p w14:paraId="5272ACED" w14:textId="77777777" w:rsidR="006C69CC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3: 3G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</w:t>
            </w:r>
          </w:p>
          <w:p w14:paraId="1460D944" w14:textId="77777777" w:rsidR="006C69CC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4: 4G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</w:t>
            </w:r>
          </w:p>
          <w:p w14:paraId="627BBF06" w14:textId="77777777" w:rsidR="00735B4B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19: wifi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</w:t>
            </w:r>
          </w:p>
          <w:p w14:paraId="405C214C" w14:textId="77777777" w:rsidR="00735B4B" w:rsidRDefault="00735B4B" w:rsidP="006C69C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  <w:p w14:paraId="29762B77" w14:textId="77777777" w:rsidR="00D97F23" w:rsidRPr="00735B4B" w:rsidRDefault="00735B4B" w:rsidP="00735B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21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通过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="006C69C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</w:t>
            </w:r>
          </w:p>
        </w:tc>
      </w:tr>
      <w:tr w:rsidR="001F5599" w:rsidRPr="00BF473F" w14:paraId="1C701D13" w14:textId="77777777" w:rsidTr="001F5599">
        <w:trPr>
          <w:trHeight w:val="215"/>
        </w:trPr>
        <w:tc>
          <w:tcPr>
            <w:tcW w:w="2268" w:type="dxa"/>
          </w:tcPr>
          <w:p w14:paraId="60999E08" w14:textId="77777777" w:rsidR="00D97F23" w:rsidRDefault="00D97F23" w:rsidP="00120AA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vifiState</w:t>
            </w:r>
          </w:p>
        </w:tc>
        <w:tc>
          <w:tcPr>
            <w:tcW w:w="1593" w:type="dxa"/>
          </w:tcPr>
          <w:p w14:paraId="00508F4C" w14:textId="77777777" w:rsidR="00D97F23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2D9609C9" w14:textId="77777777" w:rsidR="00D97F23" w:rsidRDefault="00D97F23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002402E" w14:textId="77777777" w:rsidR="00D97F23" w:rsidRDefault="00D97F23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1651CF9" w14:textId="77777777" w:rsidR="00F64B95" w:rsidRDefault="00F64B95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3F154477" w14:textId="77777777" w:rsidR="00D97F23" w:rsidRPr="00F64B95" w:rsidRDefault="00D97F23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F64B9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设备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使用状态</w:t>
            </w:r>
          </w:p>
          <w:p w14:paraId="2DF05210" w14:textId="77777777" w:rsidR="00D97F23" w:rsidRDefault="00953B4E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953B4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953B4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未</w:t>
            </w:r>
            <w:r w:rsidRPr="00953B4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</w:t>
            </w:r>
            <w:r w:rsidRPr="00953B4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</w:p>
          <w:p w14:paraId="7788F891" w14:textId="77777777" w:rsidR="0093268C" w:rsidRDefault="0093268C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="00F86F4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F86F4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正常使用中</w:t>
            </w:r>
          </w:p>
          <w:p w14:paraId="5CB4BAD3" w14:textId="77777777" w:rsidR="00D97F23" w:rsidRPr="00EE482C" w:rsidRDefault="00F86F4E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2: </w:t>
            </w:r>
            <w:r w:rsidR="00EE482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EE482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租用</w:t>
            </w:r>
            <w:r w:rsidR="00EE482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  <w:r w:rsidR="00EE482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过</w:t>
            </w:r>
            <w:r w:rsidR="00EE482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期</w:t>
            </w:r>
          </w:p>
        </w:tc>
      </w:tr>
      <w:tr w:rsidR="001F5599" w:rsidRPr="00BF473F" w14:paraId="5B284B87" w14:textId="77777777" w:rsidTr="001F5599">
        <w:trPr>
          <w:trHeight w:val="215"/>
        </w:trPr>
        <w:tc>
          <w:tcPr>
            <w:tcW w:w="2268" w:type="dxa"/>
          </w:tcPr>
          <w:p w14:paraId="14183560" w14:textId="77777777" w:rsidR="00A55689" w:rsidRDefault="00120AA6" w:rsidP="00120AA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593" w:type="dxa"/>
          </w:tcPr>
          <w:p w14:paraId="7FC464AF" w14:textId="77777777" w:rsidR="00A55689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20AA6">
              <w:rPr>
                <w:rFonts w:ascii="Consolas" w:eastAsia="微软雅黑" w:hAnsi="Consolas"/>
                <w:lang w:eastAsia="zh-CN"/>
              </w:rPr>
              <w:t>(64z0</w:t>
            </w:r>
          </w:p>
        </w:tc>
        <w:tc>
          <w:tcPr>
            <w:tcW w:w="817" w:type="dxa"/>
          </w:tcPr>
          <w:p w14:paraId="2C579259" w14:textId="77777777" w:rsidR="00A55689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6963514" w14:textId="77777777" w:rsidR="00A55689" w:rsidRPr="005C47AD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B7F0473" w14:textId="77777777" w:rsidR="00F64B95" w:rsidRDefault="00F64B95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设备号</w:t>
            </w:r>
          </w:p>
          <w:p w14:paraId="12DA94DC" w14:textId="77777777" w:rsidR="00A55689" w:rsidRPr="00F64B95" w:rsidRDefault="00120AA6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当前的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设备号，</w:t>
            </w:r>
          </w:p>
          <w:p w14:paraId="668D70AB" w14:textId="77777777" w:rsidR="00120AA6" w:rsidRPr="00A91BAE" w:rsidRDefault="00120AA6" w:rsidP="0094584B">
            <w:pP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当前无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设备，</w:t>
            </w:r>
            <w:r w:rsidRPr="00F64B9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则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值为空或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</w:p>
        </w:tc>
      </w:tr>
      <w:tr w:rsidR="001F5599" w:rsidRPr="00BF473F" w14:paraId="28CFBD83" w14:textId="77777777" w:rsidTr="001F5599">
        <w:trPr>
          <w:trHeight w:val="255"/>
        </w:trPr>
        <w:tc>
          <w:tcPr>
            <w:tcW w:w="2268" w:type="dxa"/>
          </w:tcPr>
          <w:p w14:paraId="33E65A1A" w14:textId="77777777" w:rsidR="00A55689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idxVPXID</w:t>
            </w:r>
          </w:p>
        </w:tc>
        <w:tc>
          <w:tcPr>
            <w:tcW w:w="1593" w:type="dxa"/>
          </w:tcPr>
          <w:p w14:paraId="271B6C0B" w14:textId="77777777" w:rsidR="00A55689" w:rsidRPr="005C47AD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20AA6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17" w:type="dxa"/>
          </w:tcPr>
          <w:p w14:paraId="620C983E" w14:textId="77777777" w:rsidR="00A55689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8396FD9" w14:textId="77777777" w:rsidR="00A55689" w:rsidRPr="005C47AD" w:rsidRDefault="00A55689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E848BD4" w14:textId="77777777" w:rsidR="00F64B95" w:rsidRDefault="00F64B95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VPX</w:t>
            </w:r>
            <w:r>
              <w:rPr>
                <w:rFonts w:ascii="Consolas" w:eastAsia="微软雅黑" w:hAnsi="Consolas" w:hint="eastAsia"/>
                <w:lang w:eastAsia="zh-CN"/>
              </w:rPr>
              <w:t>编号</w:t>
            </w:r>
          </w:p>
          <w:p w14:paraId="6DF54677" w14:textId="77777777" w:rsidR="00F40034" w:rsidRPr="00F64B95" w:rsidRDefault="00120AA6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VPXID</w:t>
            </w:r>
          </w:p>
          <w:p w14:paraId="759D2635" w14:textId="77777777" w:rsidR="00120AA6" w:rsidRPr="00F40034" w:rsidRDefault="00F40034" w:rsidP="00033AA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指定</w:t>
            </w:r>
            <w:r w:rsidR="00120A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vpx</w:t>
            </w:r>
            <w:r w:rsidR="00033A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(sip)</w:t>
            </w:r>
            <w:r w:rsidR="00120A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服务器的</w:t>
            </w:r>
            <w:r w:rsidR="00120A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 w:rsidR="00120A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</w:t>
            </w:r>
            <w:r w:rsidR="00033AA6" w:rsidRPr="00F40034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1F5599" w:rsidRPr="00BF473F" w14:paraId="220D3ACC" w14:textId="77777777" w:rsidTr="001F5599">
        <w:trPr>
          <w:trHeight w:val="255"/>
        </w:trPr>
        <w:tc>
          <w:tcPr>
            <w:tcW w:w="2268" w:type="dxa"/>
          </w:tcPr>
          <w:p w14:paraId="44A6009D" w14:textId="77777777" w:rsidR="00A55689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idxVSWID</w:t>
            </w:r>
          </w:p>
        </w:tc>
        <w:tc>
          <w:tcPr>
            <w:tcW w:w="1593" w:type="dxa"/>
          </w:tcPr>
          <w:p w14:paraId="2F725F74" w14:textId="77777777" w:rsidR="00A55689" w:rsidRPr="00A516D8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20AA6" w:rsidRPr="00A516D8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17" w:type="dxa"/>
          </w:tcPr>
          <w:p w14:paraId="51C4A581" w14:textId="77777777" w:rsidR="00A55689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00E20D5" w14:textId="77777777" w:rsidR="00A55689" w:rsidRPr="00A516D8" w:rsidRDefault="005C3244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90E2C20" w14:textId="77777777" w:rsidR="00F64B95" w:rsidRDefault="00F64B95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VSW</w:t>
            </w:r>
            <w:r>
              <w:rPr>
                <w:rFonts w:ascii="Consolas" w:eastAsia="微软雅黑" w:hAnsi="Consolas"/>
                <w:lang w:eastAsia="zh-CN"/>
              </w:rPr>
              <w:t>编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  <w:p w14:paraId="6FBF8990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的交换服务器编</w:t>
            </w:r>
            <w:r w:rsidRPr="00F64B9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1F5599" w:rsidRPr="00BF473F" w14:paraId="329A89B7" w14:textId="77777777" w:rsidTr="001F5599">
        <w:trPr>
          <w:trHeight w:val="209"/>
        </w:trPr>
        <w:tc>
          <w:tcPr>
            <w:tcW w:w="2268" w:type="dxa"/>
          </w:tcPr>
          <w:p w14:paraId="709563B9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idxGoIP</w:t>
            </w:r>
            <w:r w:rsidR="005C3244">
              <w:rPr>
                <w:rFonts w:ascii="Consolas" w:eastAsia="微软雅黑" w:hAnsi="Consolas"/>
                <w:lang w:eastAsia="zh-CN"/>
              </w:rPr>
              <w:t>Port</w:t>
            </w:r>
            <w:r w:rsidRPr="00A516D8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93" w:type="dxa"/>
          </w:tcPr>
          <w:p w14:paraId="2E1F9237" w14:textId="77777777" w:rsidR="00120AA6" w:rsidRPr="00A516D8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20AA6" w:rsidRPr="00A516D8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17" w:type="dxa"/>
          </w:tcPr>
          <w:p w14:paraId="0C3911F0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471E262" w14:textId="77777777" w:rsidR="00120AA6" w:rsidRPr="00A516D8" w:rsidRDefault="005C3244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00673F0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GoIP</w:t>
            </w:r>
            <w:r w:rsidR="00F91071" w:rsidRPr="00A516D8">
              <w:rPr>
                <w:rFonts w:ascii="Consolas" w:eastAsia="微软雅黑" w:hAnsi="Consolas"/>
                <w:lang w:eastAsia="zh-CN"/>
              </w:rPr>
              <w:t>端口</w:t>
            </w:r>
            <w:r w:rsidRPr="00A516D8"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1F5599" w:rsidRPr="00BF473F" w14:paraId="68783DB9" w14:textId="77777777" w:rsidTr="001F5599">
        <w:trPr>
          <w:trHeight w:val="209"/>
        </w:trPr>
        <w:tc>
          <w:tcPr>
            <w:tcW w:w="2268" w:type="dxa"/>
          </w:tcPr>
          <w:p w14:paraId="6DA20EEA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idxSimp</w:t>
            </w:r>
            <w:r w:rsidR="005C3244">
              <w:rPr>
                <w:rFonts w:ascii="Consolas" w:eastAsia="微软雅黑" w:hAnsi="Consolas"/>
                <w:lang w:eastAsia="zh-CN"/>
              </w:rPr>
              <w:t>Port</w:t>
            </w:r>
            <w:r w:rsidRPr="00A516D8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93" w:type="dxa"/>
          </w:tcPr>
          <w:p w14:paraId="7D231440" w14:textId="77777777" w:rsidR="00120AA6" w:rsidRPr="00A516D8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20AA6" w:rsidRPr="00A516D8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17" w:type="dxa"/>
          </w:tcPr>
          <w:p w14:paraId="45CCD529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E1A4DC0" w14:textId="77777777" w:rsidR="00120AA6" w:rsidRPr="00A516D8" w:rsidRDefault="005C3244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225A002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SimP</w:t>
            </w:r>
            <w:r w:rsidR="00F91071" w:rsidRPr="00A516D8">
              <w:rPr>
                <w:rFonts w:ascii="Consolas" w:eastAsia="微软雅黑" w:hAnsi="Consolas"/>
                <w:lang w:eastAsia="zh-CN"/>
              </w:rPr>
              <w:t>端</w:t>
            </w:r>
            <w:r w:rsidR="00F91071" w:rsidRPr="00A516D8">
              <w:rPr>
                <w:rFonts w:ascii="Consolas" w:eastAsia="微软雅黑" w:hAnsi="Consolas" w:hint="eastAsia"/>
                <w:lang w:eastAsia="zh-CN"/>
              </w:rPr>
              <w:t>口</w:t>
            </w:r>
            <w:r w:rsidRPr="00A516D8"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1F5599" w:rsidRPr="00BF473F" w14:paraId="12AC2A2F" w14:textId="77777777" w:rsidTr="001F5599">
        <w:trPr>
          <w:trHeight w:val="209"/>
        </w:trPr>
        <w:tc>
          <w:tcPr>
            <w:tcW w:w="2268" w:type="dxa"/>
          </w:tcPr>
          <w:p w14:paraId="67E4C99B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idxSimCardID</w:t>
            </w:r>
          </w:p>
        </w:tc>
        <w:tc>
          <w:tcPr>
            <w:tcW w:w="1593" w:type="dxa"/>
          </w:tcPr>
          <w:p w14:paraId="4F17329F" w14:textId="77777777" w:rsidR="00120AA6" w:rsidRPr="00A516D8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20AA6" w:rsidRPr="00A516D8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17" w:type="dxa"/>
          </w:tcPr>
          <w:p w14:paraId="47FDEC81" w14:textId="77777777" w:rsidR="00120AA6" w:rsidRPr="00A516D8" w:rsidRDefault="00120AA6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366FC88" w14:textId="77777777" w:rsidR="00120AA6" w:rsidRPr="00A516D8" w:rsidRDefault="005C3244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0F2EE48" w14:textId="77777777" w:rsidR="00120AA6" w:rsidRPr="00A516D8" w:rsidRDefault="00961AC5" w:rsidP="0094584B">
            <w:pPr>
              <w:rPr>
                <w:rFonts w:ascii="Consolas" w:eastAsia="微软雅黑" w:hAnsi="Consolas"/>
                <w:lang w:eastAsia="zh-CN"/>
              </w:rPr>
            </w:pPr>
            <w:r w:rsidRPr="00A516D8">
              <w:rPr>
                <w:rFonts w:ascii="Consolas" w:eastAsia="微软雅黑" w:hAnsi="Consolas"/>
                <w:lang w:eastAsia="zh-CN"/>
              </w:rPr>
              <w:t>Sim</w:t>
            </w:r>
            <w:r w:rsidR="00120AA6" w:rsidRPr="00A516D8">
              <w:rPr>
                <w:rFonts w:ascii="Consolas" w:eastAsia="微软雅黑" w:hAnsi="Consolas"/>
                <w:lang w:eastAsia="zh-CN"/>
              </w:rPr>
              <w:t>卡编</w:t>
            </w:r>
            <w:r w:rsidR="00120AA6" w:rsidRPr="00A516D8"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1F5599" w:rsidRPr="00BF473F" w14:paraId="530161D4" w14:textId="77777777" w:rsidTr="00AF1630">
        <w:trPr>
          <w:trHeight w:val="759"/>
        </w:trPr>
        <w:tc>
          <w:tcPr>
            <w:tcW w:w="2268" w:type="dxa"/>
          </w:tcPr>
          <w:p w14:paraId="71DB015F" w14:textId="77777777" w:rsidR="00120AA6" w:rsidRDefault="00CF465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userBalance</w:t>
            </w:r>
          </w:p>
        </w:tc>
        <w:tc>
          <w:tcPr>
            <w:tcW w:w="1593" w:type="dxa"/>
          </w:tcPr>
          <w:p w14:paraId="79D09178" w14:textId="77777777" w:rsidR="00120AA6" w:rsidRPr="005C47AD" w:rsidRDefault="001124F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5169A174" w14:textId="77777777" w:rsidR="00120AA6" w:rsidRDefault="00CF465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C63B887" w14:textId="77777777" w:rsidR="00120AA6" w:rsidRPr="005C47AD" w:rsidRDefault="00CF465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8AB07A1" w14:textId="77777777" w:rsidR="00F64B95" w:rsidRDefault="00F64B95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帐户余额</w:t>
            </w:r>
          </w:p>
          <w:p w14:paraId="54509D9A" w14:textId="77777777" w:rsidR="00AF1630" w:rsidRPr="00F64B95" w:rsidRDefault="00A52D7F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基</w:t>
            </w:r>
            <w:r w:rsidRPr="00F64B9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本</w:t>
            </w:r>
            <w:r w:rsidR="00541269"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充值</w:t>
            </w:r>
            <w:r w:rsidR="00CF4652"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帐户余额</w:t>
            </w:r>
          </w:p>
          <w:p w14:paraId="33BB0F5D" w14:textId="77777777" w:rsidR="00992907" w:rsidRDefault="00992907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包含</w:t>
            </w:r>
            <w:r w:rsidR="002168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日租，</w:t>
            </w:r>
            <w:r w:rsidR="0021688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月</w:t>
            </w:r>
            <w:r w:rsidR="002168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租，</w:t>
            </w:r>
            <w:r w:rsidR="0021688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语音</w:t>
            </w:r>
            <w:r w:rsidR="002168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，流量，</w:t>
            </w:r>
            <w:r w:rsidR="0021688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短</w:t>
            </w:r>
            <w:r w:rsidR="002168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信等所</w:t>
            </w:r>
            <w:r w:rsidR="0021688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</w:t>
            </w:r>
            <w:r w:rsidR="002168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业务扣费</w:t>
            </w:r>
          </w:p>
          <w:p w14:paraId="2A492446" w14:textId="77777777" w:rsidR="00AF1630" w:rsidRPr="00AF1630" w:rsidRDefault="007E6136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厘）</w:t>
            </w:r>
          </w:p>
        </w:tc>
      </w:tr>
      <w:tr w:rsidR="0061198F" w:rsidRPr="00BF473F" w14:paraId="451B9B33" w14:textId="77777777" w:rsidTr="00464AFB">
        <w:trPr>
          <w:trHeight w:val="209"/>
        </w:trPr>
        <w:tc>
          <w:tcPr>
            <w:tcW w:w="2268" w:type="dxa"/>
          </w:tcPr>
          <w:p w14:paraId="7712D808" w14:textId="77777777" w:rsidR="0061198F" w:rsidRPr="00334B81" w:rsidRDefault="00D238D3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voiceBalance</w:t>
            </w:r>
          </w:p>
        </w:tc>
        <w:tc>
          <w:tcPr>
            <w:tcW w:w="1593" w:type="dxa"/>
          </w:tcPr>
          <w:p w14:paraId="28F698D4" w14:textId="77777777" w:rsidR="0061198F" w:rsidRPr="00334B81" w:rsidRDefault="00D238D3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1751C27A" w14:textId="77777777" w:rsidR="0061198F" w:rsidRPr="00334B81" w:rsidRDefault="00D238D3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69E8468" w14:textId="77777777" w:rsidR="0061198F" w:rsidRPr="00334B81" w:rsidRDefault="00D238D3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A4A6B8F" w14:textId="77777777" w:rsidR="00F64B95" w:rsidRDefault="00F64B95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语音余额</w:t>
            </w:r>
          </w:p>
          <w:p w14:paraId="140D4EBA" w14:textId="77777777" w:rsidR="0061198F" w:rsidRPr="00F64B95" w:rsidRDefault="00D238D3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语音</w:t>
            </w:r>
            <w:r w:rsidR="00B7748E"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包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帐户余额</w:t>
            </w:r>
          </w:p>
          <w:p w14:paraId="5D92001F" w14:textId="77777777" w:rsidR="00D238D3" w:rsidRPr="00334B81" w:rsidRDefault="00D238D3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厘）</w:t>
            </w:r>
          </w:p>
        </w:tc>
      </w:tr>
      <w:tr w:rsidR="00B7748E" w:rsidRPr="00BF473F" w14:paraId="244AE25F" w14:textId="77777777" w:rsidTr="00464AFB">
        <w:trPr>
          <w:trHeight w:val="209"/>
        </w:trPr>
        <w:tc>
          <w:tcPr>
            <w:tcW w:w="2268" w:type="dxa"/>
          </w:tcPr>
          <w:p w14:paraId="4F1DC99F" w14:textId="77777777" w:rsidR="00B7748E" w:rsidRPr="00334B81" w:rsidRDefault="00B7748E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dataBalance</w:t>
            </w:r>
          </w:p>
        </w:tc>
        <w:tc>
          <w:tcPr>
            <w:tcW w:w="1593" w:type="dxa"/>
          </w:tcPr>
          <w:p w14:paraId="44CCA749" w14:textId="77777777" w:rsidR="00B7748E" w:rsidRPr="00334B81" w:rsidRDefault="00B7748E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7A3A8324" w14:textId="77777777" w:rsidR="00B7748E" w:rsidRPr="00334B81" w:rsidRDefault="00B7748E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1C6044D" w14:textId="77777777" w:rsidR="00B7748E" w:rsidRPr="00334B81" w:rsidRDefault="00B7748E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49FBA25" w14:textId="77777777" w:rsidR="00F64B95" w:rsidRDefault="00F64B95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数据</w:t>
            </w:r>
            <w:r>
              <w:rPr>
                <w:rFonts w:ascii="Consolas" w:eastAsia="微软雅黑" w:hAnsi="Consolas"/>
                <w:lang w:eastAsia="zh-CN"/>
              </w:rPr>
              <w:t>余额</w:t>
            </w:r>
          </w:p>
          <w:p w14:paraId="4EB4CB72" w14:textId="77777777" w:rsidR="00B7748E" w:rsidRPr="00F64B95" w:rsidRDefault="00B7748E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数据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包帐户余额</w:t>
            </w:r>
          </w:p>
          <w:p w14:paraId="08EDC27D" w14:textId="77777777" w:rsidR="00B7748E" w:rsidRPr="00334B81" w:rsidRDefault="00B7748E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厘）</w:t>
            </w:r>
          </w:p>
        </w:tc>
      </w:tr>
      <w:tr w:rsidR="00B7748E" w:rsidRPr="00BF473F" w14:paraId="3C227097" w14:textId="77777777" w:rsidTr="001F5599">
        <w:trPr>
          <w:trHeight w:val="209"/>
        </w:trPr>
        <w:tc>
          <w:tcPr>
            <w:tcW w:w="2268" w:type="dxa"/>
          </w:tcPr>
          <w:p w14:paraId="67DB0963" w14:textId="77777777" w:rsidR="00B7748E" w:rsidRDefault="00B7748E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credit</w:t>
            </w:r>
          </w:p>
        </w:tc>
        <w:tc>
          <w:tcPr>
            <w:tcW w:w="1593" w:type="dxa"/>
          </w:tcPr>
          <w:p w14:paraId="5904019E" w14:textId="77777777" w:rsidR="00B7748E" w:rsidRPr="005C47AD" w:rsidRDefault="00B7748E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09BEDE66" w14:textId="77777777" w:rsidR="00B7748E" w:rsidRDefault="00B7748E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A6693EB" w14:textId="77777777" w:rsidR="00B7748E" w:rsidRPr="005C47AD" w:rsidRDefault="00B7748E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C45864C" w14:textId="77777777" w:rsidR="00B7748E" w:rsidRDefault="00B7748E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积分</w:t>
            </w:r>
          </w:p>
          <w:p w14:paraId="223DE90E" w14:textId="77777777" w:rsidR="00F64B95" w:rsidRDefault="00F64B95" w:rsidP="00443399">
            <w:pPr>
              <w:rPr>
                <w:rFonts w:ascii="Consolas" w:eastAsia="微软雅黑" w:hAnsi="Consolas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用户积分</w:t>
            </w:r>
          </w:p>
        </w:tc>
      </w:tr>
      <w:tr w:rsidR="00B7748E" w:rsidRPr="00BF473F" w14:paraId="757DC730" w14:textId="77777777" w:rsidTr="001F5599">
        <w:trPr>
          <w:trHeight w:val="209"/>
        </w:trPr>
        <w:tc>
          <w:tcPr>
            <w:tcW w:w="2268" w:type="dxa"/>
          </w:tcPr>
          <w:p w14:paraId="104614AB" w14:textId="77777777" w:rsidR="00B7748E" w:rsidRDefault="00B7748E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idxAgentID</w:t>
            </w:r>
          </w:p>
        </w:tc>
        <w:tc>
          <w:tcPr>
            <w:tcW w:w="1593" w:type="dxa"/>
          </w:tcPr>
          <w:p w14:paraId="6B93A65B" w14:textId="77777777" w:rsidR="00B7748E" w:rsidRPr="005C47AD" w:rsidRDefault="00B7748E" w:rsidP="00074E2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 w:rsidR="00074E22">
              <w:rPr>
                <w:rFonts w:ascii="Consolas" w:eastAsia="微软雅黑" w:hAnsi="Consolas"/>
                <w:lang w:eastAsia="zh-CN"/>
              </w:rPr>
              <w:t>64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17" w:type="dxa"/>
          </w:tcPr>
          <w:p w14:paraId="1A61E0C8" w14:textId="77777777" w:rsidR="00B7748E" w:rsidRDefault="00B7748E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7F9058A" w14:textId="77777777" w:rsidR="00B7748E" w:rsidRPr="005C47AD" w:rsidRDefault="00B7748E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7565167" w14:textId="77777777" w:rsidR="00B7748E" w:rsidRDefault="00B7748E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代理商编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B7748E" w:rsidRPr="00BF473F" w14:paraId="45F5FECF" w14:textId="77777777" w:rsidTr="001F5599">
        <w:trPr>
          <w:trHeight w:val="209"/>
        </w:trPr>
        <w:tc>
          <w:tcPr>
            <w:tcW w:w="2268" w:type="dxa"/>
          </w:tcPr>
          <w:p w14:paraId="754F766B" w14:textId="77777777" w:rsidR="00B7748E" w:rsidRPr="00A474B7" w:rsidRDefault="00B7748E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sipExpire</w:t>
            </w:r>
          </w:p>
        </w:tc>
        <w:tc>
          <w:tcPr>
            <w:tcW w:w="1593" w:type="dxa"/>
          </w:tcPr>
          <w:p w14:paraId="047EDBFD" w14:textId="77777777" w:rsidR="00B7748E" w:rsidRDefault="00154F5B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11CA28CB" w14:textId="77777777" w:rsidR="00B7748E" w:rsidRDefault="00B7748E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38BA9D9" w14:textId="77777777" w:rsidR="00B7748E" w:rsidRPr="005C47AD" w:rsidRDefault="00B7748E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600</w:t>
            </w:r>
          </w:p>
        </w:tc>
        <w:tc>
          <w:tcPr>
            <w:tcW w:w="4111" w:type="dxa"/>
          </w:tcPr>
          <w:p w14:paraId="6FFFA2DA" w14:textId="77777777" w:rsidR="00B7748E" w:rsidRDefault="00B7748E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注册周期</w:t>
            </w:r>
          </w:p>
          <w:p w14:paraId="3D1767CD" w14:textId="77777777" w:rsidR="00F64B95" w:rsidRDefault="00F64B95" w:rsidP="0094584B">
            <w:pPr>
              <w:rPr>
                <w:rFonts w:ascii="Consolas" w:eastAsia="微软雅黑" w:hAnsi="Consolas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</w:t>
            </w: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注册周期</w:t>
            </w:r>
          </w:p>
        </w:tc>
      </w:tr>
      <w:tr w:rsidR="00154F5B" w:rsidRPr="00BF473F" w14:paraId="55832781" w14:textId="77777777" w:rsidTr="001F5599">
        <w:trPr>
          <w:trHeight w:val="209"/>
        </w:trPr>
        <w:tc>
          <w:tcPr>
            <w:tcW w:w="2268" w:type="dxa"/>
          </w:tcPr>
          <w:p w14:paraId="093D3527" w14:textId="77777777" w:rsidR="00154F5B" w:rsidRPr="00C60A1F" w:rsidRDefault="00154F5B" w:rsidP="00154F5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last</w:t>
            </w:r>
            <w:r w:rsidR="006E1C9C" w:rsidRPr="00C60A1F">
              <w:rPr>
                <w:rFonts w:ascii="Consolas" w:eastAsia="微软雅黑" w:hAnsi="Consolas"/>
                <w:strike/>
                <w:lang w:eastAsia="zh-CN"/>
              </w:rPr>
              <w:t>UUWiF</w:t>
            </w:r>
            <w:r w:rsidRPr="00C60A1F">
              <w:rPr>
                <w:rFonts w:ascii="Consolas" w:eastAsia="微软雅黑" w:hAnsi="Consolas"/>
                <w:strike/>
                <w:lang w:eastAsia="zh-CN"/>
              </w:rPr>
              <w:t>iData</w:t>
            </w:r>
          </w:p>
        </w:tc>
        <w:tc>
          <w:tcPr>
            <w:tcW w:w="1593" w:type="dxa"/>
          </w:tcPr>
          <w:p w14:paraId="0C2CC681" w14:textId="77777777" w:rsidR="00154F5B" w:rsidRPr="00C60A1F" w:rsidRDefault="00154F5B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INT</w:t>
            </w:r>
          </w:p>
        </w:tc>
        <w:tc>
          <w:tcPr>
            <w:tcW w:w="817" w:type="dxa"/>
          </w:tcPr>
          <w:p w14:paraId="2CC7F238" w14:textId="77777777" w:rsidR="00154F5B" w:rsidRPr="00C60A1F" w:rsidRDefault="00154F5B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134" w:type="dxa"/>
          </w:tcPr>
          <w:p w14:paraId="0DA42065" w14:textId="77777777" w:rsidR="00154F5B" w:rsidRPr="00C60A1F" w:rsidRDefault="00154F5B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0</w:t>
            </w:r>
          </w:p>
        </w:tc>
        <w:tc>
          <w:tcPr>
            <w:tcW w:w="4111" w:type="dxa"/>
          </w:tcPr>
          <w:p w14:paraId="6C7B7232" w14:textId="77777777" w:rsidR="00154F5B" w:rsidRPr="00C60A1F" w:rsidRDefault="00154F5B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最后统计流</w:t>
            </w:r>
            <w:r w:rsidRPr="00C60A1F">
              <w:rPr>
                <w:rFonts w:ascii="Consolas" w:eastAsia="微软雅黑" w:hAnsi="Consolas" w:hint="eastAsia"/>
                <w:strike/>
                <w:lang w:eastAsia="zh-CN"/>
              </w:rPr>
              <w:t>量</w:t>
            </w:r>
          </w:p>
          <w:p w14:paraId="56D8C825" w14:textId="77777777" w:rsidR="00154F5B" w:rsidRPr="00C60A1F" w:rsidRDefault="00154F5B" w:rsidP="00154F5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（单位</w:t>
            </w:r>
            <w:r w:rsidRPr="00C60A1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:KB</w:t>
            </w:r>
            <w:r w:rsidRPr="00C60A1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6E1C9C" w:rsidRPr="00C60A1F" w14:paraId="0D308A57" w14:textId="77777777" w:rsidTr="001F5599">
        <w:trPr>
          <w:trHeight w:val="209"/>
        </w:trPr>
        <w:tc>
          <w:tcPr>
            <w:tcW w:w="2268" w:type="dxa"/>
          </w:tcPr>
          <w:p w14:paraId="238F6791" w14:textId="77777777" w:rsidR="006E1C9C" w:rsidRPr="00C60A1F" w:rsidRDefault="006E1C9C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lastUUWiFiSessId</w:t>
            </w:r>
          </w:p>
        </w:tc>
        <w:tc>
          <w:tcPr>
            <w:tcW w:w="1593" w:type="dxa"/>
          </w:tcPr>
          <w:p w14:paraId="4F84E823" w14:textId="77777777" w:rsidR="006E1C9C" w:rsidRPr="00C60A1F" w:rsidRDefault="006E1C9C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VARCHAR(32)</w:t>
            </w:r>
          </w:p>
        </w:tc>
        <w:tc>
          <w:tcPr>
            <w:tcW w:w="817" w:type="dxa"/>
          </w:tcPr>
          <w:p w14:paraId="38CA64FA" w14:textId="77777777" w:rsidR="006E1C9C" w:rsidRPr="00C60A1F" w:rsidRDefault="006E1C9C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134" w:type="dxa"/>
          </w:tcPr>
          <w:p w14:paraId="479091A1" w14:textId="77777777" w:rsidR="006E1C9C" w:rsidRPr="00C60A1F" w:rsidRDefault="006E1C9C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</w:p>
        </w:tc>
        <w:tc>
          <w:tcPr>
            <w:tcW w:w="4111" w:type="dxa"/>
          </w:tcPr>
          <w:p w14:paraId="102F99EB" w14:textId="77777777" w:rsidR="006E1C9C" w:rsidRPr="00C60A1F" w:rsidRDefault="006E1C9C" w:rsidP="0094584B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C60A1F">
              <w:rPr>
                <w:rFonts w:ascii="Consolas" w:eastAsia="微软雅黑" w:hAnsi="Consolas"/>
                <w:strike/>
                <w:lang w:eastAsia="zh-CN"/>
              </w:rPr>
              <w:t>最后会话</w:t>
            </w:r>
            <w:r w:rsidRPr="00C60A1F">
              <w:rPr>
                <w:rFonts w:ascii="Consolas" w:eastAsia="微软雅黑" w:hAnsi="Consolas"/>
                <w:strike/>
                <w:lang w:eastAsia="zh-CN"/>
              </w:rPr>
              <w:t>ID</w:t>
            </w:r>
          </w:p>
        </w:tc>
      </w:tr>
      <w:tr w:rsidR="00CB7A42" w:rsidRPr="00BF473F" w14:paraId="31A8EF98" w14:textId="77777777" w:rsidTr="001F5599">
        <w:trPr>
          <w:trHeight w:val="209"/>
        </w:trPr>
        <w:tc>
          <w:tcPr>
            <w:tcW w:w="2268" w:type="dxa"/>
          </w:tcPr>
          <w:p w14:paraId="1A37E767" w14:textId="77777777" w:rsidR="00CB7A42" w:rsidRPr="00A474B7" w:rsidRDefault="00CB7A42" w:rsidP="0094584B">
            <w:pPr>
              <w:rPr>
                <w:rFonts w:ascii="Consolas" w:eastAsia="微软雅黑" w:hAnsi="Consolas"/>
                <w:lang w:eastAsia="zh-CN"/>
              </w:rPr>
            </w:pPr>
            <w:r w:rsidRPr="00EB340B">
              <w:rPr>
                <w:rFonts w:ascii="Consolas" w:eastAsia="微软雅黑" w:hAnsi="Consolas"/>
                <w:lang w:eastAsia="zh-CN"/>
              </w:rPr>
              <w:t>todayMaxData</w:t>
            </w:r>
          </w:p>
        </w:tc>
        <w:tc>
          <w:tcPr>
            <w:tcW w:w="1593" w:type="dxa"/>
          </w:tcPr>
          <w:p w14:paraId="6DB50BF1" w14:textId="77777777" w:rsidR="00CB7A42" w:rsidRDefault="00CB7A4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55981F3A" w14:textId="77777777" w:rsidR="00CB7A42" w:rsidRDefault="00CB7A4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7F2C584" w14:textId="77777777" w:rsidR="00CB7A42" w:rsidRDefault="00CB7A42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79043CD" w14:textId="0FEE22BD" w:rsidR="00CB7A42" w:rsidRDefault="000C4946" w:rsidP="004A785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每</w:t>
            </w:r>
            <w:r w:rsidR="00CB7A42">
              <w:rPr>
                <w:rFonts w:ascii="Consolas" w:eastAsia="微软雅黑" w:hAnsi="Consolas"/>
                <w:lang w:eastAsia="zh-CN"/>
              </w:rPr>
              <w:t>天流量上限</w:t>
            </w:r>
          </w:p>
          <w:p w14:paraId="0485EA11" w14:textId="77777777" w:rsidR="00CB7A42" w:rsidRDefault="00CB7A42" w:rsidP="004A785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  <w:p w14:paraId="20713271" w14:textId="77777777" w:rsidR="00CB7A42" w:rsidRDefault="00CB7A42" w:rsidP="004A785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无限制</w:t>
            </w:r>
          </w:p>
        </w:tc>
      </w:tr>
      <w:tr w:rsidR="004A785B" w:rsidRPr="00BF473F" w14:paraId="1F0EBD92" w14:textId="77777777" w:rsidTr="001F5599">
        <w:trPr>
          <w:trHeight w:val="209"/>
        </w:trPr>
        <w:tc>
          <w:tcPr>
            <w:tcW w:w="2268" w:type="dxa"/>
          </w:tcPr>
          <w:p w14:paraId="38FC6C31" w14:textId="77777777" w:rsidR="004A785B" w:rsidRPr="00A474B7" w:rsidRDefault="004A785B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todayUUWiFiData</w:t>
            </w:r>
          </w:p>
        </w:tc>
        <w:tc>
          <w:tcPr>
            <w:tcW w:w="1593" w:type="dxa"/>
          </w:tcPr>
          <w:p w14:paraId="46CF62B3" w14:textId="77777777" w:rsidR="004A785B" w:rsidRDefault="004A785B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1D0A5122" w14:textId="77777777" w:rsidR="004A785B" w:rsidRDefault="004A785B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FD7529B" w14:textId="77777777" w:rsidR="004A785B" w:rsidRPr="005C47AD" w:rsidRDefault="004A785B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288C232" w14:textId="77777777" w:rsidR="004A785B" w:rsidRDefault="004A785B" w:rsidP="004A785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今</w:t>
            </w:r>
            <w:r>
              <w:rPr>
                <w:rFonts w:ascii="Consolas" w:eastAsia="微软雅黑" w:hAnsi="Consolas" w:hint="eastAsia"/>
                <w:lang w:eastAsia="zh-CN"/>
              </w:rPr>
              <w:t>日</w:t>
            </w:r>
            <w:r>
              <w:rPr>
                <w:rFonts w:ascii="Consolas" w:eastAsia="微软雅黑" w:hAnsi="Consolas"/>
                <w:lang w:eastAsia="zh-CN"/>
              </w:rPr>
              <w:t>使用流</w:t>
            </w:r>
            <w:r>
              <w:rPr>
                <w:rFonts w:ascii="Consolas" w:eastAsia="微软雅黑" w:hAnsi="Consolas" w:hint="eastAsia"/>
                <w:lang w:eastAsia="zh-CN"/>
              </w:rPr>
              <w:t>量</w:t>
            </w:r>
          </w:p>
          <w:p w14:paraId="038EF9B8" w14:textId="77777777" w:rsidR="004A785B" w:rsidRDefault="004A785B" w:rsidP="004A785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EB340B" w:rsidRPr="00BF473F" w14:paraId="724D486A" w14:textId="77777777" w:rsidTr="009F0850">
        <w:trPr>
          <w:trHeight w:val="209"/>
        </w:trPr>
        <w:tc>
          <w:tcPr>
            <w:tcW w:w="2268" w:type="dxa"/>
          </w:tcPr>
          <w:p w14:paraId="44616D33" w14:textId="19DFF223" w:rsidR="00EB340B" w:rsidRPr="00C60A1F" w:rsidRDefault="00EB340B" w:rsidP="009F0850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>
              <w:rPr>
                <w:rFonts w:ascii="Consolas" w:eastAsia="微软雅黑" w:hAnsi="Consolas"/>
                <w:highlight w:val="cyan"/>
                <w:lang w:eastAsia="zh-CN"/>
              </w:rPr>
              <w:t>monthMaxData</w:t>
            </w:r>
          </w:p>
        </w:tc>
        <w:tc>
          <w:tcPr>
            <w:tcW w:w="1593" w:type="dxa"/>
          </w:tcPr>
          <w:p w14:paraId="68A70994" w14:textId="3F58E449" w:rsidR="00EB340B" w:rsidRDefault="00EB340B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6B275A9D" w14:textId="503A8781" w:rsidR="00EB340B" w:rsidRDefault="00EB340B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FCC2FCB" w14:textId="706D4889" w:rsidR="00EB340B" w:rsidRDefault="00EB340B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C9E69B6" w14:textId="7ED9AA99" w:rsidR="00EB340B" w:rsidRDefault="00EB340B" w:rsidP="00EB340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每</w:t>
            </w:r>
            <w:r>
              <w:rPr>
                <w:rFonts w:ascii="Consolas" w:eastAsia="微软雅黑" w:hAnsi="Consolas"/>
                <w:lang w:eastAsia="zh-CN"/>
              </w:rPr>
              <w:t>月流量上限</w:t>
            </w:r>
          </w:p>
          <w:p w14:paraId="144A5020" w14:textId="77777777" w:rsidR="00EB340B" w:rsidRDefault="00EB340B" w:rsidP="00EB340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  <w:p w14:paraId="37527B34" w14:textId="01F08969" w:rsidR="00EB340B" w:rsidRDefault="00EB340B" w:rsidP="00EB340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无限制</w:t>
            </w:r>
          </w:p>
        </w:tc>
      </w:tr>
      <w:tr w:rsidR="00C60A1F" w:rsidRPr="00BF473F" w14:paraId="0AEE178D" w14:textId="77777777" w:rsidTr="009F0850">
        <w:trPr>
          <w:trHeight w:val="209"/>
        </w:trPr>
        <w:tc>
          <w:tcPr>
            <w:tcW w:w="2268" w:type="dxa"/>
          </w:tcPr>
          <w:p w14:paraId="389606BD" w14:textId="0CF14417" w:rsidR="00C60A1F" w:rsidRPr="00A474B7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 w:rsidRPr="00EB340B">
              <w:rPr>
                <w:rFonts w:ascii="Consolas" w:eastAsia="微软雅黑" w:hAnsi="Consolas"/>
                <w:lang w:eastAsia="zh-CN"/>
              </w:rPr>
              <w:t>monthUUWiFiData</w:t>
            </w:r>
          </w:p>
        </w:tc>
        <w:tc>
          <w:tcPr>
            <w:tcW w:w="1593" w:type="dxa"/>
          </w:tcPr>
          <w:p w14:paraId="6E8D5FE4" w14:textId="6DF4C67A" w:rsidR="00C60A1F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40A4A8DC" w14:textId="626F340C" w:rsidR="00C60A1F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7EEE3A8" w14:textId="5F2CA8C4" w:rsidR="00C60A1F" w:rsidRPr="005C47AD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F53636F" w14:textId="41073665" w:rsidR="00C60A1F" w:rsidRDefault="00C60A1F" w:rsidP="00B343C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本月使用流</w:t>
            </w:r>
            <w:r>
              <w:rPr>
                <w:rFonts w:ascii="Consolas" w:eastAsia="微软雅黑" w:hAnsi="Consolas" w:hint="eastAsia"/>
                <w:lang w:eastAsia="zh-CN"/>
              </w:rPr>
              <w:t>量</w:t>
            </w:r>
          </w:p>
          <w:p w14:paraId="72A04E70" w14:textId="4D1A794F" w:rsidR="00C60A1F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C60A1F" w:rsidRPr="00BF473F" w14:paraId="427E77E3" w14:textId="77777777" w:rsidTr="009F0850">
        <w:trPr>
          <w:trHeight w:val="209"/>
        </w:trPr>
        <w:tc>
          <w:tcPr>
            <w:tcW w:w="2268" w:type="dxa"/>
          </w:tcPr>
          <w:p w14:paraId="138B4696" w14:textId="77777777" w:rsidR="00C60A1F" w:rsidRPr="00A474B7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lastUUWiFiDate</w:t>
            </w:r>
          </w:p>
        </w:tc>
        <w:tc>
          <w:tcPr>
            <w:tcW w:w="1593" w:type="dxa"/>
          </w:tcPr>
          <w:p w14:paraId="611F92FA" w14:textId="77777777" w:rsidR="00C60A1F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17" w:type="dxa"/>
          </w:tcPr>
          <w:p w14:paraId="13565A4A" w14:textId="77777777" w:rsidR="00C60A1F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2D277B6" w14:textId="77777777" w:rsidR="00C60A1F" w:rsidRPr="005C47AD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476F1D" w14:textId="77777777" w:rsidR="00C60A1F" w:rsidRDefault="00C60A1F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最后统计流</w:t>
            </w:r>
            <w:r>
              <w:rPr>
                <w:rFonts w:ascii="Consolas" w:eastAsia="微软雅黑" w:hAnsi="Consolas" w:hint="eastAsia"/>
                <w:lang w:eastAsia="zh-CN"/>
              </w:rPr>
              <w:t>量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60A1F" w:rsidRPr="00BF473F" w14:paraId="22742833" w14:textId="77777777" w:rsidTr="001F5599">
        <w:trPr>
          <w:trHeight w:val="209"/>
        </w:trPr>
        <w:tc>
          <w:tcPr>
            <w:tcW w:w="2268" w:type="dxa"/>
          </w:tcPr>
          <w:p w14:paraId="08CA1CD4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lastAPPOnlineDate</w:t>
            </w:r>
          </w:p>
        </w:tc>
        <w:tc>
          <w:tcPr>
            <w:tcW w:w="1593" w:type="dxa"/>
          </w:tcPr>
          <w:p w14:paraId="4CC0B0EE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17" w:type="dxa"/>
          </w:tcPr>
          <w:p w14:paraId="175071FB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43163A8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5C8E3B8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最后在线时间</w:t>
            </w:r>
          </w:p>
          <w:p w14:paraId="36D4F2D2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2C1C8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最后在线时间</w:t>
            </w:r>
          </w:p>
        </w:tc>
      </w:tr>
      <w:tr w:rsidR="00C60A1F" w:rsidRPr="00BF473F" w14:paraId="1F9FEE41" w14:textId="77777777" w:rsidTr="001F5599">
        <w:trPr>
          <w:trHeight w:val="209"/>
        </w:trPr>
        <w:tc>
          <w:tcPr>
            <w:tcW w:w="2268" w:type="dxa"/>
          </w:tcPr>
          <w:p w14:paraId="5D36F20F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lastAPPPublicIP</w:t>
            </w:r>
          </w:p>
        </w:tc>
        <w:tc>
          <w:tcPr>
            <w:tcW w:w="1593" w:type="dxa"/>
          </w:tcPr>
          <w:p w14:paraId="1FF118DF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17" w:type="dxa"/>
          </w:tcPr>
          <w:p w14:paraId="7F53DA4E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EEAE47C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44C5685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最后在线</w:t>
            </w:r>
            <w:r>
              <w:rPr>
                <w:rFonts w:ascii="Consolas" w:eastAsia="微软雅黑" w:hAnsi="Consolas" w:hint="eastAsia"/>
                <w:lang w:eastAsia="zh-CN"/>
              </w:rPr>
              <w:t>的</w:t>
            </w:r>
            <w:r>
              <w:rPr>
                <w:rFonts w:ascii="Consolas" w:eastAsia="微软雅黑" w:hAnsi="Consolas"/>
                <w:lang w:eastAsia="zh-CN"/>
              </w:rPr>
              <w:t>公网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</w:tc>
      </w:tr>
      <w:tr w:rsidR="00C60A1F" w:rsidRPr="00BF473F" w14:paraId="476E8C38" w14:textId="77777777" w:rsidTr="001F5599">
        <w:trPr>
          <w:trHeight w:val="209"/>
        </w:trPr>
        <w:tc>
          <w:tcPr>
            <w:tcW w:w="2268" w:type="dxa"/>
          </w:tcPr>
          <w:p w14:paraId="55840775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154F5B">
              <w:rPr>
                <w:rFonts w:ascii="Consolas" w:eastAsia="微软雅黑" w:hAnsi="Consolas"/>
                <w:lang w:eastAsia="zh-CN"/>
              </w:rPr>
              <w:t>lastAPPPublicPort</w:t>
            </w:r>
          </w:p>
        </w:tc>
        <w:tc>
          <w:tcPr>
            <w:tcW w:w="1593" w:type="dxa"/>
          </w:tcPr>
          <w:p w14:paraId="451EF729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4FFCA9B3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B070EA5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8C9A8E2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</w:t>
            </w:r>
            <w:r>
              <w:rPr>
                <w:rFonts w:ascii="Consolas" w:eastAsia="微软雅黑" w:hAnsi="Consolas" w:hint="eastAsia"/>
                <w:lang w:eastAsia="zh-CN"/>
              </w:rPr>
              <w:t>口</w:t>
            </w:r>
          </w:p>
          <w:p w14:paraId="7B60B0E0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0B683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最后在线</w:t>
            </w:r>
            <w:r w:rsidRPr="000B683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 w:rsidRPr="000B683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公网端</w:t>
            </w:r>
            <w:r w:rsidRPr="000B683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口</w:t>
            </w:r>
          </w:p>
        </w:tc>
      </w:tr>
      <w:tr w:rsidR="00C60A1F" w:rsidRPr="00BF473F" w14:paraId="28015814" w14:textId="77777777" w:rsidTr="001F5599">
        <w:trPr>
          <w:trHeight w:val="209"/>
        </w:trPr>
        <w:tc>
          <w:tcPr>
            <w:tcW w:w="2268" w:type="dxa"/>
          </w:tcPr>
          <w:p w14:paraId="77060A25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lastAPPDevInfo</w:t>
            </w:r>
          </w:p>
        </w:tc>
        <w:tc>
          <w:tcPr>
            <w:tcW w:w="1593" w:type="dxa"/>
          </w:tcPr>
          <w:p w14:paraId="3DC02A6C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17" w:type="dxa"/>
          </w:tcPr>
          <w:p w14:paraId="10284A2D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4B26B20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BC48F1A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</w:t>
            </w:r>
            <w:r>
              <w:rPr>
                <w:rFonts w:ascii="Consolas" w:eastAsia="微软雅黑" w:hAnsi="Consolas" w:hint="eastAsia"/>
                <w:lang w:eastAsia="zh-CN"/>
              </w:rPr>
              <w:t>使用</w:t>
            </w:r>
            <w:r>
              <w:rPr>
                <w:rFonts w:ascii="Consolas" w:eastAsia="微软雅黑" w:hAnsi="Consolas"/>
                <w:lang w:eastAsia="zh-CN"/>
              </w:rPr>
              <w:t>的设备信息</w:t>
            </w:r>
          </w:p>
          <w:p w14:paraId="3EB2C89D" w14:textId="77777777" w:rsidR="00C60A1F" w:rsidRPr="00266B7A" w:rsidRDefault="00C60A1F" w:rsidP="00266B7A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设备信息按以下格式，（</w:t>
            </w:r>
            <w:r w:rsidRPr="00266B7A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推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送时用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)</w:t>
            </w:r>
          </w:p>
          <w:p w14:paraId="6BC705BA" w14:textId="77777777" w:rsidR="00C60A1F" w:rsidRPr="00266B7A" w:rsidRDefault="00C60A1F" w:rsidP="00266B7A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iPhone: IP-xxxxxx</w:t>
            </w:r>
          </w:p>
          <w:p w14:paraId="4D33907A" w14:textId="77777777" w:rsidR="00C60A1F" w:rsidRPr="00266B7A" w:rsidRDefault="00C60A1F" w:rsidP="00266B7A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华为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 HW-xxxxxx</w:t>
            </w:r>
          </w:p>
          <w:p w14:paraId="4E3A8557" w14:textId="77777777" w:rsidR="00C60A1F" w:rsidRPr="00266B7A" w:rsidRDefault="00C60A1F" w:rsidP="00266B7A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小米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 MI-xxxxxx</w:t>
            </w:r>
          </w:p>
          <w:p w14:paraId="361A3F76" w14:textId="77777777" w:rsidR="00C60A1F" w:rsidRDefault="00C60A1F" w:rsidP="00266B7A">
            <w:pPr>
              <w:rPr>
                <w:rFonts w:ascii="Consolas" w:eastAsia="微软雅黑" w:hAnsi="Consolas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其它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 xml:space="preserve">: 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XX-xxxxxxx</w:t>
            </w:r>
          </w:p>
        </w:tc>
      </w:tr>
      <w:tr w:rsidR="00C60A1F" w:rsidRPr="00BF473F" w14:paraId="7545F473" w14:textId="77777777" w:rsidTr="001F5599">
        <w:trPr>
          <w:trHeight w:val="209"/>
        </w:trPr>
        <w:tc>
          <w:tcPr>
            <w:tcW w:w="2268" w:type="dxa"/>
          </w:tcPr>
          <w:p w14:paraId="569CB24F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lastAPPVer</w:t>
            </w:r>
          </w:p>
        </w:tc>
        <w:tc>
          <w:tcPr>
            <w:tcW w:w="1593" w:type="dxa"/>
          </w:tcPr>
          <w:p w14:paraId="54715FA2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17" w:type="dxa"/>
          </w:tcPr>
          <w:p w14:paraId="1C6EA903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C56A5CA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3231E16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最后使用的</w:t>
            </w: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版本</w:t>
            </w:r>
          </w:p>
        </w:tc>
      </w:tr>
      <w:tr w:rsidR="00C60A1F" w:rsidRPr="00BF473F" w14:paraId="3DC3B70F" w14:textId="77777777" w:rsidTr="001F5599">
        <w:trPr>
          <w:trHeight w:val="209"/>
        </w:trPr>
        <w:tc>
          <w:tcPr>
            <w:tcW w:w="2268" w:type="dxa"/>
          </w:tcPr>
          <w:p w14:paraId="17BFE468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lastViFiDate</w:t>
            </w:r>
          </w:p>
        </w:tc>
        <w:tc>
          <w:tcPr>
            <w:tcW w:w="1593" w:type="dxa"/>
          </w:tcPr>
          <w:p w14:paraId="37AA214E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17" w:type="dxa"/>
          </w:tcPr>
          <w:p w14:paraId="14CC77AB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31795CB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ADA48D7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最后使用</w:t>
            </w:r>
            <w:r>
              <w:rPr>
                <w:rFonts w:ascii="Consolas" w:eastAsia="微软雅黑" w:hAnsi="Consolas"/>
                <w:lang w:eastAsia="zh-CN"/>
              </w:rPr>
              <w:t>ViFi</w:t>
            </w:r>
            <w:r>
              <w:rPr>
                <w:rFonts w:ascii="Consolas" w:eastAsia="微软雅黑" w:hAnsi="Consolas"/>
                <w:lang w:eastAsia="zh-CN"/>
              </w:rPr>
              <w:t>设备时间</w:t>
            </w:r>
          </w:p>
          <w:p w14:paraId="63292D82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为空表示从未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</w:p>
        </w:tc>
      </w:tr>
      <w:tr w:rsidR="00C60A1F" w:rsidRPr="00BF473F" w14:paraId="5DEBEA70" w14:textId="77777777" w:rsidTr="001F5599">
        <w:trPr>
          <w:trHeight w:val="209"/>
        </w:trPr>
        <w:tc>
          <w:tcPr>
            <w:tcW w:w="2268" w:type="dxa"/>
          </w:tcPr>
          <w:p w14:paraId="18528455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lastViFiID</w:t>
            </w:r>
          </w:p>
        </w:tc>
        <w:tc>
          <w:tcPr>
            <w:tcW w:w="1593" w:type="dxa"/>
          </w:tcPr>
          <w:p w14:paraId="30AB681A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17" w:type="dxa"/>
          </w:tcPr>
          <w:p w14:paraId="3AC58244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62335DB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FD5F384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最后使用的</w:t>
            </w:r>
            <w:r>
              <w:rPr>
                <w:rFonts w:ascii="Consolas" w:eastAsia="微软雅黑" w:hAnsi="Consolas"/>
                <w:lang w:eastAsia="zh-CN"/>
              </w:rPr>
              <w:t>ViFi</w:t>
            </w:r>
            <w:r>
              <w:rPr>
                <w:rFonts w:ascii="Consolas" w:eastAsia="微软雅黑" w:hAnsi="Consolas"/>
                <w:lang w:eastAsia="zh-CN"/>
              </w:rPr>
              <w:t>设备号</w:t>
            </w:r>
          </w:p>
        </w:tc>
      </w:tr>
      <w:tr w:rsidR="00C60A1F" w:rsidRPr="00BF473F" w14:paraId="4E413778" w14:textId="77777777" w:rsidTr="001F5599">
        <w:trPr>
          <w:trHeight w:val="209"/>
        </w:trPr>
        <w:tc>
          <w:tcPr>
            <w:tcW w:w="2268" w:type="dxa"/>
          </w:tcPr>
          <w:p w14:paraId="3E8DC293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lastViFiPublicIP</w:t>
            </w:r>
          </w:p>
        </w:tc>
        <w:tc>
          <w:tcPr>
            <w:tcW w:w="1593" w:type="dxa"/>
          </w:tcPr>
          <w:p w14:paraId="5F6E4CDB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17" w:type="dxa"/>
          </w:tcPr>
          <w:p w14:paraId="25874407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1498B8C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D7B4CE2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最</w:t>
            </w:r>
            <w:r>
              <w:rPr>
                <w:rFonts w:ascii="Consolas" w:eastAsia="微软雅黑" w:hAnsi="Consolas"/>
                <w:lang w:eastAsia="zh-CN"/>
              </w:rPr>
              <w:t>后使用</w:t>
            </w:r>
            <w:r>
              <w:rPr>
                <w:rFonts w:ascii="Consolas" w:eastAsia="微软雅黑" w:hAnsi="Consolas"/>
                <w:lang w:eastAsia="zh-CN"/>
              </w:rPr>
              <w:t>ViFi</w:t>
            </w:r>
            <w:r>
              <w:rPr>
                <w:rFonts w:ascii="Consolas" w:eastAsia="微软雅黑" w:hAnsi="Consolas"/>
                <w:lang w:eastAsia="zh-CN"/>
              </w:rPr>
              <w:t>的公网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</w:tc>
      </w:tr>
      <w:tr w:rsidR="00C60A1F" w:rsidRPr="00BF473F" w14:paraId="3353BC11" w14:textId="77777777" w:rsidTr="001F5599">
        <w:trPr>
          <w:trHeight w:val="209"/>
        </w:trPr>
        <w:tc>
          <w:tcPr>
            <w:tcW w:w="2268" w:type="dxa"/>
          </w:tcPr>
          <w:p w14:paraId="36F9C75E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userType</w:t>
            </w:r>
          </w:p>
        </w:tc>
        <w:tc>
          <w:tcPr>
            <w:tcW w:w="1593" w:type="dxa"/>
          </w:tcPr>
          <w:p w14:paraId="276233A5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17" w:type="dxa"/>
          </w:tcPr>
          <w:p w14:paraId="7D641A41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4501D3D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07E56C0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类型</w:t>
            </w:r>
          </w:p>
          <w:p w14:paraId="59D2AFF5" w14:textId="77777777" w:rsidR="00C60A1F" w:rsidRPr="00F64B95" w:rsidRDefault="00C60A1F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用户类型</w:t>
            </w:r>
          </w:p>
          <w:p w14:paraId="02B52A4A" w14:textId="77777777" w:rsidR="00C60A1F" w:rsidRDefault="00C60A1F" w:rsidP="0094584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常规用户</w:t>
            </w:r>
          </w:p>
          <w:p w14:paraId="7B241C04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内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测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</w:t>
            </w:r>
          </w:p>
        </w:tc>
      </w:tr>
      <w:tr w:rsidR="00C60A1F" w:rsidRPr="00BF473F" w14:paraId="1823FE29" w14:textId="77777777" w:rsidTr="001F5599">
        <w:trPr>
          <w:trHeight w:val="209"/>
        </w:trPr>
        <w:tc>
          <w:tcPr>
            <w:tcW w:w="2268" w:type="dxa"/>
          </w:tcPr>
          <w:p w14:paraId="2E62B743" w14:textId="77777777" w:rsidR="00C60A1F" w:rsidRPr="00A474B7" w:rsidRDefault="00C60A1F" w:rsidP="00B61571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idxWechatId</w:t>
            </w:r>
          </w:p>
        </w:tc>
        <w:tc>
          <w:tcPr>
            <w:tcW w:w="1593" w:type="dxa"/>
          </w:tcPr>
          <w:p w14:paraId="1C1D4C13" w14:textId="77777777" w:rsidR="00C60A1F" w:rsidRPr="00A474B7" w:rsidRDefault="00C60A1F" w:rsidP="001B5043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17" w:type="dxa"/>
          </w:tcPr>
          <w:p w14:paraId="2AFC3A5D" w14:textId="77777777" w:rsidR="00C60A1F" w:rsidRPr="00A474B7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957C3E0" w14:textId="77777777" w:rsidR="00C60A1F" w:rsidRPr="00A474B7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70223CC" w14:textId="77777777" w:rsidR="00C60A1F" w:rsidRPr="00A474B7" w:rsidRDefault="00C60A1F" w:rsidP="00F64B95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微信号</w:t>
            </w:r>
          </w:p>
        </w:tc>
      </w:tr>
      <w:tr w:rsidR="00C60A1F" w:rsidRPr="00BF473F" w14:paraId="1F325624" w14:textId="77777777" w:rsidTr="001F5599">
        <w:trPr>
          <w:trHeight w:val="209"/>
        </w:trPr>
        <w:tc>
          <w:tcPr>
            <w:tcW w:w="2268" w:type="dxa"/>
          </w:tcPr>
          <w:p w14:paraId="37DA3573" w14:textId="77777777" w:rsidR="00C60A1F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93" w:type="dxa"/>
          </w:tcPr>
          <w:p w14:paraId="49414C5A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17" w:type="dxa"/>
          </w:tcPr>
          <w:p w14:paraId="691AEEC9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494789E8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88270E8" w14:textId="77777777" w:rsidR="00C60A1F" w:rsidRPr="005C47AD" w:rsidRDefault="00C60A1F" w:rsidP="00F64B9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  <w:r w:rsidRPr="005C47AD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C60A1F" w:rsidRPr="00BF473F" w14:paraId="41467390" w14:textId="77777777" w:rsidTr="001F5599">
        <w:trPr>
          <w:trHeight w:val="209"/>
        </w:trPr>
        <w:tc>
          <w:tcPr>
            <w:tcW w:w="2268" w:type="dxa"/>
          </w:tcPr>
          <w:p w14:paraId="691F5F18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93" w:type="dxa"/>
          </w:tcPr>
          <w:p w14:paraId="73900883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17" w:type="dxa"/>
          </w:tcPr>
          <w:p w14:paraId="77A37FE6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66E9390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B1FE2A3" w14:textId="77777777" w:rsidR="00C60A1F" w:rsidRPr="005C47AD" w:rsidRDefault="00C60A1F" w:rsidP="00F64B9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C60A1F" w:rsidRPr="00BF473F" w14:paraId="20A5CE94" w14:textId="77777777" w:rsidTr="001F5599">
        <w:trPr>
          <w:trHeight w:val="209"/>
        </w:trPr>
        <w:tc>
          <w:tcPr>
            <w:tcW w:w="2268" w:type="dxa"/>
          </w:tcPr>
          <w:p w14:paraId="46CC27F7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93" w:type="dxa"/>
          </w:tcPr>
          <w:p w14:paraId="2126019A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17" w:type="dxa"/>
          </w:tcPr>
          <w:p w14:paraId="4A1846BD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05E99AD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83A5398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60A1F" w:rsidRPr="00BF473F" w14:paraId="46680F26" w14:textId="77777777" w:rsidTr="001F5599">
        <w:trPr>
          <w:trHeight w:val="209"/>
        </w:trPr>
        <w:tc>
          <w:tcPr>
            <w:tcW w:w="2268" w:type="dxa"/>
          </w:tcPr>
          <w:p w14:paraId="13F2CDDF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93" w:type="dxa"/>
          </w:tcPr>
          <w:p w14:paraId="64D0B023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17" w:type="dxa"/>
          </w:tcPr>
          <w:p w14:paraId="35021D89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D33DD0C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9B3EBC1" w14:textId="77777777" w:rsidR="00C60A1F" w:rsidRPr="005C47AD" w:rsidRDefault="00C60A1F" w:rsidP="00F64B9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C60A1F" w:rsidRPr="00BF473F" w14:paraId="5278E104" w14:textId="77777777" w:rsidTr="001F5599">
        <w:trPr>
          <w:trHeight w:val="209"/>
        </w:trPr>
        <w:tc>
          <w:tcPr>
            <w:tcW w:w="2268" w:type="dxa"/>
          </w:tcPr>
          <w:p w14:paraId="2119FBF3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93" w:type="dxa"/>
          </w:tcPr>
          <w:p w14:paraId="7CE35644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17" w:type="dxa"/>
          </w:tcPr>
          <w:p w14:paraId="3871695D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1E3D598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C862CFE" w14:textId="77777777" w:rsidR="00C60A1F" w:rsidRPr="005C47AD" w:rsidRDefault="00C60A1F" w:rsidP="0094584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025D4101" w14:textId="77777777" w:rsidR="00A55689" w:rsidRDefault="00A55689" w:rsidP="00A55689"/>
    <w:p w14:paraId="4E938214" w14:textId="77777777" w:rsidR="00B943E6" w:rsidRDefault="00B943E6" w:rsidP="00B943E6"/>
    <w:p w14:paraId="0BF21462" w14:textId="77777777" w:rsidR="00B943E6" w:rsidRDefault="00B943E6" w:rsidP="00B943E6"/>
    <w:p w14:paraId="6104B948" w14:textId="77777777" w:rsidR="00792F05" w:rsidRDefault="00792F05" w:rsidP="00B943E6"/>
    <w:p w14:paraId="0D44FC84" w14:textId="77777777" w:rsidR="00D81290" w:rsidRDefault="00D81290" w:rsidP="00B943E6"/>
    <w:p w14:paraId="2A980302" w14:textId="77777777" w:rsidR="00B45181" w:rsidRDefault="00B45181" w:rsidP="00B45181"/>
    <w:p w14:paraId="24B84044" w14:textId="77777777" w:rsidR="00B45181" w:rsidRDefault="00B45181" w:rsidP="00B45181"/>
    <w:p w14:paraId="4B8630B1" w14:textId="77777777" w:rsidR="00B45181" w:rsidRDefault="00B45181" w:rsidP="00B45181"/>
    <w:p w14:paraId="7606D4C8" w14:textId="77777777" w:rsidR="00B45181" w:rsidRDefault="00B45181" w:rsidP="00B45181"/>
    <w:p w14:paraId="7F1DFEBA" w14:textId="77777777" w:rsidR="00B45181" w:rsidRPr="004D3245" w:rsidRDefault="00B45181" w:rsidP="00B45181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30" w:name="_Toc466366562"/>
      <w:r w:rsidRPr="004D3245">
        <w:rPr>
          <w:rFonts w:ascii="Consolas" w:eastAsia="微软雅黑" w:hAnsi="Consolas" w:hint="eastAsia"/>
          <w:bCs/>
          <w:i w:val="0"/>
          <w:iCs/>
          <w:lang w:eastAsia="zh-HK"/>
        </w:rPr>
        <w:t>t</w:t>
      </w:r>
      <w:r w:rsidRPr="004D3245">
        <w:rPr>
          <w:rFonts w:ascii="Consolas" w:eastAsia="微软雅黑" w:hAnsi="Consolas"/>
          <w:bCs/>
          <w:i w:val="0"/>
          <w:iCs/>
          <w:lang w:val="en-US" w:eastAsia="zh-HK"/>
        </w:rPr>
        <w:t>bUserSuite</w:t>
      </w:r>
      <w:bookmarkEnd w:id="3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B45181" w:rsidRPr="00BF473F" w14:paraId="4B19C0D6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CC2325C" w14:textId="77777777" w:rsidR="00B45181" w:rsidRPr="00C3424E" w:rsidRDefault="00B45181" w:rsidP="00464AF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112D8F4" w14:textId="77777777" w:rsidR="00B45181" w:rsidRPr="005C47AD" w:rsidRDefault="00B45181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UserSuite</w:t>
            </w:r>
          </w:p>
        </w:tc>
      </w:tr>
      <w:tr w:rsidR="00B45181" w:rsidRPr="00BF473F" w14:paraId="0E7F8AE9" w14:textId="77777777" w:rsidTr="00464AFB">
        <w:trPr>
          <w:trHeight w:val="978"/>
        </w:trPr>
        <w:tc>
          <w:tcPr>
            <w:tcW w:w="2127" w:type="dxa"/>
            <w:shd w:val="clear" w:color="auto" w:fill="E6E6E6"/>
          </w:tcPr>
          <w:p w14:paraId="3607B46D" w14:textId="77777777" w:rsidR="00B45181" w:rsidRPr="00C3424E" w:rsidRDefault="00B45181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0A18101" w14:textId="77777777" w:rsidR="00B45181" w:rsidRDefault="00B45181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用户</w:t>
            </w:r>
            <w:r w:rsidR="00FD318A">
              <w:rPr>
                <w:rFonts w:ascii="Consolas" w:eastAsia="微软雅黑" w:hAnsi="Consolas"/>
                <w:kern w:val="0"/>
                <w:sz w:val="20"/>
                <w:lang w:eastAsia="zh-CN"/>
              </w:rPr>
              <w:t>使用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套餐</w:t>
            </w:r>
          </w:p>
          <w:p w14:paraId="2EDEE12D" w14:textId="77777777" w:rsidR="00DD31BB" w:rsidRDefault="00DD31BB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赠送分钟或流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量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都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累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计在此表中</w:t>
            </w:r>
          </w:p>
          <w:p w14:paraId="37713EB6" w14:textId="77777777" w:rsidR="00B45181" w:rsidRPr="005C47AD" w:rsidRDefault="00B45181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B45181" w:rsidRPr="00BF473F" w14:paraId="76A4C82F" w14:textId="77777777" w:rsidTr="00464AFB">
        <w:tc>
          <w:tcPr>
            <w:tcW w:w="2127" w:type="dxa"/>
            <w:shd w:val="clear" w:color="auto" w:fill="E6E6E6"/>
          </w:tcPr>
          <w:p w14:paraId="4E00C85D" w14:textId="77777777" w:rsidR="00B45181" w:rsidRPr="00C3424E" w:rsidRDefault="00B45181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F1368B6" w14:textId="77777777" w:rsidR="00B45181" w:rsidRPr="005C47AD" w:rsidRDefault="00B45181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B45181" w:rsidRPr="00BF473F" w14:paraId="312D1528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AA0AA83" w14:textId="77777777" w:rsidR="00B45181" w:rsidRPr="00C3424E" w:rsidRDefault="00B45181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0BA2BBE" w14:textId="77777777" w:rsidR="00B45181" w:rsidRPr="005C47AD" w:rsidRDefault="00B45181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B45181" w:rsidRPr="00BF473F" w14:paraId="0C1E0034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9916032" w14:textId="77777777" w:rsidR="00B45181" w:rsidRPr="00C3424E" w:rsidRDefault="00B45181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242EA3" w14:textId="77777777" w:rsidR="00B45181" w:rsidRPr="00E4699E" w:rsidRDefault="00E4699E" w:rsidP="00464AFB">
            <w:pPr>
              <w:pStyle w:val="BodyText"/>
              <w:rPr>
                <w:rFonts w:ascii="Consolas" w:eastAsia="宋体" w:hAnsi="Consolas"/>
                <w:kern w:val="0"/>
                <w:sz w:val="20"/>
                <w:lang w:eastAsia="zh-CN"/>
              </w:rPr>
            </w:pP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idxPhoneNumber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D17F12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 </w:t>
            </w: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suiteType</w:t>
            </w:r>
            <w:r w:rsidRPr="00E4699E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D17F12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 </w:t>
            </w: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suiteType</w:t>
            </w:r>
            <w:r w:rsidRPr="00E4699E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D17F12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 </w:t>
            </w: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suiteType</w:t>
            </w:r>
          </w:p>
        </w:tc>
      </w:tr>
      <w:tr w:rsidR="00B45181" w:rsidRPr="00BF473F" w14:paraId="0D55F54E" w14:textId="77777777" w:rsidTr="00464AFB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75FA8E53" w14:textId="77777777" w:rsidR="00B45181" w:rsidRPr="00C3424E" w:rsidRDefault="00B45181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832F247" w14:textId="77777777" w:rsidR="00B45181" w:rsidRPr="00C3424E" w:rsidRDefault="00B45181" w:rsidP="00464A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5854577" w14:textId="77777777" w:rsidR="00B45181" w:rsidRPr="00C3424E" w:rsidRDefault="00B45181" w:rsidP="00464A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24C6BE7F" w14:textId="77777777" w:rsidR="00B45181" w:rsidRPr="00C3424E" w:rsidRDefault="00B45181" w:rsidP="00464A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7786E6EC" w14:textId="77777777" w:rsidR="00B45181" w:rsidRPr="00C3424E" w:rsidRDefault="00B45181" w:rsidP="00464A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B45181" w:rsidRPr="00BF473F" w14:paraId="047307A3" w14:textId="77777777" w:rsidTr="00464AFB">
        <w:trPr>
          <w:trHeight w:val="387"/>
        </w:trPr>
        <w:tc>
          <w:tcPr>
            <w:tcW w:w="2127" w:type="dxa"/>
          </w:tcPr>
          <w:p w14:paraId="35B077B2" w14:textId="77777777" w:rsidR="00B45181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4DECB0A5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C4180A3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7F0A6C2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63A4D7F" w14:textId="77777777" w:rsidR="00994FDB" w:rsidRDefault="00994FD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35BBE5FE" w14:textId="77777777" w:rsidR="00B45181" w:rsidRPr="00DF39B1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994F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B45181" w:rsidRPr="00BF473F" w14:paraId="3453C53E" w14:textId="77777777" w:rsidTr="00464AFB">
        <w:trPr>
          <w:trHeight w:val="387"/>
        </w:trPr>
        <w:tc>
          <w:tcPr>
            <w:tcW w:w="2127" w:type="dxa"/>
          </w:tcPr>
          <w:p w14:paraId="4BF89AD5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idxPhoneNumber</w:t>
            </w:r>
          </w:p>
        </w:tc>
        <w:tc>
          <w:tcPr>
            <w:tcW w:w="1559" w:type="dxa"/>
          </w:tcPr>
          <w:p w14:paraId="1B58B413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VARCHAR(20</w:t>
            </w:r>
            <w:r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3500F673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0FB6070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6AF672D" w14:textId="77777777" w:rsidR="00B45181" w:rsidRDefault="00994FD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手</w:t>
            </w:r>
            <w:r>
              <w:rPr>
                <w:rFonts w:ascii="Consolas" w:eastAsia="微软雅黑" w:hAnsi="Consolas"/>
                <w:lang w:eastAsia="zh-CN"/>
              </w:rPr>
              <w:t>机</w:t>
            </w:r>
            <w:r w:rsidR="00B45181">
              <w:rPr>
                <w:rFonts w:ascii="Consolas" w:eastAsia="微软雅黑" w:hAnsi="Consolas"/>
                <w:lang w:eastAsia="zh-CN"/>
              </w:rPr>
              <w:t>号码</w:t>
            </w:r>
          </w:p>
          <w:p w14:paraId="521615EB" w14:textId="77777777" w:rsidR="00B45181" w:rsidRPr="008B2597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8B259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E164</w:t>
            </w:r>
            <w:r w:rsidRPr="008B259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号码</w:t>
            </w:r>
          </w:p>
        </w:tc>
      </w:tr>
      <w:tr w:rsidR="00B45181" w:rsidRPr="00BF473F" w14:paraId="5C893773" w14:textId="77777777" w:rsidTr="003800AB">
        <w:trPr>
          <w:trHeight w:val="1499"/>
        </w:trPr>
        <w:tc>
          <w:tcPr>
            <w:tcW w:w="2127" w:type="dxa"/>
          </w:tcPr>
          <w:p w14:paraId="0CC2B272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suiteType</w:t>
            </w:r>
          </w:p>
        </w:tc>
        <w:tc>
          <w:tcPr>
            <w:tcW w:w="1559" w:type="dxa"/>
          </w:tcPr>
          <w:p w14:paraId="24446781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6F437A28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AB23683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1E1FB4E" w14:textId="77777777" w:rsidR="00B45181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套餐类型</w:t>
            </w:r>
          </w:p>
          <w:p w14:paraId="03A4776B" w14:textId="4D08857F" w:rsidR="00840564" w:rsidRPr="00840564" w:rsidRDefault="00840564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840564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Ｖ</w:t>
            </w:r>
            <w:r w:rsidRPr="00840564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</w:t>
            </w:r>
            <w:r w:rsidRPr="00840564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语音</w:t>
            </w:r>
          </w:p>
          <w:p w14:paraId="5AF63FF0" w14:textId="4C699703" w:rsidR="00840564" w:rsidRPr="00840564" w:rsidRDefault="00840564" w:rsidP="00464AFB">
            <w:pPr>
              <w:rPr>
                <w:rFonts w:ascii="Consolas" w:eastAsia="微软雅黑" w:hAnsi="Consolas"/>
                <w:lang w:eastAsia="zh-CN"/>
              </w:rPr>
            </w:pPr>
            <w:r w:rsidRPr="00840564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Ｄ</w:t>
            </w:r>
            <w:r w:rsidRPr="00840564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:</w:t>
            </w:r>
            <w:r w:rsidRPr="00840564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流量</w:t>
            </w:r>
          </w:p>
          <w:p w14:paraId="0572D6A0" w14:textId="77777777" w:rsidR="00B45181" w:rsidRPr="00840564" w:rsidRDefault="003A5675" w:rsidP="00464AFB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L</w:t>
            </w:r>
            <w:r w:rsidR="00B45181"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:</w:t>
            </w: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本地</w:t>
            </w:r>
            <w:r w:rsidR="00B167EF"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(</w:t>
            </w:r>
            <w:r w:rsidR="00B167EF"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呼出</w:t>
            </w:r>
            <w:r w:rsidR="00B167EF"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)</w:t>
            </w: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通话</w:t>
            </w:r>
          </w:p>
          <w:p w14:paraId="21A07232" w14:textId="77777777" w:rsidR="003A5675" w:rsidRPr="00840564" w:rsidRDefault="003A5675" w:rsidP="00464AFB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I:</w:t>
            </w: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国际</w:t>
            </w:r>
            <w:r w:rsidR="00B167EF"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(</w:t>
            </w:r>
            <w:r w:rsidR="00B167EF"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呼出</w:t>
            </w:r>
            <w:r w:rsidR="00B167EF"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)</w:t>
            </w: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通话</w:t>
            </w:r>
          </w:p>
          <w:p w14:paraId="2349B93D" w14:textId="77777777" w:rsidR="003A5675" w:rsidRPr="00840564" w:rsidRDefault="003A5675" w:rsidP="00464AFB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D:</w:t>
            </w: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本地流量</w:t>
            </w:r>
          </w:p>
          <w:p w14:paraId="5E54212A" w14:textId="77777777" w:rsidR="003A5675" w:rsidRPr="00D273D0" w:rsidRDefault="003A5675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R:</w:t>
            </w:r>
            <w:r w:rsidRPr="00840564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漫游流量</w:t>
            </w:r>
          </w:p>
        </w:tc>
      </w:tr>
      <w:tr w:rsidR="00840564" w:rsidRPr="00BF473F" w14:paraId="1E395259" w14:textId="77777777" w:rsidTr="00464AFB">
        <w:trPr>
          <w:trHeight w:val="215"/>
        </w:trPr>
        <w:tc>
          <w:tcPr>
            <w:tcW w:w="2127" w:type="dxa"/>
          </w:tcPr>
          <w:p w14:paraId="6767F16A" w14:textId="1818F454" w:rsidR="00840564" w:rsidRDefault="00840564" w:rsidP="00464AFB">
            <w:pPr>
              <w:rPr>
                <w:rFonts w:ascii="Consolas" w:eastAsia="微软雅黑" w:hAnsi="Consolas"/>
                <w:lang w:eastAsia="zh-CN"/>
              </w:rPr>
            </w:pPr>
            <w:r w:rsidRPr="00840564">
              <w:rPr>
                <w:rFonts w:ascii="Consolas" w:eastAsia="微软雅黑" w:hAnsi="Consolas"/>
                <w:highlight w:val="cyan"/>
                <w:lang w:eastAsia="zh-CN"/>
              </w:rPr>
              <w:t>idxUUWiFiAreaId</w:t>
            </w:r>
          </w:p>
        </w:tc>
        <w:tc>
          <w:tcPr>
            <w:tcW w:w="1559" w:type="dxa"/>
          </w:tcPr>
          <w:p w14:paraId="19A56A3E" w14:textId="2AF37D0A" w:rsidR="00840564" w:rsidRDefault="00840564" w:rsidP="008405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</w:t>
            </w:r>
            <w:r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79E9943A" w14:textId="09D335DF" w:rsidR="00840564" w:rsidRDefault="00840564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0E86EC2" w14:textId="77777777" w:rsidR="00840564" w:rsidRDefault="00840564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FEDBB5A" w14:textId="075A772D" w:rsidR="00840564" w:rsidRDefault="00840564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套餐使用地区</w:t>
            </w:r>
          </w:p>
        </w:tc>
      </w:tr>
      <w:tr w:rsidR="00B45181" w:rsidRPr="00BF473F" w14:paraId="5CCBF9E5" w14:textId="77777777" w:rsidTr="00464AFB">
        <w:trPr>
          <w:trHeight w:val="215"/>
        </w:trPr>
        <w:tc>
          <w:tcPr>
            <w:tcW w:w="2127" w:type="dxa"/>
          </w:tcPr>
          <w:p w14:paraId="172125E6" w14:textId="77777777" w:rsidR="00B45181" w:rsidRDefault="008B13F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remainV</w:t>
            </w:r>
            <w:r w:rsidR="003800AB">
              <w:rPr>
                <w:rFonts w:ascii="Consolas" w:eastAsia="微软雅黑" w:hAnsi="Consolas"/>
                <w:lang w:eastAsia="zh-CN"/>
              </w:rPr>
              <w:t>alue</w:t>
            </w:r>
          </w:p>
        </w:tc>
        <w:tc>
          <w:tcPr>
            <w:tcW w:w="1559" w:type="dxa"/>
          </w:tcPr>
          <w:p w14:paraId="6DB7AA57" w14:textId="77777777" w:rsidR="00B45181" w:rsidRDefault="003800A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A0EB7E1" w14:textId="77777777" w:rsidR="00B45181" w:rsidRDefault="003800A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1B0F858" w14:textId="77777777" w:rsidR="00B45181" w:rsidRPr="005C47AD" w:rsidRDefault="003800A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D343E5B" w14:textId="77777777" w:rsidR="000824F6" w:rsidRDefault="008B13F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剩余</w:t>
            </w:r>
            <w:r>
              <w:rPr>
                <w:rFonts w:ascii="Consolas" w:eastAsia="微软雅黑" w:hAnsi="Consolas" w:hint="eastAsia"/>
                <w:lang w:eastAsia="zh-CN"/>
              </w:rPr>
              <w:t>用</w:t>
            </w:r>
            <w:r>
              <w:rPr>
                <w:rFonts w:ascii="Consolas" w:eastAsia="微软雅黑" w:hAnsi="Consolas"/>
                <w:lang w:eastAsia="zh-CN"/>
              </w:rPr>
              <w:t>量</w:t>
            </w:r>
          </w:p>
          <w:p w14:paraId="38490299" w14:textId="77777777" w:rsidR="000824F6" w:rsidRPr="00DD31BB" w:rsidRDefault="000824F6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D31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类型为</w:t>
            </w:r>
            <w:r w:rsidRPr="00DD31B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通话</w:t>
            </w:r>
            <w:r w:rsidRPr="00DD31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时则为时长（</w:t>
            </w:r>
            <w:r w:rsidRPr="00DD31B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 w:rsidRPr="00DD31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位：秒）</w:t>
            </w:r>
          </w:p>
          <w:p w14:paraId="63F583BE" w14:textId="77777777" w:rsidR="000824F6" w:rsidRDefault="000824F6" w:rsidP="00464AFB">
            <w:pPr>
              <w:rPr>
                <w:rFonts w:ascii="Consolas" w:eastAsia="微软雅黑" w:hAnsi="Consolas"/>
                <w:lang w:eastAsia="zh-CN"/>
              </w:rPr>
            </w:pPr>
            <w:r w:rsidRPr="00DD31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类型为</w:t>
            </w:r>
            <w:r w:rsidRPr="00DD31B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流</w:t>
            </w:r>
            <w:r w:rsidRPr="00DD31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量时则为流量（</w:t>
            </w:r>
            <w:r w:rsidRPr="00DD31B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 w:rsidRPr="00DD31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</w:t>
            </w:r>
            <w:r w:rsidRPr="00DD31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 KB)</w:t>
            </w:r>
          </w:p>
        </w:tc>
      </w:tr>
      <w:tr w:rsidR="0060209F" w:rsidRPr="00BF473F" w14:paraId="68EA0FE1" w14:textId="77777777" w:rsidTr="00D92CF2">
        <w:trPr>
          <w:trHeight w:val="215"/>
        </w:trPr>
        <w:tc>
          <w:tcPr>
            <w:tcW w:w="2127" w:type="dxa"/>
          </w:tcPr>
          <w:p w14:paraId="183EB949" w14:textId="77777777" w:rsidR="0060209F" w:rsidRDefault="0060209F" w:rsidP="00D92CF2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effectDate</w:t>
            </w:r>
          </w:p>
        </w:tc>
        <w:tc>
          <w:tcPr>
            <w:tcW w:w="1559" w:type="dxa"/>
          </w:tcPr>
          <w:p w14:paraId="3956D8FF" w14:textId="77777777" w:rsidR="0060209F" w:rsidRDefault="0060209F" w:rsidP="00D92CF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3CF804F" w14:textId="77777777" w:rsidR="0060209F" w:rsidRDefault="0060209F" w:rsidP="00D92CF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A7A3016" w14:textId="77777777" w:rsidR="0060209F" w:rsidRPr="005C47AD" w:rsidRDefault="0060209F" w:rsidP="00D92CF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C93B095" w14:textId="77777777" w:rsidR="0060209F" w:rsidRDefault="0060209F" w:rsidP="00D92CF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生效</w:t>
            </w:r>
            <w:r>
              <w:rPr>
                <w:rFonts w:ascii="Consolas" w:eastAsia="微软雅黑" w:hAnsi="Consolas" w:hint="eastAsia"/>
                <w:lang w:eastAsia="zh-CN"/>
              </w:rPr>
              <w:t>日</w:t>
            </w:r>
            <w:r>
              <w:rPr>
                <w:rFonts w:ascii="Consolas" w:eastAsia="微软雅黑" w:hAnsi="Consolas"/>
                <w:lang w:eastAsia="zh-CN"/>
              </w:rPr>
              <w:t>期</w:t>
            </w:r>
          </w:p>
        </w:tc>
      </w:tr>
      <w:tr w:rsidR="003800AB" w:rsidRPr="00BF473F" w14:paraId="74F0A8A0" w14:textId="77777777" w:rsidTr="00464AFB">
        <w:trPr>
          <w:trHeight w:val="215"/>
        </w:trPr>
        <w:tc>
          <w:tcPr>
            <w:tcW w:w="2127" w:type="dxa"/>
          </w:tcPr>
          <w:p w14:paraId="76701D13" w14:textId="77777777" w:rsidR="003800AB" w:rsidRDefault="00B167EF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invalid</w:t>
            </w:r>
            <w:r w:rsidR="008B13FB">
              <w:rPr>
                <w:rFonts w:ascii="Consolas" w:eastAsia="微软雅黑" w:hAnsi="Consolas"/>
                <w:lang w:eastAsia="zh-CN"/>
              </w:rPr>
              <w:t>Date</w:t>
            </w:r>
          </w:p>
        </w:tc>
        <w:tc>
          <w:tcPr>
            <w:tcW w:w="1559" w:type="dxa"/>
          </w:tcPr>
          <w:p w14:paraId="46186926" w14:textId="77777777" w:rsidR="003800AB" w:rsidRDefault="008B13F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186AB66" w14:textId="77777777" w:rsidR="003800AB" w:rsidRDefault="008B13F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66A44AB" w14:textId="77777777" w:rsidR="003800AB" w:rsidRPr="005C47AD" w:rsidRDefault="003800AB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5D91B15" w14:textId="77777777" w:rsidR="003800AB" w:rsidRDefault="00B167EF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失</w:t>
            </w:r>
            <w:r>
              <w:rPr>
                <w:rFonts w:ascii="Consolas" w:eastAsia="微软雅黑" w:hAnsi="Consolas"/>
                <w:lang w:eastAsia="zh-CN"/>
              </w:rPr>
              <w:t>效</w:t>
            </w:r>
            <w:r w:rsidR="008B13FB">
              <w:rPr>
                <w:rFonts w:ascii="Consolas" w:eastAsia="微软雅黑" w:hAnsi="Consolas"/>
                <w:lang w:eastAsia="zh-CN"/>
              </w:rPr>
              <w:t>日期</w:t>
            </w:r>
          </w:p>
        </w:tc>
      </w:tr>
      <w:tr w:rsidR="00B45181" w:rsidRPr="00BF473F" w14:paraId="5E227B55" w14:textId="77777777" w:rsidTr="00464AFB">
        <w:trPr>
          <w:trHeight w:val="209"/>
        </w:trPr>
        <w:tc>
          <w:tcPr>
            <w:tcW w:w="2127" w:type="dxa"/>
          </w:tcPr>
          <w:p w14:paraId="4F820493" w14:textId="77777777" w:rsidR="00B45181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49F65E62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B8FAD6C" w14:textId="77777777" w:rsidR="00B45181" w:rsidRPr="005C47AD" w:rsidRDefault="008231E7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21FCB737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70D8E8C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B45181" w:rsidRPr="00BF473F" w14:paraId="6B44C8EB" w14:textId="77777777" w:rsidTr="00464AFB">
        <w:trPr>
          <w:trHeight w:val="209"/>
        </w:trPr>
        <w:tc>
          <w:tcPr>
            <w:tcW w:w="2127" w:type="dxa"/>
          </w:tcPr>
          <w:p w14:paraId="6BE24A10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63402E03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0322001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E0283F5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8D0D52" w14:textId="77777777" w:rsidR="00B45181" w:rsidRPr="005C47AD" w:rsidRDefault="00994FDB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B45181" w:rsidRPr="00BF473F" w14:paraId="18C3D2B8" w14:textId="77777777" w:rsidTr="00464AFB">
        <w:trPr>
          <w:trHeight w:val="209"/>
        </w:trPr>
        <w:tc>
          <w:tcPr>
            <w:tcW w:w="2127" w:type="dxa"/>
          </w:tcPr>
          <w:p w14:paraId="48DCE02C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5C90DB1D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C32CD4A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3FA5CFD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6CE05DD" w14:textId="77777777" w:rsidR="00B45181" w:rsidRPr="005C47AD" w:rsidRDefault="00994FDB" w:rsidP="00994FD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B45181" w:rsidRPr="00BF473F" w14:paraId="325BC024" w14:textId="77777777" w:rsidTr="00464AFB">
        <w:trPr>
          <w:trHeight w:val="209"/>
        </w:trPr>
        <w:tc>
          <w:tcPr>
            <w:tcW w:w="2127" w:type="dxa"/>
          </w:tcPr>
          <w:p w14:paraId="2B7791BF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251F0901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2A9432E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283110E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9321BA8" w14:textId="77777777" w:rsidR="00B45181" w:rsidRPr="005C47AD" w:rsidRDefault="00994FDB" w:rsidP="00994FD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B45181" w:rsidRPr="00BF473F" w14:paraId="17E96E3C" w14:textId="77777777" w:rsidTr="00464AFB">
        <w:trPr>
          <w:trHeight w:val="209"/>
        </w:trPr>
        <w:tc>
          <w:tcPr>
            <w:tcW w:w="2127" w:type="dxa"/>
          </w:tcPr>
          <w:p w14:paraId="04E70331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2D7227AC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F68C628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186A9BF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62AED96" w14:textId="77777777" w:rsidR="00B45181" w:rsidRPr="005C47AD" w:rsidRDefault="00994FDB" w:rsidP="00994FD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7136A5FF" w14:textId="77777777" w:rsidR="00B45181" w:rsidRDefault="00B45181" w:rsidP="00B45181"/>
    <w:p w14:paraId="588B1C4D" w14:textId="77777777" w:rsidR="00B45181" w:rsidRDefault="00B45181" w:rsidP="00B45181"/>
    <w:p w14:paraId="6BC988C4" w14:textId="77777777" w:rsidR="00B45181" w:rsidRDefault="00B45181" w:rsidP="00B45181"/>
    <w:p w14:paraId="2D90BC64" w14:textId="77777777" w:rsidR="00B45181" w:rsidRDefault="00B45181" w:rsidP="00B45181"/>
    <w:p w14:paraId="24982577" w14:textId="77777777" w:rsidR="00B45181" w:rsidRDefault="00B45181" w:rsidP="00B45181"/>
    <w:p w14:paraId="7BE21799" w14:textId="77777777" w:rsidR="00B45181" w:rsidRDefault="00B45181" w:rsidP="00B45181"/>
    <w:p w14:paraId="2BB052D4" w14:textId="77777777" w:rsidR="00B45181" w:rsidRDefault="00B45181" w:rsidP="00B45181"/>
    <w:p w14:paraId="26664770" w14:textId="77777777" w:rsidR="00B45181" w:rsidRPr="002462FB" w:rsidRDefault="00B45181" w:rsidP="00B45181">
      <w:pPr>
        <w:rPr>
          <w:strike/>
          <w:color w:val="D9D9D9"/>
        </w:rPr>
      </w:pPr>
    </w:p>
    <w:p w14:paraId="3CCF64E9" w14:textId="77777777" w:rsidR="00B45181" w:rsidRPr="002462FB" w:rsidRDefault="00B45181" w:rsidP="00B45181">
      <w:pPr>
        <w:pStyle w:val="Heading2"/>
        <w:ind w:left="0" w:firstLine="0"/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</w:pPr>
      <w:bookmarkStart w:id="31" w:name="_Toc466366563"/>
      <w:r w:rsidRPr="002462FB">
        <w:rPr>
          <w:rFonts w:ascii="Consolas" w:eastAsia="微软雅黑" w:hAnsi="Consolas" w:hint="eastAsia"/>
          <w:bCs/>
          <w:i w:val="0"/>
          <w:iCs/>
          <w:strike/>
          <w:color w:val="D9D9D9"/>
          <w:lang w:eastAsia="zh-HK"/>
        </w:rPr>
        <w:t>t</w:t>
      </w:r>
      <w:r w:rsidRPr="002462FB">
        <w:rPr>
          <w:rFonts w:ascii="Consolas" w:eastAsia="微软雅黑" w:hAnsi="Consolas"/>
          <w:bCs/>
          <w:i w:val="0"/>
          <w:iCs/>
          <w:strike/>
          <w:color w:val="D9D9D9"/>
          <w:lang w:val="en-US" w:eastAsia="zh-HK"/>
        </w:rPr>
        <w:t>bRewardRcd</w:t>
      </w:r>
      <w:bookmarkEnd w:id="31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B45181" w:rsidRPr="002462FB" w14:paraId="32C8D012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B5F1496" w14:textId="77777777" w:rsidR="00B45181" w:rsidRPr="002462FB" w:rsidRDefault="00B45181" w:rsidP="00464AF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A5A573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tbRewardRcd</w:t>
            </w:r>
          </w:p>
        </w:tc>
      </w:tr>
      <w:tr w:rsidR="00B45181" w:rsidRPr="002462FB" w14:paraId="1177D310" w14:textId="77777777" w:rsidTr="00464AFB">
        <w:trPr>
          <w:trHeight w:val="978"/>
        </w:trPr>
        <w:tc>
          <w:tcPr>
            <w:tcW w:w="2127" w:type="dxa"/>
            <w:shd w:val="clear" w:color="auto" w:fill="E6E6E6"/>
          </w:tcPr>
          <w:p w14:paraId="5CE30B38" w14:textId="77777777" w:rsidR="00B45181" w:rsidRPr="002462FB" w:rsidRDefault="00B45181" w:rsidP="00464AF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D324487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赠送记录表</w:t>
            </w:r>
          </w:p>
          <w:p w14:paraId="5C7BB912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</w:p>
        </w:tc>
      </w:tr>
      <w:tr w:rsidR="00B45181" w:rsidRPr="002462FB" w14:paraId="35E4BA59" w14:textId="77777777" w:rsidTr="00464AFB">
        <w:tc>
          <w:tcPr>
            <w:tcW w:w="2127" w:type="dxa"/>
            <w:shd w:val="clear" w:color="auto" w:fill="E6E6E6"/>
          </w:tcPr>
          <w:p w14:paraId="3CE8D964" w14:textId="77777777" w:rsidR="00B45181" w:rsidRPr="002462FB" w:rsidRDefault="00B45181" w:rsidP="00464AF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BE89D3B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InnoDB</w:t>
            </w:r>
          </w:p>
        </w:tc>
      </w:tr>
      <w:tr w:rsidR="00B45181" w:rsidRPr="002462FB" w14:paraId="6829DF2B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2CDC0F9" w14:textId="77777777" w:rsidR="00B45181" w:rsidRPr="002462FB" w:rsidRDefault="00B45181" w:rsidP="00464AF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70E5BA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</w:p>
        </w:tc>
      </w:tr>
      <w:tr w:rsidR="00B45181" w:rsidRPr="002462FB" w14:paraId="4FF4D93C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9636338" w14:textId="77777777" w:rsidR="00B45181" w:rsidRPr="002462FB" w:rsidRDefault="00B45181" w:rsidP="00464AF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E212B7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None</w:t>
            </w:r>
          </w:p>
        </w:tc>
      </w:tr>
      <w:tr w:rsidR="00B45181" w:rsidRPr="002462FB" w14:paraId="2D3D52A3" w14:textId="77777777" w:rsidTr="00464AFB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7F3EBC11" w14:textId="77777777" w:rsidR="00B45181" w:rsidRPr="002462FB" w:rsidRDefault="00B45181" w:rsidP="00464AF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4C1E03F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3CC4A555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5F077C8D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3D4222C9" w14:textId="77777777" w:rsidR="00B45181" w:rsidRPr="002462FB" w:rsidRDefault="00B45181" w:rsidP="00464AFB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Remarks</w:t>
            </w:r>
          </w:p>
        </w:tc>
      </w:tr>
      <w:tr w:rsidR="001C00AD" w:rsidRPr="002462FB" w14:paraId="48A726E3" w14:textId="77777777" w:rsidTr="00464AFB">
        <w:trPr>
          <w:trHeight w:val="387"/>
        </w:trPr>
        <w:tc>
          <w:tcPr>
            <w:tcW w:w="2127" w:type="dxa"/>
          </w:tcPr>
          <w:p w14:paraId="2497F3FC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7477C9EF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28AC94A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1158F247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1C5351D5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ID</w:t>
            </w:r>
          </w:p>
          <w:p w14:paraId="43770928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AUTO_INCREMENT</w:t>
            </w:r>
          </w:p>
        </w:tc>
      </w:tr>
      <w:tr w:rsidR="001C00AD" w:rsidRPr="002462FB" w14:paraId="11A86A24" w14:textId="77777777" w:rsidTr="001C00AD">
        <w:trPr>
          <w:trHeight w:val="255"/>
        </w:trPr>
        <w:tc>
          <w:tcPr>
            <w:tcW w:w="2127" w:type="dxa"/>
          </w:tcPr>
          <w:p w14:paraId="4F8BA6C2" w14:textId="77777777" w:rsidR="001C00AD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idxPhoneNumber</w:t>
            </w:r>
          </w:p>
        </w:tc>
        <w:tc>
          <w:tcPr>
            <w:tcW w:w="1559" w:type="dxa"/>
          </w:tcPr>
          <w:p w14:paraId="3B894794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850" w:type="dxa"/>
          </w:tcPr>
          <w:p w14:paraId="1C8BD036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3ABF5A1F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59F11B12" w14:textId="77777777" w:rsidR="001C00AD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手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机</w:t>
            </w:r>
            <w:r w:rsidR="001C00AD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号码</w:t>
            </w:r>
          </w:p>
        </w:tc>
      </w:tr>
      <w:tr w:rsidR="001C00AD" w:rsidRPr="002462FB" w14:paraId="1A260D0A" w14:textId="77777777" w:rsidTr="001C00AD">
        <w:trPr>
          <w:trHeight w:val="255"/>
        </w:trPr>
        <w:tc>
          <w:tcPr>
            <w:tcW w:w="2127" w:type="dxa"/>
          </w:tcPr>
          <w:p w14:paraId="04FCB070" w14:textId="77777777" w:rsidR="001C00AD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idxRewardId</w:t>
            </w:r>
          </w:p>
        </w:tc>
        <w:tc>
          <w:tcPr>
            <w:tcW w:w="1559" w:type="dxa"/>
          </w:tcPr>
          <w:p w14:paraId="6D09657E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850" w:type="dxa"/>
          </w:tcPr>
          <w:p w14:paraId="1C878471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15F0ABA9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4CF6263F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活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动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ID</w:t>
            </w:r>
          </w:p>
        </w:tc>
      </w:tr>
      <w:tr w:rsidR="001C00AD" w:rsidRPr="002462FB" w14:paraId="4AEE18CF" w14:textId="77777777" w:rsidTr="00464AFB">
        <w:trPr>
          <w:trHeight w:val="215"/>
        </w:trPr>
        <w:tc>
          <w:tcPr>
            <w:tcW w:w="2127" w:type="dxa"/>
          </w:tcPr>
          <w:p w14:paraId="40CEFD6B" w14:textId="77777777" w:rsidR="001C00AD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type</w:t>
            </w:r>
          </w:p>
        </w:tc>
        <w:tc>
          <w:tcPr>
            <w:tcW w:w="1559" w:type="dxa"/>
          </w:tcPr>
          <w:p w14:paraId="5FDCC1F8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850" w:type="dxa"/>
          </w:tcPr>
          <w:p w14:paraId="330A279A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279E16FD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76E4ABCB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赠送类型</w:t>
            </w:r>
          </w:p>
          <w:p w14:paraId="3D9F7A51" w14:textId="77777777" w:rsidR="00F32099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C: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通话分钟数</w:t>
            </w:r>
          </w:p>
          <w:p w14:paraId="2A243ABC" w14:textId="77777777" w:rsidR="00F32099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D: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上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网流量数</w:t>
            </w:r>
          </w:p>
        </w:tc>
      </w:tr>
      <w:tr w:rsidR="001C00AD" w:rsidRPr="002462FB" w14:paraId="3299950E" w14:textId="77777777" w:rsidTr="00464AFB">
        <w:trPr>
          <w:trHeight w:val="215"/>
        </w:trPr>
        <w:tc>
          <w:tcPr>
            <w:tcW w:w="2127" w:type="dxa"/>
          </w:tcPr>
          <w:p w14:paraId="2B3AA739" w14:textId="77777777" w:rsidR="001C00AD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Arial" w:hAnsi="Arial" w:hint="eastAsia"/>
                <w:strike/>
                <w:color w:val="D9D9D9"/>
                <w:lang w:eastAsia="zh-CN"/>
              </w:rPr>
              <w:t>amount</w:t>
            </w:r>
          </w:p>
        </w:tc>
        <w:tc>
          <w:tcPr>
            <w:tcW w:w="1559" w:type="dxa"/>
          </w:tcPr>
          <w:p w14:paraId="042E1060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850" w:type="dxa"/>
          </w:tcPr>
          <w:p w14:paraId="7636DE1B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31F3AA98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BE45B90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赠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送数量</w:t>
            </w:r>
          </w:p>
        </w:tc>
      </w:tr>
      <w:tr w:rsidR="00F32099" w:rsidRPr="002462FB" w14:paraId="49B15207" w14:textId="77777777" w:rsidTr="00464AFB">
        <w:trPr>
          <w:trHeight w:val="215"/>
        </w:trPr>
        <w:tc>
          <w:tcPr>
            <w:tcW w:w="2127" w:type="dxa"/>
          </w:tcPr>
          <w:p w14:paraId="48F809BC" w14:textId="77777777" w:rsidR="00F32099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effectDate</w:t>
            </w:r>
          </w:p>
        </w:tc>
        <w:tc>
          <w:tcPr>
            <w:tcW w:w="1559" w:type="dxa"/>
          </w:tcPr>
          <w:p w14:paraId="6E9A4E5B" w14:textId="77777777" w:rsidR="00F32099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0BCE9D4" w14:textId="77777777" w:rsidR="00F32099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5A632BBA" w14:textId="77777777" w:rsidR="00F32099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299163E0" w14:textId="77777777" w:rsidR="00F32099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生效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日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期</w:t>
            </w:r>
          </w:p>
        </w:tc>
      </w:tr>
      <w:tr w:rsidR="001C00AD" w:rsidRPr="002462FB" w14:paraId="7F032E40" w14:textId="77777777" w:rsidTr="00464AFB">
        <w:trPr>
          <w:trHeight w:val="215"/>
        </w:trPr>
        <w:tc>
          <w:tcPr>
            <w:tcW w:w="2127" w:type="dxa"/>
          </w:tcPr>
          <w:p w14:paraId="32A4C596" w14:textId="77777777" w:rsidR="001C00AD" w:rsidRPr="002462FB" w:rsidRDefault="0060209F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invalidDate</w:t>
            </w:r>
          </w:p>
        </w:tc>
        <w:tc>
          <w:tcPr>
            <w:tcW w:w="1559" w:type="dxa"/>
          </w:tcPr>
          <w:p w14:paraId="763CECAC" w14:textId="77777777" w:rsidR="001C00AD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A5072E1" w14:textId="77777777" w:rsidR="001C00AD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1B53E6E6" w14:textId="77777777" w:rsidR="001C00AD" w:rsidRPr="002462FB" w:rsidRDefault="001C00AD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7CCDD221" w14:textId="77777777" w:rsidR="001C00AD" w:rsidRPr="002462FB" w:rsidRDefault="00F32099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失</w:t>
            </w:r>
            <w:r w:rsidR="001C00AD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效日期</w:t>
            </w:r>
          </w:p>
        </w:tc>
      </w:tr>
      <w:tr w:rsidR="00994FDB" w:rsidRPr="002462FB" w14:paraId="677436BA" w14:textId="77777777" w:rsidTr="00464AFB">
        <w:trPr>
          <w:trHeight w:val="209"/>
        </w:trPr>
        <w:tc>
          <w:tcPr>
            <w:tcW w:w="2127" w:type="dxa"/>
          </w:tcPr>
          <w:p w14:paraId="38124D9A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3137ECA1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97DB49B" w14:textId="77777777" w:rsidR="00994FDB" w:rsidRPr="002462FB" w:rsidRDefault="0086535A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76866929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1D7D3558" w14:textId="77777777" w:rsidR="00994FDB" w:rsidRPr="002462FB" w:rsidRDefault="00994FD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备注</w:t>
            </w:r>
          </w:p>
        </w:tc>
      </w:tr>
      <w:tr w:rsidR="00994FDB" w:rsidRPr="002462FB" w14:paraId="3E14AD45" w14:textId="77777777" w:rsidTr="00464AFB">
        <w:trPr>
          <w:trHeight w:val="209"/>
        </w:trPr>
        <w:tc>
          <w:tcPr>
            <w:tcW w:w="2127" w:type="dxa"/>
          </w:tcPr>
          <w:p w14:paraId="70645B87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md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f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Tm</w:t>
            </w:r>
          </w:p>
        </w:tc>
        <w:tc>
          <w:tcPr>
            <w:tcW w:w="1559" w:type="dxa"/>
          </w:tcPr>
          <w:p w14:paraId="551841B4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E9D7361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196013AD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15DF999C" w14:textId="77777777" w:rsidR="00994FDB" w:rsidRPr="002462FB" w:rsidRDefault="00994FD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修改时间</w:t>
            </w:r>
          </w:p>
        </w:tc>
      </w:tr>
      <w:tr w:rsidR="00994FDB" w:rsidRPr="002462FB" w14:paraId="0DC01F58" w14:textId="77777777" w:rsidTr="00464AFB">
        <w:trPr>
          <w:trHeight w:val="209"/>
        </w:trPr>
        <w:tc>
          <w:tcPr>
            <w:tcW w:w="2127" w:type="dxa"/>
          </w:tcPr>
          <w:p w14:paraId="3A48015D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mdfBy</w:t>
            </w:r>
          </w:p>
        </w:tc>
        <w:tc>
          <w:tcPr>
            <w:tcW w:w="1559" w:type="dxa"/>
          </w:tcPr>
          <w:p w14:paraId="776929B1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1871747F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538EF617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2E83B4E9" w14:textId="77777777" w:rsidR="00994FDB" w:rsidRPr="002462FB" w:rsidRDefault="00994FD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修改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人</w:t>
            </w:r>
          </w:p>
        </w:tc>
      </w:tr>
      <w:tr w:rsidR="00994FDB" w:rsidRPr="002462FB" w14:paraId="55042983" w14:textId="77777777" w:rsidTr="00464AFB">
        <w:trPr>
          <w:trHeight w:val="209"/>
        </w:trPr>
        <w:tc>
          <w:tcPr>
            <w:tcW w:w="2127" w:type="dxa"/>
          </w:tcPr>
          <w:p w14:paraId="1E7F3E80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128D6B93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664AD49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6F589CEA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35889D37" w14:textId="77777777" w:rsidR="00994FDB" w:rsidRPr="002462FB" w:rsidRDefault="00994FD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创建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时间</w:t>
            </w:r>
          </w:p>
        </w:tc>
      </w:tr>
      <w:tr w:rsidR="00994FDB" w:rsidRPr="002462FB" w14:paraId="7E65EEAB" w14:textId="77777777" w:rsidTr="00464AFB">
        <w:trPr>
          <w:trHeight w:val="209"/>
        </w:trPr>
        <w:tc>
          <w:tcPr>
            <w:tcW w:w="2127" w:type="dxa"/>
          </w:tcPr>
          <w:p w14:paraId="1BB95AF6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30E35713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1C90473A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66092EF2" w14:textId="77777777" w:rsidR="00994FDB" w:rsidRPr="002462FB" w:rsidRDefault="00994FDB" w:rsidP="00464AF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095AE092" w14:textId="77777777" w:rsidR="00994FDB" w:rsidRPr="002462FB" w:rsidRDefault="00994FD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创建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人</w:t>
            </w:r>
          </w:p>
        </w:tc>
      </w:tr>
    </w:tbl>
    <w:p w14:paraId="278207B7" w14:textId="77777777" w:rsidR="00B45181" w:rsidRPr="002462FB" w:rsidRDefault="00B45181" w:rsidP="00B45181">
      <w:pPr>
        <w:rPr>
          <w:strike/>
          <w:color w:val="D9D9D9"/>
        </w:rPr>
      </w:pPr>
    </w:p>
    <w:p w14:paraId="426EB90B" w14:textId="77777777" w:rsidR="00B45181" w:rsidRPr="002462FB" w:rsidRDefault="00B45181" w:rsidP="00B45181">
      <w:pPr>
        <w:rPr>
          <w:strike/>
          <w:color w:val="D9D9D9"/>
        </w:rPr>
      </w:pPr>
    </w:p>
    <w:p w14:paraId="2CBDB25D" w14:textId="77777777" w:rsidR="00B45181" w:rsidRDefault="00B45181" w:rsidP="00B45181"/>
    <w:p w14:paraId="04706BB0" w14:textId="77777777" w:rsidR="00B45181" w:rsidRDefault="00B45181" w:rsidP="00B45181"/>
    <w:p w14:paraId="67DFE081" w14:textId="77777777" w:rsidR="00B45181" w:rsidRDefault="00B45181" w:rsidP="00B45181"/>
    <w:p w14:paraId="12B49D17" w14:textId="77777777" w:rsidR="00D81290" w:rsidRDefault="00D81290" w:rsidP="00B943E6"/>
    <w:p w14:paraId="35FB483C" w14:textId="77777777" w:rsidR="00A96CB1" w:rsidRDefault="00A96CB1" w:rsidP="00B943E6"/>
    <w:p w14:paraId="040EE737" w14:textId="77777777" w:rsidR="00A96CB1" w:rsidRDefault="00A96CB1" w:rsidP="00B943E6"/>
    <w:p w14:paraId="4AC8CC0C" w14:textId="77777777" w:rsidR="00A96CB1" w:rsidRDefault="00A96CB1" w:rsidP="00B943E6"/>
    <w:p w14:paraId="1448C280" w14:textId="77777777" w:rsidR="00A96CB1" w:rsidRDefault="00A96CB1" w:rsidP="00B943E6">
      <w:pPr>
        <w:rPr>
          <w:lang w:eastAsia="zh-CN"/>
        </w:rPr>
      </w:pPr>
    </w:p>
    <w:p w14:paraId="465A6FAF" w14:textId="77777777" w:rsidR="00D81290" w:rsidRDefault="00D81290" w:rsidP="00B943E6"/>
    <w:p w14:paraId="167B557B" w14:textId="77777777" w:rsidR="00D81290" w:rsidRDefault="00D81290" w:rsidP="00B943E6"/>
    <w:p w14:paraId="148B1F69" w14:textId="77777777" w:rsidR="00D81290" w:rsidRDefault="00D81290" w:rsidP="00B943E6"/>
    <w:p w14:paraId="3840BCD0" w14:textId="77777777" w:rsidR="00FB7F54" w:rsidRPr="004D3245" w:rsidRDefault="00FB7F54" w:rsidP="00FB7F54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32" w:name="_Toc466366564"/>
      <w:r w:rsidRPr="004D3245">
        <w:rPr>
          <w:rFonts w:ascii="Consolas" w:eastAsia="微软雅黑" w:hAnsi="Consolas" w:hint="eastAsia"/>
          <w:bCs/>
          <w:i w:val="0"/>
          <w:iCs/>
          <w:lang w:eastAsia="zh-HK"/>
        </w:rPr>
        <w:t>t</w:t>
      </w:r>
      <w:r w:rsidRPr="004D3245">
        <w:rPr>
          <w:rFonts w:ascii="Consolas" w:eastAsia="微软雅黑" w:hAnsi="Consolas"/>
          <w:bCs/>
          <w:i w:val="0"/>
          <w:iCs/>
          <w:lang w:val="en-US" w:eastAsia="zh-HK"/>
        </w:rPr>
        <w:t>b</w:t>
      </w:r>
      <w:r w:rsidR="00A96CB1" w:rsidRPr="004D3245">
        <w:rPr>
          <w:rFonts w:ascii="Consolas" w:eastAsia="微软雅黑" w:hAnsi="Consolas"/>
          <w:bCs/>
          <w:i w:val="0"/>
          <w:iCs/>
          <w:lang w:val="en-US" w:eastAsia="zh-HK"/>
        </w:rPr>
        <w:t>DailyRental</w:t>
      </w:r>
      <w:bookmarkEnd w:id="32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FB7F54" w:rsidRPr="00BF473F" w14:paraId="68948C48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6983DD9" w14:textId="77777777" w:rsidR="00FB7F54" w:rsidRPr="00C3424E" w:rsidRDefault="00FB7F54" w:rsidP="00464AF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896FD8" w14:textId="77777777" w:rsidR="00FB7F54" w:rsidRPr="005C47AD" w:rsidRDefault="00FB7F54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A96CB1">
              <w:rPr>
                <w:rFonts w:ascii="Consolas" w:eastAsia="微软雅黑" w:hAnsi="Consolas"/>
                <w:kern w:val="0"/>
                <w:sz w:val="20"/>
                <w:lang w:eastAsia="zh-CN"/>
              </w:rPr>
              <w:t>DailyRental</w:t>
            </w:r>
          </w:p>
        </w:tc>
      </w:tr>
      <w:tr w:rsidR="00FB7F54" w:rsidRPr="00BF473F" w14:paraId="1531C2FE" w14:textId="77777777" w:rsidTr="00464AFB">
        <w:trPr>
          <w:trHeight w:val="978"/>
        </w:trPr>
        <w:tc>
          <w:tcPr>
            <w:tcW w:w="2127" w:type="dxa"/>
            <w:shd w:val="clear" w:color="auto" w:fill="E6E6E6"/>
          </w:tcPr>
          <w:p w14:paraId="25D685B1" w14:textId="77777777" w:rsidR="00FB7F54" w:rsidRPr="00C3424E" w:rsidRDefault="00FB7F54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1D3A17B" w14:textId="77777777" w:rsidR="00FB7F54" w:rsidRDefault="004F48FC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ViFi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</w:t>
            </w:r>
            <w:r w:rsidR="00A96CB1">
              <w:rPr>
                <w:rFonts w:ascii="Consolas" w:eastAsia="微软雅黑" w:hAnsi="Consolas"/>
                <w:kern w:val="0"/>
                <w:sz w:val="20"/>
                <w:lang w:eastAsia="zh-CN"/>
              </w:rPr>
              <w:t>日租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表</w:t>
            </w:r>
          </w:p>
          <w:p w14:paraId="1EE6BEC8" w14:textId="77777777" w:rsidR="00FB7F54" w:rsidRPr="005C47AD" w:rsidRDefault="00FB7F54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FB7F54" w:rsidRPr="00BF473F" w14:paraId="6368C3E3" w14:textId="77777777" w:rsidTr="00464AFB">
        <w:tc>
          <w:tcPr>
            <w:tcW w:w="2127" w:type="dxa"/>
            <w:shd w:val="clear" w:color="auto" w:fill="E6E6E6"/>
          </w:tcPr>
          <w:p w14:paraId="311256ED" w14:textId="77777777" w:rsidR="00FB7F54" w:rsidRPr="00C3424E" w:rsidRDefault="00FB7F54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279D94F8" w14:textId="77777777" w:rsidR="00FB7F54" w:rsidRPr="005C47AD" w:rsidRDefault="00FB7F54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FB7F54" w:rsidRPr="00BF473F" w14:paraId="6F4FF051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52FB47B" w14:textId="77777777" w:rsidR="00FB7F54" w:rsidRPr="00C3424E" w:rsidRDefault="00FB7F54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2BA46E" w14:textId="77777777" w:rsidR="00FB7F54" w:rsidRPr="005C47AD" w:rsidRDefault="00FB7F54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FB7F54" w:rsidRPr="00BF473F" w14:paraId="604E161D" w14:textId="77777777" w:rsidTr="00464AF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8C343E4" w14:textId="77777777" w:rsidR="00FB7F54" w:rsidRPr="00C3424E" w:rsidRDefault="00FB7F54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6107465" w14:textId="77777777" w:rsidR="00FB7F54" w:rsidRPr="005C47AD" w:rsidRDefault="00A93185" w:rsidP="00464AF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93185">
              <w:rPr>
                <w:rFonts w:ascii="Consolas" w:eastAsia="微软雅黑" w:hAnsi="Consolas"/>
                <w:kern w:val="0"/>
                <w:sz w:val="20"/>
                <w:lang w:eastAsia="zh-CN"/>
              </w:rPr>
              <w:t>idxPhoneNumber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D17F12">
              <w:rPr>
                <w:rFonts w:eastAsia="宋体" w:hint="eastAsia"/>
                <w:lang w:eastAsia="zh-CN"/>
              </w:rPr>
              <w:t xml:space="preserve"> </w:t>
            </w:r>
            <w:r w:rsidRPr="00A93185">
              <w:rPr>
                <w:rFonts w:ascii="Consolas" w:eastAsia="微软雅黑" w:hAnsi="Consolas"/>
                <w:kern w:val="0"/>
                <w:sz w:val="20"/>
                <w:lang w:eastAsia="zh-CN"/>
              </w:rPr>
              <w:t>startDate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t xml:space="preserve"> </w:t>
            </w:r>
            <w:r w:rsidRPr="00A93185">
              <w:rPr>
                <w:rFonts w:ascii="Consolas" w:eastAsia="微软雅黑" w:hAnsi="Consolas"/>
                <w:kern w:val="0"/>
                <w:sz w:val="20"/>
                <w:lang w:eastAsia="zh-CN"/>
              </w:rPr>
              <w:t>endDate</w:t>
            </w:r>
          </w:p>
        </w:tc>
      </w:tr>
      <w:tr w:rsidR="00125449" w:rsidRPr="00BF473F" w14:paraId="00466010" w14:textId="77777777" w:rsidTr="00125449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2EB3450E" w14:textId="77777777" w:rsidR="00FB7F54" w:rsidRPr="00C3424E" w:rsidRDefault="00FB7F54" w:rsidP="00464AF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E6D00DB" w14:textId="77777777" w:rsidR="00FB7F54" w:rsidRPr="00C3424E" w:rsidRDefault="00FB7F54" w:rsidP="00464A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26C69213" w14:textId="77777777" w:rsidR="00FB7F54" w:rsidRPr="00C3424E" w:rsidRDefault="00FB7F54" w:rsidP="00464A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2ADEA571" w14:textId="77777777" w:rsidR="00FB7F54" w:rsidRPr="00C3424E" w:rsidRDefault="00FB7F54" w:rsidP="00464A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3A7D9EEB" w14:textId="77777777" w:rsidR="00FB7F54" w:rsidRPr="00C3424E" w:rsidRDefault="00FB7F54" w:rsidP="00464AF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FB7F54" w:rsidRPr="00BF473F" w14:paraId="4183BCB9" w14:textId="77777777" w:rsidTr="00125449">
        <w:trPr>
          <w:trHeight w:val="387"/>
        </w:trPr>
        <w:tc>
          <w:tcPr>
            <w:tcW w:w="2127" w:type="dxa"/>
          </w:tcPr>
          <w:p w14:paraId="26DFEC41" w14:textId="77777777" w:rsidR="00FB7F54" w:rsidRDefault="00FB7F54" w:rsidP="00A96CB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7777340E" w14:textId="77777777" w:rsidR="00FB7F54" w:rsidRPr="005C47AD" w:rsidRDefault="00FB7F54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314FF63" w14:textId="77777777" w:rsidR="00FB7F54" w:rsidRPr="005C47AD" w:rsidRDefault="00FB7F54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7964E02" w14:textId="77777777" w:rsidR="00FB7F54" w:rsidRPr="005C47AD" w:rsidRDefault="00FB7F54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3B82C8" w14:textId="77777777" w:rsidR="007964B8" w:rsidRDefault="007964B8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42152D9D" w14:textId="77777777" w:rsidR="00FB7F54" w:rsidRPr="00DF39B1" w:rsidRDefault="00FB7F54" w:rsidP="00464AFB">
            <w:pPr>
              <w:rPr>
                <w:rFonts w:ascii="Consolas" w:eastAsia="微软雅黑" w:hAnsi="Consolas"/>
                <w:lang w:eastAsia="zh-CN"/>
              </w:rPr>
            </w:pPr>
            <w:r w:rsidRPr="007964B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125449" w:rsidRPr="00BF473F" w14:paraId="60BD6F15" w14:textId="77777777" w:rsidTr="00125449">
        <w:trPr>
          <w:trHeight w:val="387"/>
        </w:trPr>
        <w:tc>
          <w:tcPr>
            <w:tcW w:w="2127" w:type="dxa"/>
          </w:tcPr>
          <w:p w14:paraId="75EBD321" w14:textId="77777777" w:rsidR="00FB7F54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730F9597" w14:textId="77777777" w:rsidR="00FB7F54" w:rsidRPr="005C47AD" w:rsidRDefault="004F48FC" w:rsidP="00B42D7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7EAC4C2" w14:textId="77777777" w:rsidR="00FB7F54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48B068A" w14:textId="77777777" w:rsidR="00FB7F54" w:rsidRPr="005C47AD" w:rsidRDefault="00FB7F54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486C196" w14:textId="77777777" w:rsidR="00FB7F54" w:rsidRPr="008B2597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4F48FC" w:rsidRPr="00BF473F" w14:paraId="17AF78B2" w14:textId="77777777" w:rsidTr="00125449">
        <w:trPr>
          <w:trHeight w:val="215"/>
        </w:trPr>
        <w:tc>
          <w:tcPr>
            <w:tcW w:w="2127" w:type="dxa"/>
          </w:tcPr>
          <w:p w14:paraId="5E5B5F6E" w14:textId="77777777" w:rsidR="004F48FC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idxPhoneNumber</w:t>
            </w:r>
          </w:p>
        </w:tc>
        <w:tc>
          <w:tcPr>
            <w:tcW w:w="1559" w:type="dxa"/>
          </w:tcPr>
          <w:p w14:paraId="7268E0E4" w14:textId="77777777" w:rsidR="004F48FC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C88742E" w14:textId="77777777" w:rsidR="004F48FC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9DDCB2C" w14:textId="77777777" w:rsidR="004F48FC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CC8353F" w14:textId="77777777" w:rsidR="004F48FC" w:rsidRPr="00D273D0" w:rsidRDefault="007964B8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手机号码</w:t>
            </w:r>
          </w:p>
        </w:tc>
      </w:tr>
      <w:tr w:rsidR="00125449" w:rsidRPr="00BF473F" w14:paraId="441E857A" w14:textId="77777777" w:rsidTr="00125449">
        <w:trPr>
          <w:trHeight w:val="215"/>
        </w:trPr>
        <w:tc>
          <w:tcPr>
            <w:tcW w:w="2127" w:type="dxa"/>
          </w:tcPr>
          <w:p w14:paraId="41B61117" w14:textId="77777777" w:rsidR="004F48FC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startDate</w:t>
            </w:r>
          </w:p>
        </w:tc>
        <w:tc>
          <w:tcPr>
            <w:tcW w:w="1559" w:type="dxa"/>
          </w:tcPr>
          <w:p w14:paraId="00BA83B0" w14:textId="77777777" w:rsidR="004F48FC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E5AB2BC" w14:textId="77777777" w:rsidR="004F48FC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88787D3" w14:textId="77777777" w:rsidR="004F48FC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2729178" w14:textId="77777777" w:rsidR="007964B8" w:rsidRDefault="007964B8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开始时间</w:t>
            </w:r>
          </w:p>
          <w:p w14:paraId="5043624A" w14:textId="77777777" w:rsidR="004F48FC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 w:rsidRPr="007964B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租期开始时间</w:t>
            </w:r>
          </w:p>
        </w:tc>
      </w:tr>
      <w:tr w:rsidR="00125449" w:rsidRPr="00BF473F" w14:paraId="54775CF7" w14:textId="77777777" w:rsidTr="00125449">
        <w:trPr>
          <w:trHeight w:val="215"/>
        </w:trPr>
        <w:tc>
          <w:tcPr>
            <w:tcW w:w="2127" w:type="dxa"/>
          </w:tcPr>
          <w:p w14:paraId="61F375EE" w14:textId="77777777" w:rsidR="004F48FC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endDate</w:t>
            </w:r>
          </w:p>
        </w:tc>
        <w:tc>
          <w:tcPr>
            <w:tcW w:w="1559" w:type="dxa"/>
          </w:tcPr>
          <w:p w14:paraId="540018C8" w14:textId="77777777" w:rsidR="004F48FC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2C38B06" w14:textId="77777777" w:rsidR="004F48FC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2B91AE7" w14:textId="77777777" w:rsidR="004F48FC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249F2D3" w14:textId="77777777" w:rsidR="007964B8" w:rsidRDefault="007964B8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结束时间</w:t>
            </w:r>
          </w:p>
          <w:p w14:paraId="79F5597F" w14:textId="77777777" w:rsidR="004F48FC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  <w:r w:rsidRPr="007964B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租期结束时间</w:t>
            </w:r>
          </w:p>
        </w:tc>
      </w:tr>
      <w:tr w:rsidR="00125449" w:rsidRPr="00BF473F" w14:paraId="5175EA72" w14:textId="77777777" w:rsidTr="00125449">
        <w:trPr>
          <w:trHeight w:val="215"/>
        </w:trPr>
        <w:tc>
          <w:tcPr>
            <w:tcW w:w="2127" w:type="dxa"/>
          </w:tcPr>
          <w:p w14:paraId="02364514" w14:textId="77777777" w:rsidR="004F48FC" w:rsidRDefault="0013634A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maxD</w:t>
            </w:r>
            <w:r w:rsidR="00125449">
              <w:rPr>
                <w:rFonts w:ascii="Consolas" w:eastAsia="微软雅黑" w:hAnsi="Consolas"/>
                <w:lang w:eastAsia="zh-CN"/>
              </w:rPr>
              <w:t>ata</w:t>
            </w:r>
          </w:p>
        </w:tc>
        <w:tc>
          <w:tcPr>
            <w:tcW w:w="1559" w:type="dxa"/>
          </w:tcPr>
          <w:p w14:paraId="7704BF78" w14:textId="77777777" w:rsidR="004F48FC" w:rsidRDefault="0012544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C324913" w14:textId="77777777" w:rsidR="004F48FC" w:rsidRDefault="0012544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02A064B" w14:textId="77777777" w:rsidR="004F48FC" w:rsidRPr="005C47AD" w:rsidRDefault="0012544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7401B0C" w14:textId="77777777" w:rsidR="00092DD9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最大</w:t>
            </w:r>
            <w:r>
              <w:rPr>
                <w:rFonts w:ascii="Consolas" w:eastAsia="微软雅黑" w:hAnsi="Consolas" w:hint="eastAsia"/>
                <w:lang w:eastAsia="zh-CN"/>
              </w:rPr>
              <w:t>流</w:t>
            </w:r>
            <w:r>
              <w:rPr>
                <w:rFonts w:ascii="Consolas" w:eastAsia="微软雅黑" w:hAnsi="Consolas"/>
                <w:lang w:eastAsia="zh-CN"/>
              </w:rPr>
              <w:t>量</w:t>
            </w:r>
          </w:p>
          <w:p w14:paraId="215A9738" w14:textId="77777777" w:rsidR="004F48FC" w:rsidRPr="00092DD9" w:rsidRDefault="00125449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092DD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</w:t>
            </w:r>
            <w:r w:rsidRPr="00092DD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多</w:t>
            </w:r>
            <w:r w:rsidRPr="00092DD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允许数据流量</w:t>
            </w:r>
          </w:p>
          <w:p w14:paraId="2B680AE0" w14:textId="77777777" w:rsidR="008A3057" w:rsidRDefault="008A3057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 KB)</w:t>
            </w:r>
          </w:p>
        </w:tc>
      </w:tr>
      <w:tr w:rsidR="004F48FC" w:rsidRPr="00BF473F" w14:paraId="3AB81A39" w14:textId="77777777" w:rsidTr="00125449">
        <w:trPr>
          <w:trHeight w:val="215"/>
        </w:trPr>
        <w:tc>
          <w:tcPr>
            <w:tcW w:w="2127" w:type="dxa"/>
          </w:tcPr>
          <w:p w14:paraId="33B004A9" w14:textId="77777777" w:rsidR="004F48FC" w:rsidRDefault="00FB79F7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rateLimit</w:t>
            </w:r>
          </w:p>
        </w:tc>
        <w:tc>
          <w:tcPr>
            <w:tcW w:w="1559" w:type="dxa"/>
          </w:tcPr>
          <w:p w14:paraId="02AF9ACB" w14:textId="77777777" w:rsidR="004F48FC" w:rsidRDefault="00FB79F7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5D21798" w14:textId="77777777" w:rsidR="004F48FC" w:rsidRDefault="00FB79F7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7DFDE64" w14:textId="77777777" w:rsidR="004F48FC" w:rsidRPr="005C47AD" w:rsidRDefault="00FB79F7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2636757" w14:textId="77777777" w:rsidR="00092DD9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限速</w:t>
            </w:r>
            <w:r>
              <w:rPr>
                <w:rFonts w:ascii="Consolas" w:eastAsia="微软雅黑" w:hAnsi="Consolas" w:hint="eastAsia"/>
                <w:lang w:eastAsia="zh-CN"/>
              </w:rPr>
              <w:t>阀</w:t>
            </w:r>
            <w:r>
              <w:rPr>
                <w:rFonts w:ascii="Consolas" w:eastAsia="微软雅黑" w:hAnsi="Consolas"/>
                <w:lang w:eastAsia="zh-CN"/>
              </w:rPr>
              <w:t>值</w:t>
            </w:r>
          </w:p>
          <w:p w14:paraId="2A80333F" w14:textId="77777777" w:rsidR="004F48FC" w:rsidRPr="00092DD9" w:rsidRDefault="00FB79F7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092DD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限速</w:t>
            </w:r>
            <w:r w:rsidR="00FB3E1A" w:rsidRPr="00092DD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流量值</w:t>
            </w:r>
          </w:p>
          <w:p w14:paraId="133ACC09" w14:textId="77777777" w:rsidR="00FB3E1A" w:rsidRDefault="00FB3E1A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 KB)</w:t>
            </w:r>
          </w:p>
          <w:p w14:paraId="51B22812" w14:textId="77777777" w:rsidR="00FB3E1A" w:rsidRDefault="00FB3E1A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表示不限速</w:t>
            </w:r>
          </w:p>
        </w:tc>
      </w:tr>
      <w:tr w:rsidR="004F48FC" w:rsidRPr="00BF473F" w14:paraId="119A7871" w14:textId="77777777" w:rsidTr="0013634A">
        <w:trPr>
          <w:trHeight w:val="604"/>
        </w:trPr>
        <w:tc>
          <w:tcPr>
            <w:tcW w:w="2127" w:type="dxa"/>
          </w:tcPr>
          <w:p w14:paraId="43D2D4D3" w14:textId="77777777" w:rsidR="004F48FC" w:rsidRDefault="0013634A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price</w:t>
            </w:r>
          </w:p>
        </w:tc>
        <w:tc>
          <w:tcPr>
            <w:tcW w:w="1559" w:type="dxa"/>
          </w:tcPr>
          <w:p w14:paraId="0A3B6D82" w14:textId="77777777" w:rsidR="004F48FC" w:rsidRDefault="0013634A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4E4D950" w14:textId="77777777" w:rsidR="004F48FC" w:rsidRDefault="0013634A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A7197AB" w14:textId="77777777" w:rsidR="004F48FC" w:rsidRPr="005C47AD" w:rsidRDefault="0013634A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2D47181" w14:textId="77777777" w:rsidR="004F48FC" w:rsidRDefault="0013634A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日租价格</w:t>
            </w:r>
          </w:p>
          <w:p w14:paraId="5B1361C4" w14:textId="77777777" w:rsidR="0013634A" w:rsidRDefault="0013634A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4F48FC" w:rsidRPr="00BF473F" w14:paraId="069E45C8" w14:textId="77777777" w:rsidTr="00125449">
        <w:trPr>
          <w:trHeight w:val="215"/>
        </w:trPr>
        <w:tc>
          <w:tcPr>
            <w:tcW w:w="2127" w:type="dxa"/>
          </w:tcPr>
          <w:p w14:paraId="6E0B5187" w14:textId="77777777" w:rsidR="004F48FC" w:rsidRDefault="00D04C14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area</w:t>
            </w:r>
            <w:r w:rsidR="00D46357">
              <w:rPr>
                <w:rFonts w:ascii="Consolas" w:eastAsia="微软雅黑" w:hAnsi="Consolas"/>
                <w:lang w:eastAsia="zh-CN"/>
              </w:rPr>
              <w:t>Code</w:t>
            </w:r>
            <w:r>
              <w:rPr>
                <w:rFonts w:ascii="Consolas" w:eastAsia="微软雅黑" w:hAnsi="Consolas"/>
                <w:lang w:eastAsia="zh-CN"/>
              </w:rPr>
              <w:t>s</w:t>
            </w:r>
          </w:p>
        </w:tc>
        <w:tc>
          <w:tcPr>
            <w:tcW w:w="1559" w:type="dxa"/>
          </w:tcPr>
          <w:p w14:paraId="43439703" w14:textId="7DB599D3" w:rsidR="004F48FC" w:rsidRDefault="00D46357" w:rsidP="008405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 w:rsidR="00840564" w:rsidRPr="00840564">
              <w:rPr>
                <w:rFonts w:ascii="Consolas" w:eastAsia="微软雅黑" w:hAnsi="Consolas"/>
                <w:highlight w:val="cyan"/>
                <w:lang w:eastAsia="zh-CN"/>
              </w:rPr>
              <w:t>512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13052862" w14:textId="77777777" w:rsidR="004F48FC" w:rsidRDefault="00D46357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7EAE65B" w14:textId="77777777" w:rsidR="004F48FC" w:rsidRPr="005C47AD" w:rsidRDefault="004F48FC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9941816" w14:textId="77777777" w:rsidR="00092DD9" w:rsidRPr="00EF2CC9" w:rsidRDefault="00092DD9" w:rsidP="00464AFB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EF2CC9">
              <w:rPr>
                <w:rFonts w:ascii="Consolas" w:eastAsia="微软雅黑" w:hAnsi="Consolas"/>
                <w:highlight w:val="cyan"/>
                <w:lang w:eastAsia="zh-CN"/>
              </w:rPr>
              <w:t>有效地区</w:t>
            </w:r>
          </w:p>
          <w:p w14:paraId="55D396E2" w14:textId="61058BD5" w:rsidR="00840564" w:rsidRPr="00EF2CC9" w:rsidRDefault="00D04C14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EF2CC9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允许使用</w:t>
            </w:r>
            <w:r w:rsidRPr="00EF2CC9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地</w:t>
            </w:r>
            <w:r w:rsidRPr="00EF2CC9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区</w:t>
            </w:r>
            <w:r w:rsidR="00840564" w:rsidRPr="00EF2CC9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编码</w:t>
            </w:r>
            <w:r w:rsidR="00840564" w:rsidRPr="00EF2CC9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(uuwifiAreaId)</w:t>
            </w:r>
          </w:p>
          <w:p w14:paraId="271FB638" w14:textId="662D4AE9" w:rsidR="00840564" w:rsidRPr="00840564" w:rsidRDefault="00D04C14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F2CC9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多个地区</w:t>
            </w:r>
            <w:r w:rsidRPr="00EF2CC9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时</w:t>
            </w:r>
            <w:r w:rsidRPr="00EF2CC9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使用逗号隔开，</w:t>
            </w:r>
            <w:r w:rsidR="00840564" w:rsidRPr="00EF2CC9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如</w:t>
            </w:r>
            <w:r w:rsidR="00840564" w:rsidRPr="00EF2CC9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:u.cn,u.hk</w:t>
            </w:r>
          </w:p>
        </w:tc>
      </w:tr>
      <w:tr w:rsidR="00B45181" w:rsidRPr="00BF473F" w14:paraId="7461B809" w14:textId="77777777" w:rsidTr="00125449">
        <w:trPr>
          <w:trHeight w:val="209"/>
        </w:trPr>
        <w:tc>
          <w:tcPr>
            <w:tcW w:w="2127" w:type="dxa"/>
          </w:tcPr>
          <w:p w14:paraId="00E7CF6B" w14:textId="77777777" w:rsidR="00B45181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todayUsage</w:t>
            </w:r>
          </w:p>
        </w:tc>
        <w:tc>
          <w:tcPr>
            <w:tcW w:w="1559" w:type="dxa"/>
          </w:tcPr>
          <w:p w14:paraId="580CF377" w14:textId="77777777" w:rsidR="00B45181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3E513E5" w14:textId="77777777" w:rsidR="00B45181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638FA35" w14:textId="77777777" w:rsidR="00B45181" w:rsidRPr="005C47AD" w:rsidRDefault="00B45181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2E377B4" w14:textId="4B4FA755" w:rsidR="00092DD9" w:rsidRDefault="00840564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今</w:t>
            </w:r>
            <w:r w:rsidR="00092DD9">
              <w:rPr>
                <w:rFonts w:ascii="Consolas" w:eastAsia="微软雅黑" w:hAnsi="Consolas" w:hint="eastAsia"/>
                <w:lang w:eastAsia="zh-CN"/>
              </w:rPr>
              <w:t>日流</w:t>
            </w:r>
            <w:r w:rsidR="00092DD9">
              <w:rPr>
                <w:rFonts w:ascii="Consolas" w:eastAsia="微软雅黑" w:hAnsi="Consolas"/>
                <w:lang w:eastAsia="zh-CN"/>
              </w:rPr>
              <w:t>量</w:t>
            </w:r>
          </w:p>
          <w:p w14:paraId="7B7413EC" w14:textId="77777777" w:rsidR="00B45181" w:rsidRPr="00092DD9" w:rsidRDefault="00B45181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092DD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今</w:t>
            </w:r>
            <w:r w:rsidRPr="00092DD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日</w:t>
            </w:r>
            <w:r w:rsidRPr="00092DD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已使用</w:t>
            </w:r>
            <w:r w:rsidRPr="00092DD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流</w:t>
            </w:r>
            <w:r w:rsidRPr="00092DD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量</w:t>
            </w:r>
          </w:p>
          <w:p w14:paraId="2F2D3547" w14:textId="77777777" w:rsidR="00B45181" w:rsidRPr="00B45181" w:rsidRDefault="00B45181" w:rsidP="00464AF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 KB)</w:t>
            </w:r>
          </w:p>
        </w:tc>
      </w:tr>
      <w:tr w:rsidR="00092DD9" w:rsidRPr="00BF473F" w14:paraId="548BE736" w14:textId="77777777" w:rsidTr="00125449">
        <w:trPr>
          <w:trHeight w:val="209"/>
        </w:trPr>
        <w:tc>
          <w:tcPr>
            <w:tcW w:w="2127" w:type="dxa"/>
          </w:tcPr>
          <w:p w14:paraId="63DE29E7" w14:textId="77777777" w:rsidR="00092DD9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5CFA6DD7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E54B2AA" w14:textId="77777777" w:rsidR="00092DD9" w:rsidRPr="005C47AD" w:rsidRDefault="007D433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6256EA43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B66099F" w14:textId="77777777" w:rsidR="00092DD9" w:rsidRPr="005C47AD" w:rsidRDefault="00092DD9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092DD9" w:rsidRPr="00BF473F" w14:paraId="504AC1CE" w14:textId="77777777" w:rsidTr="00125449">
        <w:trPr>
          <w:trHeight w:val="209"/>
        </w:trPr>
        <w:tc>
          <w:tcPr>
            <w:tcW w:w="2127" w:type="dxa"/>
          </w:tcPr>
          <w:p w14:paraId="1631E347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12E8DA69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A0FA9CB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5F17457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B08EBCB" w14:textId="77777777" w:rsidR="00092DD9" w:rsidRPr="005C47AD" w:rsidRDefault="00092DD9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092DD9" w:rsidRPr="00BF473F" w14:paraId="7CC7FA09" w14:textId="77777777" w:rsidTr="00125449">
        <w:trPr>
          <w:trHeight w:val="209"/>
        </w:trPr>
        <w:tc>
          <w:tcPr>
            <w:tcW w:w="2127" w:type="dxa"/>
          </w:tcPr>
          <w:p w14:paraId="5EF9EDCD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3524B5E1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C623B7F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F917145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9B340C1" w14:textId="77777777" w:rsidR="00092DD9" w:rsidRPr="005C47AD" w:rsidRDefault="00092DD9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092DD9" w:rsidRPr="00BF473F" w14:paraId="7CB35BE1" w14:textId="77777777" w:rsidTr="00125449">
        <w:trPr>
          <w:trHeight w:val="209"/>
        </w:trPr>
        <w:tc>
          <w:tcPr>
            <w:tcW w:w="2127" w:type="dxa"/>
          </w:tcPr>
          <w:p w14:paraId="1ED027E1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329698EA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67508FF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2E6FD1F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28969F9" w14:textId="77777777" w:rsidR="00092DD9" w:rsidRPr="005C47AD" w:rsidRDefault="00092DD9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092DD9" w:rsidRPr="00BF473F" w14:paraId="1F222F4D" w14:textId="77777777" w:rsidTr="00125449">
        <w:trPr>
          <w:trHeight w:val="209"/>
        </w:trPr>
        <w:tc>
          <w:tcPr>
            <w:tcW w:w="2127" w:type="dxa"/>
          </w:tcPr>
          <w:p w14:paraId="07D8D28F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24126954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15F89E3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939C984" w14:textId="77777777" w:rsidR="00092DD9" w:rsidRPr="005C47AD" w:rsidRDefault="00092DD9" w:rsidP="00464AF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8F4B721" w14:textId="77777777" w:rsidR="00092DD9" w:rsidRPr="005C47AD" w:rsidRDefault="00092DD9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7D7D6D4B" w14:textId="77777777" w:rsidR="00FB7F54" w:rsidRDefault="00FB7F54" w:rsidP="00FB7F54"/>
    <w:p w14:paraId="4FD6CBA8" w14:textId="77777777" w:rsidR="00FB7F54" w:rsidRDefault="00FB7F54" w:rsidP="00FB7F54"/>
    <w:p w14:paraId="7E4FDE25" w14:textId="77777777" w:rsidR="00FB7F54" w:rsidRDefault="00FB7F54" w:rsidP="00FB7F54"/>
    <w:p w14:paraId="590A23C8" w14:textId="77777777" w:rsidR="00FB7F54" w:rsidRDefault="00FB7F54" w:rsidP="00B943E6"/>
    <w:p w14:paraId="750B90AF" w14:textId="77777777" w:rsidR="00C33566" w:rsidRDefault="00C33566" w:rsidP="00C33566"/>
    <w:p w14:paraId="57BA9264" w14:textId="77777777" w:rsidR="00D273D0" w:rsidRDefault="00D273D0" w:rsidP="00C33566"/>
    <w:p w14:paraId="2B8EFA3E" w14:textId="77777777" w:rsidR="00D273D0" w:rsidRDefault="00D273D0" w:rsidP="00C33566"/>
    <w:p w14:paraId="2722F64A" w14:textId="77777777" w:rsidR="00D273D0" w:rsidRDefault="00D273D0" w:rsidP="00C33566"/>
    <w:p w14:paraId="034F3F97" w14:textId="77777777" w:rsidR="00D273D0" w:rsidRDefault="00D273D0" w:rsidP="00C33566"/>
    <w:p w14:paraId="12473B01" w14:textId="77777777" w:rsidR="00D273D0" w:rsidRDefault="00D273D0" w:rsidP="00C33566"/>
    <w:p w14:paraId="51AF6337" w14:textId="77777777" w:rsidR="00D273D0" w:rsidRDefault="00D273D0" w:rsidP="00C33566"/>
    <w:p w14:paraId="507E1B42" w14:textId="77777777" w:rsidR="00D273D0" w:rsidRDefault="00D273D0" w:rsidP="00C33566"/>
    <w:p w14:paraId="10E88A7F" w14:textId="77777777" w:rsidR="00D273D0" w:rsidRDefault="00D273D0" w:rsidP="00C33566"/>
    <w:p w14:paraId="4415E39B" w14:textId="77777777" w:rsidR="00D273D0" w:rsidRDefault="00D273D0" w:rsidP="00C33566"/>
    <w:p w14:paraId="16C9975D" w14:textId="77777777" w:rsidR="00D273D0" w:rsidRDefault="00D273D0" w:rsidP="00C33566"/>
    <w:p w14:paraId="4EC08D65" w14:textId="77777777" w:rsidR="00D273D0" w:rsidRPr="00FB5129" w:rsidRDefault="00D273D0" w:rsidP="00C33566">
      <w:pPr>
        <w:rPr>
          <w:strike/>
          <w:color w:val="D9D9D9"/>
        </w:rPr>
      </w:pPr>
    </w:p>
    <w:p w14:paraId="4BFD47E3" w14:textId="77777777" w:rsidR="00C33566" w:rsidRPr="00FB5129" w:rsidRDefault="00C33566" w:rsidP="00C33566">
      <w:pPr>
        <w:pStyle w:val="Heading2"/>
        <w:ind w:left="0" w:firstLine="0"/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</w:pPr>
      <w:bookmarkStart w:id="33" w:name="_Toc466366565"/>
      <w:r w:rsidRPr="00FB5129">
        <w:rPr>
          <w:rFonts w:ascii="Consolas" w:eastAsia="微软雅黑" w:hAnsi="Consolas" w:hint="eastAsia"/>
          <w:bCs/>
          <w:i w:val="0"/>
          <w:iCs/>
          <w:strike/>
          <w:color w:val="D9D9D9"/>
          <w:lang w:eastAsia="zh-HK"/>
        </w:rPr>
        <w:t>tb</w:t>
      </w:r>
      <w:r w:rsidRPr="00FB5129">
        <w:rPr>
          <w:rFonts w:ascii="Consolas" w:eastAsia="微软雅黑" w:hAnsi="Consolas"/>
          <w:bCs/>
          <w:i w:val="0"/>
          <w:iCs/>
          <w:strike/>
          <w:color w:val="D9D9D9"/>
          <w:lang w:val="en-US" w:eastAsia="zh-CN"/>
        </w:rPr>
        <w:t>Area</w:t>
      </w:r>
      <w:bookmarkEnd w:id="3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C33566" w:rsidRPr="00FB5129" w14:paraId="4B1248EF" w14:textId="77777777" w:rsidTr="00E84B48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EBBB465" w14:textId="77777777" w:rsidR="00C33566" w:rsidRPr="00FB5129" w:rsidRDefault="00C33566" w:rsidP="00A37063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20453DF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tbArea</w:t>
            </w:r>
          </w:p>
        </w:tc>
      </w:tr>
      <w:tr w:rsidR="00C33566" w:rsidRPr="00FB5129" w14:paraId="42A41B6C" w14:textId="77777777" w:rsidTr="00E84B48">
        <w:trPr>
          <w:trHeight w:val="978"/>
        </w:trPr>
        <w:tc>
          <w:tcPr>
            <w:tcW w:w="2127" w:type="dxa"/>
            <w:shd w:val="clear" w:color="auto" w:fill="E6E6E6"/>
          </w:tcPr>
          <w:p w14:paraId="1784D823" w14:textId="77777777" w:rsidR="00C33566" w:rsidRPr="00FB5129" w:rsidRDefault="00C33566" w:rsidP="00A37063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E646BFD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地区</w:t>
            </w:r>
            <w:r w:rsidR="00566C23"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列</w:t>
            </w: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表</w:t>
            </w:r>
          </w:p>
          <w:p w14:paraId="4D8FA85E" w14:textId="77777777" w:rsidR="00684B2E" w:rsidRPr="00FB5129" w:rsidRDefault="00684B2E" w:rsidP="00A37063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(*</w:t>
            </w: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为保持兼容，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kern w:val="0"/>
                <w:sz w:val="20"/>
                <w:lang w:eastAsia="zh-CN"/>
              </w:rPr>
              <w:t>这</w:t>
            </w: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张表暂时保留，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kern w:val="0"/>
                <w:sz w:val="20"/>
                <w:lang w:eastAsia="zh-CN"/>
              </w:rPr>
              <w:t>之</w:t>
            </w: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后将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kern w:val="0"/>
                <w:sz w:val="20"/>
                <w:lang w:eastAsia="zh-CN"/>
              </w:rPr>
              <w:t>被</w:t>
            </w:r>
            <w:r w:rsidR="00FE6FCA"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tbUUWiFiArea</w:t>
            </w: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表替代</w:t>
            </w: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)</w:t>
            </w:r>
          </w:p>
          <w:p w14:paraId="1B3B07BA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</w:p>
        </w:tc>
      </w:tr>
      <w:tr w:rsidR="00C33566" w:rsidRPr="00FB5129" w14:paraId="3B503ABD" w14:textId="77777777" w:rsidTr="00E84B48">
        <w:tc>
          <w:tcPr>
            <w:tcW w:w="2127" w:type="dxa"/>
            <w:shd w:val="clear" w:color="auto" w:fill="E6E6E6"/>
          </w:tcPr>
          <w:p w14:paraId="2CBCE88F" w14:textId="77777777" w:rsidR="00C33566" w:rsidRPr="00FB5129" w:rsidRDefault="00C33566" w:rsidP="00A37063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632861F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InnoDB</w:t>
            </w:r>
          </w:p>
        </w:tc>
      </w:tr>
      <w:tr w:rsidR="00C33566" w:rsidRPr="00FB5129" w14:paraId="5EA97203" w14:textId="77777777" w:rsidTr="00E84B48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FEA3895" w14:textId="77777777" w:rsidR="00C33566" w:rsidRPr="00FB5129" w:rsidRDefault="00C33566" w:rsidP="00A37063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897064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keyAreaCode</w:t>
            </w:r>
          </w:p>
        </w:tc>
      </w:tr>
      <w:tr w:rsidR="00C33566" w:rsidRPr="00FB5129" w14:paraId="428F2BE5" w14:textId="77777777" w:rsidTr="00E84B48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587B415" w14:textId="77777777" w:rsidR="00C33566" w:rsidRPr="00FB5129" w:rsidRDefault="00C33566" w:rsidP="00A37063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145F0C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</w:p>
        </w:tc>
      </w:tr>
      <w:tr w:rsidR="00C33566" w:rsidRPr="00FB5129" w14:paraId="57B183C9" w14:textId="77777777" w:rsidTr="00E84B48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0993D68C" w14:textId="77777777" w:rsidR="00C33566" w:rsidRPr="00FB5129" w:rsidRDefault="00C33566" w:rsidP="00A37063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79A70FC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AED28E5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746BF9F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4031F5DA" w14:textId="77777777" w:rsidR="00C33566" w:rsidRPr="00FB5129" w:rsidRDefault="00C33566" w:rsidP="00A37063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Remarks</w:t>
            </w:r>
          </w:p>
        </w:tc>
      </w:tr>
      <w:tr w:rsidR="00C33566" w:rsidRPr="00FB5129" w14:paraId="77303077" w14:textId="77777777" w:rsidTr="00E84B48">
        <w:trPr>
          <w:trHeight w:val="387"/>
        </w:trPr>
        <w:tc>
          <w:tcPr>
            <w:tcW w:w="2127" w:type="dxa"/>
          </w:tcPr>
          <w:p w14:paraId="50199CD2" w14:textId="77777777" w:rsidR="00A96315" w:rsidRPr="00FB5129" w:rsidRDefault="00C33566" w:rsidP="00C33566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keyAreaCode</w:t>
            </w:r>
          </w:p>
        </w:tc>
        <w:tc>
          <w:tcPr>
            <w:tcW w:w="1559" w:type="dxa"/>
          </w:tcPr>
          <w:p w14:paraId="01A20639" w14:textId="77777777" w:rsidR="00C33566" w:rsidRPr="00FB5129" w:rsidRDefault="00C33566" w:rsidP="00C33566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3FD57BB1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7BF71DF9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5245DB9B" w14:textId="77777777" w:rsidR="00D7763E" w:rsidRPr="00FB5129" w:rsidRDefault="00A96315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电信</w:t>
            </w:r>
            <w:r w:rsidR="00D7763E"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编码</w:t>
            </w:r>
          </w:p>
          <w:p w14:paraId="5D06B6C7" w14:textId="77777777" w:rsidR="00D7763E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国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家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/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地区电信代码</w:t>
            </w:r>
            <w:r w:rsidR="00D7763E"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，</w:t>
            </w:r>
          </w:p>
          <w:p w14:paraId="659ED897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如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中国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86</w:t>
            </w:r>
            <w:r w:rsidR="00D273D0"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，</w:t>
            </w:r>
            <w:r w:rsidR="00A96315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深圳</w:t>
            </w:r>
            <w:r w:rsidR="00A96315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86755,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香港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852</w:t>
            </w:r>
            <w:r w:rsidR="00D273D0"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，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美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国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001</w:t>
            </w:r>
            <w:r w:rsidR="00D273D0"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，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英国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44</w:t>
            </w:r>
          </w:p>
          <w:p w14:paraId="19E81311" w14:textId="77777777" w:rsidR="00A96315" w:rsidRPr="00FB5129" w:rsidRDefault="0092004E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0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表示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其它地区，需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做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特别处理</w:t>
            </w:r>
          </w:p>
        </w:tc>
      </w:tr>
      <w:tr w:rsidR="00C33566" w:rsidRPr="00FB5129" w14:paraId="7C2A26E6" w14:textId="77777777" w:rsidTr="00D7763E">
        <w:trPr>
          <w:trHeight w:val="647"/>
        </w:trPr>
        <w:tc>
          <w:tcPr>
            <w:tcW w:w="2127" w:type="dxa"/>
          </w:tcPr>
          <w:p w14:paraId="0EC03567" w14:textId="77777777" w:rsidR="00C33566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name</w:t>
            </w:r>
          </w:p>
        </w:tc>
        <w:tc>
          <w:tcPr>
            <w:tcW w:w="1559" w:type="dxa"/>
          </w:tcPr>
          <w:p w14:paraId="7ECD60BE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D273D0"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(64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850" w:type="dxa"/>
          </w:tcPr>
          <w:p w14:paraId="28055F4C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7125AD44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</w:p>
        </w:tc>
        <w:tc>
          <w:tcPr>
            <w:tcW w:w="4111" w:type="dxa"/>
          </w:tcPr>
          <w:p w14:paraId="4D74EE8E" w14:textId="77777777" w:rsidR="00D7763E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地区</w:t>
            </w:r>
          </w:p>
          <w:p w14:paraId="19F0AA4F" w14:textId="77777777" w:rsidR="00C33566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地区英文名称（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全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大写）</w:t>
            </w:r>
          </w:p>
          <w:p w14:paraId="40C261AE" w14:textId="77777777" w:rsidR="00D273D0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如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CHINA,HONGKONG</w:t>
            </w:r>
          </w:p>
        </w:tc>
      </w:tr>
      <w:tr w:rsidR="00D273D0" w:rsidRPr="00FB5129" w14:paraId="1CA4E593" w14:textId="77777777" w:rsidTr="00D7763E">
        <w:trPr>
          <w:trHeight w:val="913"/>
        </w:trPr>
        <w:tc>
          <w:tcPr>
            <w:tcW w:w="2127" w:type="dxa"/>
          </w:tcPr>
          <w:p w14:paraId="78234BD3" w14:textId="77777777" w:rsidR="00D273D0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localName</w:t>
            </w:r>
          </w:p>
        </w:tc>
        <w:tc>
          <w:tcPr>
            <w:tcW w:w="1559" w:type="dxa"/>
          </w:tcPr>
          <w:p w14:paraId="7D20CAAB" w14:textId="77777777" w:rsidR="00D273D0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E0C0D69" w14:textId="77777777" w:rsidR="00D273D0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5F6B68C2" w14:textId="77777777" w:rsidR="00D273D0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369EBECE" w14:textId="77777777" w:rsidR="00D7763E" w:rsidRPr="00FB5129" w:rsidRDefault="00D7763E" w:rsidP="00D7763E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名称</w:t>
            </w:r>
          </w:p>
          <w:p w14:paraId="030AC6FF" w14:textId="77777777" w:rsidR="00D273D0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地区本地语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种名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称</w:t>
            </w:r>
          </w:p>
          <w:p w14:paraId="4F80D62A" w14:textId="77777777" w:rsidR="00D273D0" w:rsidRPr="00FB5129" w:rsidRDefault="00D273D0" w:rsidP="00D273D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如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中文简体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中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国，中文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繁体台湾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，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日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文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日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本</w:t>
            </w:r>
          </w:p>
        </w:tc>
      </w:tr>
      <w:tr w:rsidR="00D7763E" w:rsidRPr="00FB5129" w14:paraId="6A7E5AAA" w14:textId="77777777" w:rsidTr="002268F8">
        <w:trPr>
          <w:trHeight w:val="215"/>
        </w:trPr>
        <w:tc>
          <w:tcPr>
            <w:tcW w:w="2127" w:type="dxa"/>
          </w:tcPr>
          <w:p w14:paraId="7D07FA7C" w14:textId="77777777" w:rsidR="00D7763E" w:rsidRPr="00FB5129" w:rsidRDefault="00D7763E" w:rsidP="002268F8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countryName</w:t>
            </w:r>
          </w:p>
        </w:tc>
        <w:tc>
          <w:tcPr>
            <w:tcW w:w="1559" w:type="dxa"/>
          </w:tcPr>
          <w:p w14:paraId="36216F31" w14:textId="77777777" w:rsidR="00D7763E" w:rsidRPr="00FB5129" w:rsidRDefault="00D7763E" w:rsidP="002268F8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3BB3864A" w14:textId="77777777" w:rsidR="00D7763E" w:rsidRPr="00FB5129" w:rsidRDefault="00D7763E" w:rsidP="002268F8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71339667" w14:textId="77777777" w:rsidR="00D7763E" w:rsidRPr="00FB5129" w:rsidRDefault="00D7763E" w:rsidP="002268F8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31DDF3B" w14:textId="77777777" w:rsidR="00D7763E" w:rsidRPr="00FB5129" w:rsidRDefault="00D7763E" w:rsidP="002268F8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国家</w:t>
            </w:r>
          </w:p>
          <w:p w14:paraId="0C09D758" w14:textId="77777777" w:rsidR="00D7763E" w:rsidRPr="00FB5129" w:rsidRDefault="00D7763E" w:rsidP="002268F8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行政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国家名称（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英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文，详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见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附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录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3)</w:t>
            </w:r>
          </w:p>
          <w:p w14:paraId="7096F693" w14:textId="77777777" w:rsidR="00D7763E" w:rsidRPr="00FB5129" w:rsidRDefault="00D7763E" w:rsidP="002268F8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如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中国，香港，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和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台湾都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属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于中国</w:t>
            </w:r>
          </w:p>
        </w:tc>
      </w:tr>
      <w:tr w:rsidR="00C33566" w:rsidRPr="00FB5129" w14:paraId="28D090BD" w14:textId="77777777" w:rsidTr="00E84B48">
        <w:trPr>
          <w:trHeight w:val="215"/>
        </w:trPr>
        <w:tc>
          <w:tcPr>
            <w:tcW w:w="2127" w:type="dxa"/>
          </w:tcPr>
          <w:p w14:paraId="0C690FF1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timeZone</w:t>
            </w:r>
          </w:p>
        </w:tc>
        <w:tc>
          <w:tcPr>
            <w:tcW w:w="1559" w:type="dxa"/>
          </w:tcPr>
          <w:p w14:paraId="35953E68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987FBEA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30D81B92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DA68887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时区</w:t>
            </w:r>
          </w:p>
        </w:tc>
      </w:tr>
      <w:tr w:rsidR="00C33566" w:rsidRPr="00FB5129" w14:paraId="718D28D1" w14:textId="77777777" w:rsidTr="00E84B48">
        <w:trPr>
          <w:trHeight w:val="215"/>
        </w:trPr>
        <w:tc>
          <w:tcPr>
            <w:tcW w:w="2127" w:type="dxa"/>
          </w:tcPr>
          <w:p w14:paraId="644D7980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language</w:t>
            </w:r>
          </w:p>
        </w:tc>
        <w:tc>
          <w:tcPr>
            <w:tcW w:w="1559" w:type="dxa"/>
          </w:tcPr>
          <w:p w14:paraId="0B3B1159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741541BF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6E8821FD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778CCC6F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语言</w:t>
            </w:r>
          </w:p>
          <w:p w14:paraId="6F8BC352" w14:textId="77777777" w:rsidR="00D7763E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中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文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zh_CN</w:t>
            </w:r>
          </w:p>
          <w:p w14:paraId="5FD10A83" w14:textId="77777777" w:rsidR="00D7763E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英文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 en_US</w:t>
            </w:r>
          </w:p>
        </w:tc>
      </w:tr>
      <w:tr w:rsidR="00E84B48" w:rsidRPr="00FB5129" w14:paraId="10A42236" w14:textId="77777777" w:rsidTr="00E84B48">
        <w:trPr>
          <w:trHeight w:val="215"/>
        </w:trPr>
        <w:tc>
          <w:tcPr>
            <w:tcW w:w="2127" w:type="dxa"/>
          </w:tcPr>
          <w:p w14:paraId="4F63C2FA" w14:textId="77777777" w:rsidR="00E84B48" w:rsidRPr="00FB5129" w:rsidRDefault="00E84B48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continent</w:t>
            </w:r>
          </w:p>
        </w:tc>
        <w:tc>
          <w:tcPr>
            <w:tcW w:w="1559" w:type="dxa"/>
          </w:tcPr>
          <w:p w14:paraId="413BBDC6" w14:textId="77777777" w:rsidR="00E84B48" w:rsidRPr="00FB5129" w:rsidRDefault="00E84B48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</w:t>
            </w:r>
            <w:r w:rsidR="001906A5"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2)</w:t>
            </w:r>
          </w:p>
        </w:tc>
        <w:tc>
          <w:tcPr>
            <w:tcW w:w="850" w:type="dxa"/>
          </w:tcPr>
          <w:p w14:paraId="2BEC1D50" w14:textId="77777777" w:rsidR="00E84B48" w:rsidRPr="00FB5129" w:rsidRDefault="00E84B48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1C2D4B60" w14:textId="77777777" w:rsidR="00E84B48" w:rsidRPr="00FB5129" w:rsidRDefault="00E84B48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10B15607" w14:textId="77777777" w:rsidR="00D7763E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洲</w:t>
            </w:r>
          </w:p>
          <w:p w14:paraId="7E3E0E33" w14:textId="77777777" w:rsidR="00E84B48" w:rsidRPr="00FB5129" w:rsidRDefault="00E84B48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国家所在洲</w:t>
            </w:r>
          </w:p>
          <w:p w14:paraId="2DB3BB8E" w14:textId="77777777" w:rsidR="001906A5" w:rsidRPr="00FB5129" w:rsidRDefault="001906A5" w:rsidP="001906A5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AS: Asia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亚洲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</w:p>
          <w:p w14:paraId="632F0855" w14:textId="77777777" w:rsidR="001906A5" w:rsidRPr="00FB5129" w:rsidRDefault="001906A5" w:rsidP="001906A5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EU: Europe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欧洲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</w:p>
          <w:p w14:paraId="1E5F853D" w14:textId="77777777" w:rsidR="001906A5" w:rsidRPr="00FB5129" w:rsidRDefault="001906A5" w:rsidP="001906A5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AF: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Africa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非洲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</w:p>
          <w:p w14:paraId="51873F43" w14:textId="77777777" w:rsidR="001906A5" w:rsidRPr="00FB5129" w:rsidRDefault="001906A5" w:rsidP="001906A5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NA: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North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America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北美洲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</w:p>
          <w:p w14:paraId="4C92DFD4" w14:textId="77777777" w:rsidR="001906A5" w:rsidRPr="00FB5129" w:rsidRDefault="001906A5" w:rsidP="001906A5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SA: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South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America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南美洲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</w:p>
          <w:p w14:paraId="39A1B6D6" w14:textId="77777777" w:rsidR="001906A5" w:rsidRPr="00FB5129" w:rsidRDefault="001906A5" w:rsidP="001906A5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OA: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Oceania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大洋洲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 xml:space="preserve"> </w:t>
            </w:r>
          </w:p>
          <w:p w14:paraId="0BEFFC06" w14:textId="77777777" w:rsidR="001906A5" w:rsidRPr="00FB5129" w:rsidRDefault="001906A5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AN: 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Antarctica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南极洲</w:t>
            </w:r>
          </w:p>
        </w:tc>
      </w:tr>
      <w:tr w:rsidR="00C33566" w:rsidRPr="00FB5129" w14:paraId="1E3509BA" w14:textId="77777777" w:rsidTr="00E84B48">
        <w:trPr>
          <w:trHeight w:val="215"/>
        </w:trPr>
        <w:tc>
          <w:tcPr>
            <w:tcW w:w="2127" w:type="dxa"/>
          </w:tcPr>
          <w:p w14:paraId="03C135A8" w14:textId="77777777" w:rsidR="00C33566" w:rsidRPr="00FB5129" w:rsidRDefault="00D273D0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d</w:t>
            </w:r>
            <w:r w:rsidR="00C33566"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omain</w:t>
            </w:r>
          </w:p>
        </w:tc>
        <w:tc>
          <w:tcPr>
            <w:tcW w:w="1559" w:type="dxa"/>
          </w:tcPr>
          <w:p w14:paraId="26341ED0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388ECE8E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5996F1E1" w14:textId="77777777" w:rsidR="00C33566" w:rsidRPr="00FB5129" w:rsidRDefault="00C3356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0ECA2BD8" w14:textId="77777777" w:rsidR="00D7763E" w:rsidRPr="00FB5129" w:rsidRDefault="00A96315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父</w:t>
            </w:r>
            <w:r w:rsidR="00D7763E"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域</w:t>
            </w:r>
          </w:p>
          <w:p w14:paraId="7D00AE8B" w14:textId="77777777" w:rsidR="00C33566" w:rsidRPr="00FB5129" w:rsidRDefault="00A96315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上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一级地区</w:t>
            </w:r>
            <w:r w:rsidR="00C33566"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域</w:t>
            </w:r>
          </w:p>
        </w:tc>
      </w:tr>
      <w:tr w:rsidR="00A37063" w:rsidRPr="00FB5129" w14:paraId="7DDCBB48" w14:textId="77777777" w:rsidTr="00E84B48">
        <w:trPr>
          <w:trHeight w:val="215"/>
        </w:trPr>
        <w:tc>
          <w:tcPr>
            <w:tcW w:w="2127" w:type="dxa"/>
          </w:tcPr>
          <w:p w14:paraId="73C2E887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currency</w:t>
            </w:r>
          </w:p>
        </w:tc>
        <w:tc>
          <w:tcPr>
            <w:tcW w:w="1559" w:type="dxa"/>
          </w:tcPr>
          <w:p w14:paraId="175F7995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44C80A64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4943802F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3D996D75" w14:textId="77777777" w:rsidR="00A37063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货币</w:t>
            </w:r>
          </w:p>
          <w:p w14:paraId="4208E7F0" w14:textId="77777777" w:rsidR="00D7763E" w:rsidRPr="00FB5129" w:rsidRDefault="00D7763E" w:rsidP="00D7763E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货币单位</w:t>
            </w:r>
          </w:p>
          <w:p w14:paraId="6AB6B222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如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CNY,HKD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，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USD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等</w:t>
            </w:r>
          </w:p>
        </w:tc>
      </w:tr>
      <w:tr w:rsidR="00A37063" w:rsidRPr="00FB5129" w14:paraId="298BB26C" w14:textId="77777777" w:rsidTr="00E84B48">
        <w:trPr>
          <w:trHeight w:val="215"/>
        </w:trPr>
        <w:tc>
          <w:tcPr>
            <w:tcW w:w="2127" w:type="dxa"/>
          </w:tcPr>
          <w:p w14:paraId="1809BFCE" w14:textId="77777777" w:rsidR="00A37063" w:rsidRPr="00FB5129" w:rsidRDefault="0092004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totalNumber</w:t>
            </w:r>
          </w:p>
        </w:tc>
        <w:tc>
          <w:tcPr>
            <w:tcW w:w="1559" w:type="dxa"/>
          </w:tcPr>
          <w:p w14:paraId="4910050C" w14:textId="77777777" w:rsidR="00A37063" w:rsidRPr="00FB5129" w:rsidRDefault="0092004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69E7494" w14:textId="77777777" w:rsidR="00A37063" w:rsidRPr="00FB5129" w:rsidRDefault="0092004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07EB15BB" w14:textId="77777777" w:rsidR="00A37063" w:rsidRPr="00FB5129" w:rsidRDefault="0092004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60AD50BE" w14:textId="77777777" w:rsidR="00D7763E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用户数</w:t>
            </w:r>
          </w:p>
          <w:p w14:paraId="73FF707F" w14:textId="77777777" w:rsidR="0092004E" w:rsidRPr="00FB5129" w:rsidRDefault="0092004E" w:rsidP="00D7763E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lastRenderedPageBreak/>
              <w:t>总人数（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非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实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时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数据）</w:t>
            </w:r>
          </w:p>
        </w:tc>
      </w:tr>
      <w:tr w:rsidR="00A37063" w:rsidRPr="00FB5129" w14:paraId="2D5B32B4" w14:textId="77777777" w:rsidTr="00E84B48">
        <w:trPr>
          <w:trHeight w:val="215"/>
        </w:trPr>
        <w:tc>
          <w:tcPr>
            <w:tcW w:w="2127" w:type="dxa"/>
          </w:tcPr>
          <w:p w14:paraId="6F489D7E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lastRenderedPageBreak/>
              <w:t>support</w:t>
            </w:r>
          </w:p>
        </w:tc>
        <w:tc>
          <w:tcPr>
            <w:tcW w:w="1559" w:type="dxa"/>
          </w:tcPr>
          <w:p w14:paraId="4FCED6D2" w14:textId="77777777" w:rsidR="00A37063" w:rsidRPr="00FB5129" w:rsidRDefault="0084525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4D140D6E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  <w:p w14:paraId="15541852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  <w:p w14:paraId="5635AFB8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  <w:p w14:paraId="64A30CF1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  <w:p w14:paraId="5E34775B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1DD3B6ED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5E1D65E8" w14:textId="77777777" w:rsidR="00D7763E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功能</w:t>
            </w:r>
          </w:p>
          <w:p w14:paraId="28DB5DE2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是否支持</w:t>
            </w:r>
            <w:r w:rsidR="0092004E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所有功能</w:t>
            </w:r>
          </w:p>
          <w:p w14:paraId="02AD7076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0: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不支持</w:t>
            </w:r>
          </w:p>
          <w:p w14:paraId="52C00BAC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1: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支持</w:t>
            </w:r>
            <w:r w:rsidR="00845256"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所</w:t>
            </w:r>
            <w:r w:rsidR="00845256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有功能</w:t>
            </w:r>
          </w:p>
          <w:p w14:paraId="2C8CB728" w14:textId="77777777" w:rsidR="00845256" w:rsidRPr="00FB5129" w:rsidRDefault="00845256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10: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不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支持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短信注册</w:t>
            </w:r>
          </w:p>
        </w:tc>
      </w:tr>
      <w:tr w:rsidR="00A37063" w:rsidRPr="00FB5129" w14:paraId="327F192E" w14:textId="77777777" w:rsidTr="00E84B48">
        <w:trPr>
          <w:trHeight w:val="209"/>
        </w:trPr>
        <w:tc>
          <w:tcPr>
            <w:tcW w:w="2127" w:type="dxa"/>
          </w:tcPr>
          <w:p w14:paraId="1EB4ED92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1E0ACD23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1F6C7C0D" w14:textId="77777777" w:rsidR="00A37063" w:rsidRPr="00FB5129" w:rsidRDefault="007D4339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1FDFCB60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789F4BE" w14:textId="77777777" w:rsidR="00A37063" w:rsidRPr="00FB5129" w:rsidRDefault="00A37063" w:rsidP="00D7763E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备注</w:t>
            </w:r>
            <w:r w:rsidR="00D7763E"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 xml:space="preserve"> </w:t>
            </w:r>
          </w:p>
        </w:tc>
      </w:tr>
      <w:tr w:rsidR="00A37063" w:rsidRPr="00FB5129" w14:paraId="547546C8" w14:textId="77777777" w:rsidTr="00E84B48">
        <w:trPr>
          <w:trHeight w:val="209"/>
        </w:trPr>
        <w:tc>
          <w:tcPr>
            <w:tcW w:w="2127" w:type="dxa"/>
          </w:tcPr>
          <w:p w14:paraId="50F5D2BA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md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f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Tm</w:t>
            </w:r>
          </w:p>
        </w:tc>
        <w:tc>
          <w:tcPr>
            <w:tcW w:w="1559" w:type="dxa"/>
          </w:tcPr>
          <w:p w14:paraId="01A1FB52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E3332C9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4D301320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485A8A37" w14:textId="77777777" w:rsidR="00A37063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修改时间</w:t>
            </w:r>
          </w:p>
        </w:tc>
      </w:tr>
      <w:tr w:rsidR="00A37063" w:rsidRPr="00FB5129" w14:paraId="27A6925E" w14:textId="77777777" w:rsidTr="00E84B48">
        <w:trPr>
          <w:trHeight w:val="209"/>
        </w:trPr>
        <w:tc>
          <w:tcPr>
            <w:tcW w:w="2127" w:type="dxa"/>
          </w:tcPr>
          <w:p w14:paraId="32294897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mdfBy</w:t>
            </w:r>
          </w:p>
        </w:tc>
        <w:tc>
          <w:tcPr>
            <w:tcW w:w="1559" w:type="dxa"/>
          </w:tcPr>
          <w:p w14:paraId="74D28BD7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4C4B9FC8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0C3D8C0F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3032CB1B" w14:textId="77777777" w:rsidR="00A37063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修改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人</w:t>
            </w:r>
          </w:p>
        </w:tc>
      </w:tr>
      <w:tr w:rsidR="00A37063" w:rsidRPr="00FB5129" w14:paraId="7356D6C4" w14:textId="77777777" w:rsidTr="00E84B48">
        <w:trPr>
          <w:trHeight w:val="209"/>
        </w:trPr>
        <w:tc>
          <w:tcPr>
            <w:tcW w:w="2127" w:type="dxa"/>
          </w:tcPr>
          <w:p w14:paraId="3C49E588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79F773E2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525B15F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32123E30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00E88584" w14:textId="77777777" w:rsidR="00A37063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创建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时间</w:t>
            </w:r>
          </w:p>
        </w:tc>
      </w:tr>
      <w:tr w:rsidR="00A37063" w:rsidRPr="00FB5129" w14:paraId="287D8321" w14:textId="77777777" w:rsidTr="00E84B48">
        <w:trPr>
          <w:trHeight w:val="209"/>
        </w:trPr>
        <w:tc>
          <w:tcPr>
            <w:tcW w:w="2127" w:type="dxa"/>
          </w:tcPr>
          <w:p w14:paraId="657A17C9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7EF65B2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561D11D0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34414296" w14:textId="77777777" w:rsidR="00A37063" w:rsidRPr="00FB5129" w:rsidRDefault="00A37063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46A44F28" w14:textId="77777777" w:rsidR="00A37063" w:rsidRPr="00FB5129" w:rsidRDefault="00D7763E" w:rsidP="00A37063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创建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人</w:t>
            </w:r>
          </w:p>
        </w:tc>
      </w:tr>
    </w:tbl>
    <w:p w14:paraId="721C5B68" w14:textId="77777777" w:rsidR="00C33566" w:rsidRPr="00FB5129" w:rsidRDefault="00C33566" w:rsidP="00C33566">
      <w:pPr>
        <w:rPr>
          <w:strike/>
          <w:color w:val="D9D9D9"/>
        </w:rPr>
      </w:pPr>
    </w:p>
    <w:p w14:paraId="44EB9D7E" w14:textId="77777777" w:rsidR="00C33566" w:rsidRPr="00FB5129" w:rsidRDefault="00C33566" w:rsidP="00C33566">
      <w:pPr>
        <w:rPr>
          <w:strike/>
          <w:color w:val="D9D9D9"/>
        </w:rPr>
      </w:pPr>
    </w:p>
    <w:p w14:paraId="1E05B63B" w14:textId="77777777" w:rsidR="00C33566" w:rsidRPr="00FB5129" w:rsidRDefault="00C33566" w:rsidP="00C33566">
      <w:pPr>
        <w:rPr>
          <w:strike/>
          <w:color w:val="D9D9D9"/>
        </w:rPr>
      </w:pPr>
    </w:p>
    <w:p w14:paraId="5C2CA589" w14:textId="77777777" w:rsidR="00C33566" w:rsidRDefault="00C33566" w:rsidP="00C33566"/>
    <w:p w14:paraId="37D76A23" w14:textId="77777777" w:rsidR="00C33566" w:rsidRDefault="00C33566" w:rsidP="00C33566"/>
    <w:p w14:paraId="5E0F93BC" w14:textId="77777777" w:rsidR="00684B2E" w:rsidRDefault="00684B2E" w:rsidP="00684B2E">
      <w:pPr>
        <w:rPr>
          <w:lang w:eastAsia="zh-CN"/>
        </w:rPr>
      </w:pPr>
    </w:p>
    <w:p w14:paraId="16A37707" w14:textId="77777777" w:rsidR="00684B2E" w:rsidRDefault="00684B2E" w:rsidP="00684B2E"/>
    <w:p w14:paraId="181A1852" w14:textId="77777777" w:rsidR="00684B2E" w:rsidRDefault="00684B2E" w:rsidP="00684B2E"/>
    <w:p w14:paraId="3C23ADEC" w14:textId="77777777" w:rsidR="00684B2E" w:rsidRDefault="00684B2E" w:rsidP="00684B2E"/>
    <w:p w14:paraId="3FD4100D" w14:textId="77777777" w:rsidR="00684B2E" w:rsidRDefault="00684B2E" w:rsidP="00684B2E"/>
    <w:p w14:paraId="457889FB" w14:textId="77777777" w:rsidR="00684B2E" w:rsidRPr="00566C23" w:rsidRDefault="00684B2E" w:rsidP="00684B2E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34" w:name="_Toc466366566"/>
      <w:r w:rsidRPr="00566C23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</w:t>
      </w:r>
      <w:r w:rsidR="00FE6FCA">
        <w:rPr>
          <w:rFonts w:ascii="Consolas" w:eastAsia="微软雅黑" w:hAnsi="Consolas"/>
          <w:bCs/>
          <w:i w:val="0"/>
          <w:iCs/>
          <w:highlight w:val="cyan"/>
          <w:lang w:eastAsia="zh-HK"/>
        </w:rPr>
        <w:t>UUWiFiArea</w:t>
      </w:r>
      <w:bookmarkEnd w:id="34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684B2E" w:rsidRPr="00BF473F" w14:paraId="049B1821" w14:textId="77777777" w:rsidTr="0001693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C52320F" w14:textId="77777777" w:rsidR="00684B2E" w:rsidRPr="00C3424E" w:rsidRDefault="00684B2E" w:rsidP="00016935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57350D" w14:textId="77777777" w:rsidR="00684B2E" w:rsidRPr="005C47AD" w:rsidRDefault="00684B2E" w:rsidP="00FE6FCA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FE6FCA">
              <w:rPr>
                <w:rFonts w:ascii="Consolas" w:eastAsia="微软雅黑" w:hAnsi="Consolas"/>
                <w:kern w:val="0"/>
                <w:sz w:val="20"/>
                <w:lang w:eastAsia="zh-CN"/>
              </w:rPr>
              <w:t>UUWiFiArea</w:t>
            </w:r>
          </w:p>
        </w:tc>
      </w:tr>
      <w:tr w:rsidR="00684B2E" w:rsidRPr="00BF473F" w14:paraId="65F5F049" w14:textId="77777777" w:rsidTr="00016935">
        <w:trPr>
          <w:trHeight w:val="978"/>
        </w:trPr>
        <w:tc>
          <w:tcPr>
            <w:tcW w:w="2127" w:type="dxa"/>
            <w:shd w:val="clear" w:color="auto" w:fill="E6E6E6"/>
          </w:tcPr>
          <w:p w14:paraId="4CF96CC0" w14:textId="77777777" w:rsidR="00684B2E" w:rsidRPr="00C3424E" w:rsidRDefault="00684B2E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7CDD586" w14:textId="77777777" w:rsidR="00684B2E" w:rsidRDefault="00684B2E" w:rsidP="0001693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地区列表</w:t>
            </w:r>
          </w:p>
          <w:p w14:paraId="4E852C01" w14:textId="77777777" w:rsidR="00684B2E" w:rsidRPr="005C47AD" w:rsidRDefault="00684B2E" w:rsidP="0001693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684B2E" w:rsidRPr="00BF473F" w14:paraId="4379F860" w14:textId="77777777" w:rsidTr="00016935">
        <w:tc>
          <w:tcPr>
            <w:tcW w:w="2127" w:type="dxa"/>
            <w:shd w:val="clear" w:color="auto" w:fill="E6E6E6"/>
          </w:tcPr>
          <w:p w14:paraId="27101D21" w14:textId="77777777" w:rsidR="00684B2E" w:rsidRPr="00C3424E" w:rsidRDefault="00684B2E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03A3116" w14:textId="77777777" w:rsidR="00684B2E" w:rsidRPr="005C47AD" w:rsidRDefault="00684B2E" w:rsidP="0001693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684B2E" w:rsidRPr="00BF473F" w14:paraId="02E390C5" w14:textId="77777777" w:rsidTr="0001693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93A5D7B" w14:textId="77777777" w:rsidR="00684B2E" w:rsidRPr="00C3424E" w:rsidRDefault="00684B2E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F211306" w14:textId="77777777" w:rsidR="00684B2E" w:rsidRPr="005C47AD" w:rsidRDefault="00684B2E" w:rsidP="00684B2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</w:t>
            </w:r>
            <w:r w:rsidR="00FE6FCA">
              <w:rPr>
                <w:rFonts w:ascii="Consolas" w:eastAsia="微软雅黑" w:hAnsi="Consolas"/>
                <w:kern w:val="0"/>
                <w:sz w:val="20"/>
                <w:lang w:eastAsia="zh-CN"/>
              </w:rPr>
              <w:t>Area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Id</w:t>
            </w:r>
          </w:p>
        </w:tc>
      </w:tr>
      <w:tr w:rsidR="00684B2E" w:rsidRPr="00BF473F" w14:paraId="50B1718E" w14:textId="77777777" w:rsidTr="0001693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F3582E5" w14:textId="77777777" w:rsidR="00684B2E" w:rsidRPr="00C3424E" w:rsidRDefault="00684B2E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EB8746" w14:textId="77777777" w:rsidR="00684B2E" w:rsidRPr="005C47AD" w:rsidRDefault="00684B2E" w:rsidP="0001693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684B2E" w:rsidRPr="00BF473F" w14:paraId="13C61367" w14:textId="77777777" w:rsidTr="00684B2E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425E286E" w14:textId="77777777" w:rsidR="00684B2E" w:rsidRPr="00C3424E" w:rsidRDefault="00684B2E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3141E79E" w14:textId="77777777" w:rsidR="00684B2E" w:rsidRPr="00C3424E" w:rsidRDefault="00684B2E" w:rsidP="0001693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85F6234" w14:textId="77777777" w:rsidR="00684B2E" w:rsidRPr="00C3424E" w:rsidRDefault="00684B2E" w:rsidP="0001693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E473B83" w14:textId="77777777" w:rsidR="00684B2E" w:rsidRPr="00C3424E" w:rsidRDefault="00684B2E" w:rsidP="0001693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5DC2C32A" w14:textId="77777777" w:rsidR="00684B2E" w:rsidRPr="00C3424E" w:rsidRDefault="00684B2E" w:rsidP="0001693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684B2E" w:rsidRPr="00BF473F" w14:paraId="57309EC6" w14:textId="77777777" w:rsidTr="00684B2E">
        <w:trPr>
          <w:trHeight w:val="387"/>
        </w:trPr>
        <w:tc>
          <w:tcPr>
            <w:tcW w:w="2127" w:type="dxa"/>
          </w:tcPr>
          <w:p w14:paraId="30E31489" w14:textId="77777777" w:rsidR="00684B2E" w:rsidRPr="00684B2E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keyArea</w:t>
            </w:r>
            <w:r w:rsidR="00684B2E" w:rsidRPr="00684B2E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12979581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C4F1F26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26AD1DD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701FC0E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地区域</w:t>
            </w:r>
          </w:p>
          <w:p w14:paraId="622F66B9" w14:textId="77777777" w:rsidR="00684B2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类似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域名的方式来组织地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区代码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。</w:t>
            </w:r>
          </w:p>
          <w:p w14:paraId="4F84A58B" w14:textId="77777777" w:rsidR="00684B2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1)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级代码为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</w:t>
            </w:r>
          </w:p>
          <w:p w14:paraId="2ECF9346" w14:textId="77777777" w:rsidR="00684B2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2)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洲或国家成员组织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洲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as,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欧盟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eu</w:t>
            </w:r>
          </w:p>
          <w:p w14:paraId="6C51ACBC" w14:textId="77777777" w:rsidR="00684B2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3)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/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地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区简称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以域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为准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如中国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cn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香港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hk</w:t>
            </w:r>
          </w:p>
          <w:p w14:paraId="145C8D01" w14:textId="77777777" w:rsidR="00684B2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4)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地区英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文名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称，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hunan</w:t>
            </w:r>
          </w:p>
          <w:p w14:paraId="3D9A17A3" w14:textId="77777777" w:rsidR="00684B2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5)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市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名称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shenzhen</w:t>
            </w:r>
          </w:p>
          <w:p w14:paraId="5B898B80" w14:textId="77777777" w:rsidR="00684B2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深圳的地区代码即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</w:p>
          <w:p w14:paraId="46B98BAF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u.as.cn.</w:t>
            </w:r>
            <w:r>
              <w:t xml:space="preserve"> </w:t>
            </w:r>
            <w:r w:rsidRPr="001B505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guangdong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.shenzhen</w:t>
            </w:r>
          </w:p>
        </w:tc>
      </w:tr>
      <w:tr w:rsidR="00684B2E" w:rsidRPr="00BF473F" w14:paraId="0175EFD0" w14:textId="77777777" w:rsidTr="00684B2E">
        <w:trPr>
          <w:trHeight w:val="215"/>
        </w:trPr>
        <w:tc>
          <w:tcPr>
            <w:tcW w:w="2127" w:type="dxa"/>
          </w:tcPr>
          <w:p w14:paraId="7F4808D6" w14:textId="77777777" w:rsidR="00684B2E" w:rsidRDefault="00FE6FCA" w:rsidP="00FE6FC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</w:t>
            </w:r>
            <w:r w:rsidR="00684B2E">
              <w:rPr>
                <w:rFonts w:ascii="Consolas" w:eastAsia="微软雅黑" w:hAnsi="Consolas"/>
                <w:lang w:eastAsia="zh-CN"/>
              </w:rPr>
              <w:t>C</w:t>
            </w:r>
            <w:r w:rsidR="00684B2E" w:rsidRPr="00A474B7">
              <w:rPr>
                <w:rFonts w:ascii="Consolas" w:eastAsia="微软雅黑" w:hAnsi="Consolas"/>
                <w:lang w:eastAsia="zh-CN"/>
              </w:rPr>
              <w:t>ontinent</w:t>
            </w:r>
          </w:p>
        </w:tc>
        <w:tc>
          <w:tcPr>
            <w:tcW w:w="1559" w:type="dxa"/>
          </w:tcPr>
          <w:p w14:paraId="09880410" w14:textId="77777777" w:rsidR="00684B2E" w:rsidRDefault="00684B2E" w:rsidP="00684B2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42109947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1D50CDE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55B4C7C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洲</w:t>
            </w:r>
          </w:p>
          <w:p w14:paraId="0A91EE7E" w14:textId="77777777" w:rsidR="00684B2E" w:rsidRPr="00D7763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国家所在洲</w:t>
            </w:r>
          </w:p>
          <w:p w14:paraId="1B770927" w14:textId="77777777" w:rsidR="00684B2E" w:rsidRPr="001906A5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AS: </w:t>
            </w:r>
            <w:r w:rsidRPr="001906A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Asia 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亚洲</w:t>
            </w:r>
            <w:r w:rsidRPr="001906A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40A6EB8B" w14:textId="77777777" w:rsidR="00684B2E" w:rsidRPr="001906A5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EU: </w:t>
            </w:r>
            <w:r w:rsidRPr="001906A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Europe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欧洲</w:t>
            </w:r>
            <w:r w:rsidRPr="001906A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5EA70D2F" w14:textId="77777777" w:rsidR="00684B2E" w:rsidRPr="001906A5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AF: 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Africa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非洲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49B1AE2C" w14:textId="77777777" w:rsidR="00684B2E" w:rsidRPr="001906A5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NA: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North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America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北美洲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4073AF9E" w14:textId="77777777" w:rsidR="00684B2E" w:rsidRPr="001906A5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SA: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South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America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南美洲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31250DE0" w14:textId="77777777" w:rsidR="00684B2E" w:rsidRPr="001906A5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OA: 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Oceania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大洋洲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75921D2B" w14:textId="77777777" w:rsidR="00684B2E" w:rsidRPr="001906A5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 xml:space="preserve">AN: 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Antarctica</w:t>
            </w:r>
            <w:r w:rsidRPr="001906A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南极洲</w:t>
            </w:r>
          </w:p>
        </w:tc>
      </w:tr>
      <w:tr w:rsidR="00684B2E" w:rsidRPr="00BF473F" w14:paraId="4F906CC0" w14:textId="77777777" w:rsidTr="00684B2E">
        <w:trPr>
          <w:trHeight w:val="387"/>
        </w:trPr>
        <w:tc>
          <w:tcPr>
            <w:tcW w:w="2127" w:type="dxa"/>
          </w:tcPr>
          <w:p w14:paraId="247DB556" w14:textId="77777777" w:rsidR="00684B2E" w:rsidRDefault="00FE6FCA" w:rsidP="00FE6FC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idx</w:t>
            </w:r>
            <w:r w:rsidR="00684B2E">
              <w:rPr>
                <w:rFonts w:ascii="Consolas" w:eastAsia="微软雅黑" w:hAnsi="Consolas"/>
                <w:lang w:eastAsia="zh-CN"/>
              </w:rPr>
              <w:t>Country</w:t>
            </w:r>
          </w:p>
        </w:tc>
        <w:tc>
          <w:tcPr>
            <w:tcW w:w="1559" w:type="dxa"/>
          </w:tcPr>
          <w:p w14:paraId="05A2759F" w14:textId="77777777" w:rsidR="00684B2E" w:rsidRDefault="00684B2E" w:rsidP="00684B2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486F76B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8CE8ADF" w14:textId="77777777" w:rsidR="00684B2E" w:rsidRPr="00D7763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</w:tc>
        <w:tc>
          <w:tcPr>
            <w:tcW w:w="4253" w:type="dxa"/>
          </w:tcPr>
          <w:p w14:paraId="76B23146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国家</w:t>
            </w:r>
          </w:p>
          <w:p w14:paraId="2D194756" w14:textId="77777777" w:rsidR="00FE6FCA" w:rsidRPr="00D7763E" w:rsidRDefault="00FE6FCA" w:rsidP="00FE6FCA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7763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行政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国家名称</w:t>
            </w:r>
          </w:p>
          <w:p w14:paraId="3DD2804A" w14:textId="77777777" w:rsidR="00FE6FCA" w:rsidRPr="00D7763E" w:rsidRDefault="00FE6FCA" w:rsidP="00FE6FCA">
            <w:pPr>
              <w:rPr>
                <w:rFonts w:ascii="Consolas" w:eastAsia="微软雅黑" w:hAnsi="Consolas"/>
                <w:lang w:eastAsia="zh-CN"/>
              </w:rPr>
            </w:pPr>
            <w:r w:rsidRPr="00D7763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中国，香港，</w:t>
            </w:r>
            <w:r w:rsidRPr="00D7763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和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台湾都</w:t>
            </w:r>
            <w:r w:rsidRPr="00D7763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属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于中国</w:t>
            </w:r>
          </w:p>
        </w:tc>
      </w:tr>
      <w:tr w:rsidR="00684B2E" w:rsidRPr="00BF473F" w14:paraId="4D559220" w14:textId="77777777" w:rsidTr="00684B2E">
        <w:trPr>
          <w:trHeight w:val="387"/>
        </w:trPr>
        <w:tc>
          <w:tcPr>
            <w:tcW w:w="2127" w:type="dxa"/>
          </w:tcPr>
          <w:p w14:paraId="72A8E1BB" w14:textId="77777777" w:rsidR="00684B2E" w:rsidRDefault="00FE6FCA" w:rsidP="00FE6FC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</w:t>
            </w:r>
            <w:r w:rsidR="00684B2E">
              <w:rPr>
                <w:rFonts w:ascii="Consolas" w:eastAsia="微软雅黑" w:hAnsi="Consolas"/>
                <w:lang w:eastAsia="zh-CN"/>
              </w:rPr>
              <w:t>Region</w:t>
            </w:r>
          </w:p>
        </w:tc>
        <w:tc>
          <w:tcPr>
            <w:tcW w:w="1559" w:type="dxa"/>
          </w:tcPr>
          <w:p w14:paraId="53E8B6EC" w14:textId="77777777" w:rsidR="00684B2E" w:rsidRDefault="00684B2E" w:rsidP="00684B2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1BE5C78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EEE2E2E" w14:textId="77777777" w:rsidR="00684B2E" w:rsidRPr="00D7763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</w:tc>
        <w:tc>
          <w:tcPr>
            <w:tcW w:w="4253" w:type="dxa"/>
          </w:tcPr>
          <w:p w14:paraId="326E523C" w14:textId="77777777" w:rsidR="00684B2E" w:rsidRPr="00D7763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地区</w:t>
            </w:r>
          </w:p>
        </w:tc>
      </w:tr>
      <w:tr w:rsidR="00684B2E" w:rsidRPr="00BF473F" w14:paraId="246BE131" w14:textId="77777777" w:rsidTr="00684B2E">
        <w:trPr>
          <w:trHeight w:val="387"/>
        </w:trPr>
        <w:tc>
          <w:tcPr>
            <w:tcW w:w="2127" w:type="dxa"/>
          </w:tcPr>
          <w:p w14:paraId="66D3B6A8" w14:textId="77777777" w:rsidR="00684B2E" w:rsidRDefault="00FE6FCA" w:rsidP="00FE6FC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</w:t>
            </w:r>
            <w:r w:rsidR="00684B2E">
              <w:rPr>
                <w:rFonts w:ascii="Consolas" w:eastAsia="微软雅黑" w:hAnsi="Consolas"/>
                <w:lang w:eastAsia="zh-CN"/>
              </w:rPr>
              <w:t>City</w:t>
            </w:r>
          </w:p>
        </w:tc>
        <w:tc>
          <w:tcPr>
            <w:tcW w:w="1559" w:type="dxa"/>
          </w:tcPr>
          <w:p w14:paraId="63132D7C" w14:textId="77777777" w:rsidR="00684B2E" w:rsidRDefault="00684B2E" w:rsidP="00684B2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1C4E1CF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917B464" w14:textId="77777777" w:rsidR="00684B2E" w:rsidRPr="00D7763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</w:tc>
        <w:tc>
          <w:tcPr>
            <w:tcW w:w="4253" w:type="dxa"/>
          </w:tcPr>
          <w:p w14:paraId="0D703347" w14:textId="77777777" w:rsidR="00684B2E" w:rsidRPr="00D7763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城</w:t>
            </w:r>
            <w:r>
              <w:rPr>
                <w:rFonts w:ascii="Consolas" w:eastAsia="微软雅黑" w:hAnsi="Consolas" w:hint="eastAsia"/>
                <w:lang w:eastAsia="zh-CN"/>
              </w:rPr>
              <w:t>市</w:t>
            </w:r>
          </w:p>
        </w:tc>
      </w:tr>
      <w:tr w:rsidR="00FE6FCA" w:rsidRPr="00BF473F" w14:paraId="16F5FAE9" w14:textId="77777777" w:rsidTr="00016935">
        <w:trPr>
          <w:trHeight w:val="215"/>
        </w:trPr>
        <w:tc>
          <w:tcPr>
            <w:tcW w:w="2127" w:type="dxa"/>
          </w:tcPr>
          <w:p w14:paraId="59AAE9B1" w14:textId="77777777" w:rsidR="00FE6FCA" w:rsidRPr="00D17F12" w:rsidRDefault="00FE6FCA" w:rsidP="00FE6FCA">
            <w:pPr>
              <w:rPr>
                <w:rFonts w:ascii="Consolas" w:eastAsia="微软雅黑" w:hAnsi="Consolas"/>
                <w:lang w:eastAsia="zh-CN"/>
              </w:rPr>
            </w:pPr>
            <w:r w:rsidRPr="00FE6FCA">
              <w:rPr>
                <w:rFonts w:ascii="Consolas" w:eastAsia="微软雅黑" w:hAnsi="Consolas"/>
                <w:lang w:eastAsia="zh-CN"/>
              </w:rPr>
              <w:t>idxCode</w:t>
            </w:r>
          </w:p>
        </w:tc>
        <w:tc>
          <w:tcPr>
            <w:tcW w:w="1559" w:type="dxa"/>
          </w:tcPr>
          <w:p w14:paraId="0CD423CA" w14:textId="77777777" w:rsidR="00FE6FCA" w:rsidRPr="005C47AD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416DB2DB" w14:textId="77777777" w:rsidR="00FE6FCA" w:rsidRPr="005C47AD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873576C" w14:textId="77777777" w:rsidR="00FE6FCA" w:rsidRPr="005C47AD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BED983B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电信编码</w:t>
            </w:r>
          </w:p>
          <w:p w14:paraId="14F61303" w14:textId="77777777" w:rsidR="00FE6FCA" w:rsidRDefault="00FE6FCA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</w:t>
            </w:r>
            <w:r w:rsidRPr="00D7763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家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/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地区电信代码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</w:p>
          <w:p w14:paraId="3F440C11" w14:textId="77777777" w:rsidR="00FE6FCA" w:rsidRDefault="00FE6FCA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中国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86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 w:rsidR="00CE4DE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香港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852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001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，英国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44</w:t>
            </w:r>
          </w:p>
          <w:p w14:paraId="308FC7EF" w14:textId="77777777" w:rsidR="00FE6FCA" w:rsidRPr="00D273D0" w:rsidRDefault="00FE6FCA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其它地区，需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特别处理</w:t>
            </w:r>
          </w:p>
        </w:tc>
      </w:tr>
      <w:tr w:rsidR="00FE6FCA" w:rsidRPr="00BF473F" w14:paraId="24D713D9" w14:textId="77777777" w:rsidTr="00FE6FCA">
        <w:trPr>
          <w:trHeight w:val="968"/>
        </w:trPr>
        <w:tc>
          <w:tcPr>
            <w:tcW w:w="2127" w:type="dxa"/>
          </w:tcPr>
          <w:p w14:paraId="75A78360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cos</w:t>
            </w:r>
          </w:p>
        </w:tc>
        <w:tc>
          <w:tcPr>
            <w:tcW w:w="1559" w:type="dxa"/>
          </w:tcPr>
          <w:p w14:paraId="3667E5B3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4AE3C630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  <w:p w14:paraId="1F370831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</w:p>
          <w:p w14:paraId="1D41F0BB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</w:p>
          <w:p w14:paraId="05BD00DE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</w:p>
          <w:p w14:paraId="3ED6EA56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134" w:type="dxa"/>
          </w:tcPr>
          <w:p w14:paraId="55E8CD17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1</w:t>
            </w:r>
          </w:p>
        </w:tc>
        <w:tc>
          <w:tcPr>
            <w:tcW w:w="4253" w:type="dxa"/>
          </w:tcPr>
          <w:p w14:paraId="5F10E21E" w14:textId="77777777" w:rsidR="00FE6FCA" w:rsidRDefault="00FE6FCA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服务级别</w:t>
            </w:r>
          </w:p>
          <w:p w14:paraId="25BF6EEB" w14:textId="77777777" w:rsidR="00FE6FCA" w:rsidRPr="00845256" w:rsidRDefault="00FE6FCA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 w:rsidRPr="0084525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未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通地区</w:t>
            </w:r>
          </w:p>
          <w:p w14:paraId="3C0EF4EE" w14:textId="77777777" w:rsidR="00FE6FCA" w:rsidRPr="00FE6FCA" w:rsidRDefault="00FE6FCA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Pr="0084525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开通所有功能</w:t>
            </w:r>
          </w:p>
        </w:tc>
      </w:tr>
      <w:tr w:rsidR="00684B2E" w:rsidRPr="00BF473F" w14:paraId="207A5D58" w14:textId="77777777" w:rsidTr="00684B2E">
        <w:trPr>
          <w:trHeight w:val="215"/>
        </w:trPr>
        <w:tc>
          <w:tcPr>
            <w:tcW w:w="2127" w:type="dxa"/>
          </w:tcPr>
          <w:p w14:paraId="6A2126F3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timeZone</w:t>
            </w:r>
          </w:p>
        </w:tc>
        <w:tc>
          <w:tcPr>
            <w:tcW w:w="1559" w:type="dxa"/>
          </w:tcPr>
          <w:p w14:paraId="14E01E2F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4F2A5BF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BCD84D4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66D76FB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时区</w:t>
            </w:r>
          </w:p>
        </w:tc>
      </w:tr>
      <w:tr w:rsidR="00684B2E" w:rsidRPr="00BF473F" w14:paraId="5A5E3A84" w14:textId="77777777" w:rsidTr="00684B2E">
        <w:trPr>
          <w:trHeight w:val="215"/>
        </w:trPr>
        <w:tc>
          <w:tcPr>
            <w:tcW w:w="2127" w:type="dxa"/>
          </w:tcPr>
          <w:p w14:paraId="115BAA80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language</w:t>
            </w:r>
          </w:p>
        </w:tc>
        <w:tc>
          <w:tcPr>
            <w:tcW w:w="1559" w:type="dxa"/>
          </w:tcPr>
          <w:p w14:paraId="04A8A674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55065B39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FE6848D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978162C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语言</w:t>
            </w:r>
          </w:p>
          <w:p w14:paraId="0EF7870E" w14:textId="77777777" w:rsidR="00684B2E" w:rsidRPr="00D7763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7763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文</w:t>
            </w:r>
            <w:r w:rsidRPr="00D7763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zh_CN</w:t>
            </w:r>
          </w:p>
          <w:p w14:paraId="4904DB4F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英文</w:t>
            </w: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en_US</w:t>
            </w:r>
          </w:p>
        </w:tc>
      </w:tr>
      <w:tr w:rsidR="00684B2E" w:rsidRPr="00BF473F" w14:paraId="46638B92" w14:textId="77777777" w:rsidTr="00684B2E">
        <w:trPr>
          <w:trHeight w:val="215"/>
        </w:trPr>
        <w:tc>
          <w:tcPr>
            <w:tcW w:w="2127" w:type="dxa"/>
          </w:tcPr>
          <w:p w14:paraId="6BF7CB78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currency</w:t>
            </w:r>
          </w:p>
        </w:tc>
        <w:tc>
          <w:tcPr>
            <w:tcW w:w="1559" w:type="dxa"/>
          </w:tcPr>
          <w:p w14:paraId="1C459B8E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356D4BDC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D041662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0DB70D0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货币</w:t>
            </w:r>
          </w:p>
          <w:p w14:paraId="5D83B2C7" w14:textId="77777777" w:rsidR="00684B2E" w:rsidRPr="00D7763E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货币单位</w:t>
            </w:r>
          </w:p>
          <w:p w14:paraId="206E669E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CNY,HKD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USD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等</w:t>
            </w:r>
          </w:p>
        </w:tc>
      </w:tr>
      <w:tr w:rsidR="00684B2E" w:rsidRPr="00BF473F" w14:paraId="6BC31B54" w14:textId="77777777" w:rsidTr="00684B2E">
        <w:trPr>
          <w:trHeight w:val="215"/>
        </w:trPr>
        <w:tc>
          <w:tcPr>
            <w:tcW w:w="2127" w:type="dxa"/>
          </w:tcPr>
          <w:p w14:paraId="73EE4783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totalNumber</w:t>
            </w:r>
          </w:p>
        </w:tc>
        <w:tc>
          <w:tcPr>
            <w:tcW w:w="1559" w:type="dxa"/>
          </w:tcPr>
          <w:p w14:paraId="173A66E0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68963A3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FC029E6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1A14338D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用户数</w:t>
            </w:r>
          </w:p>
          <w:p w14:paraId="140A5748" w14:textId="77777777" w:rsidR="00684B2E" w:rsidRPr="00EE482C" w:rsidRDefault="00684B2E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7763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总人数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非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实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数据）</w:t>
            </w:r>
          </w:p>
        </w:tc>
      </w:tr>
      <w:tr w:rsidR="00CE4DEB" w:rsidRPr="00BF473F" w14:paraId="763AC45D" w14:textId="77777777" w:rsidTr="00684B2E">
        <w:trPr>
          <w:trHeight w:val="209"/>
        </w:trPr>
        <w:tc>
          <w:tcPr>
            <w:tcW w:w="2127" w:type="dxa"/>
          </w:tcPr>
          <w:p w14:paraId="36FC4BDE" w14:textId="77777777" w:rsidR="00CE4DEB" w:rsidRDefault="00CE4DEB" w:rsidP="00CE4DEB">
            <w:pPr>
              <w:rPr>
                <w:rFonts w:ascii="Consolas" w:eastAsia="微软雅黑" w:hAnsi="Consolas"/>
                <w:lang w:eastAsia="zh-CN"/>
              </w:rPr>
            </w:pPr>
            <w:r w:rsidRPr="00CE4DEB">
              <w:rPr>
                <w:rFonts w:ascii="Consolas" w:eastAsia="微软雅黑" w:hAnsi="Consolas"/>
                <w:highlight w:val="cyan"/>
                <w:lang w:eastAsia="zh-CN"/>
              </w:rPr>
              <w:t>idxMCC</w:t>
            </w:r>
          </w:p>
        </w:tc>
        <w:tc>
          <w:tcPr>
            <w:tcW w:w="1559" w:type="dxa"/>
          </w:tcPr>
          <w:p w14:paraId="07F76249" w14:textId="77777777" w:rsidR="00CE4DEB" w:rsidRDefault="00CE4DEB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8824DCE" w14:textId="77777777" w:rsidR="00CE4DEB" w:rsidRDefault="00CE4DEB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9EFB605" w14:textId="77777777" w:rsidR="00CE4DEB" w:rsidRPr="005C47AD" w:rsidRDefault="00CE4DEB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7C26C404" w14:textId="77777777" w:rsidR="00CE4DEB" w:rsidRDefault="00CE4DEB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MCC</w:t>
            </w:r>
          </w:p>
        </w:tc>
      </w:tr>
      <w:tr w:rsidR="00684B2E" w:rsidRPr="00BF473F" w14:paraId="67EBA4C6" w14:textId="77777777" w:rsidTr="00684B2E">
        <w:trPr>
          <w:trHeight w:val="209"/>
        </w:trPr>
        <w:tc>
          <w:tcPr>
            <w:tcW w:w="2127" w:type="dxa"/>
          </w:tcPr>
          <w:p w14:paraId="478C07D0" w14:textId="77777777" w:rsidR="00684B2E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6214A348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CC8F080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53BF3531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96878B5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  <w:r w:rsidRPr="005C47AD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684B2E" w:rsidRPr="00BF473F" w14:paraId="10D7E7A2" w14:textId="77777777" w:rsidTr="00684B2E">
        <w:trPr>
          <w:trHeight w:val="209"/>
        </w:trPr>
        <w:tc>
          <w:tcPr>
            <w:tcW w:w="2127" w:type="dxa"/>
          </w:tcPr>
          <w:p w14:paraId="561D24C8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3718F93A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41E077A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F11B242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4F046C7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684B2E" w:rsidRPr="00BF473F" w14:paraId="61C1011D" w14:textId="77777777" w:rsidTr="00684B2E">
        <w:trPr>
          <w:trHeight w:val="209"/>
        </w:trPr>
        <w:tc>
          <w:tcPr>
            <w:tcW w:w="2127" w:type="dxa"/>
          </w:tcPr>
          <w:p w14:paraId="45DDF330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EC76142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1EB2599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50E4BE7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082B75B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684B2E" w:rsidRPr="00BF473F" w14:paraId="359F6069" w14:textId="77777777" w:rsidTr="00684B2E">
        <w:trPr>
          <w:trHeight w:val="209"/>
        </w:trPr>
        <w:tc>
          <w:tcPr>
            <w:tcW w:w="2127" w:type="dxa"/>
          </w:tcPr>
          <w:p w14:paraId="44549478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7BD09EC0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D671FD1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83C5657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DC91109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684B2E" w:rsidRPr="00BF473F" w14:paraId="115C0B79" w14:textId="77777777" w:rsidTr="00684B2E">
        <w:trPr>
          <w:trHeight w:val="209"/>
        </w:trPr>
        <w:tc>
          <w:tcPr>
            <w:tcW w:w="2127" w:type="dxa"/>
          </w:tcPr>
          <w:p w14:paraId="3E426354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3E9566D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9A53CF4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3206708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D1D8AA1" w14:textId="77777777" w:rsidR="00684B2E" w:rsidRPr="005C47AD" w:rsidRDefault="00684B2E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1330D14A" w14:textId="77777777" w:rsidR="00684B2E" w:rsidRDefault="00684B2E" w:rsidP="00684B2E"/>
    <w:p w14:paraId="52D9BD6D" w14:textId="77777777" w:rsidR="00684B2E" w:rsidRDefault="00684B2E" w:rsidP="00684B2E"/>
    <w:p w14:paraId="0644EB9F" w14:textId="77777777" w:rsidR="00C33566" w:rsidRDefault="00C33566" w:rsidP="00C33566">
      <w:pPr>
        <w:rPr>
          <w:lang w:eastAsia="zh-CN"/>
        </w:rPr>
      </w:pPr>
    </w:p>
    <w:p w14:paraId="1D0FF141" w14:textId="77777777" w:rsidR="00C33566" w:rsidRDefault="00C33566" w:rsidP="00B943E6"/>
    <w:p w14:paraId="07A710D3" w14:textId="77777777" w:rsidR="00792F05" w:rsidRDefault="00792F05" w:rsidP="00B943E6"/>
    <w:p w14:paraId="2F3D29B2" w14:textId="77777777" w:rsidR="00EB28D1" w:rsidRDefault="00EB28D1" w:rsidP="000027D0"/>
    <w:p w14:paraId="58757099" w14:textId="77777777" w:rsidR="00EB28D1" w:rsidRDefault="00EB28D1" w:rsidP="000027D0"/>
    <w:p w14:paraId="2C6D7CBE" w14:textId="77777777" w:rsidR="00EB28D1" w:rsidRDefault="00EB28D1" w:rsidP="000027D0"/>
    <w:p w14:paraId="7F5752B8" w14:textId="77777777" w:rsidR="000027D0" w:rsidRDefault="000027D0" w:rsidP="000027D0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35" w:name="_Toc466366567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VPX</w:t>
      </w:r>
      <w:bookmarkEnd w:id="35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1578EA" w:rsidRPr="00BF473F" w14:paraId="0ADAFD12" w14:textId="77777777" w:rsidTr="0083284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40D6AE8" w14:textId="77777777" w:rsidR="001578EA" w:rsidRPr="00C3424E" w:rsidRDefault="001578EA" w:rsidP="0083284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CB2F1C" w14:textId="77777777" w:rsidR="001578EA" w:rsidRPr="005C47AD" w:rsidRDefault="001578EA" w:rsidP="0083284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tbVPX</w:t>
            </w:r>
          </w:p>
        </w:tc>
      </w:tr>
      <w:tr w:rsidR="001578EA" w:rsidRPr="00BF473F" w14:paraId="1A1E42CF" w14:textId="77777777" w:rsidTr="00832849">
        <w:trPr>
          <w:trHeight w:val="978"/>
        </w:trPr>
        <w:tc>
          <w:tcPr>
            <w:tcW w:w="2127" w:type="dxa"/>
            <w:shd w:val="clear" w:color="auto" w:fill="E6E6E6"/>
          </w:tcPr>
          <w:p w14:paraId="0E2B625A" w14:textId="77777777" w:rsidR="001578EA" w:rsidRPr="00C3424E" w:rsidRDefault="001578EA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168BCC3" w14:textId="77777777" w:rsidR="001578EA" w:rsidRPr="005C47AD" w:rsidRDefault="001578EA" w:rsidP="0083284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VPX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服务器列表</w:t>
            </w:r>
          </w:p>
        </w:tc>
      </w:tr>
      <w:tr w:rsidR="001578EA" w:rsidRPr="00BF473F" w14:paraId="79427991" w14:textId="77777777" w:rsidTr="00832849">
        <w:tc>
          <w:tcPr>
            <w:tcW w:w="2127" w:type="dxa"/>
            <w:shd w:val="clear" w:color="auto" w:fill="E6E6E6"/>
          </w:tcPr>
          <w:p w14:paraId="15F5BAFF" w14:textId="77777777" w:rsidR="001578EA" w:rsidRPr="00C3424E" w:rsidRDefault="001578EA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F137A2B" w14:textId="77777777" w:rsidR="001578EA" w:rsidRPr="005C47AD" w:rsidRDefault="001578EA" w:rsidP="0083284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1578EA" w:rsidRPr="00BF473F" w14:paraId="63F94DA6" w14:textId="77777777" w:rsidTr="0083284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63EA77D" w14:textId="77777777" w:rsidR="001578EA" w:rsidRPr="00C3424E" w:rsidRDefault="001578EA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CAC2AF9" w14:textId="77777777" w:rsidR="001578EA" w:rsidRPr="003F16F7" w:rsidRDefault="00272106" w:rsidP="0083284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3F16F7">
              <w:rPr>
                <w:rFonts w:ascii="Consolas" w:eastAsia="微软雅黑" w:hAnsi="Consolas"/>
                <w:kern w:val="0"/>
                <w:sz w:val="20"/>
                <w:lang w:eastAsia="zh-CN"/>
              </w:rPr>
              <w:t>keyVPXID</w:t>
            </w:r>
          </w:p>
        </w:tc>
      </w:tr>
      <w:tr w:rsidR="001578EA" w:rsidRPr="00BF473F" w14:paraId="345F9627" w14:textId="77777777" w:rsidTr="0083284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E24C62C" w14:textId="77777777" w:rsidR="001578EA" w:rsidRPr="00C3424E" w:rsidRDefault="001578EA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D38344" w14:textId="77777777" w:rsidR="001578EA" w:rsidRPr="005C47AD" w:rsidRDefault="001578EA" w:rsidP="0083284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1578EA" w:rsidRPr="00BF473F" w14:paraId="194FA77F" w14:textId="77777777" w:rsidTr="00832849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521036D3" w14:textId="77777777" w:rsidR="001578EA" w:rsidRPr="00C3424E" w:rsidRDefault="001578EA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531422A1" w14:textId="77777777" w:rsidR="001578EA" w:rsidRPr="00C3424E" w:rsidRDefault="001578EA" w:rsidP="0083284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6815C7F" w14:textId="77777777" w:rsidR="001578EA" w:rsidRPr="00C3424E" w:rsidRDefault="001578EA" w:rsidP="0083284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BC63E17" w14:textId="77777777" w:rsidR="001578EA" w:rsidRPr="00C3424E" w:rsidRDefault="001578EA" w:rsidP="0083284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F48DCE9" w14:textId="77777777" w:rsidR="001578EA" w:rsidRPr="00C3424E" w:rsidRDefault="001578EA" w:rsidP="0083284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DD6C65" w:rsidRPr="00BF473F" w14:paraId="6F96DCCD" w14:textId="77777777" w:rsidTr="00DD6C65">
        <w:trPr>
          <w:trHeight w:val="283"/>
        </w:trPr>
        <w:tc>
          <w:tcPr>
            <w:tcW w:w="2127" w:type="dxa"/>
          </w:tcPr>
          <w:p w14:paraId="1FD9663D" w14:textId="77777777" w:rsidR="00DD6C65" w:rsidRPr="003F16F7" w:rsidRDefault="00DD6C65" w:rsidP="00832849">
            <w:pPr>
              <w:rPr>
                <w:rFonts w:ascii="Consolas" w:eastAsia="微软雅黑" w:hAnsi="Consolas"/>
                <w:lang w:eastAsia="zh-CN"/>
              </w:rPr>
            </w:pPr>
            <w:r w:rsidRPr="003F16F7">
              <w:rPr>
                <w:rFonts w:ascii="Consolas" w:eastAsia="微软雅黑" w:hAnsi="Consolas"/>
                <w:lang w:eastAsia="zh-CN"/>
              </w:rPr>
              <w:t>keyVPXID</w:t>
            </w:r>
          </w:p>
        </w:tc>
        <w:tc>
          <w:tcPr>
            <w:tcW w:w="1559" w:type="dxa"/>
          </w:tcPr>
          <w:p w14:paraId="7234075A" w14:textId="77777777" w:rsidR="00DD6C65" w:rsidRPr="005C47A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DD6C65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510AF5B0" w14:textId="77777777" w:rsidR="00DD6C65" w:rsidRPr="005C47AD" w:rsidRDefault="00DD6C65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C8053A7" w14:textId="77777777" w:rsidR="00DD6C65" w:rsidRPr="005C47AD" w:rsidRDefault="00DD6C65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2160B07" w14:textId="77777777" w:rsidR="00DD6C65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VPX</w:t>
            </w:r>
            <w:r w:rsidR="00DD6C65">
              <w:rPr>
                <w:rFonts w:ascii="Consolas" w:eastAsia="微软雅黑" w:hAnsi="Consolas"/>
                <w:lang w:eastAsia="zh-CN"/>
              </w:rPr>
              <w:t>ID</w:t>
            </w:r>
          </w:p>
          <w:p w14:paraId="32B1F1D2" w14:textId="77777777" w:rsidR="00DD6C65" w:rsidRPr="00C02F43" w:rsidRDefault="004D664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一般取服务</w:t>
            </w:r>
            <w:r w:rsidR="00C02F4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器的</w:t>
            </w:r>
            <w:r w:rsidR="00C02F4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hostname</w:t>
            </w:r>
            <w:r w:rsidR="00C02F4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</w:t>
            </w:r>
            <w:r w:rsidR="00C02F4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  <w:r w:rsidR="006E60F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即可</w:t>
            </w:r>
          </w:p>
        </w:tc>
      </w:tr>
      <w:tr w:rsidR="00DD6C65" w:rsidRPr="00BF473F" w14:paraId="0972664C" w14:textId="77777777" w:rsidTr="00832849">
        <w:trPr>
          <w:trHeight w:val="209"/>
        </w:trPr>
        <w:tc>
          <w:tcPr>
            <w:tcW w:w="2127" w:type="dxa"/>
          </w:tcPr>
          <w:p w14:paraId="09A1AAAC" w14:textId="77777777" w:rsidR="00DD6C65" w:rsidRPr="00C02F43" w:rsidRDefault="00C02F43" w:rsidP="00832849">
            <w:pPr>
              <w:rPr>
                <w:rFonts w:ascii="Consolas" w:eastAsia="微软雅黑" w:hAnsi="Consolas"/>
                <w:lang w:eastAsia="zh-CN"/>
              </w:rPr>
            </w:pPr>
            <w:r w:rsidRPr="00C02F43">
              <w:rPr>
                <w:rFonts w:ascii="Consolas" w:eastAsia="微软雅黑" w:hAnsi="Consolas"/>
                <w:lang w:eastAsia="zh-CN"/>
              </w:rPr>
              <w:t>hostname</w:t>
            </w:r>
          </w:p>
        </w:tc>
        <w:tc>
          <w:tcPr>
            <w:tcW w:w="1559" w:type="dxa"/>
          </w:tcPr>
          <w:p w14:paraId="1A1D4840" w14:textId="77777777" w:rsidR="00DD6C65" w:rsidRPr="005C47A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2214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706988D4" w14:textId="77777777" w:rsidR="00DD6C65" w:rsidRPr="005C47AD" w:rsidRDefault="0058221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BB31518" w14:textId="77777777" w:rsidR="00DD6C65" w:rsidRPr="005C47AD" w:rsidRDefault="00DD6C65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03CF8BC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主机名</w:t>
            </w:r>
          </w:p>
          <w:p w14:paraId="7E1F14EB" w14:textId="77777777" w:rsidR="00DD6C65" w:rsidRPr="00DF39B1" w:rsidRDefault="00582214" w:rsidP="0083284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服务器主机名</w:t>
            </w:r>
          </w:p>
        </w:tc>
      </w:tr>
      <w:tr w:rsidR="00CC7A9D" w:rsidRPr="00BF473F" w14:paraId="01B8E977" w14:textId="77777777" w:rsidTr="00832849">
        <w:trPr>
          <w:trHeight w:val="209"/>
        </w:trPr>
        <w:tc>
          <w:tcPr>
            <w:tcW w:w="2127" w:type="dxa"/>
          </w:tcPr>
          <w:p w14:paraId="04CB2CE2" w14:textId="77777777" w:rsidR="00CC7A9D" w:rsidRDefault="00CC7A9D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state</w:t>
            </w:r>
          </w:p>
        </w:tc>
        <w:tc>
          <w:tcPr>
            <w:tcW w:w="1559" w:type="dxa"/>
          </w:tcPr>
          <w:p w14:paraId="01858138" w14:textId="77777777" w:rsidR="00CC7A9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F836E3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79BAEDC6" w14:textId="77777777" w:rsidR="00CC7A9D" w:rsidRDefault="00CC7A9D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340BA1F" w14:textId="77777777" w:rsidR="00CC7A9D" w:rsidRDefault="00CC7A9D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530F993" w14:textId="77777777" w:rsidR="00CC7A9D" w:rsidRDefault="00CC7A9D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32E34CBA" w14:textId="77777777" w:rsidR="00CA1569" w:rsidRPr="00CA1569" w:rsidRDefault="00CA1569" w:rsidP="00F836E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服务器状态</w:t>
            </w:r>
          </w:p>
          <w:p w14:paraId="55034A9E" w14:textId="77777777" w:rsidR="00F836E3" w:rsidRDefault="00F836E3" w:rsidP="00F836E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R</w:t>
            </w:r>
            <w:r w:rsidR="00CC7A9D"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CC7A9D"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正常运行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  <w:p w14:paraId="7A528170" w14:textId="77777777" w:rsidR="00F836E3" w:rsidRDefault="00F836E3" w:rsidP="00F836E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W:</w:t>
            </w:r>
            <w:r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服务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器有异常需管理员介入处理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  <w:p w14:paraId="4A3C910F" w14:textId="77777777" w:rsidR="00CC7A9D" w:rsidRPr="00CA1569" w:rsidRDefault="00CC7A9D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  <w:p w14:paraId="1095D188" w14:textId="77777777" w:rsidR="00CC7A9D" w:rsidRPr="00CA1569" w:rsidRDefault="00F836E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</w:t>
            </w:r>
            <w:r w:rsidR="00CC7A9D"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CC7A9D"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已关机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（不再接收新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  <w:p w14:paraId="5E940327" w14:textId="77777777" w:rsidR="00CC7A9D" w:rsidRPr="00CA1569" w:rsidRDefault="00F836E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G: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等待关机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（不再接收新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  <w:p w14:paraId="6F49EA93" w14:textId="77777777" w:rsidR="00CC7A9D" w:rsidRPr="00F836E3" w:rsidRDefault="00F836E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E:</w:t>
            </w:r>
            <w:r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服务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器出错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（不再接收新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</w:tc>
      </w:tr>
      <w:tr w:rsidR="008A668B" w:rsidRPr="00BF473F" w14:paraId="46A51476" w14:textId="77777777" w:rsidTr="00832849">
        <w:trPr>
          <w:trHeight w:val="209"/>
        </w:trPr>
        <w:tc>
          <w:tcPr>
            <w:tcW w:w="2127" w:type="dxa"/>
          </w:tcPr>
          <w:p w14:paraId="2DE1289D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onlineUserNum</w:t>
            </w:r>
          </w:p>
        </w:tc>
        <w:tc>
          <w:tcPr>
            <w:tcW w:w="1559" w:type="dxa"/>
          </w:tcPr>
          <w:p w14:paraId="31DFD339" w14:textId="77777777" w:rsidR="008A668B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2B7076C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2A4B2A4" w14:textId="77777777" w:rsidR="008A668B" w:rsidRPr="005C47AD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36639E3" w14:textId="77777777" w:rsidR="008A668B" w:rsidRDefault="00CA1569" w:rsidP="00CA15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在线</w:t>
            </w:r>
            <w:r w:rsidR="00FD3417">
              <w:rPr>
                <w:rFonts w:ascii="Consolas" w:eastAsia="微软雅黑" w:hAnsi="Consolas"/>
                <w:lang w:eastAsia="zh-CN"/>
              </w:rPr>
              <w:t>数</w:t>
            </w:r>
          </w:p>
          <w:p w14:paraId="73C77A20" w14:textId="77777777" w:rsidR="00CA1569" w:rsidRDefault="00CA1569" w:rsidP="00CA156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在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线用户数</w:t>
            </w:r>
          </w:p>
        </w:tc>
      </w:tr>
      <w:tr w:rsidR="008A668B" w:rsidRPr="00BF473F" w14:paraId="47321CB8" w14:textId="77777777" w:rsidTr="00832849">
        <w:trPr>
          <w:trHeight w:val="209"/>
        </w:trPr>
        <w:tc>
          <w:tcPr>
            <w:tcW w:w="2127" w:type="dxa"/>
          </w:tcPr>
          <w:p w14:paraId="460ED001" w14:textId="77777777" w:rsidR="008A668B" w:rsidRDefault="00025DAE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callingUserNu</w:t>
            </w:r>
            <w:r w:rsidR="00FD3417">
              <w:rPr>
                <w:rFonts w:ascii="Consolas" w:eastAsia="微软雅黑" w:hAnsi="Consolas"/>
                <w:lang w:eastAsia="zh-CN"/>
              </w:rPr>
              <w:t>m</w:t>
            </w:r>
          </w:p>
        </w:tc>
        <w:tc>
          <w:tcPr>
            <w:tcW w:w="1559" w:type="dxa"/>
          </w:tcPr>
          <w:p w14:paraId="414E87BC" w14:textId="77777777" w:rsidR="008A668B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CBA1B2C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AB16C10" w14:textId="77777777" w:rsidR="008A668B" w:rsidRPr="005C47AD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38B45B4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通话数</w:t>
            </w:r>
          </w:p>
          <w:p w14:paraId="20FDE475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正在通话</w:t>
            </w:r>
            <w:r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数</w:t>
            </w:r>
          </w:p>
        </w:tc>
      </w:tr>
      <w:tr w:rsidR="008A668B" w:rsidRPr="00BF473F" w14:paraId="1B2930D1" w14:textId="77777777" w:rsidTr="00832849">
        <w:trPr>
          <w:trHeight w:val="209"/>
        </w:trPr>
        <w:tc>
          <w:tcPr>
            <w:tcW w:w="2127" w:type="dxa"/>
          </w:tcPr>
          <w:p w14:paraId="68848BDE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maxOnlineNum</w:t>
            </w:r>
          </w:p>
        </w:tc>
        <w:tc>
          <w:tcPr>
            <w:tcW w:w="1559" w:type="dxa"/>
          </w:tcPr>
          <w:p w14:paraId="3FF6B95C" w14:textId="77777777" w:rsidR="008A668B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31E5F8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0505C58" w14:textId="77777777" w:rsidR="008A668B" w:rsidRPr="005C47AD" w:rsidRDefault="008A668B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5F3828C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最多</w:t>
            </w:r>
            <w:r>
              <w:rPr>
                <w:rFonts w:ascii="Consolas" w:eastAsia="微软雅黑" w:hAnsi="Consolas" w:hint="eastAsia"/>
                <w:lang w:eastAsia="zh-CN"/>
              </w:rPr>
              <w:t>注册</w:t>
            </w:r>
            <w:r>
              <w:rPr>
                <w:rFonts w:ascii="Consolas" w:eastAsia="微软雅黑" w:hAnsi="Consolas"/>
                <w:lang w:eastAsia="zh-CN"/>
              </w:rPr>
              <w:t>数</w:t>
            </w:r>
          </w:p>
          <w:p w14:paraId="59E401E2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最多允许的注册用户数</w:t>
            </w:r>
          </w:p>
        </w:tc>
      </w:tr>
      <w:tr w:rsidR="008A668B" w:rsidRPr="00BF473F" w14:paraId="660C8B91" w14:textId="77777777" w:rsidTr="00832849">
        <w:trPr>
          <w:trHeight w:val="209"/>
        </w:trPr>
        <w:tc>
          <w:tcPr>
            <w:tcW w:w="2127" w:type="dxa"/>
          </w:tcPr>
          <w:p w14:paraId="1642831E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maxCallingNum</w:t>
            </w:r>
          </w:p>
        </w:tc>
        <w:tc>
          <w:tcPr>
            <w:tcW w:w="1559" w:type="dxa"/>
          </w:tcPr>
          <w:p w14:paraId="10ACCA6D" w14:textId="77777777" w:rsidR="008A668B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FDE77BC" w14:textId="77777777" w:rsidR="008A668B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4A453B8" w14:textId="77777777" w:rsidR="008A668B" w:rsidRPr="005C47AD" w:rsidRDefault="008A668B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F2C8D50" w14:textId="77777777" w:rsidR="00CA1569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最多</w:t>
            </w:r>
            <w:r w:rsidR="00CA1569">
              <w:rPr>
                <w:rFonts w:ascii="Consolas" w:eastAsia="微软雅黑" w:hAnsi="Consolas"/>
                <w:lang w:eastAsia="zh-CN"/>
              </w:rPr>
              <w:t>通话数</w:t>
            </w:r>
          </w:p>
          <w:p w14:paraId="7B361D3C" w14:textId="77777777" w:rsidR="008A668B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多</w:t>
            </w:r>
            <w:r w:rsidR="00FD3417"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允许的通话用户数</w:t>
            </w:r>
          </w:p>
        </w:tc>
      </w:tr>
      <w:tr w:rsidR="00FD3417" w:rsidRPr="00BF473F" w14:paraId="795F5495" w14:textId="77777777" w:rsidTr="00832849">
        <w:trPr>
          <w:trHeight w:val="209"/>
        </w:trPr>
        <w:tc>
          <w:tcPr>
            <w:tcW w:w="2127" w:type="dxa"/>
          </w:tcPr>
          <w:p w14:paraId="0A5334C9" w14:textId="77777777" w:rsidR="00FD3417" w:rsidRDefault="00985521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publicIP</w:t>
            </w:r>
          </w:p>
        </w:tc>
        <w:tc>
          <w:tcPr>
            <w:tcW w:w="1559" w:type="dxa"/>
          </w:tcPr>
          <w:p w14:paraId="351CC735" w14:textId="77777777" w:rsidR="00FD3417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985521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2C12FAF8" w14:textId="77777777" w:rsidR="00FD3417" w:rsidRDefault="00985521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F32D734" w14:textId="77777777" w:rsidR="00FD3417" w:rsidRPr="005C47AD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C76E14D" w14:textId="77777777" w:rsidR="00CA1569" w:rsidRDefault="00CA1569" w:rsidP="0098552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地址</w:t>
            </w:r>
          </w:p>
          <w:p w14:paraId="47AE00BE" w14:textId="77777777" w:rsidR="00FD3417" w:rsidRDefault="00985521" w:rsidP="00985521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对外提供的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或域名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br/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有多个使用逗号隔开）</w:t>
            </w:r>
            <w:r>
              <w:rPr>
                <w:rFonts w:ascii="Consolas" w:eastAsia="微软雅黑" w:hAnsi="Consolas"/>
                <w:lang w:eastAsia="zh-CN"/>
              </w:rPr>
              <w:t xml:space="preserve"> </w:t>
            </w:r>
          </w:p>
        </w:tc>
      </w:tr>
      <w:tr w:rsidR="00FD3417" w:rsidRPr="00BF473F" w14:paraId="13A2F8AD" w14:textId="77777777" w:rsidTr="00832849">
        <w:trPr>
          <w:trHeight w:val="209"/>
        </w:trPr>
        <w:tc>
          <w:tcPr>
            <w:tcW w:w="2127" w:type="dxa"/>
          </w:tcPr>
          <w:p w14:paraId="593CD6FB" w14:textId="77777777" w:rsidR="00FD3417" w:rsidRDefault="00985521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pubilcPort</w:t>
            </w:r>
          </w:p>
        </w:tc>
        <w:tc>
          <w:tcPr>
            <w:tcW w:w="1559" w:type="dxa"/>
          </w:tcPr>
          <w:p w14:paraId="0E1048F5" w14:textId="77777777" w:rsidR="00FD3417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1CB9674" w14:textId="77777777" w:rsidR="00FD3417" w:rsidRDefault="00985521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A57A381" w14:textId="77777777" w:rsidR="00FD3417" w:rsidRPr="005C47AD" w:rsidRDefault="00985521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5060</w:t>
            </w:r>
          </w:p>
        </w:tc>
        <w:tc>
          <w:tcPr>
            <w:tcW w:w="4111" w:type="dxa"/>
          </w:tcPr>
          <w:p w14:paraId="2F284AA8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</w:t>
            </w:r>
          </w:p>
          <w:p w14:paraId="37C4CAC0" w14:textId="77777777" w:rsidR="00FD3417" w:rsidRDefault="00985521" w:rsidP="0083284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对外提供的端口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br/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有多个使用逗号隔开）</w:t>
            </w:r>
          </w:p>
        </w:tc>
      </w:tr>
      <w:tr w:rsidR="00FD3417" w:rsidRPr="00BF473F" w14:paraId="58D7EEC6" w14:textId="77777777" w:rsidTr="00832849">
        <w:trPr>
          <w:trHeight w:val="209"/>
        </w:trPr>
        <w:tc>
          <w:tcPr>
            <w:tcW w:w="2127" w:type="dxa"/>
          </w:tcPr>
          <w:p w14:paraId="6E2ABEEA" w14:textId="77777777" w:rsidR="00FD3417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location</w:t>
            </w:r>
          </w:p>
        </w:tc>
        <w:tc>
          <w:tcPr>
            <w:tcW w:w="1559" w:type="dxa"/>
          </w:tcPr>
          <w:p w14:paraId="78EB0E71" w14:textId="77777777" w:rsidR="00FD3417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A4E4C">
              <w:rPr>
                <w:rFonts w:ascii="Consolas" w:eastAsia="微软雅黑" w:hAnsi="Consolas"/>
                <w:lang w:eastAsia="zh-CN"/>
              </w:rPr>
              <w:t>(256)</w:t>
            </w:r>
          </w:p>
        </w:tc>
        <w:tc>
          <w:tcPr>
            <w:tcW w:w="850" w:type="dxa"/>
          </w:tcPr>
          <w:p w14:paraId="6C95F391" w14:textId="77777777" w:rsidR="00FD3417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FADFEE1" w14:textId="77777777" w:rsidR="00FD3417" w:rsidRPr="005C47AD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17EBA8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区</w:t>
            </w:r>
          </w:p>
          <w:p w14:paraId="6DB877C7" w14:textId="77777777" w:rsidR="00FD3417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服务器所在地</w:t>
            </w:r>
            <w:r w:rsidR="00CA1569"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区</w:t>
            </w:r>
          </w:p>
        </w:tc>
      </w:tr>
      <w:tr w:rsidR="00154C33" w:rsidRPr="00BF473F" w14:paraId="71BD0D1B" w14:textId="77777777" w:rsidTr="00832849">
        <w:trPr>
          <w:trHeight w:val="209"/>
        </w:trPr>
        <w:tc>
          <w:tcPr>
            <w:tcW w:w="2127" w:type="dxa"/>
          </w:tcPr>
          <w:p w14:paraId="6EF007E8" w14:textId="77777777" w:rsidR="00154C33" w:rsidRDefault="00154C33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admin</w:t>
            </w:r>
          </w:p>
        </w:tc>
        <w:tc>
          <w:tcPr>
            <w:tcW w:w="1559" w:type="dxa"/>
          </w:tcPr>
          <w:p w14:paraId="096C314B" w14:textId="77777777" w:rsidR="00154C3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54C33">
              <w:rPr>
                <w:rFonts w:ascii="Consolas" w:eastAsia="微软雅黑" w:hAnsi="Consolas"/>
                <w:lang w:eastAsia="zh-CN"/>
              </w:rPr>
              <w:t>(256)</w:t>
            </w:r>
          </w:p>
        </w:tc>
        <w:tc>
          <w:tcPr>
            <w:tcW w:w="850" w:type="dxa"/>
          </w:tcPr>
          <w:p w14:paraId="16ABADD7" w14:textId="77777777" w:rsidR="00154C33" w:rsidRDefault="00154C33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338CF4C" w14:textId="77777777" w:rsidR="00154C33" w:rsidRPr="005C47AD" w:rsidRDefault="00154C3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575674F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管理员</w:t>
            </w:r>
          </w:p>
          <w:p w14:paraId="44090D3A" w14:textId="77777777" w:rsidR="00154C33" w:rsidRPr="00CA1569" w:rsidRDefault="00154C3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管理</w:t>
            </w:r>
            <w:r w:rsidR="00CC7A9D"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员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联系方式</w:t>
            </w:r>
          </w:p>
          <w:p w14:paraId="2A4D4782" w14:textId="77777777" w:rsidR="00154C33" w:rsidRDefault="00154C33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姓名电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话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个管理员用逗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隔开</w:t>
            </w:r>
          </w:p>
        </w:tc>
      </w:tr>
      <w:tr w:rsidR="008A4E4C" w:rsidRPr="00BF473F" w14:paraId="6D624287" w14:textId="77777777" w:rsidTr="00832849">
        <w:trPr>
          <w:trHeight w:val="209"/>
        </w:trPr>
        <w:tc>
          <w:tcPr>
            <w:tcW w:w="2127" w:type="dxa"/>
          </w:tcPr>
          <w:p w14:paraId="7CACBE90" w14:textId="77777777" w:rsidR="008A4E4C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countryCode</w:t>
            </w:r>
          </w:p>
        </w:tc>
        <w:tc>
          <w:tcPr>
            <w:tcW w:w="1559" w:type="dxa"/>
          </w:tcPr>
          <w:p w14:paraId="0A17A0F6" w14:textId="77777777" w:rsidR="008A4E4C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A4E4C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4786C094" w14:textId="77777777" w:rsidR="008A4E4C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796C4FC" w14:textId="77777777" w:rsidR="008A4E4C" w:rsidRPr="005C47AD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E0FBB83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地区编</w:t>
            </w:r>
            <w:r>
              <w:rPr>
                <w:rFonts w:ascii="Consolas" w:eastAsia="微软雅黑" w:hAnsi="Consolas" w:hint="eastAsia"/>
                <w:lang w:eastAsia="zh-CN"/>
              </w:rPr>
              <w:t>码</w:t>
            </w:r>
          </w:p>
          <w:p w14:paraId="0C993A67" w14:textId="77777777" w:rsidR="008A4E4C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服务器所在国家编码</w:t>
            </w:r>
          </w:p>
        </w:tc>
      </w:tr>
      <w:tr w:rsidR="008A4E4C" w:rsidRPr="00BF473F" w14:paraId="2496F691" w14:textId="77777777" w:rsidTr="00832849">
        <w:trPr>
          <w:trHeight w:val="209"/>
        </w:trPr>
        <w:tc>
          <w:tcPr>
            <w:tcW w:w="2127" w:type="dxa"/>
          </w:tcPr>
          <w:p w14:paraId="6D9F2F53" w14:textId="77777777" w:rsidR="008A4E4C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ISPName</w:t>
            </w:r>
          </w:p>
        </w:tc>
        <w:tc>
          <w:tcPr>
            <w:tcW w:w="1559" w:type="dxa"/>
          </w:tcPr>
          <w:p w14:paraId="0EE76DC7" w14:textId="77777777" w:rsidR="008A4E4C" w:rsidRDefault="001124F2" w:rsidP="008A4E4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A4E4C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5F6B310D" w14:textId="77777777" w:rsidR="008A4E4C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E459DAF" w14:textId="77777777" w:rsidR="008A4E4C" w:rsidRPr="005C47AD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FBF13DF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ISP</w:t>
            </w:r>
          </w:p>
          <w:p w14:paraId="206A2EED" w14:textId="77777777" w:rsidR="00CC7A9D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服务器接入的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ISP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标识</w:t>
            </w:r>
          </w:p>
        </w:tc>
      </w:tr>
      <w:tr w:rsidR="00FD3417" w:rsidRPr="00BF473F" w14:paraId="1A10ED9E" w14:textId="77777777" w:rsidTr="00832849">
        <w:trPr>
          <w:trHeight w:val="209"/>
        </w:trPr>
        <w:tc>
          <w:tcPr>
            <w:tcW w:w="2127" w:type="dxa"/>
          </w:tcPr>
          <w:p w14:paraId="4E7DE28E" w14:textId="77777777" w:rsidR="00FD3417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bandwidth</w:t>
            </w:r>
          </w:p>
        </w:tc>
        <w:tc>
          <w:tcPr>
            <w:tcW w:w="1559" w:type="dxa"/>
          </w:tcPr>
          <w:p w14:paraId="4E693F2C" w14:textId="77777777" w:rsidR="00FD3417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6A94FCE" w14:textId="77777777" w:rsidR="00FD3417" w:rsidRDefault="008A4E4C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8675CFE" w14:textId="77777777" w:rsidR="00FD3417" w:rsidRPr="005C47AD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06736DE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带宽</w:t>
            </w:r>
          </w:p>
          <w:p w14:paraId="22B0BE23" w14:textId="77777777" w:rsidR="00FD3417" w:rsidRPr="00CA1569" w:rsidRDefault="008A4E4C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接入带宽</w:t>
            </w:r>
          </w:p>
          <w:p w14:paraId="717B163C" w14:textId="77777777" w:rsidR="008A4E4C" w:rsidRDefault="008A4E4C" w:rsidP="008A4E4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M)</w:t>
            </w:r>
            <w:r>
              <w:rPr>
                <w:rFonts w:ascii="Consolas" w:eastAsia="微软雅黑" w:hAnsi="Consolas"/>
                <w:lang w:eastAsia="zh-CN"/>
              </w:rPr>
              <w:t xml:space="preserve"> </w:t>
            </w:r>
          </w:p>
        </w:tc>
      </w:tr>
      <w:tr w:rsidR="00FD3417" w:rsidRPr="00BF473F" w14:paraId="48C253E8" w14:textId="77777777" w:rsidTr="00832849">
        <w:trPr>
          <w:trHeight w:val="209"/>
        </w:trPr>
        <w:tc>
          <w:tcPr>
            <w:tcW w:w="2127" w:type="dxa"/>
          </w:tcPr>
          <w:p w14:paraId="16787695" w14:textId="77777777" w:rsidR="00FD3417" w:rsidRDefault="00B249D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star</w:t>
            </w:r>
          </w:p>
        </w:tc>
        <w:tc>
          <w:tcPr>
            <w:tcW w:w="1559" w:type="dxa"/>
          </w:tcPr>
          <w:p w14:paraId="2669DDBD" w14:textId="77777777" w:rsidR="00FD3417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66C6A8F" w14:textId="77777777" w:rsidR="00FD3417" w:rsidRDefault="00B249D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840D40E" w14:textId="77777777" w:rsidR="00FD3417" w:rsidRPr="005C47AD" w:rsidRDefault="00FD3417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A13EA55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级</w:t>
            </w:r>
            <w:r>
              <w:rPr>
                <w:rFonts w:ascii="Consolas" w:eastAsia="微软雅黑" w:hAnsi="Consolas"/>
                <w:lang w:eastAsia="zh-CN"/>
              </w:rPr>
              <w:t>别</w:t>
            </w:r>
          </w:p>
          <w:p w14:paraId="6911C97E" w14:textId="77777777" w:rsidR="00FD3417" w:rsidRPr="00CA1569" w:rsidRDefault="006E6705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稳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定服务</w:t>
            </w:r>
            <w:r w:rsidRPr="00CA1569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级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别</w:t>
            </w:r>
          </w:p>
          <w:p w14:paraId="6A6BE879" w14:textId="77777777" w:rsidR="006E6705" w:rsidRDefault="006E6705" w:rsidP="006E670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低到高分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1,2,3,4,5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个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级别）</w:t>
            </w:r>
          </w:p>
        </w:tc>
      </w:tr>
      <w:tr w:rsidR="00EB28D1" w:rsidRPr="00BF473F" w14:paraId="555C8641" w14:textId="77777777" w:rsidTr="00832849">
        <w:trPr>
          <w:trHeight w:val="209"/>
        </w:trPr>
        <w:tc>
          <w:tcPr>
            <w:tcW w:w="2127" w:type="dxa"/>
          </w:tcPr>
          <w:p w14:paraId="6219BEF9" w14:textId="77777777" w:rsidR="00EB28D1" w:rsidRDefault="00EB28D1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esxiHost</w:t>
            </w:r>
          </w:p>
        </w:tc>
        <w:tc>
          <w:tcPr>
            <w:tcW w:w="1559" w:type="dxa"/>
          </w:tcPr>
          <w:p w14:paraId="10C0528B" w14:textId="77777777" w:rsidR="00EB28D1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EB28D1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3D2B4A2E" w14:textId="77777777" w:rsidR="00EB28D1" w:rsidRDefault="00EB28D1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0C99C94" w14:textId="77777777" w:rsidR="00EB28D1" w:rsidRPr="005C47AD" w:rsidRDefault="00EB28D1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88B9C0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ESXI</w:t>
            </w:r>
            <w:r>
              <w:rPr>
                <w:rFonts w:ascii="Consolas" w:eastAsia="微软雅黑" w:hAnsi="Consolas"/>
                <w:lang w:eastAsia="zh-CN"/>
              </w:rPr>
              <w:t>主机</w:t>
            </w:r>
          </w:p>
          <w:p w14:paraId="454AC860" w14:textId="77777777" w:rsidR="00EB28D1" w:rsidRPr="00CA1569" w:rsidRDefault="00EB28D1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所在的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ESXI</w:t>
            </w:r>
            <w:r w:rsidRPr="00CA156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主机名</w:t>
            </w:r>
          </w:p>
          <w:p w14:paraId="60F5EB9B" w14:textId="77777777" w:rsidR="006A6EC9" w:rsidRPr="006A6EC9" w:rsidRDefault="006A6EC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虚拟机服务器需要填入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所以的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esxi</w:t>
            </w:r>
            <w:r w:rsidR="00CB3AA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虚拟</w:t>
            </w:r>
            <w:r w:rsidR="00CB3AA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主</w:t>
            </w:r>
            <w:r w:rsidR="00CB3AA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机名</w:t>
            </w:r>
          </w:p>
        </w:tc>
      </w:tr>
      <w:tr w:rsidR="00CB3AAA" w:rsidRPr="00BF473F" w14:paraId="4FAB98EA" w14:textId="77777777" w:rsidTr="00832849">
        <w:trPr>
          <w:trHeight w:val="209"/>
        </w:trPr>
        <w:tc>
          <w:tcPr>
            <w:tcW w:w="2127" w:type="dxa"/>
          </w:tcPr>
          <w:p w14:paraId="5997497F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CPU</w:t>
            </w:r>
          </w:p>
        </w:tc>
        <w:tc>
          <w:tcPr>
            <w:tcW w:w="1559" w:type="dxa"/>
          </w:tcPr>
          <w:p w14:paraId="1BEB7DD5" w14:textId="77777777" w:rsidR="00CB3AAA" w:rsidRPr="005C47A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CB3AAA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34470F0C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51921D1" w14:textId="77777777" w:rsidR="00CB3AAA" w:rsidRPr="005C47AD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0331C53" w14:textId="77777777" w:rsidR="00CB3AAA" w:rsidRDefault="00CB3AAA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CPU</w:t>
            </w:r>
          </w:p>
          <w:p w14:paraId="53D28E58" w14:textId="77777777" w:rsidR="00CB3AAA" w:rsidRDefault="00CB3AAA" w:rsidP="00CB3AA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eg. i7,2P,</w:t>
            </w:r>
            <w:r>
              <w:t xml:space="preserve"> </w:t>
            </w:r>
            <w:r w:rsidRPr="00CB3AA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2.80GHz</w:t>
            </w:r>
          </w:p>
        </w:tc>
      </w:tr>
      <w:tr w:rsidR="00CB3AAA" w:rsidRPr="00BF473F" w14:paraId="6E330575" w14:textId="77777777" w:rsidTr="00CB3AAA">
        <w:trPr>
          <w:trHeight w:val="660"/>
        </w:trPr>
        <w:tc>
          <w:tcPr>
            <w:tcW w:w="2127" w:type="dxa"/>
          </w:tcPr>
          <w:p w14:paraId="051625C6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MEM</w:t>
            </w:r>
          </w:p>
        </w:tc>
        <w:tc>
          <w:tcPr>
            <w:tcW w:w="1559" w:type="dxa"/>
          </w:tcPr>
          <w:p w14:paraId="3DB3CB76" w14:textId="77777777" w:rsidR="00CB3AAA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5913FFD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050A9C0" w14:textId="77777777" w:rsidR="00CB3AAA" w:rsidRPr="005C47AD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18CE040" w14:textId="77777777" w:rsidR="00CB3AAA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内存</w:t>
            </w:r>
          </w:p>
          <w:p w14:paraId="2483C541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G)</w:t>
            </w:r>
          </w:p>
        </w:tc>
      </w:tr>
      <w:tr w:rsidR="00CB3AAA" w:rsidRPr="00BF473F" w14:paraId="566C1ABD" w14:textId="77777777" w:rsidTr="00CB3AAA">
        <w:trPr>
          <w:trHeight w:val="660"/>
        </w:trPr>
        <w:tc>
          <w:tcPr>
            <w:tcW w:w="2127" w:type="dxa"/>
          </w:tcPr>
          <w:p w14:paraId="36655835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HARDDISK</w:t>
            </w:r>
          </w:p>
        </w:tc>
        <w:tc>
          <w:tcPr>
            <w:tcW w:w="1559" w:type="dxa"/>
          </w:tcPr>
          <w:p w14:paraId="68F5C916" w14:textId="77777777" w:rsidR="00CB3AAA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830370C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CBC89F9" w14:textId="77777777" w:rsidR="00CB3AAA" w:rsidRPr="005C47AD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805DB4A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硬</w:t>
            </w:r>
            <w:r w:rsidR="00CA1569">
              <w:rPr>
                <w:rFonts w:ascii="Consolas" w:eastAsia="微软雅黑" w:hAnsi="Consolas"/>
                <w:lang w:eastAsia="zh-CN"/>
              </w:rPr>
              <w:t>盘</w:t>
            </w:r>
          </w:p>
          <w:p w14:paraId="73BA8ACF" w14:textId="77777777" w:rsidR="00CB3AAA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G)</w:t>
            </w:r>
          </w:p>
        </w:tc>
      </w:tr>
      <w:tr w:rsidR="00CB3AAA" w:rsidRPr="00BF473F" w14:paraId="6FBB0287" w14:textId="77777777" w:rsidTr="00832849">
        <w:trPr>
          <w:trHeight w:val="209"/>
        </w:trPr>
        <w:tc>
          <w:tcPr>
            <w:tcW w:w="2127" w:type="dxa"/>
          </w:tcPr>
          <w:p w14:paraId="0C4AA219" w14:textId="77777777" w:rsidR="00CB3AAA" w:rsidRDefault="00D04F28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diskUsage</w:t>
            </w:r>
          </w:p>
        </w:tc>
        <w:tc>
          <w:tcPr>
            <w:tcW w:w="1559" w:type="dxa"/>
          </w:tcPr>
          <w:p w14:paraId="26395FF7" w14:textId="77777777" w:rsidR="00CB3AAA" w:rsidRPr="005C47A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2235A21" w14:textId="77777777" w:rsidR="00CB3AAA" w:rsidRDefault="00D04F28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1455DD6" w14:textId="77777777" w:rsidR="00CB3AAA" w:rsidRPr="005C47AD" w:rsidRDefault="00CB3AAA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D2D96E9" w14:textId="77777777" w:rsidR="00CB3AAA" w:rsidRDefault="00D04F28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硬盘使用</w:t>
            </w:r>
          </w:p>
          <w:p w14:paraId="59035404" w14:textId="77777777" w:rsidR="001D27A2" w:rsidRDefault="001D27A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百分比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0-100)</w:t>
            </w:r>
          </w:p>
        </w:tc>
      </w:tr>
      <w:tr w:rsidR="00CA1569" w:rsidRPr="00BF473F" w14:paraId="5D6E05F1" w14:textId="77777777" w:rsidTr="00832849">
        <w:trPr>
          <w:trHeight w:val="209"/>
        </w:trPr>
        <w:tc>
          <w:tcPr>
            <w:tcW w:w="2127" w:type="dxa"/>
          </w:tcPr>
          <w:p w14:paraId="745CF684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powerDate</w:t>
            </w:r>
          </w:p>
        </w:tc>
        <w:tc>
          <w:tcPr>
            <w:tcW w:w="1559" w:type="dxa"/>
          </w:tcPr>
          <w:p w14:paraId="2D6A215D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B8EA68E" w14:textId="77777777" w:rsidR="00CA1569" w:rsidRDefault="007D433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0A987127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539974C" w14:textId="77777777" w:rsidR="00CA1569" w:rsidRPr="007A0E03" w:rsidRDefault="00CA1569" w:rsidP="00F14664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备注</w:t>
            </w:r>
          </w:p>
        </w:tc>
      </w:tr>
      <w:tr w:rsidR="00CA1569" w:rsidRPr="00BF473F" w14:paraId="562A7553" w14:textId="77777777" w:rsidTr="00832849">
        <w:trPr>
          <w:trHeight w:val="209"/>
        </w:trPr>
        <w:tc>
          <w:tcPr>
            <w:tcW w:w="2127" w:type="dxa"/>
          </w:tcPr>
          <w:p w14:paraId="60E6C564" w14:textId="77777777" w:rsidR="00CA1569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102F7B2D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8952BC4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DBCBD71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CBC7D95" w14:textId="77777777" w:rsidR="00CA1569" w:rsidRPr="005C47AD" w:rsidRDefault="00CA1569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CA1569" w:rsidRPr="00BF473F" w14:paraId="623F7050" w14:textId="77777777" w:rsidTr="00832849">
        <w:trPr>
          <w:trHeight w:val="209"/>
        </w:trPr>
        <w:tc>
          <w:tcPr>
            <w:tcW w:w="2127" w:type="dxa"/>
          </w:tcPr>
          <w:p w14:paraId="35E3D3D5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004274B0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0834368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6BD9A7E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2DC8DFA" w14:textId="77777777" w:rsidR="00CA1569" w:rsidRPr="005C47AD" w:rsidRDefault="00CA1569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CA1569" w:rsidRPr="00BF473F" w14:paraId="290D61A1" w14:textId="77777777" w:rsidTr="00832849">
        <w:trPr>
          <w:trHeight w:val="209"/>
        </w:trPr>
        <w:tc>
          <w:tcPr>
            <w:tcW w:w="2127" w:type="dxa"/>
          </w:tcPr>
          <w:p w14:paraId="36C49DD0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2FE71512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F202B94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034B704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15DDDA9" w14:textId="77777777" w:rsidR="00CA1569" w:rsidRPr="005C47AD" w:rsidRDefault="00CA1569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CA1569" w:rsidRPr="00BF473F" w14:paraId="68B806D4" w14:textId="77777777" w:rsidTr="00832849">
        <w:trPr>
          <w:trHeight w:val="209"/>
        </w:trPr>
        <w:tc>
          <w:tcPr>
            <w:tcW w:w="2127" w:type="dxa"/>
          </w:tcPr>
          <w:p w14:paraId="0167310A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ED0EE0C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0494303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59CAAD2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652273D" w14:textId="77777777" w:rsidR="00CA1569" w:rsidRPr="005C47AD" w:rsidRDefault="00CA1569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  <w:tr w:rsidR="00CA1569" w:rsidRPr="00BF473F" w14:paraId="1A751305" w14:textId="77777777" w:rsidTr="00832849">
        <w:trPr>
          <w:trHeight w:val="209"/>
        </w:trPr>
        <w:tc>
          <w:tcPr>
            <w:tcW w:w="2127" w:type="dxa"/>
          </w:tcPr>
          <w:p w14:paraId="76EAF1A4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2E451FBC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CDF2C37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8B0074F" w14:textId="77777777" w:rsidR="00CA1569" w:rsidRPr="005C47AD" w:rsidRDefault="00CA1569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415268E" w14:textId="77777777" w:rsidR="00CA1569" w:rsidRPr="007A0E03" w:rsidRDefault="00CA1569" w:rsidP="00F14664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备注</w:t>
            </w:r>
          </w:p>
        </w:tc>
      </w:tr>
    </w:tbl>
    <w:p w14:paraId="18675CD8" w14:textId="77777777" w:rsidR="00312622" w:rsidRPr="00312622" w:rsidRDefault="00312622" w:rsidP="00312622"/>
    <w:p w14:paraId="50617C85" w14:textId="77777777" w:rsidR="00BB5132" w:rsidRDefault="00BB5132" w:rsidP="00BB5132"/>
    <w:p w14:paraId="46F2E10B" w14:textId="77777777" w:rsidR="007A0E03" w:rsidRDefault="007A0E03" w:rsidP="00BB5132"/>
    <w:p w14:paraId="6EB03DF5" w14:textId="77777777" w:rsidR="00725CEA" w:rsidRDefault="00725CEA" w:rsidP="00BB5132"/>
    <w:p w14:paraId="7A45CD79" w14:textId="77777777" w:rsidR="00725CEA" w:rsidRDefault="00725CEA" w:rsidP="00BB5132"/>
    <w:p w14:paraId="62E88355" w14:textId="77777777" w:rsidR="00725CEA" w:rsidRDefault="00725CEA" w:rsidP="00BB5132"/>
    <w:p w14:paraId="0D032EC5" w14:textId="77777777" w:rsidR="00725CEA" w:rsidRDefault="00725CEA" w:rsidP="00BB5132"/>
    <w:p w14:paraId="4E25FBB4" w14:textId="77777777" w:rsidR="00692354" w:rsidRDefault="00692354" w:rsidP="00BB5132"/>
    <w:p w14:paraId="223614D0" w14:textId="77777777" w:rsidR="00692354" w:rsidRDefault="00692354" w:rsidP="00BB5132"/>
    <w:p w14:paraId="0FC94309" w14:textId="77777777" w:rsidR="00692354" w:rsidRDefault="00692354" w:rsidP="00BB5132"/>
    <w:p w14:paraId="371D7115" w14:textId="77777777" w:rsidR="00692354" w:rsidRDefault="00692354" w:rsidP="00BB5132"/>
    <w:p w14:paraId="7F881109" w14:textId="77777777" w:rsidR="00692354" w:rsidRDefault="00692354" w:rsidP="00BB5132"/>
    <w:p w14:paraId="22028161" w14:textId="77777777" w:rsidR="007A0E03" w:rsidRDefault="007A0E03" w:rsidP="00BB5132"/>
    <w:p w14:paraId="552A2A7F" w14:textId="77777777" w:rsidR="001007C4" w:rsidRDefault="001007C4" w:rsidP="00BB5132"/>
    <w:p w14:paraId="4DAD362F" w14:textId="77777777" w:rsidR="001007C4" w:rsidRDefault="001007C4" w:rsidP="00BB5132"/>
    <w:p w14:paraId="09048012" w14:textId="77777777" w:rsidR="001007C4" w:rsidRDefault="001007C4" w:rsidP="00BB5132"/>
    <w:p w14:paraId="0CB1E199" w14:textId="77777777" w:rsidR="007A0E03" w:rsidRDefault="007A0E03" w:rsidP="007A0E03">
      <w:pPr>
        <w:pStyle w:val="BodyText"/>
        <w:ind w:rightChars="11" w:right="22"/>
        <w:rPr>
          <w:rFonts w:eastAsia="宋体"/>
          <w:szCs w:val="24"/>
        </w:rPr>
      </w:pPr>
    </w:p>
    <w:p w14:paraId="1F2860C2" w14:textId="77777777" w:rsidR="007A0E03" w:rsidRPr="007A0E03" w:rsidRDefault="007A0E03" w:rsidP="007A0E03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 w:rsidRPr="007A0E03">
        <w:rPr>
          <w:rFonts w:ascii="Consolas" w:eastAsia="微软雅黑" w:hAnsi="Consolas" w:hint="eastAsia"/>
          <w:bCs/>
          <w:i w:val="0"/>
          <w:iCs/>
          <w:lang w:eastAsia="zh-HK"/>
        </w:rPr>
        <w:t xml:space="preserve"> </w:t>
      </w:r>
      <w:bookmarkStart w:id="36" w:name="_Toc236721784"/>
      <w:bookmarkStart w:id="37" w:name="_Toc466366568"/>
      <w:r w:rsidRPr="007A0E03">
        <w:rPr>
          <w:rFonts w:ascii="Consolas" w:eastAsia="微软雅黑" w:hAnsi="Consolas" w:hint="eastAsia"/>
          <w:bCs/>
          <w:i w:val="0"/>
          <w:iCs/>
          <w:lang w:eastAsia="zh-HK"/>
        </w:rPr>
        <w:t>tbTrunk</w:t>
      </w:r>
      <w:bookmarkEnd w:id="36"/>
      <w:bookmarkEnd w:id="37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885"/>
        <w:gridCol w:w="4502"/>
      </w:tblGrid>
      <w:tr w:rsidR="007A0E03" w:rsidRPr="00D02B5A" w14:paraId="2C8B1145" w14:textId="77777777" w:rsidTr="007A0E03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B14B277" w14:textId="77777777" w:rsidR="007A0E03" w:rsidRPr="007A0E03" w:rsidRDefault="007A0E03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40F5DB8" w14:textId="77777777" w:rsidR="007A0E03" w:rsidRPr="007A0E03" w:rsidRDefault="007A0E03" w:rsidP="0083284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tbTrunk</w:t>
            </w:r>
          </w:p>
        </w:tc>
      </w:tr>
      <w:tr w:rsidR="007A0E03" w:rsidRPr="00D02B5A" w14:paraId="2732BD8D" w14:textId="77777777" w:rsidTr="007A0E03">
        <w:tc>
          <w:tcPr>
            <w:tcW w:w="2127" w:type="dxa"/>
            <w:shd w:val="clear" w:color="auto" w:fill="E6E6E6"/>
          </w:tcPr>
          <w:p w14:paraId="6E224B19" w14:textId="77777777" w:rsidR="007A0E03" w:rsidRPr="007A0E03" w:rsidRDefault="007A0E03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4A7DF6A" w14:textId="77777777" w:rsidR="007A0E03" w:rsidRPr="007A0E03" w:rsidRDefault="007A0E03" w:rsidP="0083284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InnoDB</w:t>
            </w:r>
          </w:p>
        </w:tc>
      </w:tr>
      <w:tr w:rsidR="007A0E03" w:rsidRPr="00D02B5A" w14:paraId="52DBFB79" w14:textId="77777777" w:rsidTr="007A0E03">
        <w:trPr>
          <w:trHeight w:val="602"/>
        </w:trPr>
        <w:tc>
          <w:tcPr>
            <w:tcW w:w="2127" w:type="dxa"/>
            <w:shd w:val="clear" w:color="auto" w:fill="E6E6E6"/>
          </w:tcPr>
          <w:p w14:paraId="609E8E1B" w14:textId="77777777" w:rsidR="007A0E03" w:rsidRPr="007A0E03" w:rsidRDefault="007A0E03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DBE9161" w14:textId="77777777" w:rsidR="007A0E03" w:rsidRPr="007A0E03" w:rsidRDefault="007A0E03" w:rsidP="001007C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描述</w:t>
            </w:r>
            <w:r w:rsidRPr="007A0E03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sip </w:t>
            </w:r>
            <w:r w:rsidR="001007C4">
              <w:rPr>
                <w:rFonts w:ascii="Consolas" w:eastAsia="微软雅黑" w:hAnsi="Consolas"/>
                <w:kern w:val="0"/>
                <w:sz w:val="20"/>
                <w:lang w:eastAsia="zh-CN"/>
              </w:rPr>
              <w:t>trunk</w:t>
            </w:r>
            <w:r w:rsidR="001007C4">
              <w:rPr>
                <w:rFonts w:ascii="Consolas" w:eastAsia="微软雅黑" w:hAnsi="Consolas"/>
                <w:kern w:val="0"/>
                <w:sz w:val="20"/>
                <w:lang w:eastAsia="zh-CN"/>
              </w:rPr>
              <w:t>线路</w:t>
            </w:r>
            <w:r w:rsidRPr="007A0E03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信息</w:t>
            </w:r>
          </w:p>
        </w:tc>
      </w:tr>
      <w:tr w:rsidR="007A0E03" w:rsidRPr="00D02B5A" w14:paraId="068B043C" w14:textId="77777777" w:rsidTr="007A0E03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C4B2480" w14:textId="77777777" w:rsidR="007A0E03" w:rsidRPr="007A0E03" w:rsidRDefault="007A0E03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C430A5" w14:textId="77777777" w:rsidR="007A0E03" w:rsidRPr="00610510" w:rsidRDefault="003F16F7" w:rsidP="00832849">
            <w:pPr>
              <w:pStyle w:val="BodyText"/>
              <w:rPr>
                <w:rFonts w:eastAsia="宋体"/>
              </w:rPr>
            </w:pPr>
            <w:r w:rsidRPr="003F16F7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key</w:t>
            </w:r>
            <w:r w:rsidRPr="003F16F7">
              <w:rPr>
                <w:rFonts w:ascii="Consolas" w:eastAsia="微软雅黑" w:hAnsi="Consolas"/>
                <w:kern w:val="0"/>
                <w:sz w:val="20"/>
                <w:lang w:eastAsia="zh-CN"/>
              </w:rPr>
              <w:t>Trunk</w:t>
            </w:r>
            <w:r w:rsidRPr="003F16F7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ID</w:t>
            </w:r>
          </w:p>
        </w:tc>
      </w:tr>
      <w:tr w:rsidR="007A0E03" w:rsidRPr="00D02B5A" w14:paraId="7BDD67B3" w14:textId="77777777" w:rsidTr="00093FB5">
        <w:trPr>
          <w:trHeight w:val="381"/>
        </w:trPr>
        <w:tc>
          <w:tcPr>
            <w:tcW w:w="2127" w:type="dxa"/>
            <w:shd w:val="clear" w:color="auto" w:fill="E6E6E6"/>
          </w:tcPr>
          <w:p w14:paraId="1E2E208E" w14:textId="77777777" w:rsidR="007A0E03" w:rsidRPr="007A0E03" w:rsidRDefault="007A0E03" w:rsidP="0083284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</w:tcPr>
          <w:p w14:paraId="6AA3A83F" w14:textId="77777777" w:rsidR="007A0E03" w:rsidRPr="007A0E03" w:rsidRDefault="007A0E03" w:rsidP="0083284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850" w:type="dxa"/>
            <w:shd w:val="clear" w:color="auto" w:fill="E6E6E6"/>
          </w:tcPr>
          <w:p w14:paraId="237A6FBA" w14:textId="77777777" w:rsidR="007A0E03" w:rsidRPr="007A0E03" w:rsidRDefault="007A0E03" w:rsidP="007A0E03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885" w:type="dxa"/>
            <w:shd w:val="clear" w:color="auto" w:fill="E6E6E6"/>
          </w:tcPr>
          <w:p w14:paraId="2B1CE932" w14:textId="77777777" w:rsidR="007A0E03" w:rsidRPr="007A0E03" w:rsidRDefault="007A0E03" w:rsidP="007A0E03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Df</w:t>
            </w:r>
            <w:r w:rsidRPr="007A0E03"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  <w:t>t</w:t>
            </w:r>
          </w:p>
        </w:tc>
        <w:tc>
          <w:tcPr>
            <w:tcW w:w="4502" w:type="dxa"/>
            <w:shd w:val="clear" w:color="auto" w:fill="E6E6E6"/>
          </w:tcPr>
          <w:p w14:paraId="0F2AE69A" w14:textId="77777777" w:rsidR="007A0E03" w:rsidRPr="007A0E03" w:rsidRDefault="007A0E03" w:rsidP="0083284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7A0E03" w:rsidRPr="00610510" w14:paraId="598FAE76" w14:textId="77777777" w:rsidTr="00093FB5">
        <w:tc>
          <w:tcPr>
            <w:tcW w:w="2127" w:type="dxa"/>
          </w:tcPr>
          <w:p w14:paraId="77E04259" w14:textId="77777777" w:rsidR="007A0E03" w:rsidRPr="007A0E03" w:rsidRDefault="007A0E03" w:rsidP="007032C0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key</w:t>
            </w:r>
            <w:r w:rsidR="007032C0">
              <w:rPr>
                <w:rFonts w:ascii="Consolas" w:eastAsia="微软雅黑" w:hAnsi="Consolas"/>
                <w:lang w:eastAsia="zh-CN"/>
              </w:rPr>
              <w:t>Trunk</w:t>
            </w:r>
            <w:r w:rsidRPr="007A0E03">
              <w:rPr>
                <w:rFonts w:ascii="Consolas" w:eastAsia="微软雅黑" w:hAnsi="Consolas" w:hint="eastAsia"/>
                <w:lang w:eastAsia="zh-CN"/>
              </w:rPr>
              <w:t>I</w:t>
            </w:r>
            <w:r w:rsidR="007032C0">
              <w:rPr>
                <w:rFonts w:ascii="Consolas" w:eastAsia="微软雅黑" w:hAnsi="Consolas" w:hint="eastAsia"/>
                <w:lang w:eastAsia="zh-CN"/>
              </w:rPr>
              <w:t>D</w:t>
            </w:r>
          </w:p>
        </w:tc>
        <w:tc>
          <w:tcPr>
            <w:tcW w:w="1559" w:type="dxa"/>
          </w:tcPr>
          <w:p w14:paraId="715E4824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9027800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885" w:type="dxa"/>
          </w:tcPr>
          <w:p w14:paraId="7EC279A1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05C10955" w14:textId="77777777" w:rsidR="007A0E03" w:rsidRPr="007A0E03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线</w:t>
            </w:r>
            <w:r>
              <w:rPr>
                <w:rFonts w:ascii="Consolas" w:eastAsia="微软雅黑" w:hAnsi="Consolas" w:hint="eastAsia"/>
                <w:lang w:eastAsia="zh-CN"/>
              </w:rPr>
              <w:t>路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ID</w:t>
            </w:r>
          </w:p>
        </w:tc>
      </w:tr>
      <w:tr w:rsidR="007A0E03" w:rsidRPr="00610510" w14:paraId="3253F020" w14:textId="77777777" w:rsidTr="00093FB5">
        <w:trPr>
          <w:trHeight w:val="215"/>
        </w:trPr>
        <w:tc>
          <w:tcPr>
            <w:tcW w:w="2127" w:type="dxa"/>
          </w:tcPr>
          <w:p w14:paraId="7824C1A0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idxTrunkName</w:t>
            </w:r>
          </w:p>
        </w:tc>
        <w:tc>
          <w:tcPr>
            <w:tcW w:w="1559" w:type="dxa"/>
          </w:tcPr>
          <w:p w14:paraId="35251262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(64)</w:t>
            </w:r>
          </w:p>
        </w:tc>
        <w:tc>
          <w:tcPr>
            <w:tcW w:w="850" w:type="dxa"/>
          </w:tcPr>
          <w:p w14:paraId="6A3F0BCC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885" w:type="dxa"/>
          </w:tcPr>
          <w:p w14:paraId="0FB474EB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18F60CC0" w14:textId="77777777" w:rsidR="007A0E03" w:rsidRPr="007A0E03" w:rsidRDefault="001007C4" w:rsidP="00C20EC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线路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名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7A0E03" w:rsidRPr="00610510" w14:paraId="532DF0DF" w14:textId="77777777" w:rsidTr="00093FB5">
        <w:trPr>
          <w:trHeight w:val="209"/>
        </w:trPr>
        <w:tc>
          <w:tcPr>
            <w:tcW w:w="2127" w:type="dxa"/>
          </w:tcPr>
          <w:p w14:paraId="592FD550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/>
                <w:lang w:eastAsia="zh-CN"/>
              </w:rPr>
              <w:t>trusty</w:t>
            </w:r>
          </w:p>
        </w:tc>
        <w:tc>
          <w:tcPr>
            <w:tcW w:w="1559" w:type="dxa"/>
          </w:tcPr>
          <w:p w14:paraId="1B17482A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TINYINT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(1)</w:t>
            </w:r>
          </w:p>
        </w:tc>
        <w:tc>
          <w:tcPr>
            <w:tcW w:w="850" w:type="dxa"/>
          </w:tcPr>
          <w:p w14:paraId="67382E86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885" w:type="dxa"/>
          </w:tcPr>
          <w:p w14:paraId="715DBE84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1</w:t>
            </w:r>
          </w:p>
        </w:tc>
        <w:tc>
          <w:tcPr>
            <w:tcW w:w="4502" w:type="dxa"/>
          </w:tcPr>
          <w:p w14:paraId="3462C71D" w14:textId="77777777" w:rsidR="001007C4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信任</w:t>
            </w:r>
          </w:p>
          <w:p w14:paraId="4C7D726F" w14:textId="77777777" w:rsidR="007A0E03" w:rsidRDefault="007A0E0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描述节点是否可信任</w:t>
            </w: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如不可信任</w:t>
            </w: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需验证节点的用户名和密码</w:t>
            </w: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.</w:t>
            </w:r>
          </w:p>
          <w:p w14:paraId="039BF06F" w14:textId="77777777" w:rsidR="001007C4" w:rsidRDefault="001007C4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不可信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任</w:t>
            </w:r>
          </w:p>
          <w:p w14:paraId="10637937" w14:textId="77777777" w:rsidR="001007C4" w:rsidRPr="001007C4" w:rsidRDefault="001007C4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信任</w:t>
            </w:r>
          </w:p>
        </w:tc>
      </w:tr>
      <w:tr w:rsidR="007A0E03" w:rsidRPr="00610510" w14:paraId="507C59E3" w14:textId="77777777" w:rsidTr="00093FB5">
        <w:trPr>
          <w:trHeight w:val="215"/>
        </w:trPr>
        <w:tc>
          <w:tcPr>
            <w:tcW w:w="2127" w:type="dxa"/>
          </w:tcPr>
          <w:p w14:paraId="247E7634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/>
                <w:lang w:eastAsia="zh-CN"/>
              </w:rPr>
              <w:t xml:space="preserve">dynamic  </w:t>
            </w:r>
          </w:p>
        </w:tc>
        <w:tc>
          <w:tcPr>
            <w:tcW w:w="1559" w:type="dxa"/>
          </w:tcPr>
          <w:p w14:paraId="22895E8B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TINYINT</w:t>
            </w:r>
            <w:r w:rsidR="007A0E03" w:rsidRPr="007A0E03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0AFCB013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885" w:type="dxa"/>
          </w:tcPr>
          <w:p w14:paraId="1AFB7783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0</w:t>
            </w:r>
          </w:p>
        </w:tc>
        <w:tc>
          <w:tcPr>
            <w:tcW w:w="4502" w:type="dxa"/>
          </w:tcPr>
          <w:p w14:paraId="3C248F51" w14:textId="77777777" w:rsidR="001007C4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注册</w:t>
            </w:r>
          </w:p>
          <w:p w14:paraId="619AEF24" w14:textId="77777777" w:rsidR="007A0E03" w:rsidRPr="001007C4" w:rsidRDefault="007A0E0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节点是否是动态注册</w:t>
            </w:r>
          </w:p>
          <w:p w14:paraId="0FD51451" w14:textId="77777777" w:rsidR="007A0E03" w:rsidRDefault="007A0E0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节点不需要注册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一般是中继网关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.</w:t>
            </w:r>
          </w:p>
          <w:p w14:paraId="7C7931E7" w14:textId="77777777" w:rsidR="001007C4" w:rsidRPr="007A0E03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lastRenderedPageBreak/>
              <w:t xml:space="preserve">1: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要注册</w:t>
            </w:r>
          </w:p>
        </w:tc>
      </w:tr>
      <w:tr w:rsidR="007A0E03" w:rsidRPr="009D721F" w14:paraId="6D0C8257" w14:textId="77777777" w:rsidTr="00093FB5">
        <w:trPr>
          <w:trHeight w:val="215"/>
        </w:trPr>
        <w:tc>
          <w:tcPr>
            <w:tcW w:w="2127" w:type="dxa"/>
          </w:tcPr>
          <w:p w14:paraId="4D9133C1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/>
                <w:lang w:eastAsia="zh-CN"/>
              </w:rPr>
              <w:lastRenderedPageBreak/>
              <w:t>username</w:t>
            </w:r>
          </w:p>
        </w:tc>
        <w:tc>
          <w:tcPr>
            <w:tcW w:w="1559" w:type="dxa"/>
          </w:tcPr>
          <w:p w14:paraId="567B483B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(64)</w:t>
            </w:r>
          </w:p>
        </w:tc>
        <w:tc>
          <w:tcPr>
            <w:tcW w:w="850" w:type="dxa"/>
          </w:tcPr>
          <w:p w14:paraId="528EE676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885" w:type="dxa"/>
          </w:tcPr>
          <w:p w14:paraId="4F2C0D57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68089F97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帐号</w:t>
            </w:r>
          </w:p>
          <w:p w14:paraId="2DDF4DA8" w14:textId="77777777" w:rsidR="007A0E03" w:rsidRPr="007032C0" w:rsidRDefault="007A0E03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当</w:t>
            </w:r>
            <w:r w:rsidR="007032C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dynamic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值为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时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</w:p>
          <w:p w14:paraId="6AB2EBCA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username&amp;realm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不能为空</w:t>
            </w:r>
            <w:r w:rsidRPr="007032C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.</w:t>
            </w:r>
          </w:p>
        </w:tc>
      </w:tr>
      <w:tr w:rsidR="007A0E03" w:rsidRPr="00610510" w14:paraId="704CCBAC" w14:textId="77777777" w:rsidTr="00093FB5">
        <w:trPr>
          <w:trHeight w:val="215"/>
        </w:trPr>
        <w:tc>
          <w:tcPr>
            <w:tcW w:w="2127" w:type="dxa"/>
          </w:tcPr>
          <w:p w14:paraId="13F13B45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/>
                <w:lang w:eastAsia="zh-CN"/>
              </w:rPr>
              <w:t xml:space="preserve">realm    </w:t>
            </w:r>
          </w:p>
        </w:tc>
        <w:tc>
          <w:tcPr>
            <w:tcW w:w="1559" w:type="dxa"/>
          </w:tcPr>
          <w:p w14:paraId="287B7CB1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(64)</w:t>
            </w:r>
          </w:p>
        </w:tc>
        <w:tc>
          <w:tcPr>
            <w:tcW w:w="850" w:type="dxa"/>
          </w:tcPr>
          <w:p w14:paraId="246B55BD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885" w:type="dxa"/>
          </w:tcPr>
          <w:p w14:paraId="44C4F96B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53A15BD5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域名</w:t>
            </w:r>
          </w:p>
        </w:tc>
      </w:tr>
      <w:tr w:rsidR="007A0E03" w:rsidRPr="00610510" w14:paraId="219BB01C" w14:textId="77777777" w:rsidTr="00093FB5">
        <w:trPr>
          <w:trHeight w:val="215"/>
        </w:trPr>
        <w:tc>
          <w:tcPr>
            <w:tcW w:w="2127" w:type="dxa"/>
          </w:tcPr>
          <w:p w14:paraId="4D2E88C2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/>
                <w:lang w:eastAsia="zh-CN"/>
              </w:rPr>
              <w:t xml:space="preserve">host     </w:t>
            </w:r>
          </w:p>
        </w:tc>
        <w:tc>
          <w:tcPr>
            <w:tcW w:w="1559" w:type="dxa"/>
          </w:tcPr>
          <w:p w14:paraId="0D415D4F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(32)</w:t>
            </w:r>
          </w:p>
        </w:tc>
        <w:tc>
          <w:tcPr>
            <w:tcW w:w="850" w:type="dxa"/>
          </w:tcPr>
          <w:p w14:paraId="1FA56995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885" w:type="dxa"/>
          </w:tcPr>
          <w:p w14:paraId="27D0305A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78DBC183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IP</w:t>
            </w:r>
            <w:r w:rsidRPr="007A0E03">
              <w:rPr>
                <w:rFonts w:ascii="Consolas" w:eastAsia="微软雅黑" w:hAnsi="Consolas" w:hint="eastAsia"/>
                <w:lang w:eastAsia="zh-CN"/>
              </w:rPr>
              <w:t>地址</w:t>
            </w:r>
          </w:p>
        </w:tc>
      </w:tr>
      <w:tr w:rsidR="007A0E03" w:rsidRPr="00610510" w14:paraId="75A05F2E" w14:textId="77777777" w:rsidTr="00093FB5">
        <w:trPr>
          <w:trHeight w:val="215"/>
        </w:trPr>
        <w:tc>
          <w:tcPr>
            <w:tcW w:w="2127" w:type="dxa"/>
          </w:tcPr>
          <w:p w14:paraId="6CBFDCD7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/>
                <w:lang w:eastAsia="zh-CN"/>
              </w:rPr>
              <w:t xml:space="preserve">port     </w:t>
            </w:r>
          </w:p>
        </w:tc>
        <w:tc>
          <w:tcPr>
            <w:tcW w:w="1559" w:type="dxa"/>
          </w:tcPr>
          <w:p w14:paraId="17880690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(5)</w:t>
            </w:r>
          </w:p>
        </w:tc>
        <w:tc>
          <w:tcPr>
            <w:tcW w:w="850" w:type="dxa"/>
          </w:tcPr>
          <w:p w14:paraId="58708FDD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885" w:type="dxa"/>
          </w:tcPr>
          <w:p w14:paraId="714BEB0C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5060</w:t>
            </w:r>
          </w:p>
        </w:tc>
        <w:tc>
          <w:tcPr>
            <w:tcW w:w="4502" w:type="dxa"/>
          </w:tcPr>
          <w:p w14:paraId="08851C6E" w14:textId="77777777" w:rsidR="007A0E03" w:rsidRPr="007A0E03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端口号</w:t>
            </w:r>
          </w:p>
        </w:tc>
      </w:tr>
      <w:tr w:rsidR="001007C4" w:rsidRPr="00610510" w14:paraId="4D5F03BF" w14:textId="77777777" w:rsidTr="004D651E">
        <w:trPr>
          <w:trHeight w:val="215"/>
        </w:trPr>
        <w:tc>
          <w:tcPr>
            <w:tcW w:w="2127" w:type="dxa"/>
          </w:tcPr>
          <w:p w14:paraId="247062E5" w14:textId="77777777" w:rsidR="001007C4" w:rsidRPr="007A0E03" w:rsidRDefault="001007C4" w:rsidP="004D651E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/>
                <w:lang w:eastAsia="zh-CN"/>
              </w:rPr>
              <w:t>expires</w:t>
            </w:r>
          </w:p>
        </w:tc>
        <w:tc>
          <w:tcPr>
            <w:tcW w:w="1559" w:type="dxa"/>
          </w:tcPr>
          <w:p w14:paraId="068EB659" w14:textId="77777777" w:rsidR="001007C4" w:rsidRPr="007A0E03" w:rsidRDefault="001007C4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  <w:r w:rsidRPr="007A0E03">
              <w:rPr>
                <w:rFonts w:ascii="Consolas" w:eastAsia="微软雅黑" w:hAnsi="Consolas"/>
                <w:lang w:eastAsia="zh-CN"/>
              </w:rPr>
              <w:t>(11)</w:t>
            </w:r>
          </w:p>
        </w:tc>
        <w:tc>
          <w:tcPr>
            <w:tcW w:w="850" w:type="dxa"/>
          </w:tcPr>
          <w:p w14:paraId="2BF62EED" w14:textId="77777777" w:rsidR="001007C4" w:rsidRPr="007A0E03" w:rsidRDefault="001007C4" w:rsidP="004D651E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885" w:type="dxa"/>
          </w:tcPr>
          <w:p w14:paraId="1E731596" w14:textId="77777777" w:rsidR="001007C4" w:rsidRPr="007A0E03" w:rsidRDefault="001007C4" w:rsidP="004D651E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86400</w:t>
            </w:r>
          </w:p>
        </w:tc>
        <w:tc>
          <w:tcPr>
            <w:tcW w:w="4502" w:type="dxa"/>
          </w:tcPr>
          <w:p w14:paraId="400FED04" w14:textId="77777777" w:rsidR="001007C4" w:rsidRDefault="001007C4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注册周期</w:t>
            </w:r>
          </w:p>
          <w:p w14:paraId="3E047DE8" w14:textId="77777777" w:rsidR="001007C4" w:rsidRPr="007A0E03" w:rsidRDefault="001007C4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单位为秒</w:t>
            </w:r>
          </w:p>
        </w:tc>
      </w:tr>
      <w:tr w:rsidR="007A0E03" w:rsidRPr="008A31EB" w14:paraId="34592353" w14:textId="77777777" w:rsidTr="00093FB5">
        <w:trPr>
          <w:trHeight w:val="215"/>
        </w:trPr>
        <w:tc>
          <w:tcPr>
            <w:tcW w:w="2127" w:type="dxa"/>
          </w:tcPr>
          <w:p w14:paraId="511FA7C1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/>
                <w:lang w:eastAsia="zh-CN"/>
              </w:rPr>
              <w:t>prefix</w:t>
            </w:r>
          </w:p>
        </w:tc>
        <w:tc>
          <w:tcPr>
            <w:tcW w:w="1559" w:type="dxa"/>
          </w:tcPr>
          <w:p w14:paraId="46736A22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4BB7E15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885" w:type="dxa"/>
          </w:tcPr>
          <w:p w14:paraId="37E0BC67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43A88DEA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前缀</w:t>
            </w:r>
          </w:p>
        </w:tc>
      </w:tr>
      <w:tr w:rsidR="007A0E03" w:rsidRPr="008A31EB" w14:paraId="47625ABF" w14:textId="77777777" w:rsidTr="00093FB5">
        <w:trPr>
          <w:trHeight w:val="215"/>
        </w:trPr>
        <w:tc>
          <w:tcPr>
            <w:tcW w:w="2127" w:type="dxa"/>
          </w:tcPr>
          <w:p w14:paraId="5AACEE68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replaceUsername</w:t>
            </w:r>
          </w:p>
        </w:tc>
        <w:tc>
          <w:tcPr>
            <w:tcW w:w="1559" w:type="dxa"/>
          </w:tcPr>
          <w:p w14:paraId="37430205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TINYINT</w:t>
            </w:r>
            <w:r w:rsidR="007A0E03" w:rsidRPr="007A0E03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20B1456C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885" w:type="dxa"/>
          </w:tcPr>
          <w:p w14:paraId="4BC0FE46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1</w:t>
            </w:r>
          </w:p>
        </w:tc>
        <w:tc>
          <w:tcPr>
            <w:tcW w:w="4502" w:type="dxa"/>
          </w:tcPr>
          <w:p w14:paraId="45E7AC8E" w14:textId="77777777" w:rsidR="001007C4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替换</w:t>
            </w:r>
          </w:p>
          <w:p w14:paraId="63D3975B" w14:textId="77777777" w:rsidR="007A0E03" w:rsidRPr="007A0E03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替换</w:t>
            </w:r>
            <w:r w:rsidR="007A0E03"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sip</w:t>
            </w:r>
            <w:r w:rsidR="007A0E03"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 w:rsidR="007A0E03"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username</w:t>
            </w:r>
            <w:r w:rsidR="007A0E03"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开关</w:t>
            </w:r>
          </w:p>
        </w:tc>
      </w:tr>
      <w:tr w:rsidR="002F2672" w:rsidRPr="008A31EB" w14:paraId="6D032674" w14:textId="77777777" w:rsidTr="00093FB5">
        <w:trPr>
          <w:trHeight w:val="215"/>
        </w:trPr>
        <w:tc>
          <w:tcPr>
            <w:tcW w:w="2127" w:type="dxa"/>
          </w:tcPr>
          <w:p w14:paraId="23401F50" w14:textId="77777777" w:rsidR="002F2672" w:rsidRPr="007A0E03" w:rsidRDefault="002F267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state</w:t>
            </w:r>
          </w:p>
        </w:tc>
        <w:tc>
          <w:tcPr>
            <w:tcW w:w="1559" w:type="dxa"/>
          </w:tcPr>
          <w:p w14:paraId="6DFE164D" w14:textId="77777777" w:rsidR="002F2672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7AA8ACC" w14:textId="77777777" w:rsidR="002F2672" w:rsidRPr="007A0E03" w:rsidRDefault="002F267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885" w:type="dxa"/>
          </w:tcPr>
          <w:p w14:paraId="749B93A4" w14:textId="77777777" w:rsidR="002F2672" w:rsidRPr="007A0E03" w:rsidRDefault="002F267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502" w:type="dxa"/>
          </w:tcPr>
          <w:p w14:paraId="0F7BEB20" w14:textId="77777777" w:rsidR="002F2672" w:rsidRDefault="002F267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1FF7D782" w14:textId="77777777" w:rsidR="002F2672" w:rsidRPr="002A4625" w:rsidRDefault="002F2672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A46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2A46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正常可使用</w:t>
            </w:r>
          </w:p>
          <w:p w14:paraId="02136880" w14:textId="77777777" w:rsidR="002F2672" w:rsidRPr="002A4625" w:rsidRDefault="002F2672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A46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1: </w:t>
            </w:r>
            <w:r w:rsidRPr="002A46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已断开</w:t>
            </w:r>
          </w:p>
          <w:p w14:paraId="3D9CBAE9" w14:textId="77777777" w:rsidR="002F2672" w:rsidRPr="002A4625" w:rsidRDefault="0083284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A46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</w:t>
            </w:r>
            <w:r w:rsidRPr="002A46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2A46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其它</w:t>
            </w:r>
            <w:r w:rsidR="002F2672" w:rsidRPr="002A46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错</w:t>
            </w:r>
            <w:r w:rsidR="002A4625" w:rsidRPr="002A46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误</w:t>
            </w:r>
          </w:p>
          <w:p w14:paraId="40BB5044" w14:textId="77777777" w:rsidR="002A4625" w:rsidRPr="007A0E03" w:rsidRDefault="002A4625" w:rsidP="00832849">
            <w:pPr>
              <w:rPr>
                <w:rFonts w:ascii="Consolas" w:eastAsia="微软雅黑" w:hAnsi="Consolas"/>
                <w:lang w:eastAsia="zh-CN"/>
              </w:rPr>
            </w:pPr>
            <w:r w:rsidRPr="002A46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3: </w:t>
            </w:r>
            <w:r w:rsidRPr="002A46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维护</w:t>
            </w:r>
          </w:p>
        </w:tc>
      </w:tr>
      <w:tr w:rsidR="00725CEA" w:rsidRPr="008A31EB" w14:paraId="3004E97D" w14:textId="77777777" w:rsidTr="00093FB5">
        <w:trPr>
          <w:trHeight w:val="215"/>
        </w:trPr>
        <w:tc>
          <w:tcPr>
            <w:tcW w:w="2127" w:type="dxa"/>
          </w:tcPr>
          <w:p w14:paraId="2CE7239B" w14:textId="77777777" w:rsidR="00725CEA" w:rsidRPr="007A0E03" w:rsidRDefault="00725CE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callingNum</w:t>
            </w:r>
          </w:p>
        </w:tc>
        <w:tc>
          <w:tcPr>
            <w:tcW w:w="1559" w:type="dxa"/>
          </w:tcPr>
          <w:p w14:paraId="3A4DC7B4" w14:textId="77777777" w:rsidR="00725CEA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4F3086D" w14:textId="77777777" w:rsidR="00725CEA" w:rsidRPr="007A0E03" w:rsidRDefault="00725CE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0A9714BE" w14:textId="77777777" w:rsidR="00725CEA" w:rsidRPr="007A0E03" w:rsidRDefault="00725CE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502" w:type="dxa"/>
          </w:tcPr>
          <w:p w14:paraId="61037A03" w14:textId="77777777" w:rsidR="001007C4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在</w:t>
            </w:r>
            <w:r>
              <w:rPr>
                <w:rFonts w:ascii="Consolas" w:eastAsia="微软雅黑" w:hAnsi="Consolas"/>
                <w:lang w:eastAsia="zh-CN"/>
              </w:rPr>
              <w:t>线数</w:t>
            </w:r>
          </w:p>
          <w:p w14:paraId="5D6CBFBF" w14:textId="77777777" w:rsidR="00725CEA" w:rsidRPr="007A0E03" w:rsidRDefault="00725CEA" w:rsidP="00832849">
            <w:pPr>
              <w:rPr>
                <w:rFonts w:ascii="Consolas" w:eastAsia="微软雅黑" w:hAnsi="Consolas"/>
                <w:lang w:eastAsia="zh-CN"/>
              </w:rPr>
            </w:pPr>
            <w:r w:rsidRPr="001007C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正在呼叫的数量</w:t>
            </w:r>
          </w:p>
        </w:tc>
      </w:tr>
      <w:tr w:rsidR="002F2672" w:rsidRPr="008A31EB" w14:paraId="1725936D" w14:textId="77777777" w:rsidTr="00093FB5">
        <w:trPr>
          <w:trHeight w:val="215"/>
        </w:trPr>
        <w:tc>
          <w:tcPr>
            <w:tcW w:w="2127" w:type="dxa"/>
          </w:tcPr>
          <w:p w14:paraId="477E37DA" w14:textId="77777777" w:rsidR="002F2672" w:rsidRPr="007A0E03" w:rsidRDefault="00725CE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maxCallNum</w:t>
            </w:r>
          </w:p>
        </w:tc>
        <w:tc>
          <w:tcPr>
            <w:tcW w:w="1559" w:type="dxa"/>
          </w:tcPr>
          <w:p w14:paraId="50317F0F" w14:textId="77777777" w:rsidR="002F2672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5E44CA0" w14:textId="77777777" w:rsidR="002F2672" w:rsidRPr="007A0E03" w:rsidRDefault="00725CEA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725C585C" w14:textId="77777777" w:rsidR="002F2672" w:rsidRPr="007A0E03" w:rsidRDefault="002F2672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5BB6B123" w14:textId="77777777" w:rsidR="001007C4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线路数</w:t>
            </w:r>
          </w:p>
          <w:p w14:paraId="0AB68554" w14:textId="77777777" w:rsidR="002F2672" w:rsidRPr="007A0E03" w:rsidRDefault="00725CEA" w:rsidP="00832849">
            <w:pPr>
              <w:rPr>
                <w:rFonts w:ascii="Consolas" w:eastAsia="微软雅黑" w:hAnsi="Consolas"/>
                <w:lang w:eastAsia="zh-CN"/>
              </w:rPr>
            </w:pPr>
            <w:r w:rsidRPr="001007C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最</w:t>
            </w:r>
            <w:r w:rsidRPr="001007C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多允许呼叫数量</w:t>
            </w:r>
          </w:p>
        </w:tc>
      </w:tr>
      <w:tr w:rsidR="00692354" w:rsidRPr="008A31EB" w14:paraId="3F1EE496" w14:textId="77777777" w:rsidTr="00093FB5">
        <w:trPr>
          <w:trHeight w:val="215"/>
        </w:trPr>
        <w:tc>
          <w:tcPr>
            <w:tcW w:w="2127" w:type="dxa"/>
          </w:tcPr>
          <w:p w14:paraId="17958103" w14:textId="77777777" w:rsidR="00692354" w:rsidRDefault="00692354" w:rsidP="00832849">
            <w:pPr>
              <w:rPr>
                <w:rFonts w:ascii="Consolas" w:eastAsia="微软雅黑" w:hAnsi="Consolas"/>
                <w:lang w:eastAsia="zh-CN"/>
              </w:rPr>
            </w:pPr>
            <w:r w:rsidRPr="001007C4">
              <w:rPr>
                <w:rFonts w:ascii="Consolas" w:eastAsia="微软雅黑" w:hAnsi="Consolas"/>
                <w:lang w:eastAsia="zh-CN"/>
              </w:rPr>
              <w:t>mcSupport</w:t>
            </w:r>
          </w:p>
        </w:tc>
        <w:tc>
          <w:tcPr>
            <w:tcW w:w="1559" w:type="dxa"/>
          </w:tcPr>
          <w:p w14:paraId="5D82FD58" w14:textId="77777777" w:rsidR="00692354" w:rsidRDefault="0069235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53E0E16" w14:textId="77777777" w:rsidR="00692354" w:rsidRDefault="0069235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38AF11CC" w14:textId="77777777" w:rsidR="00692354" w:rsidRPr="007A0E03" w:rsidRDefault="0069235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502" w:type="dxa"/>
          </w:tcPr>
          <w:p w14:paraId="2F4A949B" w14:textId="77777777" w:rsidR="00692354" w:rsidRDefault="0069235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媒</w:t>
            </w:r>
            <w:r>
              <w:rPr>
                <w:rFonts w:ascii="Consolas" w:eastAsia="微软雅黑" w:hAnsi="Consolas"/>
                <w:lang w:eastAsia="zh-CN"/>
              </w:rPr>
              <w:t>体</w:t>
            </w:r>
            <w:r>
              <w:rPr>
                <w:rFonts w:ascii="Consolas" w:eastAsia="微软雅黑" w:hAnsi="Consolas" w:hint="eastAsia"/>
                <w:lang w:eastAsia="zh-CN"/>
              </w:rPr>
              <w:t>转换</w:t>
            </w:r>
          </w:p>
          <w:p w14:paraId="5B33BB73" w14:textId="77777777" w:rsidR="00692354" w:rsidRPr="002A4625" w:rsidRDefault="00692354" w:rsidP="0069235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A46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0: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支持</w:t>
            </w:r>
          </w:p>
          <w:p w14:paraId="6AAB0D02" w14:textId="77777777" w:rsidR="00692354" w:rsidRPr="00692354" w:rsidRDefault="00692354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A46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支持</w:t>
            </w:r>
          </w:p>
        </w:tc>
      </w:tr>
      <w:tr w:rsidR="008E50D9" w:rsidRPr="008A31EB" w14:paraId="55D0DB12" w14:textId="77777777" w:rsidTr="00093FB5">
        <w:trPr>
          <w:trHeight w:val="215"/>
        </w:trPr>
        <w:tc>
          <w:tcPr>
            <w:tcW w:w="2127" w:type="dxa"/>
          </w:tcPr>
          <w:p w14:paraId="1F3426AF" w14:textId="77777777" w:rsidR="008E50D9" w:rsidRPr="007A0E03" w:rsidRDefault="008E50D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VPXID</w:t>
            </w:r>
          </w:p>
        </w:tc>
        <w:tc>
          <w:tcPr>
            <w:tcW w:w="1559" w:type="dxa"/>
          </w:tcPr>
          <w:p w14:paraId="2EBCD966" w14:textId="77777777" w:rsidR="008E50D9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E50D9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1DECDF05" w14:textId="77777777" w:rsidR="008E50D9" w:rsidRPr="007A0E03" w:rsidRDefault="008E50D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233488CD" w14:textId="77777777" w:rsidR="008E50D9" w:rsidRPr="007A0E03" w:rsidRDefault="008E50D9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3170ECFA" w14:textId="77777777" w:rsidR="001007C4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VPXID</w:t>
            </w:r>
          </w:p>
          <w:p w14:paraId="543FF7C1" w14:textId="77777777" w:rsidR="008E50D9" w:rsidRPr="001007C4" w:rsidRDefault="008E50D9" w:rsidP="0083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007C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接入的</w:t>
            </w:r>
            <w:r w:rsidRPr="001007C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vpx</w:t>
            </w:r>
            <w:r w:rsidRPr="001007C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</w:p>
          <w:p w14:paraId="35108526" w14:textId="77777777" w:rsidR="008E50D9" w:rsidRPr="007A0E03" w:rsidRDefault="008E50D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多个服务器以逗号隔开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093FB5" w:rsidRPr="00BF473F" w14:paraId="72D21EE0" w14:textId="77777777" w:rsidTr="00093FB5">
        <w:trPr>
          <w:trHeight w:val="209"/>
        </w:trPr>
        <w:tc>
          <w:tcPr>
            <w:tcW w:w="2127" w:type="dxa"/>
          </w:tcPr>
          <w:p w14:paraId="48711A54" w14:textId="77777777" w:rsidR="00093FB5" w:rsidRDefault="00093FB5" w:rsidP="00093FB5">
            <w:pPr>
              <w:rPr>
                <w:rFonts w:ascii="Consolas" w:eastAsia="微软雅黑" w:hAnsi="Consolas"/>
                <w:lang w:eastAsia="zh-CN"/>
              </w:rPr>
            </w:pPr>
            <w:r w:rsidRPr="00692354">
              <w:rPr>
                <w:rFonts w:ascii="Consolas" w:eastAsia="微软雅黑" w:hAnsi="Consolas"/>
                <w:lang w:eastAsia="zh-CN"/>
              </w:rPr>
              <w:t>idxSalerID</w:t>
            </w:r>
          </w:p>
        </w:tc>
        <w:tc>
          <w:tcPr>
            <w:tcW w:w="1559" w:type="dxa"/>
          </w:tcPr>
          <w:p w14:paraId="360BEBB9" w14:textId="77777777" w:rsidR="00093FB5" w:rsidRDefault="00093FB5" w:rsidP="00093FB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25EDE92" w14:textId="77777777" w:rsidR="00093FB5" w:rsidRDefault="00093FB5" w:rsidP="00093FB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0C8D29A9" w14:textId="77777777" w:rsidR="00093FB5" w:rsidRPr="005C47AD" w:rsidRDefault="00093FB5" w:rsidP="00093FB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502" w:type="dxa"/>
          </w:tcPr>
          <w:p w14:paraId="1E83E8BA" w14:textId="77777777" w:rsidR="00093FB5" w:rsidRDefault="00093FB5" w:rsidP="00093FB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供用商</w:t>
            </w:r>
          </w:p>
          <w:p w14:paraId="4583F81C" w14:textId="77777777" w:rsidR="00093FB5" w:rsidRDefault="00093FB5" w:rsidP="00093FB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trunk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线路</w:t>
            </w: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供用商</w:t>
            </w:r>
          </w:p>
        </w:tc>
      </w:tr>
      <w:tr w:rsidR="00323463" w:rsidRPr="008A31EB" w14:paraId="1EF83E98" w14:textId="77777777" w:rsidTr="00093FB5">
        <w:trPr>
          <w:trHeight w:val="215"/>
        </w:trPr>
        <w:tc>
          <w:tcPr>
            <w:tcW w:w="2127" w:type="dxa"/>
          </w:tcPr>
          <w:p w14:paraId="01F771A9" w14:textId="77777777" w:rsidR="00323463" w:rsidRPr="00D8538E" w:rsidRDefault="00E54562" w:rsidP="00E54562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totalNumber</w:t>
            </w:r>
          </w:p>
        </w:tc>
        <w:tc>
          <w:tcPr>
            <w:tcW w:w="1559" w:type="dxa"/>
          </w:tcPr>
          <w:p w14:paraId="0CD024A8" w14:textId="77777777" w:rsidR="0032346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81B06B8" w14:textId="77777777" w:rsidR="0032346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2FDD8878" w14:textId="77777777" w:rsidR="00323463" w:rsidRPr="007A0E0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502" w:type="dxa"/>
          </w:tcPr>
          <w:p w14:paraId="60C920B2" w14:textId="77777777" w:rsidR="00323463" w:rsidRPr="007A0E0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总呼叫个数</w:t>
            </w:r>
          </w:p>
        </w:tc>
      </w:tr>
      <w:tr w:rsidR="00323463" w:rsidRPr="008A31EB" w14:paraId="551F0E1A" w14:textId="77777777" w:rsidTr="00093FB5">
        <w:trPr>
          <w:trHeight w:val="215"/>
        </w:trPr>
        <w:tc>
          <w:tcPr>
            <w:tcW w:w="2127" w:type="dxa"/>
          </w:tcPr>
          <w:p w14:paraId="34861AFF" w14:textId="77777777" w:rsidR="00323463" w:rsidRPr="00D8538E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totalSuccess</w:t>
            </w:r>
          </w:p>
        </w:tc>
        <w:tc>
          <w:tcPr>
            <w:tcW w:w="1559" w:type="dxa"/>
          </w:tcPr>
          <w:p w14:paraId="17C670F2" w14:textId="77777777" w:rsidR="0032346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2E7B241" w14:textId="77777777" w:rsidR="0032346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7DAE463F" w14:textId="77777777" w:rsidR="00323463" w:rsidRPr="007A0E0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502" w:type="dxa"/>
          </w:tcPr>
          <w:p w14:paraId="21C9C88A" w14:textId="77777777" w:rsidR="00323463" w:rsidRPr="007A0E0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总成功个数</w:t>
            </w:r>
          </w:p>
        </w:tc>
      </w:tr>
      <w:tr w:rsidR="00323463" w:rsidRPr="008A31EB" w14:paraId="5A92C1BF" w14:textId="77777777" w:rsidTr="00093FB5">
        <w:trPr>
          <w:trHeight w:val="215"/>
        </w:trPr>
        <w:tc>
          <w:tcPr>
            <w:tcW w:w="2127" w:type="dxa"/>
          </w:tcPr>
          <w:p w14:paraId="236CEF96" w14:textId="77777777" w:rsidR="00323463" w:rsidRPr="00D8538E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totalFailure</w:t>
            </w:r>
          </w:p>
        </w:tc>
        <w:tc>
          <w:tcPr>
            <w:tcW w:w="1559" w:type="dxa"/>
          </w:tcPr>
          <w:p w14:paraId="253015CD" w14:textId="77777777" w:rsidR="0032346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0C117D0" w14:textId="77777777" w:rsidR="0032346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4ABB6532" w14:textId="77777777" w:rsidR="00323463" w:rsidRPr="007A0E0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502" w:type="dxa"/>
          </w:tcPr>
          <w:p w14:paraId="122618D1" w14:textId="77777777" w:rsidR="00323463" w:rsidRPr="007A0E0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总失败个数</w:t>
            </w:r>
          </w:p>
        </w:tc>
      </w:tr>
      <w:tr w:rsidR="00323463" w:rsidRPr="008A31EB" w14:paraId="1B44A023" w14:textId="77777777" w:rsidTr="00093FB5">
        <w:trPr>
          <w:trHeight w:val="215"/>
        </w:trPr>
        <w:tc>
          <w:tcPr>
            <w:tcW w:w="2127" w:type="dxa"/>
          </w:tcPr>
          <w:p w14:paraId="4B1FA297" w14:textId="77777777" w:rsidR="00323463" w:rsidRPr="00D8538E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continuityFailure</w:t>
            </w:r>
          </w:p>
        </w:tc>
        <w:tc>
          <w:tcPr>
            <w:tcW w:w="1559" w:type="dxa"/>
          </w:tcPr>
          <w:p w14:paraId="17AD4B68" w14:textId="77777777" w:rsidR="0032346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E32925F" w14:textId="77777777" w:rsidR="0032346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885" w:type="dxa"/>
          </w:tcPr>
          <w:p w14:paraId="25262C31" w14:textId="77777777" w:rsidR="00323463" w:rsidRPr="007A0E0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502" w:type="dxa"/>
          </w:tcPr>
          <w:p w14:paraId="447A1A02" w14:textId="77777777" w:rsidR="00323463" w:rsidRPr="007A0E03" w:rsidRDefault="00E5456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连续失败个数</w:t>
            </w:r>
          </w:p>
        </w:tc>
      </w:tr>
      <w:tr w:rsidR="007A0E03" w:rsidRPr="008A31EB" w14:paraId="70008E01" w14:textId="77777777" w:rsidTr="00093FB5">
        <w:trPr>
          <w:trHeight w:val="215"/>
        </w:trPr>
        <w:tc>
          <w:tcPr>
            <w:tcW w:w="2127" w:type="dxa"/>
          </w:tcPr>
          <w:p w14:paraId="32C01749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0E4A2AAF" w14:textId="77777777" w:rsidR="007A0E03" w:rsidRPr="007A0E03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A0E03" w:rsidRPr="007A0E03">
              <w:rPr>
                <w:rFonts w:ascii="Consolas" w:eastAsia="微软雅黑" w:hAnsi="Consolas" w:hint="eastAsia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4E5422E9" w14:textId="77777777" w:rsidR="007A0E03" w:rsidRPr="007A0E03" w:rsidRDefault="007D4339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885" w:type="dxa"/>
          </w:tcPr>
          <w:p w14:paraId="0CCC2C59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0FCE14CC" w14:textId="77777777" w:rsidR="007A0E03" w:rsidRPr="007A0E03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备注</w:t>
            </w:r>
          </w:p>
        </w:tc>
      </w:tr>
      <w:tr w:rsidR="007A0E03" w:rsidRPr="00610510" w14:paraId="73017860" w14:textId="77777777" w:rsidTr="00093FB5">
        <w:trPr>
          <w:trHeight w:val="215"/>
        </w:trPr>
        <w:tc>
          <w:tcPr>
            <w:tcW w:w="2127" w:type="dxa"/>
          </w:tcPr>
          <w:p w14:paraId="6054A988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2AF8B946" w14:textId="77777777" w:rsidR="007A0E03" w:rsidRPr="005C47A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2E8775E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885" w:type="dxa"/>
          </w:tcPr>
          <w:p w14:paraId="4B3808D2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3FB7388E" w14:textId="77777777" w:rsidR="007A0E03" w:rsidRPr="005C47AD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7A0E03" w:rsidRPr="00610510" w14:paraId="501EF1BA" w14:textId="77777777" w:rsidTr="00093FB5">
        <w:trPr>
          <w:trHeight w:val="215"/>
        </w:trPr>
        <w:tc>
          <w:tcPr>
            <w:tcW w:w="2127" w:type="dxa"/>
          </w:tcPr>
          <w:p w14:paraId="1A73DE15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A1B91FC" w14:textId="77777777" w:rsidR="007A0E03" w:rsidRPr="005C47A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A0E03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EBC5FE4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885" w:type="dxa"/>
          </w:tcPr>
          <w:p w14:paraId="5BB78485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2A63C23A" w14:textId="77777777" w:rsidR="007A0E03" w:rsidRPr="005C47AD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7A0E03" w:rsidRPr="00610510" w14:paraId="5724AB75" w14:textId="77777777" w:rsidTr="00093FB5">
        <w:trPr>
          <w:trHeight w:val="215"/>
        </w:trPr>
        <w:tc>
          <w:tcPr>
            <w:tcW w:w="2127" w:type="dxa"/>
          </w:tcPr>
          <w:p w14:paraId="4E2C516C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153C88CF" w14:textId="77777777" w:rsidR="007A0E03" w:rsidRPr="005C47A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E59283E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885" w:type="dxa"/>
          </w:tcPr>
          <w:p w14:paraId="4D69B175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6AC9B4A9" w14:textId="77777777" w:rsidR="007A0E03" w:rsidRPr="005C47AD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7A0E03" w:rsidRPr="009D721F" w14:paraId="3756F026" w14:textId="77777777" w:rsidTr="00093FB5">
        <w:trPr>
          <w:trHeight w:val="215"/>
        </w:trPr>
        <w:tc>
          <w:tcPr>
            <w:tcW w:w="2127" w:type="dxa"/>
          </w:tcPr>
          <w:p w14:paraId="34D28F48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0CCF8697" w14:textId="77777777" w:rsidR="007A0E03" w:rsidRPr="005C47AD" w:rsidRDefault="001124F2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7A0E03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06B02A2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885" w:type="dxa"/>
          </w:tcPr>
          <w:p w14:paraId="7450C808" w14:textId="77777777" w:rsidR="007A0E03" w:rsidRPr="005C47AD" w:rsidRDefault="007A0E03" w:rsidP="0083284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502" w:type="dxa"/>
          </w:tcPr>
          <w:p w14:paraId="5A16CA2C" w14:textId="77777777" w:rsidR="007A0E03" w:rsidRPr="005C47AD" w:rsidRDefault="001007C4" w:rsidP="0083284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1D47A671" w14:textId="77777777" w:rsidR="00D8538E" w:rsidRDefault="00D8538E" w:rsidP="00D8538E">
      <w:bookmarkStart w:id="38" w:name="_Toc236721785"/>
    </w:p>
    <w:p w14:paraId="60C8FF36" w14:textId="77777777" w:rsidR="00D8538E" w:rsidRDefault="00D8538E" w:rsidP="00D8538E"/>
    <w:p w14:paraId="19F3A35F" w14:textId="77777777" w:rsidR="00D8538E" w:rsidRDefault="00D8538E" w:rsidP="00D8538E"/>
    <w:p w14:paraId="32CF2471" w14:textId="77777777" w:rsidR="00D8538E" w:rsidRDefault="00D8538E" w:rsidP="00D8538E"/>
    <w:p w14:paraId="4FB5CDFA" w14:textId="77777777" w:rsidR="00D8538E" w:rsidRDefault="00D8538E" w:rsidP="00D8538E"/>
    <w:p w14:paraId="0CABE23D" w14:textId="77777777" w:rsidR="00D8538E" w:rsidRPr="00D8538E" w:rsidRDefault="00D8538E" w:rsidP="00D8538E"/>
    <w:p w14:paraId="3912FFA6" w14:textId="77777777" w:rsidR="007A0E03" w:rsidRPr="002462FB" w:rsidRDefault="007A0E03" w:rsidP="007A0E03">
      <w:pPr>
        <w:pStyle w:val="Heading2"/>
        <w:ind w:left="0" w:firstLine="0"/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</w:pPr>
      <w:bookmarkStart w:id="39" w:name="_Toc466366569"/>
      <w:r w:rsidRPr="002462FB">
        <w:rPr>
          <w:rFonts w:ascii="Consolas" w:eastAsia="微软雅黑" w:hAnsi="Consolas" w:hint="eastAsia"/>
          <w:bCs/>
          <w:i w:val="0"/>
          <w:iCs/>
          <w:strike/>
          <w:color w:val="D9D9D9"/>
          <w:lang w:eastAsia="zh-HK"/>
        </w:rPr>
        <w:lastRenderedPageBreak/>
        <w:t>tbRoute</w:t>
      </w:r>
      <w:bookmarkEnd w:id="38"/>
      <w:bookmarkEnd w:id="39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613"/>
        <w:gridCol w:w="796"/>
        <w:gridCol w:w="1560"/>
        <w:gridCol w:w="3881"/>
      </w:tblGrid>
      <w:tr w:rsidR="007A0E03" w:rsidRPr="002462FB" w14:paraId="766AE1B3" w14:textId="77777777" w:rsidTr="007A0E03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28E653B4" w14:textId="77777777" w:rsidR="007A0E03" w:rsidRPr="002462FB" w:rsidRDefault="007A0E03" w:rsidP="00832849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b/>
                <w:strike/>
                <w:color w:val="D9D9D9"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8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25F669" w14:textId="77777777" w:rsidR="007A0E03" w:rsidRPr="002462FB" w:rsidRDefault="007A0E03" w:rsidP="00832849">
            <w:pPr>
              <w:pStyle w:val="BodyText"/>
              <w:rPr>
                <w:rFonts w:eastAsia="宋体"/>
                <w:strike/>
                <w:color w:val="D9D9D9"/>
              </w:rPr>
            </w:pPr>
            <w:r w:rsidRPr="002462FB">
              <w:rPr>
                <w:rFonts w:hint="eastAsia"/>
                <w:bCs/>
                <w:iCs/>
                <w:strike/>
                <w:color w:val="D9D9D9"/>
                <w:lang w:eastAsia="zh-HK"/>
              </w:rPr>
              <w:t>tbRoute</w:t>
            </w:r>
          </w:p>
        </w:tc>
      </w:tr>
      <w:tr w:rsidR="007A0E03" w:rsidRPr="002462FB" w14:paraId="78DE2DDC" w14:textId="77777777" w:rsidTr="007A0E03">
        <w:tc>
          <w:tcPr>
            <w:tcW w:w="2073" w:type="dxa"/>
            <w:shd w:val="clear" w:color="auto" w:fill="E6E6E6"/>
          </w:tcPr>
          <w:p w14:paraId="7D617BC5" w14:textId="77777777" w:rsidR="007A0E03" w:rsidRPr="002462FB" w:rsidRDefault="007A0E03" w:rsidP="00832849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b/>
                <w:strike/>
                <w:color w:val="D9D9D9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850" w:type="dxa"/>
            <w:gridSpan w:val="4"/>
            <w:shd w:val="clear" w:color="auto" w:fill="auto"/>
          </w:tcPr>
          <w:p w14:paraId="1FD63C90" w14:textId="77777777" w:rsidR="007A0E03" w:rsidRPr="002462FB" w:rsidRDefault="007A0E03" w:rsidP="00832849">
            <w:pPr>
              <w:pStyle w:val="BodyText"/>
              <w:rPr>
                <w:rFonts w:eastAsia="宋体"/>
                <w:strike/>
                <w:color w:val="D9D9D9"/>
              </w:rPr>
            </w:pPr>
            <w:r w:rsidRPr="002462FB">
              <w:rPr>
                <w:rFonts w:eastAsia="宋体" w:hint="eastAsia"/>
                <w:strike/>
                <w:color w:val="D9D9D9"/>
              </w:rPr>
              <w:t>InnoDB</w:t>
            </w:r>
          </w:p>
        </w:tc>
      </w:tr>
      <w:tr w:rsidR="007A0E03" w:rsidRPr="002462FB" w14:paraId="753A34EC" w14:textId="77777777" w:rsidTr="007A0E03">
        <w:trPr>
          <w:trHeight w:val="602"/>
        </w:trPr>
        <w:tc>
          <w:tcPr>
            <w:tcW w:w="2073" w:type="dxa"/>
            <w:shd w:val="clear" w:color="auto" w:fill="E6E6E6"/>
          </w:tcPr>
          <w:p w14:paraId="7E92510C" w14:textId="77777777" w:rsidR="007A0E03" w:rsidRPr="002462FB" w:rsidRDefault="007A0E03" w:rsidP="00832849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b/>
                <w:strike/>
                <w:color w:val="D9D9D9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850" w:type="dxa"/>
            <w:gridSpan w:val="4"/>
            <w:shd w:val="clear" w:color="auto" w:fill="auto"/>
          </w:tcPr>
          <w:p w14:paraId="4E3C2A93" w14:textId="77777777" w:rsidR="007A0E03" w:rsidRPr="002462FB" w:rsidRDefault="007A0E03" w:rsidP="00832849">
            <w:pPr>
              <w:pStyle w:val="BodyText"/>
              <w:rPr>
                <w:rFonts w:eastAsia="宋体"/>
                <w:strike/>
                <w:color w:val="D9D9D9"/>
              </w:rPr>
            </w:pPr>
            <w:r w:rsidRPr="002462FB">
              <w:rPr>
                <w:rFonts w:ascii="Arial" w:hAnsi="Arial" w:hint="eastAsia"/>
                <w:strike/>
                <w:color w:val="D9D9D9"/>
                <w:kern w:val="0"/>
                <w:sz w:val="20"/>
                <w:lang w:eastAsia="zh-CN"/>
              </w:rPr>
              <w:t>sip</w:t>
            </w:r>
            <w:r w:rsidRPr="002462FB">
              <w:rPr>
                <w:rFonts w:ascii="Arial" w:hAnsi="Arial" w:hint="eastAsia"/>
                <w:strike/>
                <w:color w:val="D9D9D9"/>
                <w:kern w:val="0"/>
                <w:sz w:val="20"/>
                <w:lang w:eastAsia="zh-CN"/>
              </w:rPr>
              <w:t>路由表</w:t>
            </w:r>
          </w:p>
        </w:tc>
      </w:tr>
      <w:tr w:rsidR="007A0E03" w:rsidRPr="002462FB" w14:paraId="0A520B69" w14:textId="77777777" w:rsidTr="007A0E03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550D34AC" w14:textId="77777777" w:rsidR="007A0E03" w:rsidRPr="002462FB" w:rsidRDefault="007A0E03" w:rsidP="00832849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b/>
                <w:strike/>
                <w:color w:val="D9D9D9"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8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AA9CE6" w14:textId="77777777" w:rsidR="007A0E03" w:rsidRPr="002462FB" w:rsidRDefault="007A0E03" w:rsidP="00832849">
            <w:pPr>
              <w:pStyle w:val="BodyText"/>
              <w:rPr>
                <w:rFonts w:eastAsia="宋体"/>
                <w:strike/>
                <w:color w:val="D9D9D9"/>
              </w:rPr>
            </w:pPr>
          </w:p>
        </w:tc>
      </w:tr>
      <w:tr w:rsidR="007A0E03" w:rsidRPr="002462FB" w14:paraId="6624B9CE" w14:textId="77777777" w:rsidTr="00C20ECA">
        <w:trPr>
          <w:trHeight w:val="423"/>
        </w:trPr>
        <w:tc>
          <w:tcPr>
            <w:tcW w:w="2073" w:type="dxa"/>
            <w:shd w:val="clear" w:color="auto" w:fill="E6E6E6"/>
          </w:tcPr>
          <w:p w14:paraId="088C6555" w14:textId="77777777" w:rsidR="007A0E03" w:rsidRPr="002462FB" w:rsidRDefault="007A0E03" w:rsidP="00832849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b/>
                <w:strike/>
                <w:color w:val="D9D9D9"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613" w:type="dxa"/>
            <w:shd w:val="clear" w:color="auto" w:fill="E6E6E6"/>
          </w:tcPr>
          <w:p w14:paraId="0D182B79" w14:textId="77777777" w:rsidR="007A0E03" w:rsidRPr="002462FB" w:rsidRDefault="007A0E03" w:rsidP="00832849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kern w:val="0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b/>
                <w:strike/>
                <w:color w:val="D9D9D9"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796" w:type="dxa"/>
            <w:shd w:val="clear" w:color="auto" w:fill="E6E6E6"/>
          </w:tcPr>
          <w:p w14:paraId="73488045" w14:textId="77777777" w:rsidR="007A0E03" w:rsidRPr="002462FB" w:rsidRDefault="007A0E03" w:rsidP="007A0E03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kern w:val="0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b/>
                <w:strike/>
                <w:color w:val="D9D9D9"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560" w:type="dxa"/>
            <w:shd w:val="clear" w:color="auto" w:fill="E6E6E6"/>
          </w:tcPr>
          <w:p w14:paraId="3F6DC390" w14:textId="77777777" w:rsidR="007A0E03" w:rsidRPr="002462FB" w:rsidRDefault="007A0E03" w:rsidP="00832849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kern w:val="0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/>
                <w:b/>
                <w:strike/>
                <w:color w:val="D9D9D9"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3881" w:type="dxa"/>
            <w:shd w:val="clear" w:color="auto" w:fill="E6E6E6"/>
          </w:tcPr>
          <w:p w14:paraId="70F445C0" w14:textId="77777777" w:rsidR="007A0E03" w:rsidRPr="002462FB" w:rsidRDefault="007A0E03" w:rsidP="00832849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kern w:val="0"/>
                <w:szCs w:val="24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b/>
                <w:strike/>
                <w:color w:val="D9D9D9"/>
                <w:kern w:val="0"/>
                <w:szCs w:val="24"/>
                <w:lang w:eastAsia="zh-CN"/>
              </w:rPr>
              <w:t>Remarks</w:t>
            </w:r>
          </w:p>
        </w:tc>
      </w:tr>
      <w:tr w:rsidR="00C20ECA" w:rsidRPr="002462FB" w14:paraId="3B1ACFCE" w14:textId="77777777" w:rsidTr="00C20ECA">
        <w:tc>
          <w:tcPr>
            <w:tcW w:w="2073" w:type="dxa"/>
          </w:tcPr>
          <w:p w14:paraId="29F8F2C6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keyRouteId</w:t>
            </w:r>
          </w:p>
        </w:tc>
        <w:tc>
          <w:tcPr>
            <w:tcW w:w="1613" w:type="dxa"/>
          </w:tcPr>
          <w:p w14:paraId="4E864EBA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796" w:type="dxa"/>
          </w:tcPr>
          <w:p w14:paraId="11870346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560" w:type="dxa"/>
          </w:tcPr>
          <w:p w14:paraId="039555C5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3881" w:type="dxa"/>
          </w:tcPr>
          <w:p w14:paraId="13082908" w14:textId="77777777" w:rsidR="007A0E03" w:rsidRPr="002462FB" w:rsidRDefault="007032C0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route ID</w:t>
            </w:r>
          </w:p>
        </w:tc>
      </w:tr>
      <w:tr w:rsidR="00C20ECA" w:rsidRPr="002462FB" w14:paraId="5440BD05" w14:textId="77777777" w:rsidTr="00C20ECA">
        <w:tc>
          <w:tcPr>
            <w:tcW w:w="2073" w:type="dxa"/>
          </w:tcPr>
          <w:p w14:paraId="0EA2D8A6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srcNodeIds</w:t>
            </w:r>
          </w:p>
        </w:tc>
        <w:tc>
          <w:tcPr>
            <w:tcW w:w="1613" w:type="dxa"/>
          </w:tcPr>
          <w:p w14:paraId="185DFE5F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128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796" w:type="dxa"/>
          </w:tcPr>
          <w:p w14:paraId="68F4407A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7D5A6A79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*</w:t>
            </w:r>
          </w:p>
        </w:tc>
        <w:tc>
          <w:tcPr>
            <w:tcW w:w="3881" w:type="dxa"/>
          </w:tcPr>
          <w:p w14:paraId="10B3A237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源节点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ID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列表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,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与表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tbRouteNode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关联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.</w:t>
            </w:r>
          </w:p>
          <w:p w14:paraId="5662CE01" w14:textId="77777777" w:rsidR="009E2F28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默认值所有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,</w:t>
            </w:r>
          </w:p>
          <w:p w14:paraId="2785D4C8" w14:textId="77777777" w:rsidR="007A0E03" w:rsidRPr="002462FB" w:rsidRDefault="009E2F28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（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*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表示此路不限制源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C20ECA" w:rsidRPr="002462FB" w14:paraId="2D493424" w14:textId="77777777" w:rsidTr="00C20ECA">
        <w:tc>
          <w:tcPr>
            <w:tcW w:w="2073" w:type="dxa"/>
          </w:tcPr>
          <w:p w14:paraId="52A043C7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protocol</w:t>
            </w:r>
          </w:p>
        </w:tc>
        <w:tc>
          <w:tcPr>
            <w:tcW w:w="1613" w:type="dxa"/>
          </w:tcPr>
          <w:p w14:paraId="695516C3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(5)</w:t>
            </w:r>
          </w:p>
        </w:tc>
        <w:tc>
          <w:tcPr>
            <w:tcW w:w="796" w:type="dxa"/>
          </w:tcPr>
          <w:p w14:paraId="00571F25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29527BED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sip</w:t>
            </w:r>
          </w:p>
        </w:tc>
        <w:tc>
          <w:tcPr>
            <w:tcW w:w="3881" w:type="dxa"/>
          </w:tcPr>
          <w:p w14:paraId="5C68F064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协议类型</w:t>
            </w:r>
          </w:p>
          <w:p w14:paraId="40DB0485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sip/tel/*</w:t>
            </w:r>
          </w:p>
        </w:tc>
      </w:tr>
      <w:tr w:rsidR="00C20ECA" w:rsidRPr="002462FB" w14:paraId="4E8EB808" w14:textId="77777777" w:rsidTr="00C20ECA">
        <w:trPr>
          <w:trHeight w:val="215"/>
        </w:trPr>
        <w:tc>
          <w:tcPr>
            <w:tcW w:w="2073" w:type="dxa"/>
          </w:tcPr>
          <w:p w14:paraId="6C620A0A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caller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I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</w:t>
            </w:r>
          </w:p>
        </w:tc>
        <w:tc>
          <w:tcPr>
            <w:tcW w:w="1613" w:type="dxa"/>
          </w:tcPr>
          <w:p w14:paraId="08280DFC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(32)</w:t>
            </w:r>
          </w:p>
        </w:tc>
        <w:tc>
          <w:tcPr>
            <w:tcW w:w="796" w:type="dxa"/>
          </w:tcPr>
          <w:p w14:paraId="03AD22D7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241E3E9D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*</w:t>
            </w:r>
          </w:p>
        </w:tc>
        <w:tc>
          <w:tcPr>
            <w:tcW w:w="3881" w:type="dxa"/>
          </w:tcPr>
          <w:p w14:paraId="3754E2D4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caller Id</w:t>
            </w:r>
          </w:p>
        </w:tc>
      </w:tr>
      <w:tr w:rsidR="00C20ECA" w:rsidRPr="002462FB" w14:paraId="1D875E17" w14:textId="77777777" w:rsidTr="00C20ECA">
        <w:trPr>
          <w:trHeight w:val="716"/>
        </w:trPr>
        <w:tc>
          <w:tcPr>
            <w:tcW w:w="2073" w:type="dxa"/>
          </w:tcPr>
          <w:p w14:paraId="5436DCA7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src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Number</w:t>
            </w:r>
          </w:p>
        </w:tc>
        <w:tc>
          <w:tcPr>
            <w:tcW w:w="1613" w:type="dxa"/>
          </w:tcPr>
          <w:p w14:paraId="57BBD306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32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796" w:type="dxa"/>
          </w:tcPr>
          <w:p w14:paraId="5B9B7DA5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7730156E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*</w:t>
            </w:r>
          </w:p>
        </w:tc>
        <w:tc>
          <w:tcPr>
            <w:tcW w:w="3881" w:type="dxa"/>
          </w:tcPr>
          <w:p w14:paraId="0AB30BC9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源号码</w:t>
            </w:r>
          </w:p>
          <w:p w14:paraId="11D7C403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*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表示不限制此字段</w:t>
            </w:r>
          </w:p>
        </w:tc>
      </w:tr>
      <w:tr w:rsidR="00C20ECA" w:rsidRPr="002462FB" w14:paraId="545E19AF" w14:textId="77777777" w:rsidTr="00C20ECA">
        <w:trPr>
          <w:trHeight w:val="209"/>
        </w:trPr>
        <w:tc>
          <w:tcPr>
            <w:tcW w:w="2073" w:type="dxa"/>
          </w:tcPr>
          <w:p w14:paraId="6D315844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src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Domain</w:t>
            </w:r>
          </w:p>
        </w:tc>
        <w:tc>
          <w:tcPr>
            <w:tcW w:w="1613" w:type="dxa"/>
          </w:tcPr>
          <w:p w14:paraId="19142696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64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796" w:type="dxa"/>
          </w:tcPr>
          <w:p w14:paraId="351901F7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1B6D206C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*</w:t>
            </w:r>
          </w:p>
        </w:tc>
        <w:tc>
          <w:tcPr>
            <w:tcW w:w="3881" w:type="dxa"/>
          </w:tcPr>
          <w:p w14:paraId="448191D8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源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SIP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域</w:t>
            </w:r>
          </w:p>
          <w:p w14:paraId="39C4F7AA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*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表示不限制此字段</w:t>
            </w:r>
          </w:p>
        </w:tc>
      </w:tr>
      <w:tr w:rsidR="00C20ECA" w:rsidRPr="002462FB" w14:paraId="7EB88F93" w14:textId="77777777" w:rsidTr="00C20ECA">
        <w:trPr>
          <w:trHeight w:val="215"/>
        </w:trPr>
        <w:tc>
          <w:tcPr>
            <w:tcW w:w="2073" w:type="dxa"/>
          </w:tcPr>
          <w:p w14:paraId="390C421D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dst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Number</w:t>
            </w:r>
          </w:p>
        </w:tc>
        <w:tc>
          <w:tcPr>
            <w:tcW w:w="1613" w:type="dxa"/>
          </w:tcPr>
          <w:p w14:paraId="26512FD3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32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796" w:type="dxa"/>
          </w:tcPr>
          <w:p w14:paraId="13A46A9A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259A4B39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*</w:t>
            </w:r>
          </w:p>
        </w:tc>
        <w:tc>
          <w:tcPr>
            <w:tcW w:w="3881" w:type="dxa"/>
          </w:tcPr>
          <w:p w14:paraId="2B4482CE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目的号码</w:t>
            </w:r>
          </w:p>
          <w:p w14:paraId="7E5ADC0B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*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表示不限制此字段</w:t>
            </w:r>
          </w:p>
        </w:tc>
      </w:tr>
      <w:tr w:rsidR="00C20ECA" w:rsidRPr="002462FB" w14:paraId="6C39F113" w14:textId="77777777" w:rsidTr="00C20ECA">
        <w:trPr>
          <w:trHeight w:val="215"/>
        </w:trPr>
        <w:tc>
          <w:tcPr>
            <w:tcW w:w="2073" w:type="dxa"/>
          </w:tcPr>
          <w:p w14:paraId="0968E4BB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dst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Domain</w:t>
            </w:r>
          </w:p>
        </w:tc>
        <w:tc>
          <w:tcPr>
            <w:tcW w:w="1613" w:type="dxa"/>
          </w:tcPr>
          <w:p w14:paraId="181B83D2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64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796" w:type="dxa"/>
          </w:tcPr>
          <w:p w14:paraId="729CD75E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05FF2750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*</w:t>
            </w:r>
          </w:p>
        </w:tc>
        <w:tc>
          <w:tcPr>
            <w:tcW w:w="3881" w:type="dxa"/>
          </w:tcPr>
          <w:p w14:paraId="2893ECC6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目的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sip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域</w:t>
            </w:r>
          </w:p>
          <w:p w14:paraId="4DEF310F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*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表示不限制此字段</w:t>
            </w:r>
          </w:p>
        </w:tc>
      </w:tr>
      <w:tr w:rsidR="00C20ECA" w:rsidRPr="002462FB" w14:paraId="08E7CC2A" w14:textId="77777777" w:rsidTr="00C20ECA">
        <w:trPr>
          <w:trHeight w:val="215"/>
        </w:trPr>
        <w:tc>
          <w:tcPr>
            <w:tcW w:w="2073" w:type="dxa"/>
          </w:tcPr>
          <w:p w14:paraId="05E263F0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dest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NodeIds</w:t>
            </w:r>
          </w:p>
        </w:tc>
        <w:tc>
          <w:tcPr>
            <w:tcW w:w="1613" w:type="dxa"/>
          </w:tcPr>
          <w:p w14:paraId="59208F61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128</w:t>
            </w:r>
            <w:r w:rsidR="007A0E03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796" w:type="dxa"/>
          </w:tcPr>
          <w:p w14:paraId="512967FC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3C871007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*</w:t>
            </w:r>
          </w:p>
        </w:tc>
        <w:tc>
          <w:tcPr>
            <w:tcW w:w="3881" w:type="dxa"/>
          </w:tcPr>
          <w:p w14:paraId="247EC273" w14:textId="77777777" w:rsidR="00353E3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目的节点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ID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列表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 xml:space="preserve">, 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与表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tbTrunk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关联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.</w:t>
            </w:r>
          </w:p>
          <w:p w14:paraId="2DF66A74" w14:textId="77777777" w:rsidR="00353E33" w:rsidRPr="002462FB" w:rsidRDefault="00353E33" w:rsidP="00832849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支持多个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trunkID, 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之间用逗号隔开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.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 xml:space="preserve"> </w:t>
            </w:r>
          </w:p>
          <w:p w14:paraId="615EB237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*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表示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sip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协议层决定出口</w:t>
            </w:r>
          </w:p>
        </w:tc>
      </w:tr>
      <w:tr w:rsidR="00353E33" w:rsidRPr="002462FB" w14:paraId="08B709CD" w14:textId="77777777" w:rsidTr="00C20ECA">
        <w:trPr>
          <w:trHeight w:val="215"/>
        </w:trPr>
        <w:tc>
          <w:tcPr>
            <w:tcW w:w="2073" w:type="dxa"/>
          </w:tcPr>
          <w:p w14:paraId="3F90151D" w14:textId="77777777" w:rsidR="00353E33" w:rsidRPr="002462FB" w:rsidRDefault="009E2F28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multiTrunk</w:t>
            </w:r>
          </w:p>
        </w:tc>
        <w:tc>
          <w:tcPr>
            <w:tcW w:w="1613" w:type="dxa"/>
          </w:tcPr>
          <w:p w14:paraId="1586D9AC" w14:textId="77777777" w:rsidR="00353E3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796" w:type="dxa"/>
          </w:tcPr>
          <w:p w14:paraId="715950AE" w14:textId="77777777" w:rsidR="00353E33" w:rsidRPr="002462FB" w:rsidRDefault="009E2F28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560" w:type="dxa"/>
          </w:tcPr>
          <w:p w14:paraId="0A792211" w14:textId="77777777" w:rsidR="00353E33" w:rsidRPr="002462FB" w:rsidRDefault="009E2F28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1</w:t>
            </w:r>
          </w:p>
        </w:tc>
        <w:tc>
          <w:tcPr>
            <w:tcW w:w="3881" w:type="dxa"/>
          </w:tcPr>
          <w:p w14:paraId="641CAD95" w14:textId="77777777" w:rsidR="00353E33" w:rsidRPr="002462FB" w:rsidRDefault="009E2F28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是否支持多个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 xml:space="preserve">trunk, </w:t>
            </w:r>
          </w:p>
          <w:p w14:paraId="3B3C0AF1" w14:textId="77777777" w:rsidR="009E2F28" w:rsidRPr="002462FB" w:rsidRDefault="009E2F28" w:rsidP="00832849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0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表示不支持，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那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么在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destNodeIds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中配置多个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trunk,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也只取第一个</w:t>
            </w:r>
          </w:p>
          <w:p w14:paraId="097C82EA" w14:textId="77777777" w:rsidR="009E2F28" w:rsidRPr="002462FB" w:rsidRDefault="009E2F28" w:rsidP="00832849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1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表示支持，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若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前一个不能外呼成功，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则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自动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跳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到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下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一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个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trunk</w:t>
            </w:r>
            <w:r w:rsidRPr="002462FB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中。</w:t>
            </w:r>
          </w:p>
        </w:tc>
      </w:tr>
      <w:tr w:rsidR="00C20ECA" w:rsidRPr="002462FB" w14:paraId="5425B97E" w14:textId="77777777" w:rsidTr="00C20ECA">
        <w:trPr>
          <w:trHeight w:val="215"/>
        </w:trPr>
        <w:tc>
          <w:tcPr>
            <w:tcW w:w="2073" w:type="dxa"/>
          </w:tcPr>
          <w:p w14:paraId="70FFB930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remarks</w:t>
            </w:r>
          </w:p>
        </w:tc>
        <w:tc>
          <w:tcPr>
            <w:tcW w:w="1613" w:type="dxa"/>
          </w:tcPr>
          <w:p w14:paraId="1D705DBA" w14:textId="77777777" w:rsidR="007A0E03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7A0E03"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(128)</w:t>
            </w:r>
          </w:p>
        </w:tc>
        <w:tc>
          <w:tcPr>
            <w:tcW w:w="796" w:type="dxa"/>
          </w:tcPr>
          <w:p w14:paraId="7AC862A3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560" w:type="dxa"/>
          </w:tcPr>
          <w:p w14:paraId="747CFEA6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3881" w:type="dxa"/>
          </w:tcPr>
          <w:p w14:paraId="7A4214D2" w14:textId="77777777" w:rsidR="007A0E03" w:rsidRPr="002462FB" w:rsidRDefault="007A0E03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备注信息</w:t>
            </w:r>
          </w:p>
        </w:tc>
      </w:tr>
      <w:tr w:rsidR="00014721" w:rsidRPr="002462FB" w14:paraId="6F470D47" w14:textId="77777777" w:rsidTr="00C20ECA">
        <w:trPr>
          <w:trHeight w:val="215"/>
        </w:trPr>
        <w:tc>
          <w:tcPr>
            <w:tcW w:w="2073" w:type="dxa"/>
          </w:tcPr>
          <w:p w14:paraId="464A04B1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md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f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Tm</w:t>
            </w:r>
          </w:p>
        </w:tc>
        <w:tc>
          <w:tcPr>
            <w:tcW w:w="1613" w:type="dxa"/>
          </w:tcPr>
          <w:p w14:paraId="20A2E60D" w14:textId="77777777" w:rsidR="00014721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796" w:type="dxa"/>
          </w:tcPr>
          <w:p w14:paraId="24603BD8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560" w:type="dxa"/>
          </w:tcPr>
          <w:p w14:paraId="1AE48D03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3881" w:type="dxa"/>
          </w:tcPr>
          <w:p w14:paraId="4D0260C4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modified</w:t>
            </w:r>
            <w:r w:rsidRPr="002462FB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 xml:space="preserve"> </w:t>
            </w: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Time</w:t>
            </w:r>
          </w:p>
        </w:tc>
      </w:tr>
      <w:tr w:rsidR="00014721" w:rsidRPr="002462FB" w14:paraId="1FBB6971" w14:textId="77777777" w:rsidTr="00C20ECA">
        <w:trPr>
          <w:trHeight w:val="215"/>
        </w:trPr>
        <w:tc>
          <w:tcPr>
            <w:tcW w:w="2073" w:type="dxa"/>
          </w:tcPr>
          <w:p w14:paraId="13D540FA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mdfBy</w:t>
            </w:r>
          </w:p>
        </w:tc>
        <w:tc>
          <w:tcPr>
            <w:tcW w:w="1613" w:type="dxa"/>
          </w:tcPr>
          <w:p w14:paraId="772A64C0" w14:textId="77777777" w:rsidR="00014721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014721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(45)</w:t>
            </w:r>
          </w:p>
        </w:tc>
        <w:tc>
          <w:tcPr>
            <w:tcW w:w="796" w:type="dxa"/>
          </w:tcPr>
          <w:p w14:paraId="306800DA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560" w:type="dxa"/>
          </w:tcPr>
          <w:p w14:paraId="20F582A4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3881" w:type="dxa"/>
          </w:tcPr>
          <w:p w14:paraId="05A18015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modifiedBy</w:t>
            </w:r>
          </w:p>
        </w:tc>
      </w:tr>
      <w:tr w:rsidR="00014721" w:rsidRPr="002462FB" w14:paraId="0DCA07A7" w14:textId="77777777" w:rsidTr="00C20ECA">
        <w:trPr>
          <w:trHeight w:val="215"/>
        </w:trPr>
        <w:tc>
          <w:tcPr>
            <w:tcW w:w="2073" w:type="dxa"/>
          </w:tcPr>
          <w:p w14:paraId="73C8D649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crtTm</w:t>
            </w:r>
          </w:p>
        </w:tc>
        <w:tc>
          <w:tcPr>
            <w:tcW w:w="1613" w:type="dxa"/>
          </w:tcPr>
          <w:p w14:paraId="7AD19E3C" w14:textId="77777777" w:rsidR="00014721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796" w:type="dxa"/>
          </w:tcPr>
          <w:p w14:paraId="56B05D68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560" w:type="dxa"/>
          </w:tcPr>
          <w:p w14:paraId="46FC3121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3881" w:type="dxa"/>
          </w:tcPr>
          <w:p w14:paraId="53F58A5E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createdTime</w:t>
            </w:r>
          </w:p>
        </w:tc>
      </w:tr>
      <w:tr w:rsidR="00014721" w:rsidRPr="002462FB" w14:paraId="4E6DC4A3" w14:textId="77777777" w:rsidTr="00C20ECA">
        <w:trPr>
          <w:trHeight w:val="215"/>
        </w:trPr>
        <w:tc>
          <w:tcPr>
            <w:tcW w:w="2073" w:type="dxa"/>
          </w:tcPr>
          <w:p w14:paraId="1A943A6E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crtBy</w:t>
            </w:r>
          </w:p>
        </w:tc>
        <w:tc>
          <w:tcPr>
            <w:tcW w:w="1613" w:type="dxa"/>
          </w:tcPr>
          <w:p w14:paraId="4392609B" w14:textId="77777777" w:rsidR="00014721" w:rsidRPr="002462FB" w:rsidRDefault="001124F2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014721"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(45)</w:t>
            </w:r>
          </w:p>
        </w:tc>
        <w:tc>
          <w:tcPr>
            <w:tcW w:w="796" w:type="dxa"/>
          </w:tcPr>
          <w:p w14:paraId="6191018F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560" w:type="dxa"/>
          </w:tcPr>
          <w:p w14:paraId="12F5B055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3881" w:type="dxa"/>
          </w:tcPr>
          <w:p w14:paraId="767A5723" w14:textId="77777777" w:rsidR="00014721" w:rsidRPr="002462FB" w:rsidRDefault="00014721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2462FB">
              <w:rPr>
                <w:rFonts w:ascii="Consolas" w:eastAsia="微软雅黑" w:hAnsi="Consolas"/>
                <w:strike/>
                <w:color w:val="D9D9D9"/>
                <w:lang w:eastAsia="zh-CN"/>
              </w:rPr>
              <w:t>createdBy</w:t>
            </w:r>
          </w:p>
        </w:tc>
      </w:tr>
      <w:tr w:rsidR="00D8538E" w:rsidRPr="002462FB" w14:paraId="4E14573C" w14:textId="77777777" w:rsidTr="00C20ECA">
        <w:trPr>
          <w:trHeight w:val="215"/>
        </w:trPr>
        <w:tc>
          <w:tcPr>
            <w:tcW w:w="2073" w:type="dxa"/>
          </w:tcPr>
          <w:p w14:paraId="641D82D8" w14:textId="77777777" w:rsidR="00D8538E" w:rsidRPr="002462FB" w:rsidRDefault="00D8538E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613" w:type="dxa"/>
          </w:tcPr>
          <w:p w14:paraId="5B318C4E" w14:textId="77777777" w:rsidR="00D8538E" w:rsidRPr="002462FB" w:rsidRDefault="00D8538E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796" w:type="dxa"/>
          </w:tcPr>
          <w:p w14:paraId="16E0857F" w14:textId="77777777" w:rsidR="00D8538E" w:rsidRPr="002462FB" w:rsidRDefault="00D8538E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560" w:type="dxa"/>
          </w:tcPr>
          <w:p w14:paraId="3E6E27F6" w14:textId="77777777" w:rsidR="00D8538E" w:rsidRPr="002462FB" w:rsidRDefault="00D8538E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3881" w:type="dxa"/>
          </w:tcPr>
          <w:p w14:paraId="22FFE581" w14:textId="77777777" w:rsidR="00D8538E" w:rsidRPr="002462FB" w:rsidRDefault="00D8538E" w:rsidP="00832849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</w:tr>
    </w:tbl>
    <w:p w14:paraId="7D637CAC" w14:textId="77777777" w:rsidR="00D8538E" w:rsidRPr="002462FB" w:rsidRDefault="00D8538E" w:rsidP="00D8538E">
      <w:pPr>
        <w:rPr>
          <w:color w:val="D9D9D9"/>
        </w:rPr>
      </w:pPr>
    </w:p>
    <w:p w14:paraId="6CB2D78E" w14:textId="77777777" w:rsidR="00D8538E" w:rsidRDefault="00D8538E" w:rsidP="00D8538E"/>
    <w:p w14:paraId="24045335" w14:textId="77777777" w:rsidR="00D8538E" w:rsidRDefault="00D8538E" w:rsidP="00D8538E"/>
    <w:p w14:paraId="54F8CC07" w14:textId="77777777" w:rsidR="00D8538E" w:rsidRDefault="00D8538E" w:rsidP="00D8538E"/>
    <w:p w14:paraId="67B81616" w14:textId="77777777" w:rsidR="00D8538E" w:rsidRDefault="00D8538E" w:rsidP="00D8538E"/>
    <w:p w14:paraId="1C343943" w14:textId="77777777" w:rsidR="00D8538E" w:rsidRDefault="00D8538E" w:rsidP="00D8538E"/>
    <w:p w14:paraId="1A858F11" w14:textId="77777777" w:rsidR="00D8538E" w:rsidRDefault="00D8538E" w:rsidP="00D8538E"/>
    <w:p w14:paraId="10CE3CD8" w14:textId="77777777" w:rsidR="00D8538E" w:rsidRDefault="00D8538E" w:rsidP="00D8538E"/>
    <w:p w14:paraId="5300F0C0" w14:textId="77777777" w:rsidR="00D8538E" w:rsidRDefault="00D8538E" w:rsidP="00D8538E"/>
    <w:p w14:paraId="6620DE20" w14:textId="77777777" w:rsidR="00D8538E" w:rsidRDefault="00D8538E" w:rsidP="00D8538E"/>
    <w:p w14:paraId="15F64C71" w14:textId="77777777" w:rsidR="00D8538E" w:rsidRDefault="00D8538E" w:rsidP="00D8538E"/>
    <w:p w14:paraId="24DF4439" w14:textId="77777777" w:rsidR="00D8538E" w:rsidRPr="00D8538E" w:rsidRDefault="00D8538E" w:rsidP="00D8538E"/>
    <w:p w14:paraId="244908E3" w14:textId="77777777" w:rsidR="002D07F5" w:rsidRPr="00FB45F8" w:rsidRDefault="002D07F5" w:rsidP="002D07F5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0" w:name="_Toc466366570"/>
      <w:r w:rsidRPr="00FB45F8">
        <w:rPr>
          <w:rFonts w:ascii="Consolas" w:eastAsia="微软雅黑" w:hAnsi="Consolas" w:hint="eastAsia"/>
          <w:bCs/>
          <w:i w:val="0"/>
          <w:iCs/>
          <w:lang w:eastAsia="zh-HK"/>
        </w:rPr>
        <w:lastRenderedPageBreak/>
        <w:t>tb</w:t>
      </w:r>
      <w:r w:rsidR="00095F8E">
        <w:rPr>
          <w:rFonts w:ascii="Consolas" w:eastAsia="微软雅黑" w:hAnsi="Consolas"/>
          <w:bCs/>
          <w:i w:val="0"/>
          <w:iCs/>
          <w:lang w:val="en-US" w:eastAsia="zh-HK"/>
        </w:rPr>
        <w:t>Outbound</w:t>
      </w:r>
      <w:r w:rsidRPr="00FB45F8">
        <w:rPr>
          <w:rFonts w:ascii="Consolas" w:eastAsia="微软雅黑" w:hAnsi="Consolas" w:hint="eastAsia"/>
          <w:bCs/>
          <w:i w:val="0"/>
          <w:iCs/>
          <w:lang w:eastAsia="zh-HK"/>
        </w:rPr>
        <w:t>Route</w:t>
      </w:r>
      <w:bookmarkEnd w:id="4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613"/>
        <w:gridCol w:w="796"/>
        <w:gridCol w:w="1560"/>
        <w:gridCol w:w="3881"/>
      </w:tblGrid>
      <w:tr w:rsidR="002D07F5" w:rsidRPr="00D02B5A" w14:paraId="40DE9BF5" w14:textId="77777777" w:rsidTr="0034079E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20E6BF90" w14:textId="77777777" w:rsidR="002D07F5" w:rsidRPr="007A0E03" w:rsidRDefault="002D07F5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8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4FBBA6" w14:textId="77777777" w:rsidR="002D07F5" w:rsidRPr="00610510" w:rsidRDefault="00095F8E" w:rsidP="00FF6B62">
            <w:pPr>
              <w:pStyle w:val="BodyText"/>
              <w:rPr>
                <w:rFonts w:eastAsia="宋体"/>
              </w:rPr>
            </w:pPr>
            <w:r w:rsidRPr="007A1E0F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tbOutbound</w:t>
            </w:r>
            <w:r w:rsidR="002D07F5" w:rsidRPr="007A1E0F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Route</w:t>
            </w:r>
          </w:p>
        </w:tc>
      </w:tr>
      <w:tr w:rsidR="002D07F5" w:rsidRPr="00D02B5A" w14:paraId="6FB34DA2" w14:textId="77777777" w:rsidTr="0034079E">
        <w:tc>
          <w:tcPr>
            <w:tcW w:w="2073" w:type="dxa"/>
            <w:shd w:val="clear" w:color="auto" w:fill="E6E6E6"/>
          </w:tcPr>
          <w:p w14:paraId="3711D8E0" w14:textId="77777777" w:rsidR="002D07F5" w:rsidRPr="007A0E03" w:rsidRDefault="002D07F5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850" w:type="dxa"/>
            <w:gridSpan w:val="4"/>
            <w:shd w:val="clear" w:color="auto" w:fill="auto"/>
          </w:tcPr>
          <w:p w14:paraId="42B9DF2B" w14:textId="77777777" w:rsidR="002D07F5" w:rsidRPr="00610510" w:rsidRDefault="002D07F5" w:rsidP="00FF6B62">
            <w:pPr>
              <w:pStyle w:val="BodyText"/>
              <w:rPr>
                <w:rFonts w:eastAsia="宋体"/>
              </w:rPr>
            </w:pPr>
            <w:r w:rsidRPr="007A1E0F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InnoDB</w:t>
            </w:r>
          </w:p>
        </w:tc>
      </w:tr>
      <w:tr w:rsidR="002D07F5" w:rsidRPr="00D02B5A" w14:paraId="28F7618C" w14:textId="77777777" w:rsidTr="0034079E">
        <w:trPr>
          <w:trHeight w:val="602"/>
        </w:trPr>
        <w:tc>
          <w:tcPr>
            <w:tcW w:w="2073" w:type="dxa"/>
            <w:shd w:val="clear" w:color="auto" w:fill="E6E6E6"/>
          </w:tcPr>
          <w:p w14:paraId="4CB637F6" w14:textId="77777777" w:rsidR="002D07F5" w:rsidRPr="007A0E03" w:rsidRDefault="002D07F5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850" w:type="dxa"/>
            <w:gridSpan w:val="4"/>
            <w:shd w:val="clear" w:color="auto" w:fill="auto"/>
          </w:tcPr>
          <w:p w14:paraId="058DB8CE" w14:textId="77777777" w:rsidR="002D07F5" w:rsidRPr="003B0756" w:rsidRDefault="002D07F5" w:rsidP="00FF6B62">
            <w:pPr>
              <w:pStyle w:val="BodyText"/>
              <w:rPr>
                <w:rFonts w:eastAsia="宋体"/>
              </w:rPr>
            </w:pPr>
            <w:r w:rsidRPr="007A1E0F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sip</w:t>
            </w:r>
            <w:r w:rsidR="00095F8E" w:rsidRPr="007A1E0F">
              <w:rPr>
                <w:rFonts w:ascii="Consolas" w:eastAsia="微软雅黑" w:hAnsi="Consolas"/>
                <w:kern w:val="0"/>
                <w:sz w:val="20"/>
                <w:lang w:eastAsia="zh-CN"/>
              </w:rPr>
              <w:t>外呼</w:t>
            </w:r>
            <w:r w:rsidRPr="007A1E0F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路由表</w:t>
            </w:r>
          </w:p>
        </w:tc>
      </w:tr>
      <w:tr w:rsidR="002D07F5" w:rsidRPr="00D02B5A" w14:paraId="4C202770" w14:textId="77777777" w:rsidTr="0034079E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3565FFDE" w14:textId="77777777" w:rsidR="002D07F5" w:rsidRPr="007A0E03" w:rsidRDefault="002D07F5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8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15B07B" w14:textId="77777777" w:rsidR="002D07F5" w:rsidRPr="00610510" w:rsidRDefault="007A1E0F" w:rsidP="00FF6B62">
            <w:pPr>
              <w:pStyle w:val="BodyText"/>
              <w:rPr>
                <w:rFonts w:eastAsia="宋体"/>
              </w:rPr>
            </w:pPr>
            <w:r w:rsidRPr="007A1E0F">
              <w:rPr>
                <w:rFonts w:ascii="Consolas" w:eastAsia="微软雅黑" w:hAnsi="Consolas"/>
                <w:kern w:val="0"/>
                <w:sz w:val="20"/>
                <w:lang w:eastAsia="zh-CN"/>
              </w:rPr>
              <w:t>keyOutboundRoute</w:t>
            </w:r>
            <w:r w:rsidRPr="007A1E0F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I</w:t>
            </w:r>
            <w:r w:rsidR="003F16F7" w:rsidRPr="007A1E0F">
              <w:rPr>
                <w:rFonts w:ascii="Consolas" w:eastAsia="微软雅黑" w:hAnsi="Consolas"/>
                <w:kern w:val="0"/>
                <w:sz w:val="20"/>
                <w:lang w:eastAsia="zh-CN"/>
              </w:rPr>
              <w:t>d</w:t>
            </w:r>
          </w:p>
        </w:tc>
      </w:tr>
      <w:tr w:rsidR="003F16F7" w:rsidRPr="00D02B5A" w14:paraId="6D7197FC" w14:textId="77777777" w:rsidTr="0034079E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0895DBD7" w14:textId="77777777" w:rsidR="003F16F7" w:rsidRPr="00C3424E" w:rsidRDefault="003F16F7" w:rsidP="0038232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8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1F8D03" w14:textId="77777777" w:rsidR="003F16F7" w:rsidRPr="005C47AD" w:rsidRDefault="003F16F7" w:rsidP="0038232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3F16F7">
              <w:rPr>
                <w:rFonts w:ascii="Consolas" w:eastAsia="微软雅黑" w:hAnsi="Consolas"/>
                <w:kern w:val="0"/>
                <w:sz w:val="20"/>
                <w:lang w:eastAsia="zh-CN"/>
              </w:rPr>
              <w:t>crtBy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7A1E0F">
              <w:rPr>
                <w:rFonts w:eastAsia="宋体" w:hint="eastAsia"/>
                <w:lang w:eastAsia="zh-CN"/>
              </w:rPr>
              <w:t xml:space="preserve"> </w:t>
            </w:r>
            <w:r w:rsidRPr="003F16F7">
              <w:rPr>
                <w:rFonts w:ascii="Consolas" w:eastAsia="微软雅黑" w:hAnsi="Consolas"/>
                <w:kern w:val="0"/>
                <w:sz w:val="20"/>
                <w:lang w:eastAsia="zh-CN"/>
              </w:rPr>
              <w:t>crtTm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t xml:space="preserve"> </w:t>
            </w:r>
            <w:r w:rsidRPr="003F16F7">
              <w:rPr>
                <w:rFonts w:ascii="Consolas" w:eastAsia="微软雅黑" w:hAnsi="Consolas"/>
                <w:kern w:val="0"/>
                <w:sz w:val="20"/>
                <w:lang w:eastAsia="zh-CN"/>
              </w:rPr>
              <w:t>mdfBy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Pr="003F16F7">
              <w:rPr>
                <w:rFonts w:ascii="Consolas" w:eastAsia="微软雅黑" w:hAnsi="Consolas"/>
                <w:kern w:val="0"/>
                <w:sz w:val="20"/>
                <w:lang w:eastAsia="zh-CN"/>
              </w:rPr>
              <w:t>mdfTm</w:t>
            </w:r>
          </w:p>
        </w:tc>
      </w:tr>
      <w:tr w:rsidR="003F16F7" w:rsidRPr="00D02B5A" w14:paraId="17170CDD" w14:textId="77777777" w:rsidTr="0034079E">
        <w:trPr>
          <w:trHeight w:val="423"/>
        </w:trPr>
        <w:tc>
          <w:tcPr>
            <w:tcW w:w="2073" w:type="dxa"/>
            <w:shd w:val="clear" w:color="auto" w:fill="E6E6E6"/>
          </w:tcPr>
          <w:p w14:paraId="39E08DF7" w14:textId="77777777" w:rsidR="003F16F7" w:rsidRPr="007A0E03" w:rsidRDefault="003F16F7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613" w:type="dxa"/>
            <w:shd w:val="clear" w:color="auto" w:fill="E6E6E6"/>
          </w:tcPr>
          <w:p w14:paraId="76B31A76" w14:textId="77777777" w:rsidR="003F16F7" w:rsidRPr="007A0E03" w:rsidRDefault="003F16F7" w:rsidP="00FF6B62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796" w:type="dxa"/>
            <w:shd w:val="clear" w:color="auto" w:fill="E6E6E6"/>
          </w:tcPr>
          <w:p w14:paraId="500B29FC" w14:textId="77777777" w:rsidR="003F16F7" w:rsidRPr="007A0E03" w:rsidRDefault="003F16F7" w:rsidP="00FF6B62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560" w:type="dxa"/>
            <w:shd w:val="clear" w:color="auto" w:fill="E6E6E6"/>
          </w:tcPr>
          <w:p w14:paraId="575691F8" w14:textId="77777777" w:rsidR="003F16F7" w:rsidRPr="007A0E03" w:rsidRDefault="003F16F7" w:rsidP="00FF6B62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3881" w:type="dxa"/>
            <w:shd w:val="clear" w:color="auto" w:fill="E6E6E6"/>
          </w:tcPr>
          <w:p w14:paraId="2F2AC6BD" w14:textId="77777777" w:rsidR="003F16F7" w:rsidRPr="007A0E03" w:rsidRDefault="003F16F7" w:rsidP="00FF6B62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3F16F7" w:rsidRPr="00610510" w14:paraId="765C02A2" w14:textId="77777777" w:rsidTr="0034079E">
        <w:tc>
          <w:tcPr>
            <w:tcW w:w="2073" w:type="dxa"/>
          </w:tcPr>
          <w:p w14:paraId="6A5549B5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C20ECA">
              <w:rPr>
                <w:rFonts w:ascii="Consolas" w:eastAsia="微软雅黑" w:hAnsi="Consolas"/>
                <w:lang w:eastAsia="zh-CN"/>
              </w:rPr>
              <w:t>key</w:t>
            </w:r>
            <w:r>
              <w:rPr>
                <w:rFonts w:ascii="Consolas" w:eastAsia="微软雅黑" w:hAnsi="Consolas"/>
                <w:lang w:eastAsia="zh-CN"/>
              </w:rPr>
              <w:t>Outbound</w:t>
            </w:r>
            <w:r w:rsidRPr="00C20ECA">
              <w:rPr>
                <w:rFonts w:ascii="Consolas" w:eastAsia="微软雅黑" w:hAnsi="Consolas"/>
                <w:lang w:eastAsia="zh-CN"/>
              </w:rPr>
              <w:t>RouteId</w:t>
            </w:r>
          </w:p>
        </w:tc>
        <w:tc>
          <w:tcPr>
            <w:tcW w:w="1613" w:type="dxa"/>
          </w:tcPr>
          <w:p w14:paraId="64F99345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796" w:type="dxa"/>
          </w:tcPr>
          <w:p w14:paraId="5593BB32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C20ECA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560" w:type="dxa"/>
          </w:tcPr>
          <w:p w14:paraId="1F81540B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3F81EC88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路由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3F16F7" w:rsidRPr="00610510" w14:paraId="496318B3" w14:textId="77777777" w:rsidTr="0034079E">
        <w:trPr>
          <w:trHeight w:val="215"/>
        </w:trPr>
        <w:tc>
          <w:tcPr>
            <w:tcW w:w="2073" w:type="dxa"/>
          </w:tcPr>
          <w:p w14:paraId="42DDE9E7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dnisPrefix</w:t>
            </w:r>
          </w:p>
        </w:tc>
        <w:tc>
          <w:tcPr>
            <w:tcW w:w="1613" w:type="dxa"/>
          </w:tcPr>
          <w:p w14:paraId="56630FDE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796" w:type="dxa"/>
          </w:tcPr>
          <w:p w14:paraId="3164A665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560" w:type="dxa"/>
          </w:tcPr>
          <w:p w14:paraId="7D5035FF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*</w:t>
            </w:r>
          </w:p>
        </w:tc>
        <w:tc>
          <w:tcPr>
            <w:tcW w:w="3881" w:type="dxa"/>
          </w:tcPr>
          <w:p w14:paraId="09347884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被</w:t>
            </w:r>
            <w:r>
              <w:rPr>
                <w:rFonts w:ascii="Consolas" w:eastAsia="微软雅黑" w:hAnsi="Consolas"/>
                <w:lang w:eastAsia="zh-CN"/>
              </w:rPr>
              <w:t>叫号码前缀</w:t>
            </w:r>
          </w:p>
          <w:p w14:paraId="3D00239D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741C1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*</w:t>
            </w:r>
            <w:r w:rsidRPr="00741C1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表示不限制此字段</w:t>
            </w:r>
          </w:p>
        </w:tc>
      </w:tr>
      <w:tr w:rsidR="003F16F7" w:rsidRPr="00610510" w14:paraId="008E293C" w14:textId="77777777" w:rsidTr="0034079E">
        <w:trPr>
          <w:trHeight w:val="215"/>
        </w:trPr>
        <w:tc>
          <w:tcPr>
            <w:tcW w:w="2073" w:type="dxa"/>
          </w:tcPr>
          <w:p w14:paraId="79B75C9F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dnisDomain</w:t>
            </w:r>
          </w:p>
        </w:tc>
        <w:tc>
          <w:tcPr>
            <w:tcW w:w="1613" w:type="dxa"/>
          </w:tcPr>
          <w:p w14:paraId="0A69388D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C20ECA">
              <w:rPr>
                <w:rFonts w:ascii="Consolas" w:eastAsia="微软雅黑" w:hAnsi="Consolas"/>
                <w:lang w:eastAsia="zh-CN"/>
              </w:rPr>
              <w:t>(</w:t>
            </w:r>
            <w:r w:rsidRPr="00C20ECA">
              <w:rPr>
                <w:rFonts w:ascii="Consolas" w:eastAsia="微软雅黑" w:hAnsi="Consolas" w:hint="eastAsia"/>
                <w:lang w:eastAsia="zh-CN"/>
              </w:rPr>
              <w:t>128</w:t>
            </w:r>
            <w:r w:rsidRPr="00C20ECA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796" w:type="dxa"/>
          </w:tcPr>
          <w:p w14:paraId="01AB2536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560" w:type="dxa"/>
          </w:tcPr>
          <w:p w14:paraId="1DBF2DA2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4A466F5A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被叫号码域</w:t>
            </w:r>
          </w:p>
          <w:p w14:paraId="0B2AB5D3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741C1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*</w:t>
            </w:r>
            <w:r w:rsidRPr="00741C1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表示不限制此字段</w:t>
            </w:r>
          </w:p>
        </w:tc>
      </w:tr>
      <w:tr w:rsidR="003F16F7" w:rsidRPr="00610510" w14:paraId="7A7933B8" w14:textId="77777777" w:rsidTr="0034079E">
        <w:trPr>
          <w:trHeight w:val="215"/>
        </w:trPr>
        <w:tc>
          <w:tcPr>
            <w:tcW w:w="2073" w:type="dxa"/>
          </w:tcPr>
          <w:p w14:paraId="68D0A482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idxTrunkID</w:t>
            </w:r>
          </w:p>
        </w:tc>
        <w:tc>
          <w:tcPr>
            <w:tcW w:w="1613" w:type="dxa"/>
          </w:tcPr>
          <w:p w14:paraId="2743F488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796" w:type="dxa"/>
          </w:tcPr>
          <w:p w14:paraId="7508DA86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560" w:type="dxa"/>
          </w:tcPr>
          <w:p w14:paraId="6FB42DB4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6E4A494D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线路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32EAF301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77519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送</w:t>
            </w: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到的</w:t>
            </w: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trunkid</w:t>
            </w: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3F16F7" w:rsidRPr="00610510" w14:paraId="15BCF67B" w14:textId="77777777" w:rsidTr="0034079E">
        <w:trPr>
          <w:trHeight w:val="215"/>
        </w:trPr>
        <w:tc>
          <w:tcPr>
            <w:tcW w:w="2073" w:type="dxa"/>
          </w:tcPr>
          <w:p w14:paraId="16C20931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delDnisPrefixNum</w:t>
            </w:r>
          </w:p>
        </w:tc>
        <w:tc>
          <w:tcPr>
            <w:tcW w:w="1613" w:type="dxa"/>
          </w:tcPr>
          <w:p w14:paraId="2CE74D48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796" w:type="dxa"/>
          </w:tcPr>
          <w:p w14:paraId="408C8AA3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560" w:type="dxa"/>
          </w:tcPr>
          <w:p w14:paraId="6AAF73FE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881" w:type="dxa"/>
          </w:tcPr>
          <w:p w14:paraId="6801BCE0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前缀删除位</w:t>
            </w:r>
            <w:r>
              <w:rPr>
                <w:rFonts w:ascii="Consolas" w:eastAsia="微软雅黑" w:hAnsi="Consolas" w:hint="eastAsia"/>
                <w:lang w:eastAsia="zh-CN"/>
              </w:rPr>
              <w:t>数</w:t>
            </w:r>
          </w:p>
          <w:p w14:paraId="25B7C2E8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删除</w:t>
            </w: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dnis</w:t>
            </w:r>
            <w:r w:rsidRPr="0077519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码前缀位</w:t>
            </w:r>
            <w:r w:rsidRPr="0077519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</w:t>
            </w:r>
          </w:p>
        </w:tc>
      </w:tr>
      <w:tr w:rsidR="003F16F7" w:rsidRPr="00610510" w14:paraId="5CE66E79" w14:textId="77777777" w:rsidTr="0034079E">
        <w:trPr>
          <w:trHeight w:val="215"/>
        </w:trPr>
        <w:tc>
          <w:tcPr>
            <w:tcW w:w="2073" w:type="dxa"/>
          </w:tcPr>
          <w:p w14:paraId="0D488901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addDnisPrefixStr</w:t>
            </w:r>
          </w:p>
        </w:tc>
        <w:tc>
          <w:tcPr>
            <w:tcW w:w="1613" w:type="dxa"/>
          </w:tcPr>
          <w:p w14:paraId="32BCA74F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796" w:type="dxa"/>
          </w:tcPr>
          <w:p w14:paraId="0A6B412B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560" w:type="dxa"/>
          </w:tcPr>
          <w:p w14:paraId="4FAFBC54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23D8B4B7" w14:textId="77777777" w:rsidR="003F16F7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增加前缀</w:t>
            </w:r>
          </w:p>
          <w:p w14:paraId="4B998DEC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增加</w:t>
            </w: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dnis</w:t>
            </w:r>
            <w:r w:rsidRPr="0077519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号码前缀</w:t>
            </w:r>
          </w:p>
        </w:tc>
      </w:tr>
      <w:tr w:rsidR="003F16F7" w:rsidRPr="008A31EB" w14:paraId="23E85226" w14:textId="77777777" w:rsidTr="0034079E">
        <w:trPr>
          <w:trHeight w:val="215"/>
        </w:trPr>
        <w:tc>
          <w:tcPr>
            <w:tcW w:w="2073" w:type="dxa"/>
          </w:tcPr>
          <w:p w14:paraId="0F290CB3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C20ECA">
              <w:rPr>
                <w:rFonts w:ascii="Consolas" w:eastAsia="微软雅黑" w:hAnsi="Consolas" w:hint="eastAsia"/>
                <w:lang w:eastAsia="zh-CN"/>
              </w:rPr>
              <w:t>remarks</w:t>
            </w:r>
          </w:p>
        </w:tc>
        <w:tc>
          <w:tcPr>
            <w:tcW w:w="1613" w:type="dxa"/>
          </w:tcPr>
          <w:p w14:paraId="34D8E25B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C20ECA">
              <w:rPr>
                <w:rFonts w:ascii="Consolas" w:eastAsia="微软雅黑" w:hAnsi="Consolas" w:hint="eastAsia"/>
                <w:lang w:eastAsia="zh-CN"/>
              </w:rPr>
              <w:t>(128)</w:t>
            </w:r>
          </w:p>
        </w:tc>
        <w:tc>
          <w:tcPr>
            <w:tcW w:w="796" w:type="dxa"/>
          </w:tcPr>
          <w:p w14:paraId="7F7080CA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560" w:type="dxa"/>
          </w:tcPr>
          <w:p w14:paraId="1A09CD61" w14:textId="77777777" w:rsidR="003F16F7" w:rsidRPr="00C20ECA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0518CFCB" w14:textId="77777777" w:rsidR="003F16F7" w:rsidRPr="007A0E03" w:rsidRDefault="003F16F7" w:rsidP="00F14664">
            <w:pPr>
              <w:rPr>
                <w:rFonts w:ascii="Consolas" w:eastAsia="微软雅黑" w:hAnsi="Consolas"/>
                <w:lang w:eastAsia="zh-CN"/>
              </w:rPr>
            </w:pPr>
            <w:r w:rsidRPr="007A0E03">
              <w:rPr>
                <w:rFonts w:ascii="Consolas" w:eastAsia="微软雅黑" w:hAnsi="Consolas" w:hint="eastAsia"/>
                <w:lang w:eastAsia="zh-CN"/>
              </w:rPr>
              <w:t>备注</w:t>
            </w:r>
          </w:p>
        </w:tc>
      </w:tr>
      <w:tr w:rsidR="003F16F7" w:rsidRPr="00610510" w14:paraId="18DF5F67" w14:textId="77777777" w:rsidTr="0034079E">
        <w:trPr>
          <w:trHeight w:val="215"/>
        </w:trPr>
        <w:tc>
          <w:tcPr>
            <w:tcW w:w="2073" w:type="dxa"/>
          </w:tcPr>
          <w:p w14:paraId="22A44683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613" w:type="dxa"/>
          </w:tcPr>
          <w:p w14:paraId="1331C6BD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796" w:type="dxa"/>
          </w:tcPr>
          <w:p w14:paraId="77A20E82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560" w:type="dxa"/>
          </w:tcPr>
          <w:p w14:paraId="1F1386DE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4B29AD04" w14:textId="77777777" w:rsidR="003F16F7" w:rsidRPr="005C47AD" w:rsidRDefault="003F16F7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3F16F7" w:rsidRPr="00610510" w14:paraId="768A1CB7" w14:textId="77777777" w:rsidTr="0034079E">
        <w:trPr>
          <w:trHeight w:val="215"/>
        </w:trPr>
        <w:tc>
          <w:tcPr>
            <w:tcW w:w="2073" w:type="dxa"/>
          </w:tcPr>
          <w:p w14:paraId="4C5BA9F0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613" w:type="dxa"/>
          </w:tcPr>
          <w:p w14:paraId="73934CE0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796" w:type="dxa"/>
          </w:tcPr>
          <w:p w14:paraId="74F934C4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560" w:type="dxa"/>
          </w:tcPr>
          <w:p w14:paraId="176A4C1A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63F62F86" w14:textId="77777777" w:rsidR="003F16F7" w:rsidRPr="005C47AD" w:rsidRDefault="003F16F7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3F16F7" w:rsidRPr="00610510" w14:paraId="33AF8DAC" w14:textId="77777777" w:rsidTr="0034079E">
        <w:trPr>
          <w:trHeight w:val="215"/>
        </w:trPr>
        <w:tc>
          <w:tcPr>
            <w:tcW w:w="2073" w:type="dxa"/>
          </w:tcPr>
          <w:p w14:paraId="2B7C8E0B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613" w:type="dxa"/>
          </w:tcPr>
          <w:p w14:paraId="646215AF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796" w:type="dxa"/>
          </w:tcPr>
          <w:p w14:paraId="21E6C4AD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560" w:type="dxa"/>
          </w:tcPr>
          <w:p w14:paraId="2D13DC1E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6DF0385F" w14:textId="77777777" w:rsidR="003F16F7" w:rsidRPr="005C47AD" w:rsidRDefault="003F16F7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3F16F7" w:rsidRPr="00610510" w14:paraId="0EA7F282" w14:textId="77777777" w:rsidTr="0034079E">
        <w:trPr>
          <w:trHeight w:val="215"/>
        </w:trPr>
        <w:tc>
          <w:tcPr>
            <w:tcW w:w="2073" w:type="dxa"/>
          </w:tcPr>
          <w:p w14:paraId="70DACE62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613" w:type="dxa"/>
          </w:tcPr>
          <w:p w14:paraId="152C69B5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796" w:type="dxa"/>
          </w:tcPr>
          <w:p w14:paraId="63E01201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560" w:type="dxa"/>
          </w:tcPr>
          <w:p w14:paraId="261F949F" w14:textId="77777777" w:rsidR="003F16F7" w:rsidRPr="005C47AD" w:rsidRDefault="003F16F7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881" w:type="dxa"/>
          </w:tcPr>
          <w:p w14:paraId="24954C97" w14:textId="77777777" w:rsidR="003F16F7" w:rsidRPr="005C47AD" w:rsidRDefault="003F16F7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5C0F1ACD" w14:textId="77777777" w:rsidR="002D07F5" w:rsidRPr="009D721F" w:rsidRDefault="002D07F5" w:rsidP="002D07F5">
      <w:pPr>
        <w:rPr>
          <w:rFonts w:ascii="Arial" w:hAnsi="Arial"/>
          <w:lang w:eastAsia="zh-CN"/>
        </w:rPr>
      </w:pPr>
    </w:p>
    <w:p w14:paraId="4A83FF71" w14:textId="77777777" w:rsidR="002D07F5" w:rsidRPr="009D721F" w:rsidRDefault="002D07F5" w:rsidP="002D07F5">
      <w:pPr>
        <w:rPr>
          <w:rFonts w:ascii="Arial" w:hAnsi="Arial"/>
          <w:lang w:eastAsia="zh-CN"/>
        </w:rPr>
      </w:pPr>
    </w:p>
    <w:p w14:paraId="44EB6B24" w14:textId="77777777" w:rsidR="002D07F5" w:rsidRDefault="002D07F5" w:rsidP="002D07F5"/>
    <w:p w14:paraId="167A1CCC" w14:textId="77777777" w:rsidR="002D07F5" w:rsidRDefault="002D07F5" w:rsidP="002D07F5"/>
    <w:p w14:paraId="65AF73FB" w14:textId="77777777" w:rsidR="002D07F5" w:rsidRDefault="002D07F5" w:rsidP="000027D0"/>
    <w:p w14:paraId="17015507" w14:textId="77777777" w:rsidR="002D07F5" w:rsidRDefault="002D07F5" w:rsidP="000027D0"/>
    <w:p w14:paraId="2927B626" w14:textId="77777777" w:rsidR="002D07F5" w:rsidRDefault="002D07F5" w:rsidP="000027D0"/>
    <w:p w14:paraId="7383AA04" w14:textId="77777777" w:rsidR="002D07F5" w:rsidRDefault="002D07F5" w:rsidP="000027D0"/>
    <w:p w14:paraId="1D1E4FF8" w14:textId="77777777" w:rsidR="00BB5132" w:rsidRDefault="00BB5132" w:rsidP="000027D0"/>
    <w:p w14:paraId="2EEEA1F4" w14:textId="77777777" w:rsidR="00BB5132" w:rsidRDefault="00BB5132" w:rsidP="000027D0">
      <w:pPr>
        <w:rPr>
          <w:lang w:eastAsia="zh-CN"/>
        </w:rPr>
      </w:pPr>
    </w:p>
    <w:p w14:paraId="13C7E4B6" w14:textId="77777777" w:rsidR="000027D0" w:rsidRDefault="000027D0" w:rsidP="000027D0"/>
    <w:p w14:paraId="769DD023" w14:textId="77777777" w:rsidR="000027D0" w:rsidRPr="00644CAC" w:rsidRDefault="000027D0" w:rsidP="000027D0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1" w:name="_Toc466366571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VSW</w:t>
      </w:r>
      <w:bookmarkEnd w:id="41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071EAF" w:rsidRPr="00BF473F" w14:paraId="744BA676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F46CD7F" w14:textId="77777777" w:rsidR="00071EAF" w:rsidRPr="00C3424E" w:rsidRDefault="00071EAF" w:rsidP="007B203F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46417F" w14:textId="77777777" w:rsidR="00071EAF" w:rsidRPr="005C47AD" w:rsidRDefault="00071EAF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tbVSW</w:t>
            </w:r>
          </w:p>
        </w:tc>
      </w:tr>
      <w:tr w:rsidR="00071EAF" w:rsidRPr="00BF473F" w14:paraId="1D90D4FF" w14:textId="77777777" w:rsidTr="007B203F">
        <w:trPr>
          <w:trHeight w:val="978"/>
        </w:trPr>
        <w:tc>
          <w:tcPr>
            <w:tcW w:w="2127" w:type="dxa"/>
            <w:shd w:val="clear" w:color="auto" w:fill="E6E6E6"/>
          </w:tcPr>
          <w:p w14:paraId="153DEA7D" w14:textId="77777777" w:rsidR="00071EAF" w:rsidRPr="00C3424E" w:rsidRDefault="00071EAF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3598D5D" w14:textId="77777777" w:rsidR="00071EAF" w:rsidRPr="005C47AD" w:rsidRDefault="00071EAF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VSW</w:t>
            </w:r>
            <w:r w:rsidR="007D0E30">
              <w:rPr>
                <w:rFonts w:ascii="Consolas" w:eastAsia="微软雅黑" w:hAnsi="Consolas"/>
                <w:kern w:val="0"/>
                <w:sz w:val="20"/>
                <w:lang w:eastAsia="zh-CN"/>
              </w:rPr>
              <w:t>服务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列表</w:t>
            </w:r>
          </w:p>
        </w:tc>
      </w:tr>
      <w:tr w:rsidR="00071EAF" w:rsidRPr="00BF473F" w14:paraId="05647D3F" w14:textId="77777777" w:rsidTr="007B203F">
        <w:tc>
          <w:tcPr>
            <w:tcW w:w="2127" w:type="dxa"/>
            <w:shd w:val="clear" w:color="auto" w:fill="E6E6E6"/>
          </w:tcPr>
          <w:p w14:paraId="5847F48E" w14:textId="77777777" w:rsidR="00071EAF" w:rsidRPr="00C3424E" w:rsidRDefault="00071EAF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B7DD515" w14:textId="77777777" w:rsidR="00071EAF" w:rsidRPr="005C47AD" w:rsidRDefault="00071EAF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071EAF" w:rsidRPr="00BF473F" w14:paraId="71E12BE1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B257B9A" w14:textId="77777777" w:rsidR="00071EAF" w:rsidRPr="00C3424E" w:rsidRDefault="00071EAF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803B91B" w14:textId="77777777" w:rsidR="00071EAF" w:rsidRPr="00CE14EB" w:rsidRDefault="00071EAF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CE14EB">
              <w:rPr>
                <w:rFonts w:ascii="Consolas" w:eastAsia="微软雅黑" w:hAnsi="Consolas"/>
                <w:kern w:val="0"/>
                <w:sz w:val="20"/>
                <w:lang w:eastAsia="zh-CN"/>
              </w:rPr>
              <w:t>keyVSWID</w:t>
            </w:r>
          </w:p>
        </w:tc>
      </w:tr>
      <w:tr w:rsidR="00071EAF" w:rsidRPr="00BF473F" w14:paraId="21C67F7B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65D463B" w14:textId="77777777" w:rsidR="00071EAF" w:rsidRPr="00C3424E" w:rsidRDefault="00071EAF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5C2A10" w14:textId="77777777" w:rsidR="00071EAF" w:rsidRPr="005C47AD" w:rsidRDefault="00735C80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hostname</w:t>
            </w:r>
          </w:p>
        </w:tc>
      </w:tr>
      <w:tr w:rsidR="00071EAF" w:rsidRPr="00BF473F" w14:paraId="3FF69D14" w14:textId="77777777" w:rsidTr="007B203F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57155917" w14:textId="77777777" w:rsidR="00071EAF" w:rsidRPr="00C3424E" w:rsidRDefault="00071EAF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6907A52A" w14:textId="77777777" w:rsidR="00071EAF" w:rsidRPr="00C3424E" w:rsidRDefault="00071EAF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55825FB" w14:textId="77777777" w:rsidR="00071EAF" w:rsidRPr="00C3424E" w:rsidRDefault="00071EAF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1B5F357" w14:textId="77777777" w:rsidR="00071EAF" w:rsidRPr="00C3424E" w:rsidRDefault="00071EAF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3C450C53" w14:textId="77777777" w:rsidR="00071EAF" w:rsidRPr="00C3424E" w:rsidRDefault="00071EAF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071EAF" w:rsidRPr="00BF473F" w14:paraId="1F9F122F" w14:textId="77777777" w:rsidTr="007B203F">
        <w:trPr>
          <w:trHeight w:val="283"/>
        </w:trPr>
        <w:tc>
          <w:tcPr>
            <w:tcW w:w="2127" w:type="dxa"/>
          </w:tcPr>
          <w:p w14:paraId="72F4D956" w14:textId="77777777" w:rsidR="00071EAF" w:rsidRPr="00CE14EB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CE14EB">
              <w:rPr>
                <w:rFonts w:ascii="Consolas" w:eastAsia="微软雅黑" w:hAnsi="Consolas"/>
                <w:lang w:eastAsia="zh-CN"/>
              </w:rPr>
              <w:lastRenderedPageBreak/>
              <w:t>keyVSWID</w:t>
            </w:r>
          </w:p>
        </w:tc>
        <w:tc>
          <w:tcPr>
            <w:tcW w:w="1559" w:type="dxa"/>
          </w:tcPr>
          <w:p w14:paraId="3642A69D" w14:textId="77777777" w:rsidR="00071EAF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71EAF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35FE9DF1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3FDF647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0DDBF76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VSWID</w:t>
            </w:r>
          </w:p>
          <w:p w14:paraId="1606D827" w14:textId="77777777" w:rsidR="00071EAF" w:rsidRPr="00C02F43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一般取服务器的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hostname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即可</w:t>
            </w:r>
          </w:p>
        </w:tc>
      </w:tr>
      <w:tr w:rsidR="00071EAF" w:rsidRPr="00BF473F" w14:paraId="13C2D9EB" w14:textId="77777777" w:rsidTr="007B203F">
        <w:trPr>
          <w:trHeight w:val="209"/>
        </w:trPr>
        <w:tc>
          <w:tcPr>
            <w:tcW w:w="2127" w:type="dxa"/>
          </w:tcPr>
          <w:p w14:paraId="34894986" w14:textId="77777777" w:rsidR="00071EAF" w:rsidRPr="00C02F43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C02F43">
              <w:rPr>
                <w:rFonts w:ascii="Consolas" w:eastAsia="微软雅黑" w:hAnsi="Consolas"/>
                <w:lang w:eastAsia="zh-CN"/>
              </w:rPr>
              <w:t>hostname</w:t>
            </w:r>
          </w:p>
        </w:tc>
        <w:tc>
          <w:tcPr>
            <w:tcW w:w="1559" w:type="dxa"/>
          </w:tcPr>
          <w:p w14:paraId="11D67937" w14:textId="77777777" w:rsidR="00071EAF" w:rsidRPr="005C47AD" w:rsidRDefault="001124F2" w:rsidP="00C64C6A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VARCHAR</w:t>
            </w:r>
            <w:r w:rsidR="00071EAF" w:rsidRPr="007D0E30">
              <w:rPr>
                <w:rFonts w:ascii="Consolas" w:eastAsia="微软雅黑" w:hAnsi="Consolas"/>
                <w:lang w:eastAsia="zh-CN"/>
              </w:rPr>
              <w:t>(</w:t>
            </w:r>
            <w:r w:rsidR="00C64C6A" w:rsidRPr="007D0E30">
              <w:rPr>
                <w:rFonts w:ascii="Consolas" w:eastAsia="微软雅黑" w:hAnsi="Consolas"/>
                <w:lang w:eastAsia="zh-CN"/>
              </w:rPr>
              <w:t>64</w:t>
            </w:r>
            <w:r w:rsidR="00071EAF" w:rsidRPr="007D0E30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6BF4FD28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0A0E0FE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6E434AF" w14:textId="77777777" w:rsidR="004D651E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主机名</w:t>
            </w:r>
          </w:p>
          <w:p w14:paraId="1BC5F132" w14:textId="77777777" w:rsidR="00071EAF" w:rsidRPr="00DF39B1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服务器主机名</w:t>
            </w:r>
          </w:p>
        </w:tc>
      </w:tr>
      <w:tr w:rsidR="00C64C6A" w:rsidRPr="00BF473F" w14:paraId="62084CDE" w14:textId="77777777" w:rsidTr="007B203F">
        <w:trPr>
          <w:trHeight w:val="209"/>
        </w:trPr>
        <w:tc>
          <w:tcPr>
            <w:tcW w:w="2127" w:type="dxa"/>
          </w:tcPr>
          <w:p w14:paraId="352EBC2D" w14:textId="77777777" w:rsidR="00C64C6A" w:rsidRPr="007D0E30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vswpwd</w:t>
            </w:r>
          </w:p>
        </w:tc>
        <w:tc>
          <w:tcPr>
            <w:tcW w:w="1559" w:type="dxa"/>
          </w:tcPr>
          <w:p w14:paraId="5CF5DFD7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5F991E9C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103828E8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58604C7" w14:textId="77777777" w:rsidR="007D0E30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认证密码</w:t>
            </w:r>
          </w:p>
          <w:p w14:paraId="11721E7D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服务器通讯认证密码</w:t>
            </w:r>
          </w:p>
        </w:tc>
      </w:tr>
      <w:tr w:rsidR="00C64C6A" w:rsidRPr="00BF473F" w14:paraId="167CD209" w14:textId="77777777" w:rsidTr="007B203F">
        <w:trPr>
          <w:trHeight w:val="209"/>
        </w:trPr>
        <w:tc>
          <w:tcPr>
            <w:tcW w:w="2127" w:type="dxa"/>
          </w:tcPr>
          <w:p w14:paraId="7379C7F9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expire</w:t>
            </w:r>
          </w:p>
        </w:tc>
        <w:tc>
          <w:tcPr>
            <w:tcW w:w="1559" w:type="dxa"/>
          </w:tcPr>
          <w:p w14:paraId="21F987CE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CDBB67C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3F4AC49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C821C1A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心</w:t>
            </w:r>
            <w:r>
              <w:rPr>
                <w:rFonts w:ascii="Consolas" w:eastAsia="微软雅黑" w:hAnsi="Consolas"/>
                <w:lang w:eastAsia="zh-CN"/>
              </w:rPr>
              <w:t>跳</w:t>
            </w:r>
            <w:r>
              <w:rPr>
                <w:rFonts w:ascii="Consolas" w:eastAsia="微软雅黑" w:hAnsi="Consolas" w:hint="eastAsia"/>
                <w:lang w:eastAsia="zh-CN"/>
              </w:rPr>
              <w:t>周期</w:t>
            </w:r>
          </w:p>
        </w:tc>
      </w:tr>
      <w:tr w:rsidR="00C64C6A" w:rsidRPr="00BF473F" w14:paraId="44AB3E2E" w14:textId="77777777" w:rsidTr="007B203F">
        <w:trPr>
          <w:trHeight w:val="209"/>
        </w:trPr>
        <w:tc>
          <w:tcPr>
            <w:tcW w:w="2127" w:type="dxa"/>
          </w:tcPr>
          <w:p w14:paraId="4D926CC6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lastHBTime</w:t>
            </w:r>
          </w:p>
        </w:tc>
        <w:tc>
          <w:tcPr>
            <w:tcW w:w="1559" w:type="dxa"/>
          </w:tcPr>
          <w:p w14:paraId="0563C90A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02447B1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ADF40F1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CB501F" w14:textId="77777777" w:rsidR="007D0E30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心跳时间</w:t>
            </w:r>
          </w:p>
          <w:p w14:paraId="3FCD5E66" w14:textId="77777777" w:rsidR="00C64C6A" w:rsidRDefault="00C64C6A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最后心跳时间</w:t>
            </w:r>
          </w:p>
        </w:tc>
      </w:tr>
      <w:tr w:rsidR="00071EAF" w:rsidRPr="00BF473F" w14:paraId="3AD15ABC" w14:textId="77777777" w:rsidTr="007B203F">
        <w:trPr>
          <w:trHeight w:val="209"/>
        </w:trPr>
        <w:tc>
          <w:tcPr>
            <w:tcW w:w="2127" w:type="dxa"/>
          </w:tcPr>
          <w:p w14:paraId="787D3D5B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state</w:t>
            </w:r>
          </w:p>
        </w:tc>
        <w:tc>
          <w:tcPr>
            <w:tcW w:w="1559" w:type="dxa"/>
          </w:tcPr>
          <w:p w14:paraId="77A7B34F" w14:textId="77777777" w:rsidR="00071EAF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71EAF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7796C339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DCC66B4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58CF11D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1B0ACAC4" w14:textId="77777777" w:rsidR="00071EAF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R: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正常运行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  <w:p w14:paraId="081183E5" w14:textId="77777777" w:rsidR="00071EAF" w:rsidRPr="007D0E30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W:</w:t>
            </w:r>
            <w:r w:rsidRPr="007D0E3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服务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器有异常需管理员介入处理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  <w:p w14:paraId="22FD8EA2" w14:textId="77777777" w:rsidR="00071EAF" w:rsidRPr="007D0E30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S:</w:t>
            </w:r>
            <w:r w:rsidR="00E4602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</w:t>
            </w:r>
            <w:r w:rsidR="00E4602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离</w:t>
            </w:r>
            <w:r w:rsidR="00E4602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线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（不再接收新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  <w:p w14:paraId="7455974B" w14:textId="77777777" w:rsidR="00071EAF" w:rsidRPr="007D0E30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G: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等待关机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（不再接收新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  <w:p w14:paraId="129A0C2A" w14:textId="77777777" w:rsidR="00071EAF" w:rsidRPr="00F836E3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E:</w:t>
            </w:r>
            <w:r w:rsidRPr="007D0E3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服务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器出错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（不再接收新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呼叫）</w:t>
            </w:r>
          </w:p>
        </w:tc>
      </w:tr>
      <w:tr w:rsidR="00EF0FFF" w:rsidRPr="00BF473F" w14:paraId="500B66E9" w14:textId="77777777" w:rsidTr="007B203F">
        <w:trPr>
          <w:trHeight w:val="209"/>
        </w:trPr>
        <w:tc>
          <w:tcPr>
            <w:tcW w:w="2127" w:type="dxa"/>
          </w:tcPr>
          <w:p w14:paraId="1AD815F6" w14:textId="706B09DD" w:rsidR="00EF0FFF" w:rsidRPr="003A05BE" w:rsidRDefault="00EF0FFF" w:rsidP="007B203F">
            <w:pPr>
              <w:rPr>
                <w:rFonts w:ascii="Consolas" w:eastAsia="微软雅黑" w:hAnsi="Consolas"/>
                <w:lang w:eastAsia="zh-CN"/>
              </w:rPr>
            </w:pPr>
            <w:r w:rsidRPr="00EF0FFF">
              <w:rPr>
                <w:rFonts w:ascii="Consolas" w:eastAsia="微软雅黑" w:hAnsi="Consolas"/>
                <w:highlight w:val="cyan"/>
                <w:lang w:eastAsia="zh-CN"/>
              </w:rPr>
              <w:t>vswProtocol</w:t>
            </w:r>
          </w:p>
        </w:tc>
        <w:tc>
          <w:tcPr>
            <w:tcW w:w="1559" w:type="dxa"/>
          </w:tcPr>
          <w:p w14:paraId="6ECF4313" w14:textId="24A9603B" w:rsidR="00EF0FFF" w:rsidRPr="003A05BE" w:rsidRDefault="00EF0FF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204D1F66" w14:textId="4FF5D2EB" w:rsidR="00EF0FFF" w:rsidRPr="003A05BE" w:rsidRDefault="00EF0FF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9BA4A52" w14:textId="587C9152" w:rsidR="00EF0FFF" w:rsidRPr="003A05BE" w:rsidRDefault="00EF0FF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TCP</w:t>
            </w:r>
          </w:p>
        </w:tc>
        <w:tc>
          <w:tcPr>
            <w:tcW w:w="4111" w:type="dxa"/>
          </w:tcPr>
          <w:p w14:paraId="1EDBBEF3" w14:textId="77777777" w:rsidR="00EF0FFF" w:rsidRDefault="00EF0FF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协议</w:t>
            </w:r>
          </w:p>
          <w:p w14:paraId="7BFADA9B" w14:textId="3DDFD6FF" w:rsidR="00EF0FFF" w:rsidRPr="007D0E30" w:rsidRDefault="00EF0FFF" w:rsidP="00EF0FF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TCP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协议</w:t>
            </w:r>
          </w:p>
          <w:p w14:paraId="0AC20375" w14:textId="4F47D72B" w:rsidR="00EF0FFF" w:rsidRPr="00EF0FFF" w:rsidRDefault="00EF0FF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UDP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协议</w:t>
            </w:r>
          </w:p>
        </w:tc>
      </w:tr>
      <w:tr w:rsidR="00071EAF" w:rsidRPr="00BF473F" w14:paraId="421CA2E7" w14:textId="77777777" w:rsidTr="007B203F">
        <w:trPr>
          <w:trHeight w:val="209"/>
        </w:trPr>
        <w:tc>
          <w:tcPr>
            <w:tcW w:w="2127" w:type="dxa"/>
          </w:tcPr>
          <w:p w14:paraId="0C92AFF9" w14:textId="77777777" w:rsidR="00071EAF" w:rsidRPr="003A05BE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3A05BE">
              <w:rPr>
                <w:rFonts w:ascii="Consolas" w:eastAsia="微软雅黑" w:hAnsi="Consolas"/>
                <w:lang w:eastAsia="zh-CN"/>
              </w:rPr>
              <w:t>publicIP</w:t>
            </w:r>
          </w:p>
        </w:tc>
        <w:tc>
          <w:tcPr>
            <w:tcW w:w="1559" w:type="dxa"/>
          </w:tcPr>
          <w:p w14:paraId="7275967B" w14:textId="77777777" w:rsidR="00071EAF" w:rsidRPr="003A05BE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 w:rsidRPr="003A05BE">
              <w:rPr>
                <w:rFonts w:ascii="Consolas" w:eastAsia="微软雅黑" w:hAnsi="Consolas"/>
                <w:lang w:eastAsia="zh-CN"/>
              </w:rPr>
              <w:t>VARCHAR</w:t>
            </w:r>
            <w:r w:rsidR="00071EAF" w:rsidRPr="003A05BE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241AE146" w14:textId="77777777" w:rsidR="00071EAF" w:rsidRPr="003A05BE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3A05BE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641062F" w14:textId="77777777" w:rsidR="00071EAF" w:rsidRPr="003A05BE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797050C" w14:textId="77777777" w:rsidR="007D0E30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地址</w:t>
            </w:r>
          </w:p>
          <w:p w14:paraId="77A9A49A" w14:textId="77777777" w:rsidR="00071EAF" w:rsidRPr="003A05BE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对外提供的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或域名</w:t>
            </w:r>
            <w:r w:rsidRPr="003A05BE">
              <w:rPr>
                <w:rFonts w:ascii="Consolas" w:eastAsia="微软雅黑" w:hAnsi="Consolas"/>
                <w:lang w:eastAsia="zh-CN"/>
              </w:rPr>
              <w:br/>
            </w:r>
            <w:r w:rsidRPr="003A05B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Pr="003A05B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</w:t>
            </w:r>
            <w:r w:rsidRPr="003A05B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有多个使用逗号隔开）</w:t>
            </w:r>
            <w:r w:rsidRPr="003A05BE">
              <w:rPr>
                <w:rFonts w:ascii="Consolas" w:eastAsia="微软雅黑" w:hAnsi="Consolas"/>
                <w:lang w:eastAsia="zh-CN"/>
              </w:rPr>
              <w:t xml:space="preserve"> </w:t>
            </w:r>
          </w:p>
        </w:tc>
      </w:tr>
      <w:tr w:rsidR="00071EAF" w:rsidRPr="00BF473F" w14:paraId="2D8EC407" w14:textId="77777777" w:rsidTr="007B203F">
        <w:trPr>
          <w:trHeight w:val="209"/>
        </w:trPr>
        <w:tc>
          <w:tcPr>
            <w:tcW w:w="2127" w:type="dxa"/>
          </w:tcPr>
          <w:p w14:paraId="5FA2549A" w14:textId="77777777" w:rsidR="00071EAF" w:rsidRPr="003A05BE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3A05BE">
              <w:rPr>
                <w:rFonts w:ascii="Consolas" w:eastAsia="微软雅黑" w:hAnsi="Consolas"/>
                <w:lang w:eastAsia="zh-CN"/>
              </w:rPr>
              <w:t>pubilcPort</w:t>
            </w:r>
          </w:p>
        </w:tc>
        <w:tc>
          <w:tcPr>
            <w:tcW w:w="1559" w:type="dxa"/>
          </w:tcPr>
          <w:p w14:paraId="71948C3B" w14:textId="77777777" w:rsidR="00071EAF" w:rsidRPr="003A05BE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 w:rsidRPr="003A05BE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AD4B009" w14:textId="77777777" w:rsidR="00071EAF" w:rsidRPr="003A05BE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3A05BE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C724C2A" w14:textId="77777777" w:rsidR="00071EAF" w:rsidRPr="003A05BE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7E0F40C" w14:textId="77777777" w:rsidR="007D0E30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 w:rsidRPr="003A05BE">
              <w:rPr>
                <w:rFonts w:ascii="Consolas" w:eastAsia="微软雅黑" w:hAnsi="Consolas"/>
                <w:lang w:eastAsia="zh-CN"/>
              </w:rPr>
              <w:t>端口</w:t>
            </w:r>
          </w:p>
          <w:p w14:paraId="1BFF55E4" w14:textId="77777777" w:rsidR="00071EAF" w:rsidRPr="003A05BE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对外提供的端口</w:t>
            </w:r>
            <w:r w:rsidRPr="003A05BE">
              <w:rPr>
                <w:rFonts w:ascii="Consolas" w:eastAsia="微软雅黑" w:hAnsi="Consolas"/>
                <w:lang w:eastAsia="zh-CN"/>
              </w:rPr>
              <w:br/>
            </w:r>
            <w:r w:rsidRPr="003A05B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Pr="003A05B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</w:t>
            </w:r>
            <w:r w:rsidRPr="003A05B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有多个使用逗号隔开）</w:t>
            </w:r>
          </w:p>
        </w:tc>
      </w:tr>
      <w:tr w:rsidR="007426A1" w:rsidRPr="00BF473F" w14:paraId="418A7EF6" w14:textId="77777777" w:rsidTr="007B203F">
        <w:trPr>
          <w:trHeight w:val="209"/>
        </w:trPr>
        <w:tc>
          <w:tcPr>
            <w:tcW w:w="2127" w:type="dxa"/>
          </w:tcPr>
          <w:p w14:paraId="5902FCDC" w14:textId="77777777" w:rsidR="007426A1" w:rsidRPr="007D0E30" w:rsidRDefault="007426A1" w:rsidP="007B203F">
            <w:pPr>
              <w:rPr>
                <w:rFonts w:ascii="Consolas" w:eastAsia="微软雅黑" w:hAnsi="Consolas"/>
                <w:lang w:eastAsia="zh-CN"/>
              </w:rPr>
            </w:pPr>
            <w:r w:rsidRPr="00AA29EA">
              <w:rPr>
                <w:rFonts w:ascii="Consolas" w:eastAsia="微软雅黑" w:hAnsi="Consolas"/>
                <w:highlight w:val="cyan"/>
                <w:lang w:eastAsia="zh-CN"/>
              </w:rPr>
              <w:t>idxUUWiFiAreaId</w:t>
            </w:r>
          </w:p>
        </w:tc>
        <w:tc>
          <w:tcPr>
            <w:tcW w:w="1559" w:type="dxa"/>
          </w:tcPr>
          <w:p w14:paraId="62AB663A" w14:textId="77777777" w:rsidR="007426A1" w:rsidRPr="007D0E30" w:rsidRDefault="00AA29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47DA4E5" w14:textId="77777777" w:rsidR="007426A1" w:rsidRPr="007D0E30" w:rsidRDefault="00AA29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32BDFA0" w14:textId="77777777" w:rsidR="007426A1" w:rsidRPr="007D0E30" w:rsidRDefault="00AA29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</w:t>
            </w:r>
          </w:p>
        </w:tc>
        <w:tc>
          <w:tcPr>
            <w:tcW w:w="4111" w:type="dxa"/>
          </w:tcPr>
          <w:p w14:paraId="052ECF53" w14:textId="77777777" w:rsidR="007426A1" w:rsidRDefault="00AA29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服务</w:t>
            </w:r>
            <w:r>
              <w:rPr>
                <w:rFonts w:ascii="Consolas" w:eastAsia="微软雅黑" w:hAnsi="Consolas" w:hint="eastAsia"/>
                <w:lang w:eastAsia="zh-CN"/>
              </w:rPr>
              <w:t>域</w:t>
            </w:r>
          </w:p>
          <w:p w14:paraId="6FD46097" w14:textId="77777777" w:rsidR="00AA29EA" w:rsidRPr="007D0E30" w:rsidRDefault="00AA29EA" w:rsidP="00AA29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提供服务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地区域</w:t>
            </w:r>
          </w:p>
        </w:tc>
      </w:tr>
      <w:tr w:rsidR="00071EAF" w:rsidRPr="00BF473F" w14:paraId="15CCBD77" w14:textId="77777777" w:rsidTr="007B203F">
        <w:trPr>
          <w:trHeight w:val="209"/>
        </w:trPr>
        <w:tc>
          <w:tcPr>
            <w:tcW w:w="2127" w:type="dxa"/>
          </w:tcPr>
          <w:p w14:paraId="793571D0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location</w:t>
            </w:r>
          </w:p>
        </w:tc>
        <w:tc>
          <w:tcPr>
            <w:tcW w:w="1559" w:type="dxa"/>
          </w:tcPr>
          <w:p w14:paraId="125C3F96" w14:textId="77777777" w:rsidR="00071EAF" w:rsidRPr="007D0E30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VARCHAR</w:t>
            </w:r>
            <w:r w:rsidR="00071EAF" w:rsidRPr="007D0E30">
              <w:rPr>
                <w:rFonts w:ascii="Consolas" w:eastAsia="微软雅黑" w:hAnsi="Consolas"/>
                <w:lang w:eastAsia="zh-CN"/>
              </w:rPr>
              <w:t>(256)</w:t>
            </w:r>
          </w:p>
        </w:tc>
        <w:tc>
          <w:tcPr>
            <w:tcW w:w="850" w:type="dxa"/>
          </w:tcPr>
          <w:p w14:paraId="78001D41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76F368F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08CCDD0" w14:textId="77777777" w:rsidR="007D0E30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地址</w:t>
            </w:r>
          </w:p>
          <w:p w14:paraId="74C07170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服务器所在地址</w:t>
            </w:r>
          </w:p>
        </w:tc>
      </w:tr>
      <w:tr w:rsidR="00071EAF" w:rsidRPr="00BF473F" w14:paraId="3708675F" w14:textId="77777777" w:rsidTr="007B203F">
        <w:trPr>
          <w:trHeight w:val="209"/>
        </w:trPr>
        <w:tc>
          <w:tcPr>
            <w:tcW w:w="2127" w:type="dxa"/>
          </w:tcPr>
          <w:p w14:paraId="6A8D47BC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countryCode</w:t>
            </w:r>
          </w:p>
        </w:tc>
        <w:tc>
          <w:tcPr>
            <w:tcW w:w="1559" w:type="dxa"/>
          </w:tcPr>
          <w:p w14:paraId="4905D867" w14:textId="77777777" w:rsidR="00071EAF" w:rsidRPr="007D0E30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VARCHAR</w:t>
            </w:r>
            <w:r w:rsidR="00071EAF" w:rsidRPr="007D0E30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004BD0D9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797B7BF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2710CF5" w14:textId="77777777" w:rsidR="007D0E30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国家编码</w:t>
            </w:r>
          </w:p>
          <w:p w14:paraId="160ACA87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服务器所在国家编码</w:t>
            </w:r>
          </w:p>
        </w:tc>
      </w:tr>
      <w:tr w:rsidR="00071EAF" w:rsidRPr="00BF473F" w14:paraId="6BA4D8DC" w14:textId="77777777" w:rsidTr="007B203F">
        <w:trPr>
          <w:trHeight w:val="209"/>
        </w:trPr>
        <w:tc>
          <w:tcPr>
            <w:tcW w:w="2127" w:type="dxa"/>
          </w:tcPr>
          <w:p w14:paraId="5872888B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ISPName</w:t>
            </w:r>
          </w:p>
        </w:tc>
        <w:tc>
          <w:tcPr>
            <w:tcW w:w="1559" w:type="dxa"/>
          </w:tcPr>
          <w:p w14:paraId="3CED1EF4" w14:textId="77777777" w:rsidR="00071EAF" w:rsidRPr="007D0E30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VARCHAR</w:t>
            </w:r>
            <w:r w:rsidR="00071EAF" w:rsidRPr="007D0E30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6FC9440A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74425D4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C6BE299" w14:textId="77777777" w:rsidR="007D0E30" w:rsidRDefault="007D0E30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ISP</w:t>
            </w:r>
          </w:p>
          <w:p w14:paraId="41E0E458" w14:textId="77777777" w:rsidR="00071EAF" w:rsidRPr="007D0E30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服务器接入的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ISP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标识</w:t>
            </w:r>
          </w:p>
        </w:tc>
      </w:tr>
      <w:tr w:rsidR="00071EAF" w:rsidRPr="00BF473F" w14:paraId="435EAB76" w14:textId="77777777" w:rsidTr="007B203F">
        <w:trPr>
          <w:trHeight w:val="209"/>
        </w:trPr>
        <w:tc>
          <w:tcPr>
            <w:tcW w:w="2127" w:type="dxa"/>
          </w:tcPr>
          <w:p w14:paraId="2E206868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bandwidth</w:t>
            </w:r>
          </w:p>
        </w:tc>
        <w:tc>
          <w:tcPr>
            <w:tcW w:w="1559" w:type="dxa"/>
          </w:tcPr>
          <w:p w14:paraId="2C523A9E" w14:textId="77777777" w:rsidR="00071EAF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99F9B42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B142758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F3611D1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接入带宽</w:t>
            </w:r>
          </w:p>
          <w:p w14:paraId="18565745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M)</w:t>
            </w:r>
            <w:r>
              <w:rPr>
                <w:rFonts w:ascii="Consolas" w:eastAsia="微软雅黑" w:hAnsi="Consolas"/>
                <w:lang w:eastAsia="zh-CN"/>
              </w:rPr>
              <w:t xml:space="preserve"> </w:t>
            </w:r>
          </w:p>
        </w:tc>
      </w:tr>
      <w:tr w:rsidR="00071EAF" w:rsidRPr="00BF473F" w14:paraId="0F3C12E0" w14:textId="77777777" w:rsidTr="007B203F">
        <w:trPr>
          <w:trHeight w:val="209"/>
        </w:trPr>
        <w:tc>
          <w:tcPr>
            <w:tcW w:w="2127" w:type="dxa"/>
          </w:tcPr>
          <w:p w14:paraId="21E4ACF4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star</w:t>
            </w:r>
          </w:p>
        </w:tc>
        <w:tc>
          <w:tcPr>
            <w:tcW w:w="1559" w:type="dxa"/>
          </w:tcPr>
          <w:p w14:paraId="5CCBD35F" w14:textId="77777777" w:rsidR="00071EAF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278CF56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FB6D854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495F04C" w14:textId="77777777" w:rsidR="007D0E30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服务</w:t>
            </w:r>
            <w:r>
              <w:rPr>
                <w:rFonts w:ascii="Consolas" w:eastAsia="微软雅黑" w:hAnsi="Consolas" w:hint="eastAsia"/>
                <w:lang w:eastAsia="zh-CN"/>
              </w:rPr>
              <w:t>级</w:t>
            </w:r>
            <w:r>
              <w:rPr>
                <w:rFonts w:ascii="Consolas" w:eastAsia="微软雅黑" w:hAnsi="Consolas"/>
                <w:lang w:eastAsia="zh-CN"/>
              </w:rPr>
              <w:t>别</w:t>
            </w:r>
          </w:p>
          <w:p w14:paraId="67306F05" w14:textId="77777777" w:rsidR="00071EAF" w:rsidRPr="007D0E30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7D0E3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稳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定服务</w:t>
            </w:r>
            <w:r w:rsidRPr="007D0E3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级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别</w:t>
            </w:r>
          </w:p>
          <w:p w14:paraId="482003BC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从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低到高分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1,2,3,4,5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个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级别）</w:t>
            </w:r>
          </w:p>
        </w:tc>
      </w:tr>
      <w:tr w:rsidR="00071EAF" w:rsidRPr="00BF473F" w14:paraId="167B458B" w14:textId="77777777" w:rsidTr="007B203F">
        <w:trPr>
          <w:trHeight w:val="209"/>
        </w:trPr>
        <w:tc>
          <w:tcPr>
            <w:tcW w:w="2127" w:type="dxa"/>
          </w:tcPr>
          <w:p w14:paraId="0EACCB1C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esxiHost</w:t>
            </w:r>
          </w:p>
        </w:tc>
        <w:tc>
          <w:tcPr>
            <w:tcW w:w="1559" w:type="dxa"/>
          </w:tcPr>
          <w:p w14:paraId="15F89956" w14:textId="77777777" w:rsidR="00071EAF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71EAF">
              <w:rPr>
                <w:rFonts w:ascii="Consolas" w:eastAsia="微软雅黑" w:hAnsi="Consolas"/>
                <w:lang w:eastAsia="zh-CN"/>
              </w:rPr>
              <w:t>(32)</w:t>
            </w:r>
          </w:p>
        </w:tc>
        <w:tc>
          <w:tcPr>
            <w:tcW w:w="850" w:type="dxa"/>
          </w:tcPr>
          <w:p w14:paraId="7D1F3980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1EDEBB9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78D461" w14:textId="77777777" w:rsidR="007D0E30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ESXI</w:t>
            </w:r>
            <w:r>
              <w:rPr>
                <w:rFonts w:ascii="Consolas" w:eastAsia="微软雅黑" w:hAnsi="Consolas"/>
                <w:lang w:eastAsia="zh-CN"/>
              </w:rPr>
              <w:t>主机名</w:t>
            </w:r>
          </w:p>
          <w:p w14:paraId="29783B3F" w14:textId="77777777" w:rsidR="00071EAF" w:rsidRPr="007D0E30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所在的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ESXI</w:t>
            </w:r>
            <w:r w:rsidRPr="007D0E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主机名</w:t>
            </w:r>
          </w:p>
          <w:p w14:paraId="0485A799" w14:textId="77777777" w:rsidR="00071EAF" w:rsidRPr="006A6EC9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虚拟机服务器需要填入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所以的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esxi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虚拟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主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机名</w:t>
            </w:r>
          </w:p>
        </w:tc>
      </w:tr>
      <w:tr w:rsidR="00071EAF" w:rsidRPr="00BF473F" w14:paraId="2AB24754" w14:textId="77777777" w:rsidTr="007B203F">
        <w:trPr>
          <w:trHeight w:val="209"/>
        </w:trPr>
        <w:tc>
          <w:tcPr>
            <w:tcW w:w="2127" w:type="dxa"/>
          </w:tcPr>
          <w:p w14:paraId="12279860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CPU</w:t>
            </w:r>
          </w:p>
        </w:tc>
        <w:tc>
          <w:tcPr>
            <w:tcW w:w="1559" w:type="dxa"/>
          </w:tcPr>
          <w:p w14:paraId="140D5B2B" w14:textId="77777777" w:rsidR="00071EAF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71EAF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5F6F2E40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74E3ED7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FCDA609" w14:textId="77777777" w:rsidR="00071EAF" w:rsidRDefault="00071EAF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CPU</w:t>
            </w:r>
            <w:r>
              <w:rPr>
                <w:rFonts w:ascii="Consolas" w:eastAsia="微软雅黑" w:hAnsi="Consolas"/>
                <w:lang w:eastAsia="zh-CN"/>
              </w:rPr>
              <w:t>信息</w:t>
            </w:r>
          </w:p>
          <w:p w14:paraId="2F675846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eg. i7,2P,</w:t>
            </w:r>
            <w:r>
              <w:t xml:space="preserve"> </w:t>
            </w:r>
            <w:r w:rsidRPr="00CB3AA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2.80GHz</w:t>
            </w:r>
          </w:p>
        </w:tc>
      </w:tr>
      <w:tr w:rsidR="00071EAF" w:rsidRPr="00BF473F" w14:paraId="7C095F37" w14:textId="77777777" w:rsidTr="007B203F">
        <w:trPr>
          <w:trHeight w:val="660"/>
        </w:trPr>
        <w:tc>
          <w:tcPr>
            <w:tcW w:w="2127" w:type="dxa"/>
          </w:tcPr>
          <w:p w14:paraId="14672973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MEM</w:t>
            </w:r>
          </w:p>
        </w:tc>
        <w:tc>
          <w:tcPr>
            <w:tcW w:w="1559" w:type="dxa"/>
          </w:tcPr>
          <w:p w14:paraId="54ADE2A3" w14:textId="77777777" w:rsidR="00071EAF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DDC7A75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E529BEA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2344FCD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内存</w:t>
            </w:r>
          </w:p>
          <w:p w14:paraId="6BE6459C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G)</w:t>
            </w:r>
          </w:p>
        </w:tc>
      </w:tr>
      <w:tr w:rsidR="00071EAF" w:rsidRPr="00BF473F" w14:paraId="7D2B3624" w14:textId="77777777" w:rsidTr="007B203F">
        <w:trPr>
          <w:trHeight w:val="660"/>
        </w:trPr>
        <w:tc>
          <w:tcPr>
            <w:tcW w:w="2127" w:type="dxa"/>
          </w:tcPr>
          <w:p w14:paraId="0E96B067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HARDDISK</w:t>
            </w:r>
          </w:p>
        </w:tc>
        <w:tc>
          <w:tcPr>
            <w:tcW w:w="1559" w:type="dxa"/>
          </w:tcPr>
          <w:p w14:paraId="45FA16CA" w14:textId="77777777" w:rsidR="00071EAF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6492624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F48F5FD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D11CC9F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硬</w:t>
            </w:r>
            <w:r w:rsidR="007D0E30">
              <w:rPr>
                <w:rFonts w:ascii="Consolas" w:eastAsia="微软雅黑" w:hAnsi="Consolas"/>
                <w:lang w:eastAsia="zh-CN"/>
              </w:rPr>
              <w:t>盘</w:t>
            </w:r>
          </w:p>
          <w:p w14:paraId="7EE39DD7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G)</w:t>
            </w:r>
          </w:p>
        </w:tc>
      </w:tr>
      <w:tr w:rsidR="00071EAF" w:rsidRPr="00BF473F" w14:paraId="5B34DEED" w14:textId="77777777" w:rsidTr="007B203F">
        <w:trPr>
          <w:trHeight w:val="209"/>
        </w:trPr>
        <w:tc>
          <w:tcPr>
            <w:tcW w:w="2127" w:type="dxa"/>
          </w:tcPr>
          <w:p w14:paraId="7DC8F8C9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diskUsage</w:t>
            </w:r>
          </w:p>
        </w:tc>
        <w:tc>
          <w:tcPr>
            <w:tcW w:w="1559" w:type="dxa"/>
          </w:tcPr>
          <w:p w14:paraId="21FD4503" w14:textId="77777777" w:rsidR="00071EAF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C4D3FA9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A8FF962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05EE6EA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硬盘使用</w:t>
            </w:r>
            <w:r>
              <w:rPr>
                <w:rFonts w:ascii="Consolas" w:eastAsia="微软雅黑" w:hAnsi="Consolas" w:hint="eastAsia"/>
                <w:lang w:eastAsia="zh-CN"/>
              </w:rPr>
              <w:t>率</w:t>
            </w:r>
          </w:p>
          <w:p w14:paraId="63CD6F54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百分比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0-100)</w:t>
            </w:r>
          </w:p>
        </w:tc>
      </w:tr>
      <w:tr w:rsidR="00071EAF" w:rsidRPr="00BF473F" w14:paraId="62CF451F" w14:textId="77777777" w:rsidTr="007B203F">
        <w:trPr>
          <w:trHeight w:val="209"/>
        </w:trPr>
        <w:tc>
          <w:tcPr>
            <w:tcW w:w="2127" w:type="dxa"/>
          </w:tcPr>
          <w:p w14:paraId="16591C24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powerDate</w:t>
            </w:r>
          </w:p>
        </w:tc>
        <w:tc>
          <w:tcPr>
            <w:tcW w:w="1559" w:type="dxa"/>
          </w:tcPr>
          <w:p w14:paraId="73995616" w14:textId="77777777" w:rsidR="00071EAF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C886EFE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91700C7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285D1D3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开机时间</w:t>
            </w:r>
          </w:p>
        </w:tc>
      </w:tr>
      <w:tr w:rsidR="00071EAF" w:rsidRPr="00BF473F" w14:paraId="36DE551B" w14:textId="77777777" w:rsidTr="007B203F">
        <w:trPr>
          <w:trHeight w:val="209"/>
        </w:trPr>
        <w:tc>
          <w:tcPr>
            <w:tcW w:w="2127" w:type="dxa"/>
          </w:tcPr>
          <w:p w14:paraId="449B9C51" w14:textId="77777777" w:rsidR="00071EAF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20C8A90B" w14:textId="77777777" w:rsidR="00071EAF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71EAF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4D09C7C3" w14:textId="77777777" w:rsidR="00071EAF" w:rsidRPr="005C47AD" w:rsidRDefault="007D433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0B416999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77CB951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071EAF" w:rsidRPr="00BF473F" w14:paraId="6E6238B5" w14:textId="77777777" w:rsidTr="007B203F">
        <w:trPr>
          <w:trHeight w:val="209"/>
        </w:trPr>
        <w:tc>
          <w:tcPr>
            <w:tcW w:w="2127" w:type="dxa"/>
          </w:tcPr>
          <w:p w14:paraId="0A73D03E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18088F6D" w14:textId="77777777" w:rsidR="00071EAF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B730538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69BE6CC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5F1F574" w14:textId="77777777" w:rsidR="00071EAF" w:rsidRPr="005C47AD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071EAF" w:rsidRPr="00BF473F" w14:paraId="165FFB53" w14:textId="77777777" w:rsidTr="007B203F">
        <w:trPr>
          <w:trHeight w:val="209"/>
        </w:trPr>
        <w:tc>
          <w:tcPr>
            <w:tcW w:w="2127" w:type="dxa"/>
          </w:tcPr>
          <w:p w14:paraId="4926623A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0932941" w14:textId="77777777" w:rsidR="00071EAF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71EAF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8A288D2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E678A79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53827E9" w14:textId="77777777" w:rsidR="00071EAF" w:rsidRPr="005C47AD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071EAF" w:rsidRPr="00BF473F" w14:paraId="0352D3B5" w14:textId="77777777" w:rsidTr="007B203F">
        <w:trPr>
          <w:trHeight w:val="209"/>
        </w:trPr>
        <w:tc>
          <w:tcPr>
            <w:tcW w:w="2127" w:type="dxa"/>
          </w:tcPr>
          <w:p w14:paraId="7B396548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3EF7BF5" w14:textId="77777777" w:rsidR="00071EAF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5734922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2C9831A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7B7700F" w14:textId="77777777" w:rsidR="00071EAF" w:rsidRPr="005C47AD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071EAF" w:rsidRPr="00BF473F" w14:paraId="16AF5432" w14:textId="77777777" w:rsidTr="007B203F">
        <w:trPr>
          <w:trHeight w:val="209"/>
        </w:trPr>
        <w:tc>
          <w:tcPr>
            <w:tcW w:w="2127" w:type="dxa"/>
          </w:tcPr>
          <w:p w14:paraId="1B907B95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0E1B8C8" w14:textId="77777777" w:rsidR="00071EAF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071EAF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E7A9D3C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0EED2B4" w14:textId="77777777" w:rsidR="00071EAF" w:rsidRPr="005C47AD" w:rsidRDefault="00071EAF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515F6F0" w14:textId="77777777" w:rsidR="00071EAF" w:rsidRPr="005C47AD" w:rsidRDefault="007D0E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创建人</w:t>
            </w:r>
          </w:p>
        </w:tc>
      </w:tr>
    </w:tbl>
    <w:p w14:paraId="5F3DBC88" w14:textId="77777777" w:rsidR="00BC5377" w:rsidRDefault="00BC5377" w:rsidP="000027D0"/>
    <w:p w14:paraId="5E769A5A" w14:textId="77777777" w:rsidR="00BC5377" w:rsidRDefault="00BC5377" w:rsidP="000027D0"/>
    <w:p w14:paraId="070C4C96" w14:textId="77777777" w:rsidR="00BC5377" w:rsidRDefault="00BC5377" w:rsidP="000027D0"/>
    <w:p w14:paraId="7DE2BA74" w14:textId="77777777" w:rsidR="00655587" w:rsidRDefault="00655587" w:rsidP="000027D0"/>
    <w:p w14:paraId="7E17FB88" w14:textId="77777777" w:rsidR="0070724D" w:rsidRDefault="0070724D" w:rsidP="000027D0"/>
    <w:p w14:paraId="7919994C" w14:textId="77777777" w:rsidR="0070724D" w:rsidRDefault="0070724D" w:rsidP="000027D0"/>
    <w:p w14:paraId="661AF36A" w14:textId="77777777" w:rsidR="0070724D" w:rsidRDefault="0070724D" w:rsidP="000027D0"/>
    <w:p w14:paraId="32F91E9F" w14:textId="77777777" w:rsidR="0070724D" w:rsidRDefault="0070724D" w:rsidP="000027D0"/>
    <w:p w14:paraId="1A188FEF" w14:textId="77777777" w:rsidR="0070724D" w:rsidRDefault="0070724D" w:rsidP="000027D0"/>
    <w:p w14:paraId="3B5672F4" w14:textId="77777777" w:rsidR="00F90E0E" w:rsidRDefault="00F90E0E" w:rsidP="000027D0"/>
    <w:p w14:paraId="7E84DE24" w14:textId="77777777" w:rsidR="0070724D" w:rsidRDefault="0070724D" w:rsidP="000027D0"/>
    <w:p w14:paraId="4A4B13AC" w14:textId="77777777" w:rsidR="0070724D" w:rsidRDefault="0070724D" w:rsidP="0070724D"/>
    <w:p w14:paraId="3D3E8C6B" w14:textId="77777777" w:rsidR="0070724D" w:rsidRPr="00644CAC" w:rsidRDefault="0070724D" w:rsidP="0070724D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2" w:name="_Toc466366572"/>
      <w:r>
        <w:rPr>
          <w:rFonts w:ascii="Consolas" w:eastAsia="微软雅黑" w:hAnsi="Consolas" w:hint="eastAsia"/>
          <w:bCs/>
          <w:i w:val="0"/>
          <w:iCs/>
          <w:lang w:eastAsia="zh-HK"/>
        </w:rPr>
        <w:t>tbGoIP</w:t>
      </w:r>
      <w:r>
        <w:rPr>
          <w:rFonts w:ascii="Consolas" w:eastAsia="微软雅黑" w:hAnsi="Consolas"/>
          <w:bCs/>
          <w:i w:val="0"/>
          <w:iCs/>
          <w:lang w:eastAsia="zh-HK"/>
        </w:rPr>
        <w:t>Grp</w:t>
      </w:r>
      <w:bookmarkEnd w:id="42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70724D" w:rsidRPr="00BF473F" w14:paraId="2FCD0603" w14:textId="77777777" w:rsidTr="0069235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39DC408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76349B" w14:textId="77777777" w:rsidR="0070724D" w:rsidRPr="005C47AD" w:rsidRDefault="0070724D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tbGoIP</w:t>
            </w:r>
          </w:p>
        </w:tc>
      </w:tr>
      <w:tr w:rsidR="0070724D" w:rsidRPr="00BF473F" w14:paraId="1883B9DB" w14:textId="77777777" w:rsidTr="00692354">
        <w:trPr>
          <w:trHeight w:val="978"/>
        </w:trPr>
        <w:tc>
          <w:tcPr>
            <w:tcW w:w="2127" w:type="dxa"/>
            <w:shd w:val="clear" w:color="auto" w:fill="E6E6E6"/>
          </w:tcPr>
          <w:p w14:paraId="676C638D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433F67C" w14:textId="77777777" w:rsidR="0070724D" w:rsidRPr="005C47AD" w:rsidRDefault="0070724D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GoIP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设备组表</w:t>
            </w:r>
          </w:p>
        </w:tc>
      </w:tr>
      <w:tr w:rsidR="0070724D" w:rsidRPr="00BF473F" w14:paraId="06330089" w14:textId="77777777" w:rsidTr="00692354">
        <w:tc>
          <w:tcPr>
            <w:tcW w:w="2127" w:type="dxa"/>
            <w:shd w:val="clear" w:color="auto" w:fill="E6E6E6"/>
          </w:tcPr>
          <w:p w14:paraId="107DD2FD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613F1E0" w14:textId="77777777" w:rsidR="0070724D" w:rsidRPr="005C47AD" w:rsidRDefault="0070724D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70724D" w:rsidRPr="00BF473F" w14:paraId="5E82D32E" w14:textId="77777777" w:rsidTr="0069235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DA8394B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9AAF4EB" w14:textId="77777777" w:rsidR="0070724D" w:rsidRPr="005C47AD" w:rsidRDefault="00CE14EB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CE14EB">
              <w:rPr>
                <w:rFonts w:ascii="Consolas" w:eastAsia="微软雅黑" w:hAnsi="Consolas"/>
                <w:kern w:val="0"/>
                <w:sz w:val="20"/>
                <w:lang w:eastAsia="zh-CN"/>
              </w:rPr>
              <w:t>keyGoIPDevGrpID</w:t>
            </w:r>
          </w:p>
        </w:tc>
      </w:tr>
      <w:tr w:rsidR="0070724D" w:rsidRPr="00BF473F" w14:paraId="570C46C3" w14:textId="77777777" w:rsidTr="0069235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BEC768F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8D268A" w14:textId="77777777" w:rsidR="0070724D" w:rsidRPr="005C47AD" w:rsidRDefault="0070724D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70724D" w:rsidRPr="00BF473F" w14:paraId="2ECA5E49" w14:textId="77777777" w:rsidTr="00692354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0D037D63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59EDEA92" w14:textId="77777777" w:rsidR="0070724D" w:rsidRPr="00C3424E" w:rsidRDefault="0070724D" w:rsidP="0069235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174CD84E" w14:textId="77777777" w:rsidR="0070724D" w:rsidRPr="00C3424E" w:rsidRDefault="0070724D" w:rsidP="0069235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A12E613" w14:textId="77777777" w:rsidR="0070724D" w:rsidRPr="00C3424E" w:rsidRDefault="0070724D" w:rsidP="0069235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42115A84" w14:textId="77777777" w:rsidR="0070724D" w:rsidRPr="00C3424E" w:rsidRDefault="0070724D" w:rsidP="0069235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70724D" w:rsidRPr="00BF473F" w14:paraId="3D7A3CB2" w14:textId="77777777" w:rsidTr="00692354">
        <w:trPr>
          <w:trHeight w:val="255"/>
        </w:trPr>
        <w:tc>
          <w:tcPr>
            <w:tcW w:w="2127" w:type="dxa"/>
          </w:tcPr>
          <w:p w14:paraId="248FD250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keyGoIPDevGrpID</w:t>
            </w:r>
          </w:p>
        </w:tc>
        <w:tc>
          <w:tcPr>
            <w:tcW w:w="1559" w:type="dxa"/>
          </w:tcPr>
          <w:p w14:paraId="3C841EF4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33A452F4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20F2C16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B1B32D7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设备组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70724D" w:rsidRPr="00BF473F" w14:paraId="4901046C" w14:textId="77777777" w:rsidTr="00692354">
        <w:trPr>
          <w:trHeight w:val="209"/>
        </w:trPr>
        <w:tc>
          <w:tcPr>
            <w:tcW w:w="2127" w:type="dxa"/>
          </w:tcPr>
          <w:p w14:paraId="1577434C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groupName</w:t>
            </w:r>
          </w:p>
        </w:tc>
        <w:tc>
          <w:tcPr>
            <w:tcW w:w="1559" w:type="dxa"/>
          </w:tcPr>
          <w:p w14:paraId="1B5D6ACA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69D6995A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68C606F5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005C91D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组名</w:t>
            </w:r>
          </w:p>
        </w:tc>
      </w:tr>
      <w:tr w:rsidR="00363C3C" w:rsidRPr="00BF473F" w14:paraId="1FB10798" w14:textId="77777777" w:rsidTr="00D024AE">
        <w:trPr>
          <w:trHeight w:val="209"/>
        </w:trPr>
        <w:tc>
          <w:tcPr>
            <w:tcW w:w="2127" w:type="dxa"/>
          </w:tcPr>
          <w:p w14:paraId="4713877D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idxAgentID</w:t>
            </w:r>
          </w:p>
        </w:tc>
        <w:tc>
          <w:tcPr>
            <w:tcW w:w="1559" w:type="dxa"/>
          </w:tcPr>
          <w:p w14:paraId="5341A199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17E14699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85E1128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EU</w:t>
            </w:r>
          </w:p>
        </w:tc>
        <w:tc>
          <w:tcPr>
            <w:tcW w:w="4111" w:type="dxa"/>
          </w:tcPr>
          <w:p w14:paraId="0BC50081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代理商编</w:t>
            </w:r>
            <w:r w:rsidRPr="00D8538E"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70724D" w:rsidRPr="00BF473F" w14:paraId="75470732" w14:textId="77777777" w:rsidTr="00692354">
        <w:trPr>
          <w:trHeight w:val="209"/>
        </w:trPr>
        <w:tc>
          <w:tcPr>
            <w:tcW w:w="2127" w:type="dxa"/>
          </w:tcPr>
          <w:p w14:paraId="657D0492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08253148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15E03B46" w14:textId="77777777" w:rsidR="0070724D" w:rsidRPr="005C47AD" w:rsidRDefault="007D4339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564EB509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483F47C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70724D" w:rsidRPr="00BF473F" w14:paraId="1FA7E70F" w14:textId="77777777" w:rsidTr="00692354">
        <w:trPr>
          <w:trHeight w:val="209"/>
        </w:trPr>
        <w:tc>
          <w:tcPr>
            <w:tcW w:w="2127" w:type="dxa"/>
          </w:tcPr>
          <w:p w14:paraId="40EBF450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37087150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9EFD224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05DA53D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3990029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70724D" w:rsidRPr="00BF473F" w14:paraId="7C4277CB" w14:textId="77777777" w:rsidTr="00692354">
        <w:trPr>
          <w:trHeight w:val="209"/>
        </w:trPr>
        <w:tc>
          <w:tcPr>
            <w:tcW w:w="2127" w:type="dxa"/>
          </w:tcPr>
          <w:p w14:paraId="0757ECD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5325A508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6391532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6EF1195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C82429F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70724D" w:rsidRPr="00BF473F" w14:paraId="03D0839E" w14:textId="77777777" w:rsidTr="00692354">
        <w:trPr>
          <w:trHeight w:val="209"/>
        </w:trPr>
        <w:tc>
          <w:tcPr>
            <w:tcW w:w="2127" w:type="dxa"/>
          </w:tcPr>
          <w:p w14:paraId="1CFAA321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5650F08B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A28F03D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F955C02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FF7785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70724D" w:rsidRPr="00BF473F" w14:paraId="5824279E" w14:textId="77777777" w:rsidTr="00692354">
        <w:trPr>
          <w:trHeight w:val="209"/>
        </w:trPr>
        <w:tc>
          <w:tcPr>
            <w:tcW w:w="2127" w:type="dxa"/>
          </w:tcPr>
          <w:p w14:paraId="7155E7FD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07B1B978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824DB14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8F567BB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9994621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7E10CB1C" w14:textId="77777777" w:rsidR="0070724D" w:rsidRDefault="0070724D" w:rsidP="0070724D"/>
    <w:p w14:paraId="654CF4E5" w14:textId="77777777" w:rsidR="0070724D" w:rsidRDefault="0070724D" w:rsidP="0070724D"/>
    <w:p w14:paraId="545BDB9E" w14:textId="77777777" w:rsidR="0070724D" w:rsidRDefault="0070724D" w:rsidP="000027D0"/>
    <w:p w14:paraId="630521D9" w14:textId="77777777" w:rsidR="0070724D" w:rsidRDefault="0070724D" w:rsidP="000027D0"/>
    <w:p w14:paraId="56F07FC9" w14:textId="77777777" w:rsidR="0070724D" w:rsidRDefault="0070724D" w:rsidP="000027D0"/>
    <w:p w14:paraId="636328D2" w14:textId="77777777" w:rsidR="0070724D" w:rsidRDefault="0070724D" w:rsidP="000027D0"/>
    <w:p w14:paraId="6E21E238" w14:textId="77777777" w:rsidR="0070724D" w:rsidRDefault="0070724D" w:rsidP="0070724D"/>
    <w:p w14:paraId="24F067B2" w14:textId="77777777" w:rsidR="0070724D" w:rsidRDefault="0070724D" w:rsidP="0070724D"/>
    <w:p w14:paraId="35C6DA20" w14:textId="77777777" w:rsidR="0070724D" w:rsidRDefault="0070724D" w:rsidP="0070724D"/>
    <w:p w14:paraId="28AADBE3" w14:textId="77777777" w:rsidR="0070724D" w:rsidRDefault="0070724D" w:rsidP="0070724D">
      <w:pPr>
        <w:rPr>
          <w:lang w:eastAsia="zh-CN"/>
        </w:rPr>
      </w:pPr>
    </w:p>
    <w:p w14:paraId="3DC25A46" w14:textId="77777777" w:rsidR="0070724D" w:rsidRPr="00644CAC" w:rsidRDefault="0070724D" w:rsidP="0070724D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3" w:name="_Toc466366573"/>
      <w:r>
        <w:rPr>
          <w:rFonts w:ascii="Consolas" w:eastAsia="微软雅黑" w:hAnsi="Consolas" w:hint="eastAsia"/>
          <w:bCs/>
          <w:i w:val="0"/>
          <w:iCs/>
          <w:lang w:eastAsia="zh-HK"/>
        </w:rPr>
        <w:lastRenderedPageBreak/>
        <w:t>tbGoIP</w:t>
      </w:r>
      <w:r>
        <w:rPr>
          <w:rFonts w:ascii="Consolas" w:eastAsia="微软雅黑" w:hAnsi="Consolas"/>
          <w:bCs/>
          <w:i w:val="0"/>
          <w:iCs/>
          <w:lang w:eastAsia="zh-HK"/>
        </w:rPr>
        <w:t>Dev</w:t>
      </w:r>
      <w:bookmarkEnd w:id="4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70724D" w:rsidRPr="00BF473F" w14:paraId="69F0BA9E" w14:textId="77777777" w:rsidTr="0069235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40DFBDB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83E4E4" w14:textId="77777777" w:rsidR="0070724D" w:rsidRPr="005C47AD" w:rsidRDefault="0070724D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tbGoIP</w:t>
            </w:r>
          </w:p>
        </w:tc>
      </w:tr>
      <w:tr w:rsidR="0070724D" w:rsidRPr="00BF473F" w14:paraId="7F8E6DA1" w14:textId="77777777" w:rsidTr="00692354">
        <w:trPr>
          <w:trHeight w:val="978"/>
        </w:trPr>
        <w:tc>
          <w:tcPr>
            <w:tcW w:w="2127" w:type="dxa"/>
            <w:shd w:val="clear" w:color="auto" w:fill="E6E6E6"/>
          </w:tcPr>
          <w:p w14:paraId="53343DA7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62E0BFC" w14:textId="77777777" w:rsidR="0070724D" w:rsidRPr="005C47AD" w:rsidRDefault="0070724D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GoIP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设备表</w:t>
            </w:r>
          </w:p>
        </w:tc>
      </w:tr>
      <w:tr w:rsidR="0070724D" w:rsidRPr="00BF473F" w14:paraId="3DBEE2C0" w14:textId="77777777" w:rsidTr="00692354">
        <w:tc>
          <w:tcPr>
            <w:tcW w:w="2127" w:type="dxa"/>
            <w:shd w:val="clear" w:color="auto" w:fill="E6E6E6"/>
          </w:tcPr>
          <w:p w14:paraId="1610A457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77D51FC" w14:textId="77777777" w:rsidR="0070724D" w:rsidRPr="005C47AD" w:rsidRDefault="0070724D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70724D" w:rsidRPr="00BF473F" w14:paraId="2DED0C46" w14:textId="77777777" w:rsidTr="0069235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F0DAE0C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DAFB72" w14:textId="77777777" w:rsidR="0070724D" w:rsidRPr="005C47AD" w:rsidRDefault="004E4051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4E4051">
              <w:rPr>
                <w:rFonts w:ascii="Consolas" w:eastAsia="微软雅黑" w:hAnsi="Consolas"/>
                <w:kern w:val="0"/>
                <w:sz w:val="20"/>
                <w:lang w:eastAsia="zh-CN"/>
              </w:rPr>
              <w:t>keyGoIPDevID</w:t>
            </w:r>
          </w:p>
        </w:tc>
      </w:tr>
      <w:tr w:rsidR="0070724D" w:rsidRPr="00BF473F" w14:paraId="5F796A47" w14:textId="77777777" w:rsidTr="0069235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9FC9452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9D30526" w14:textId="77777777" w:rsidR="0070724D" w:rsidRPr="005C47AD" w:rsidRDefault="00A93185" w:rsidP="0069235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93185">
              <w:rPr>
                <w:rFonts w:ascii="Consolas" w:eastAsia="微软雅黑" w:hAnsi="Consolas"/>
                <w:kern w:val="0"/>
                <w:sz w:val="20"/>
                <w:lang w:eastAsia="zh-CN"/>
              </w:rPr>
              <w:t>username</w:t>
            </w:r>
          </w:p>
        </w:tc>
      </w:tr>
      <w:tr w:rsidR="0070724D" w:rsidRPr="00BF473F" w14:paraId="386FA06B" w14:textId="77777777" w:rsidTr="00692354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4FEF2013" w14:textId="77777777" w:rsidR="0070724D" w:rsidRPr="00C3424E" w:rsidRDefault="0070724D" w:rsidP="00692354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3AE6387" w14:textId="77777777" w:rsidR="0070724D" w:rsidRPr="00C3424E" w:rsidRDefault="0070724D" w:rsidP="0069235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742CF7B9" w14:textId="77777777" w:rsidR="0070724D" w:rsidRPr="00C3424E" w:rsidRDefault="0070724D" w:rsidP="0069235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C28718F" w14:textId="77777777" w:rsidR="0070724D" w:rsidRPr="00C3424E" w:rsidRDefault="0070724D" w:rsidP="0069235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369976CE" w14:textId="77777777" w:rsidR="0070724D" w:rsidRPr="00C3424E" w:rsidRDefault="0070724D" w:rsidP="00692354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70724D" w:rsidRPr="00BF473F" w14:paraId="140CBC9B" w14:textId="77777777" w:rsidTr="00692354">
        <w:trPr>
          <w:trHeight w:val="255"/>
        </w:trPr>
        <w:tc>
          <w:tcPr>
            <w:tcW w:w="2127" w:type="dxa"/>
          </w:tcPr>
          <w:p w14:paraId="2D69EBB5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keyGoIPDevID</w:t>
            </w:r>
          </w:p>
        </w:tc>
        <w:tc>
          <w:tcPr>
            <w:tcW w:w="1559" w:type="dxa"/>
          </w:tcPr>
          <w:p w14:paraId="5384597E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176A0F57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ADB4AE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9D57901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GoIPID</w:t>
            </w:r>
          </w:p>
          <w:p w14:paraId="7D8FE337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70724D" w:rsidRPr="00BF473F" w14:paraId="3384BEF1" w14:textId="77777777" w:rsidTr="00692354">
        <w:trPr>
          <w:trHeight w:val="209"/>
        </w:trPr>
        <w:tc>
          <w:tcPr>
            <w:tcW w:w="2127" w:type="dxa"/>
          </w:tcPr>
          <w:p w14:paraId="47AC3118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devName</w:t>
            </w:r>
          </w:p>
        </w:tc>
        <w:tc>
          <w:tcPr>
            <w:tcW w:w="1559" w:type="dxa"/>
          </w:tcPr>
          <w:p w14:paraId="33E434B2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4C6555F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7C60D01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3EDC3FD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名称</w:t>
            </w:r>
          </w:p>
        </w:tc>
      </w:tr>
      <w:tr w:rsidR="0070724D" w:rsidRPr="00BF473F" w14:paraId="4171B14B" w14:textId="77777777" w:rsidTr="00692354">
        <w:trPr>
          <w:trHeight w:val="209"/>
        </w:trPr>
        <w:tc>
          <w:tcPr>
            <w:tcW w:w="2127" w:type="dxa"/>
          </w:tcPr>
          <w:p w14:paraId="069DEAF6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idxGoIPDevGrpID</w:t>
            </w:r>
          </w:p>
        </w:tc>
        <w:tc>
          <w:tcPr>
            <w:tcW w:w="1559" w:type="dxa"/>
          </w:tcPr>
          <w:p w14:paraId="734B96D0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35E5934A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3503CBF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837546F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7DAF197C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70724D" w:rsidRPr="00BF473F" w14:paraId="36A32396" w14:textId="77777777" w:rsidTr="00692354">
        <w:trPr>
          <w:trHeight w:val="209"/>
        </w:trPr>
        <w:tc>
          <w:tcPr>
            <w:tcW w:w="2127" w:type="dxa"/>
          </w:tcPr>
          <w:p w14:paraId="41AB5ED7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typeName</w:t>
            </w:r>
          </w:p>
        </w:tc>
        <w:tc>
          <w:tcPr>
            <w:tcW w:w="1559" w:type="dxa"/>
          </w:tcPr>
          <w:p w14:paraId="66623AB7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1736BCD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3FB71D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04AFAD5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型号</w:t>
            </w:r>
          </w:p>
          <w:p w14:paraId="578579EB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设备型号名称</w:t>
            </w:r>
          </w:p>
        </w:tc>
      </w:tr>
      <w:tr w:rsidR="0070724D" w:rsidRPr="00BF473F" w14:paraId="2499AE51" w14:textId="77777777" w:rsidTr="00692354">
        <w:trPr>
          <w:trHeight w:val="209"/>
        </w:trPr>
        <w:tc>
          <w:tcPr>
            <w:tcW w:w="2127" w:type="dxa"/>
          </w:tcPr>
          <w:p w14:paraId="2B98F2FB" w14:textId="77777777" w:rsidR="0070724D" w:rsidRPr="00D37E5E" w:rsidRDefault="0070724D" w:rsidP="00692354">
            <w:pPr>
              <w:tabs>
                <w:tab w:val="right" w:pos="1911"/>
              </w:tabs>
              <w:rPr>
                <w:rFonts w:ascii="Consolas" w:eastAsia="微软雅黑" w:hAnsi="Consolas"/>
                <w:lang w:eastAsia="zh-CN"/>
              </w:rPr>
            </w:pPr>
            <w:r w:rsidRPr="00D37E5E">
              <w:rPr>
                <w:rFonts w:ascii="Consolas" w:eastAsia="微软雅黑" w:hAnsi="Consolas"/>
                <w:lang w:eastAsia="zh-CN"/>
              </w:rPr>
              <w:t>username</w:t>
            </w:r>
            <w:r w:rsidRPr="00D37E5E">
              <w:rPr>
                <w:rFonts w:ascii="Consolas" w:eastAsia="微软雅黑" w:hAnsi="Consolas"/>
                <w:lang w:eastAsia="zh-CN"/>
              </w:rPr>
              <w:tab/>
            </w:r>
          </w:p>
        </w:tc>
        <w:tc>
          <w:tcPr>
            <w:tcW w:w="1559" w:type="dxa"/>
          </w:tcPr>
          <w:p w14:paraId="25AE5795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C62C526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4320A5C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EC4572B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认证名</w:t>
            </w:r>
          </w:p>
          <w:p w14:paraId="7D50EE19" w14:textId="77777777" w:rsidR="0070724D" w:rsidRDefault="0070724D" w:rsidP="0069235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设备认证用户名</w:t>
            </w:r>
          </w:p>
          <w:p w14:paraId="24CB416D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uugoip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打头</w:t>
            </w:r>
          </w:p>
        </w:tc>
      </w:tr>
      <w:tr w:rsidR="0070724D" w:rsidRPr="00BF473F" w14:paraId="1A06F782" w14:textId="77777777" w:rsidTr="00692354">
        <w:trPr>
          <w:trHeight w:val="209"/>
        </w:trPr>
        <w:tc>
          <w:tcPr>
            <w:tcW w:w="2127" w:type="dxa"/>
          </w:tcPr>
          <w:p w14:paraId="36C12A59" w14:textId="77777777" w:rsidR="0070724D" w:rsidRPr="00D37E5E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D37E5E">
              <w:rPr>
                <w:rFonts w:ascii="Consolas" w:eastAsia="微软雅黑" w:hAnsi="Consolas"/>
                <w:lang w:eastAsia="zh-CN"/>
              </w:rPr>
              <w:t>password</w:t>
            </w:r>
          </w:p>
        </w:tc>
        <w:tc>
          <w:tcPr>
            <w:tcW w:w="1559" w:type="dxa"/>
          </w:tcPr>
          <w:p w14:paraId="2B8278C4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75FC847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09313CD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56B684D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认</w:t>
            </w:r>
            <w:r>
              <w:rPr>
                <w:rFonts w:ascii="Consolas" w:eastAsia="微软雅黑" w:hAnsi="Consolas"/>
                <w:lang w:eastAsia="zh-CN"/>
              </w:rPr>
              <w:t>证密码</w:t>
            </w:r>
          </w:p>
          <w:p w14:paraId="648D4117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  <w:r w:rsidRPr="00111AD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认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证密码</w:t>
            </w:r>
          </w:p>
        </w:tc>
      </w:tr>
      <w:tr w:rsidR="0070724D" w:rsidRPr="00BF473F" w14:paraId="3A29C0D2" w14:textId="77777777" w:rsidTr="00692354">
        <w:trPr>
          <w:trHeight w:val="209"/>
        </w:trPr>
        <w:tc>
          <w:tcPr>
            <w:tcW w:w="2127" w:type="dxa"/>
          </w:tcPr>
          <w:p w14:paraId="1851FC23" w14:textId="77777777" w:rsidR="0070724D" w:rsidRPr="00D37E5E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D37E5E">
              <w:rPr>
                <w:rFonts w:ascii="Consolas" w:eastAsia="微软雅黑" w:hAnsi="Consolas"/>
                <w:lang w:eastAsia="zh-CN"/>
              </w:rPr>
              <w:t>expire</w:t>
            </w:r>
          </w:p>
        </w:tc>
        <w:tc>
          <w:tcPr>
            <w:tcW w:w="1559" w:type="dxa"/>
          </w:tcPr>
          <w:p w14:paraId="1C429040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0A4B04E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90C7E00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F4A7B6D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认证周期</w:t>
            </w:r>
          </w:p>
          <w:p w14:paraId="276DCBA2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设备认证周期</w:t>
            </w:r>
          </w:p>
        </w:tc>
      </w:tr>
      <w:tr w:rsidR="0070724D" w:rsidRPr="00BF473F" w14:paraId="764DB0F9" w14:textId="77777777" w:rsidTr="007D034C">
        <w:trPr>
          <w:trHeight w:val="646"/>
        </w:trPr>
        <w:tc>
          <w:tcPr>
            <w:tcW w:w="2127" w:type="dxa"/>
          </w:tcPr>
          <w:p w14:paraId="6ED71041" w14:textId="77777777" w:rsidR="0070724D" w:rsidRPr="00D37E5E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D37E5E">
              <w:rPr>
                <w:rFonts w:ascii="Consolas" w:eastAsia="微软雅黑" w:hAnsi="Consolas"/>
                <w:lang w:eastAsia="zh-CN"/>
              </w:rPr>
              <w:t>lastUpdate</w:t>
            </w:r>
          </w:p>
        </w:tc>
        <w:tc>
          <w:tcPr>
            <w:tcW w:w="1559" w:type="dxa"/>
          </w:tcPr>
          <w:p w14:paraId="4B9770E5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BD2CE99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14C690C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B66C44E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认证时间</w:t>
            </w:r>
          </w:p>
          <w:p w14:paraId="1085C11A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设备最后认证时间</w:t>
            </w:r>
          </w:p>
        </w:tc>
      </w:tr>
      <w:tr w:rsidR="0070724D" w:rsidRPr="00BF473F" w14:paraId="37351043" w14:textId="77777777" w:rsidTr="00692354">
        <w:trPr>
          <w:trHeight w:val="209"/>
        </w:trPr>
        <w:tc>
          <w:tcPr>
            <w:tcW w:w="2127" w:type="dxa"/>
          </w:tcPr>
          <w:p w14:paraId="1D8B38F2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ipaddr</w:t>
            </w:r>
          </w:p>
        </w:tc>
        <w:tc>
          <w:tcPr>
            <w:tcW w:w="1559" w:type="dxa"/>
          </w:tcPr>
          <w:p w14:paraId="01145264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03A97BD5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8004205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CF17C29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</w:tc>
      </w:tr>
      <w:tr w:rsidR="0070724D" w:rsidRPr="00BF473F" w14:paraId="53BF8077" w14:textId="77777777" w:rsidTr="00692354">
        <w:trPr>
          <w:trHeight w:val="209"/>
        </w:trPr>
        <w:tc>
          <w:tcPr>
            <w:tcW w:w="2127" w:type="dxa"/>
          </w:tcPr>
          <w:p w14:paraId="09BD9E74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port</w:t>
            </w:r>
          </w:p>
        </w:tc>
        <w:tc>
          <w:tcPr>
            <w:tcW w:w="1559" w:type="dxa"/>
          </w:tcPr>
          <w:p w14:paraId="4A747FE3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25B06B2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91CD5B3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23EF165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端口号</w:t>
            </w:r>
          </w:p>
        </w:tc>
      </w:tr>
      <w:tr w:rsidR="0070724D" w:rsidRPr="00BF473F" w14:paraId="3041968F" w14:textId="77777777" w:rsidTr="00692354">
        <w:trPr>
          <w:trHeight w:val="209"/>
        </w:trPr>
        <w:tc>
          <w:tcPr>
            <w:tcW w:w="2127" w:type="dxa"/>
          </w:tcPr>
          <w:p w14:paraId="74B027B9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24F0E3E3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86342B9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3038315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8C8883B" w14:textId="77777777" w:rsidR="0070724D" w:rsidRDefault="00091E7A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</w:t>
            </w:r>
            <w:r>
              <w:rPr>
                <w:rFonts w:ascii="Consolas" w:eastAsia="微软雅黑" w:hAnsi="Consolas" w:hint="eastAsia"/>
                <w:lang w:eastAsia="zh-CN"/>
              </w:rPr>
              <w:t>备</w:t>
            </w:r>
            <w:r w:rsidR="0070724D">
              <w:rPr>
                <w:rFonts w:ascii="Consolas" w:eastAsia="微软雅黑" w:hAnsi="Consolas"/>
                <w:lang w:eastAsia="zh-CN"/>
              </w:rPr>
              <w:t>状态</w:t>
            </w:r>
          </w:p>
          <w:p w14:paraId="201F23D7" w14:textId="77777777" w:rsidR="00926F32" w:rsidRDefault="00926F32" w:rsidP="0069235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</w:t>
            </w:r>
          </w:p>
          <w:p w14:paraId="65AEB1DD" w14:textId="77777777" w:rsidR="00926F32" w:rsidRDefault="00926F32" w:rsidP="00692354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已断开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连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接</w:t>
            </w:r>
          </w:p>
          <w:p w14:paraId="79EA656A" w14:textId="77777777" w:rsidR="00926F32" w:rsidRDefault="00926F32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2: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运行异常</w:t>
            </w:r>
          </w:p>
        </w:tc>
      </w:tr>
      <w:tr w:rsidR="0070724D" w:rsidRPr="00BF473F" w14:paraId="7D471DCB" w14:textId="77777777" w:rsidTr="00692354">
        <w:trPr>
          <w:trHeight w:val="209"/>
        </w:trPr>
        <w:tc>
          <w:tcPr>
            <w:tcW w:w="2127" w:type="dxa"/>
          </w:tcPr>
          <w:p w14:paraId="5F39B9F3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ports</w:t>
            </w:r>
          </w:p>
        </w:tc>
        <w:tc>
          <w:tcPr>
            <w:tcW w:w="1559" w:type="dxa"/>
          </w:tcPr>
          <w:p w14:paraId="449F7C7D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5779FC0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9386882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40E2250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端口数量</w:t>
            </w:r>
          </w:p>
        </w:tc>
      </w:tr>
      <w:tr w:rsidR="0070724D" w:rsidRPr="00BF473F" w14:paraId="0F277CE0" w14:textId="77777777" w:rsidTr="00692354">
        <w:trPr>
          <w:trHeight w:val="209"/>
        </w:trPr>
        <w:tc>
          <w:tcPr>
            <w:tcW w:w="2127" w:type="dxa"/>
          </w:tcPr>
          <w:p w14:paraId="2C4EE092" w14:textId="77777777" w:rsidR="0070724D" w:rsidRPr="00C02F43" w:rsidRDefault="0070724D" w:rsidP="00692354">
            <w:pPr>
              <w:rPr>
                <w:rFonts w:ascii="Consolas" w:eastAsia="微软雅黑" w:hAnsi="Consolas"/>
                <w:b/>
                <w:lang w:eastAsia="zh-CN"/>
              </w:rPr>
            </w:pPr>
            <w:r w:rsidRPr="00203040">
              <w:rPr>
                <w:rFonts w:ascii="Consolas" w:eastAsia="微软雅黑" w:hAnsi="Consolas"/>
                <w:lang w:eastAsia="zh-CN"/>
              </w:rPr>
              <w:t>idxVSWID</w:t>
            </w:r>
          </w:p>
        </w:tc>
        <w:tc>
          <w:tcPr>
            <w:tcW w:w="1559" w:type="dxa"/>
          </w:tcPr>
          <w:p w14:paraId="690A0333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029A44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8900F16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99F89EB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VSWID</w:t>
            </w:r>
          </w:p>
          <w:p w14:paraId="287AEECA" w14:textId="77777777" w:rsidR="0070724D" w:rsidRPr="00ED750B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VSW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EC42D4" w:rsidRPr="00BF473F" w14:paraId="0133F89E" w14:textId="77777777" w:rsidTr="009A469D">
        <w:trPr>
          <w:trHeight w:val="366"/>
        </w:trPr>
        <w:tc>
          <w:tcPr>
            <w:tcW w:w="2127" w:type="dxa"/>
          </w:tcPr>
          <w:p w14:paraId="78EE4768" w14:textId="77777777" w:rsidR="00EC42D4" w:rsidRPr="004E4051" w:rsidRDefault="00EC42D4" w:rsidP="00692354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sipIP</w:t>
            </w:r>
          </w:p>
        </w:tc>
        <w:tc>
          <w:tcPr>
            <w:tcW w:w="1559" w:type="dxa"/>
          </w:tcPr>
          <w:p w14:paraId="68365D29" w14:textId="77777777" w:rsidR="00EC42D4" w:rsidRDefault="00EC42D4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08A0DBD1" w14:textId="77777777" w:rsidR="00EC42D4" w:rsidRDefault="00EC42D4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E1DA650" w14:textId="77777777" w:rsidR="00EC42D4" w:rsidRDefault="00EC42D4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282062E" w14:textId="77777777" w:rsidR="00EC42D4" w:rsidRDefault="00EC42D4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</w:tc>
      </w:tr>
      <w:tr w:rsidR="009A469D" w:rsidRPr="00BF473F" w14:paraId="1C0179E9" w14:textId="77777777" w:rsidTr="009A469D">
        <w:trPr>
          <w:trHeight w:val="366"/>
        </w:trPr>
        <w:tc>
          <w:tcPr>
            <w:tcW w:w="2127" w:type="dxa"/>
          </w:tcPr>
          <w:p w14:paraId="41D57A13" w14:textId="77777777" w:rsidR="009A469D" w:rsidRPr="004E4051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sipPort</w:t>
            </w:r>
          </w:p>
        </w:tc>
        <w:tc>
          <w:tcPr>
            <w:tcW w:w="1559" w:type="dxa"/>
          </w:tcPr>
          <w:p w14:paraId="35B8F8FB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4347E77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CE4676F" w14:textId="77777777" w:rsidR="009A469D" w:rsidRPr="005C47A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160DCC0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SIP</w:t>
            </w:r>
            <w:r>
              <w:rPr>
                <w:rFonts w:ascii="Consolas" w:eastAsia="微软雅黑" w:hAnsi="Consolas"/>
                <w:lang w:eastAsia="zh-CN"/>
              </w:rPr>
              <w:t>地址端口</w:t>
            </w:r>
          </w:p>
        </w:tc>
      </w:tr>
      <w:tr w:rsidR="009A469D" w:rsidRPr="00BF473F" w14:paraId="0F0285BF" w14:textId="77777777" w:rsidTr="00692354">
        <w:trPr>
          <w:trHeight w:val="209"/>
        </w:trPr>
        <w:tc>
          <w:tcPr>
            <w:tcW w:w="2127" w:type="dxa"/>
          </w:tcPr>
          <w:p w14:paraId="7FAE900B" w14:textId="77777777" w:rsidR="009A469D" w:rsidRPr="004E4051" w:rsidRDefault="009A469D" w:rsidP="009A469D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sipRegExp</w:t>
            </w:r>
          </w:p>
        </w:tc>
        <w:tc>
          <w:tcPr>
            <w:tcW w:w="1559" w:type="dxa"/>
          </w:tcPr>
          <w:p w14:paraId="66D9033C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E5DFDC6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6DD5AC3" w14:textId="77777777" w:rsidR="009A469D" w:rsidRPr="005C47A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4EFCFC4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SIP</w:t>
            </w:r>
            <w:r>
              <w:rPr>
                <w:rFonts w:ascii="Consolas" w:eastAsia="微软雅黑" w:hAnsi="Consolas" w:hint="eastAsia"/>
                <w:lang w:eastAsia="zh-CN"/>
              </w:rPr>
              <w:t>认</w:t>
            </w:r>
            <w:r>
              <w:rPr>
                <w:rFonts w:ascii="Consolas" w:eastAsia="微软雅黑" w:hAnsi="Consolas"/>
                <w:lang w:eastAsia="zh-CN"/>
              </w:rPr>
              <w:t>证周期</w:t>
            </w:r>
          </w:p>
        </w:tc>
      </w:tr>
      <w:tr w:rsidR="009A469D" w:rsidRPr="00BF473F" w14:paraId="57A37B31" w14:textId="77777777" w:rsidTr="00692354">
        <w:trPr>
          <w:trHeight w:val="209"/>
        </w:trPr>
        <w:tc>
          <w:tcPr>
            <w:tcW w:w="2127" w:type="dxa"/>
          </w:tcPr>
          <w:p w14:paraId="6ED1A74E" w14:textId="77777777" w:rsidR="009A469D" w:rsidRPr="004E4051" w:rsidRDefault="009A469D" w:rsidP="009A469D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sipRegDate</w:t>
            </w:r>
          </w:p>
        </w:tc>
        <w:tc>
          <w:tcPr>
            <w:tcW w:w="1559" w:type="dxa"/>
          </w:tcPr>
          <w:p w14:paraId="7C0C6101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1F2655E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B278052" w14:textId="77777777" w:rsidR="009A469D" w:rsidRPr="005C47A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57293F8" w14:textId="77777777" w:rsidR="009A469D" w:rsidRDefault="009A469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SIP</w:t>
            </w:r>
            <w:r>
              <w:rPr>
                <w:rFonts w:ascii="Consolas" w:eastAsia="微软雅黑" w:hAnsi="Consolas"/>
                <w:lang w:eastAsia="zh-CN"/>
              </w:rPr>
              <w:t>注册时间</w:t>
            </w:r>
          </w:p>
        </w:tc>
      </w:tr>
      <w:tr w:rsidR="00091E7A" w:rsidRPr="008A31EB" w14:paraId="32E076DD" w14:textId="77777777" w:rsidTr="00B12CD5">
        <w:trPr>
          <w:trHeight w:val="215"/>
        </w:trPr>
        <w:tc>
          <w:tcPr>
            <w:tcW w:w="2127" w:type="dxa"/>
          </w:tcPr>
          <w:p w14:paraId="35B9E86F" w14:textId="77777777" w:rsidR="00091E7A" w:rsidRPr="00D8538E" w:rsidRDefault="00091E7A" w:rsidP="00B12CD5">
            <w:pPr>
              <w:rPr>
                <w:rFonts w:ascii="Consolas" w:eastAsia="微软雅黑" w:hAnsi="Consolas"/>
                <w:lang w:eastAsia="zh-CN"/>
              </w:rPr>
            </w:pPr>
            <w:r w:rsidRPr="00091E7A">
              <w:rPr>
                <w:rFonts w:ascii="Consolas" w:eastAsia="微软雅黑" w:hAnsi="Consolas"/>
                <w:highlight w:val="cyan"/>
                <w:lang w:eastAsia="zh-CN"/>
              </w:rPr>
              <w:t>sipOnline</w:t>
            </w:r>
          </w:p>
        </w:tc>
        <w:tc>
          <w:tcPr>
            <w:tcW w:w="1559" w:type="dxa"/>
          </w:tcPr>
          <w:p w14:paraId="3816B7CD" w14:textId="77777777" w:rsidR="00091E7A" w:rsidRDefault="00091E7A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A960644" w14:textId="77777777" w:rsidR="00091E7A" w:rsidRDefault="00091E7A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87B53E4" w14:textId="77777777" w:rsidR="00091E7A" w:rsidRDefault="00091E7A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E4E2EF7" w14:textId="77777777" w:rsidR="00091E7A" w:rsidRDefault="00091E7A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SIP</w:t>
            </w:r>
            <w:r>
              <w:rPr>
                <w:rFonts w:ascii="Consolas" w:eastAsia="微软雅黑" w:hAnsi="Consolas"/>
                <w:lang w:eastAsia="zh-CN"/>
              </w:rPr>
              <w:t>在线状态</w:t>
            </w:r>
          </w:p>
          <w:p w14:paraId="586C8B1A" w14:textId="77777777" w:rsidR="00091E7A" w:rsidRDefault="00091E7A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0:</w:t>
            </w:r>
            <w:r>
              <w:rPr>
                <w:rFonts w:ascii="Consolas" w:eastAsia="微软雅黑" w:hAnsi="Consolas"/>
                <w:lang w:eastAsia="zh-CN"/>
              </w:rPr>
              <w:t>离线</w:t>
            </w:r>
          </w:p>
          <w:p w14:paraId="57214853" w14:textId="77777777" w:rsidR="00091E7A" w:rsidRDefault="00091E7A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1:</w:t>
            </w:r>
            <w:r>
              <w:rPr>
                <w:rFonts w:ascii="Consolas" w:eastAsia="微软雅黑" w:hAnsi="Consolas" w:hint="eastAsia"/>
                <w:lang w:eastAsia="zh-CN"/>
              </w:rPr>
              <w:t>在</w:t>
            </w:r>
            <w:r>
              <w:rPr>
                <w:rFonts w:ascii="Consolas" w:eastAsia="微软雅黑" w:hAnsi="Consolas"/>
                <w:lang w:eastAsia="zh-CN"/>
              </w:rPr>
              <w:t>线</w:t>
            </w:r>
          </w:p>
        </w:tc>
      </w:tr>
      <w:tr w:rsidR="00041A5E" w:rsidRPr="008A31EB" w14:paraId="4FDDBDFB" w14:textId="77777777" w:rsidTr="00B12CD5">
        <w:trPr>
          <w:trHeight w:val="215"/>
        </w:trPr>
        <w:tc>
          <w:tcPr>
            <w:tcW w:w="2127" w:type="dxa"/>
          </w:tcPr>
          <w:p w14:paraId="683CC689" w14:textId="77777777" w:rsidR="00041A5E" w:rsidRPr="00D8538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totalNumber</w:t>
            </w:r>
          </w:p>
        </w:tc>
        <w:tc>
          <w:tcPr>
            <w:tcW w:w="1559" w:type="dxa"/>
          </w:tcPr>
          <w:p w14:paraId="7E997631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05842BD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5054020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579E1F2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总使用个数</w:t>
            </w:r>
          </w:p>
        </w:tc>
      </w:tr>
      <w:tr w:rsidR="00041A5E" w:rsidRPr="008A31EB" w14:paraId="0D5EF9EF" w14:textId="77777777" w:rsidTr="00B12CD5">
        <w:trPr>
          <w:trHeight w:val="215"/>
        </w:trPr>
        <w:tc>
          <w:tcPr>
            <w:tcW w:w="2127" w:type="dxa"/>
          </w:tcPr>
          <w:p w14:paraId="08CE2173" w14:textId="77777777" w:rsidR="00041A5E" w:rsidRPr="00D8538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totalSuccess</w:t>
            </w:r>
          </w:p>
        </w:tc>
        <w:tc>
          <w:tcPr>
            <w:tcW w:w="1559" w:type="dxa"/>
          </w:tcPr>
          <w:p w14:paraId="66E5F564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F03FB82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6D47F91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12ED99B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总成功个数</w:t>
            </w:r>
          </w:p>
        </w:tc>
      </w:tr>
      <w:tr w:rsidR="00041A5E" w:rsidRPr="008A31EB" w14:paraId="326CCF8E" w14:textId="77777777" w:rsidTr="00B12CD5">
        <w:trPr>
          <w:trHeight w:val="215"/>
        </w:trPr>
        <w:tc>
          <w:tcPr>
            <w:tcW w:w="2127" w:type="dxa"/>
          </w:tcPr>
          <w:p w14:paraId="0FA70B83" w14:textId="77777777" w:rsidR="00041A5E" w:rsidRPr="00D8538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lastRenderedPageBreak/>
              <w:t>totalFailure</w:t>
            </w:r>
          </w:p>
        </w:tc>
        <w:tc>
          <w:tcPr>
            <w:tcW w:w="1559" w:type="dxa"/>
          </w:tcPr>
          <w:p w14:paraId="16715139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445A6C4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F1B6360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8C0403A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总失败个数</w:t>
            </w:r>
          </w:p>
        </w:tc>
      </w:tr>
      <w:tr w:rsidR="00041A5E" w:rsidRPr="008A31EB" w14:paraId="6363B293" w14:textId="77777777" w:rsidTr="00B12CD5">
        <w:trPr>
          <w:trHeight w:val="215"/>
        </w:trPr>
        <w:tc>
          <w:tcPr>
            <w:tcW w:w="2127" w:type="dxa"/>
          </w:tcPr>
          <w:p w14:paraId="1363564D" w14:textId="77777777" w:rsidR="00041A5E" w:rsidRPr="00D8538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continuityFailure</w:t>
            </w:r>
          </w:p>
        </w:tc>
        <w:tc>
          <w:tcPr>
            <w:tcW w:w="1559" w:type="dxa"/>
          </w:tcPr>
          <w:p w14:paraId="64F28809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759A6B9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55DDECC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D391EEA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连续失败个数</w:t>
            </w:r>
          </w:p>
        </w:tc>
      </w:tr>
      <w:tr w:rsidR="0070724D" w:rsidRPr="00BF473F" w14:paraId="68B17B78" w14:textId="77777777" w:rsidTr="00692354">
        <w:trPr>
          <w:trHeight w:val="209"/>
        </w:trPr>
        <w:tc>
          <w:tcPr>
            <w:tcW w:w="2127" w:type="dxa"/>
          </w:tcPr>
          <w:p w14:paraId="02C69AC1" w14:textId="77777777" w:rsidR="0070724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182BA06D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CB645EC" w14:textId="77777777" w:rsidR="0070724D" w:rsidRPr="005C47AD" w:rsidRDefault="007D4339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57A554C9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CB28BFE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70724D" w:rsidRPr="00BF473F" w14:paraId="14136254" w14:textId="77777777" w:rsidTr="00692354">
        <w:trPr>
          <w:trHeight w:val="209"/>
        </w:trPr>
        <w:tc>
          <w:tcPr>
            <w:tcW w:w="2127" w:type="dxa"/>
          </w:tcPr>
          <w:p w14:paraId="7BDA8F85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0AC0D4DC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2B2B2FF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C89A785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7EC6CB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70724D" w:rsidRPr="00BF473F" w14:paraId="3C9AE060" w14:textId="77777777" w:rsidTr="00692354">
        <w:trPr>
          <w:trHeight w:val="209"/>
        </w:trPr>
        <w:tc>
          <w:tcPr>
            <w:tcW w:w="2127" w:type="dxa"/>
          </w:tcPr>
          <w:p w14:paraId="46AFECAF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617C9F1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9AB109F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2A97714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A4A39DE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70724D" w:rsidRPr="00BF473F" w14:paraId="10A95A06" w14:textId="77777777" w:rsidTr="00692354">
        <w:trPr>
          <w:trHeight w:val="209"/>
        </w:trPr>
        <w:tc>
          <w:tcPr>
            <w:tcW w:w="2127" w:type="dxa"/>
          </w:tcPr>
          <w:p w14:paraId="1C9E9DD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0C1A083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DB9E7EA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002F637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CAC7FA2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70724D" w:rsidRPr="00BF473F" w14:paraId="5077228F" w14:textId="77777777" w:rsidTr="00692354">
        <w:trPr>
          <w:trHeight w:val="209"/>
        </w:trPr>
        <w:tc>
          <w:tcPr>
            <w:tcW w:w="2127" w:type="dxa"/>
          </w:tcPr>
          <w:p w14:paraId="4BEF486F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35BAA344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416327B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29B7D29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21D7DFD" w14:textId="77777777" w:rsidR="0070724D" w:rsidRPr="005C47AD" w:rsidRDefault="0070724D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0575A504" w14:textId="77777777" w:rsidR="0070724D" w:rsidRDefault="0070724D" w:rsidP="0070724D"/>
    <w:p w14:paraId="0D482E7F" w14:textId="77777777" w:rsidR="0070724D" w:rsidRDefault="0070724D" w:rsidP="0070724D"/>
    <w:p w14:paraId="252C7FC7" w14:textId="77777777" w:rsidR="0070724D" w:rsidRDefault="0070724D" w:rsidP="0070724D"/>
    <w:p w14:paraId="372EAD44" w14:textId="77777777" w:rsidR="0070724D" w:rsidRDefault="0070724D" w:rsidP="0070724D"/>
    <w:p w14:paraId="14B9D77B" w14:textId="77777777" w:rsidR="0070724D" w:rsidRDefault="0070724D" w:rsidP="0070724D"/>
    <w:p w14:paraId="388C51FD" w14:textId="77777777" w:rsidR="0070724D" w:rsidRDefault="0070724D" w:rsidP="000027D0"/>
    <w:p w14:paraId="7A323B9C" w14:textId="77777777" w:rsidR="00F90E0E" w:rsidRPr="00644CAC" w:rsidRDefault="00F90E0E" w:rsidP="00F90E0E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4" w:name="_Toc466366574"/>
      <w:r>
        <w:rPr>
          <w:rFonts w:ascii="Consolas" w:eastAsia="微软雅黑" w:hAnsi="Consolas" w:hint="eastAsia"/>
          <w:bCs/>
          <w:i w:val="0"/>
          <w:iCs/>
          <w:lang w:eastAsia="zh-HK"/>
        </w:rPr>
        <w:t>tbGoIP</w:t>
      </w:r>
      <w:r>
        <w:rPr>
          <w:rFonts w:ascii="Consolas" w:eastAsia="微软雅黑" w:hAnsi="Consolas"/>
          <w:bCs/>
          <w:i w:val="0"/>
          <w:iCs/>
          <w:lang w:eastAsia="zh-HK"/>
        </w:rPr>
        <w:t>Port</w:t>
      </w:r>
      <w:bookmarkEnd w:id="44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F90E0E" w:rsidRPr="00BF473F" w14:paraId="7BBA7CB2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425D4AB" w14:textId="77777777" w:rsidR="00F90E0E" w:rsidRPr="00C3424E" w:rsidRDefault="00F90E0E" w:rsidP="007B203F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5C8DD8" w14:textId="77777777" w:rsidR="00F90E0E" w:rsidRPr="005C47AD" w:rsidRDefault="00F90E0E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tbGoIP</w:t>
            </w:r>
          </w:p>
        </w:tc>
      </w:tr>
      <w:tr w:rsidR="00F90E0E" w:rsidRPr="00BF473F" w14:paraId="76C988B4" w14:textId="77777777" w:rsidTr="007B203F">
        <w:trPr>
          <w:trHeight w:val="978"/>
        </w:trPr>
        <w:tc>
          <w:tcPr>
            <w:tcW w:w="2127" w:type="dxa"/>
            <w:shd w:val="clear" w:color="auto" w:fill="E6E6E6"/>
          </w:tcPr>
          <w:p w14:paraId="3C4EA1B7" w14:textId="77777777" w:rsidR="00F90E0E" w:rsidRPr="00C3424E" w:rsidRDefault="00F90E0E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2F9EB66F" w14:textId="77777777" w:rsidR="00F90E0E" w:rsidRPr="005C47AD" w:rsidRDefault="00F90E0E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GoIP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</w:t>
            </w:r>
            <w:r w:rsidR="003A5946">
              <w:rPr>
                <w:rFonts w:ascii="Consolas" w:eastAsia="微软雅黑" w:hAnsi="Consolas"/>
                <w:kern w:val="0"/>
                <w:sz w:val="20"/>
                <w:lang w:eastAsia="zh-CN"/>
              </w:rPr>
              <w:t>端口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表</w:t>
            </w:r>
          </w:p>
        </w:tc>
      </w:tr>
      <w:tr w:rsidR="00F90E0E" w:rsidRPr="00BF473F" w14:paraId="30B9EF0C" w14:textId="77777777" w:rsidTr="007B203F">
        <w:tc>
          <w:tcPr>
            <w:tcW w:w="2127" w:type="dxa"/>
            <w:shd w:val="clear" w:color="auto" w:fill="E6E6E6"/>
          </w:tcPr>
          <w:p w14:paraId="2C8E4D10" w14:textId="77777777" w:rsidR="00F90E0E" w:rsidRPr="00C3424E" w:rsidRDefault="00F90E0E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A2F3966" w14:textId="77777777" w:rsidR="00F90E0E" w:rsidRPr="005C47AD" w:rsidRDefault="00F90E0E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F90E0E" w:rsidRPr="00BF473F" w14:paraId="235529BB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81475E6" w14:textId="77777777" w:rsidR="00F90E0E" w:rsidRPr="00C3424E" w:rsidRDefault="00F90E0E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FBF0E3" w14:textId="77777777" w:rsidR="00F90E0E" w:rsidRPr="005C47AD" w:rsidRDefault="004E4051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4E4051"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F90E0E" w:rsidRPr="00BF473F" w14:paraId="11AE873B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52EA8C1" w14:textId="77777777" w:rsidR="00F90E0E" w:rsidRPr="00C3424E" w:rsidRDefault="00F90E0E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A0CA1F8" w14:textId="77777777" w:rsidR="00F90E0E" w:rsidRPr="005C47AD" w:rsidRDefault="00A93185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93185">
              <w:rPr>
                <w:rFonts w:ascii="Consolas" w:eastAsia="微软雅黑" w:hAnsi="Consolas"/>
                <w:kern w:val="0"/>
                <w:sz w:val="20"/>
                <w:lang w:eastAsia="zh-CN"/>
              </w:rPr>
              <w:t>idxGoIPDevID</w:t>
            </w:r>
          </w:p>
        </w:tc>
      </w:tr>
      <w:tr w:rsidR="00F90E0E" w:rsidRPr="00BF473F" w14:paraId="04E62CD7" w14:textId="77777777" w:rsidTr="00041A5E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6F8697A1" w14:textId="77777777" w:rsidR="00F90E0E" w:rsidRPr="00C3424E" w:rsidRDefault="00F90E0E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1973FA58" w14:textId="77777777" w:rsidR="00F90E0E" w:rsidRPr="00C3424E" w:rsidRDefault="00F90E0E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1157C961" w14:textId="77777777" w:rsidR="00F90E0E" w:rsidRPr="00C3424E" w:rsidRDefault="00F90E0E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FD545AF" w14:textId="77777777" w:rsidR="00F90E0E" w:rsidRPr="00C3424E" w:rsidRDefault="00F90E0E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63DF344C" w14:textId="77777777" w:rsidR="00F90E0E" w:rsidRPr="00C3424E" w:rsidRDefault="00F90E0E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D37E5E" w:rsidRPr="00BF473F" w14:paraId="7AF21526" w14:textId="77777777" w:rsidTr="00041A5E">
        <w:trPr>
          <w:trHeight w:val="255"/>
        </w:trPr>
        <w:tc>
          <w:tcPr>
            <w:tcW w:w="2127" w:type="dxa"/>
          </w:tcPr>
          <w:p w14:paraId="0D52F6CC" w14:textId="77777777" w:rsidR="00D37E5E" w:rsidRDefault="00D37E5E" w:rsidP="00675BEE">
            <w:pPr>
              <w:rPr>
                <w:rFonts w:ascii="Consolas" w:eastAsia="微软雅黑" w:hAnsi="Consolas"/>
                <w:lang w:eastAsia="zh-CN"/>
              </w:rPr>
            </w:pPr>
            <w:r w:rsidRPr="003A5946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42D2968C" w14:textId="77777777" w:rsidR="00D37E5E" w:rsidRPr="005C47AD" w:rsidRDefault="00D37E5E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3E659AB" w14:textId="77777777" w:rsidR="00D37E5E" w:rsidRPr="005C47AD" w:rsidRDefault="00D37E5E" w:rsidP="00675BE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70AC2AC" w14:textId="77777777" w:rsidR="00D37E5E" w:rsidRPr="005C47AD" w:rsidRDefault="00D37E5E" w:rsidP="00675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2DB1A3F" w14:textId="77777777" w:rsidR="00111ADB" w:rsidRDefault="00111ADB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3A8AD3F4" w14:textId="77777777" w:rsidR="00D37E5E" w:rsidRPr="00DF39B1" w:rsidRDefault="00D37E5E" w:rsidP="00675BEE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D37E5E" w:rsidRPr="00BF473F" w14:paraId="3A16EDB6" w14:textId="77777777" w:rsidTr="00041A5E">
        <w:trPr>
          <w:trHeight w:val="255"/>
        </w:trPr>
        <w:tc>
          <w:tcPr>
            <w:tcW w:w="2127" w:type="dxa"/>
          </w:tcPr>
          <w:p w14:paraId="34224705" w14:textId="77777777" w:rsidR="00D37E5E" w:rsidRDefault="00406EFB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idxGoIPDevID</w:t>
            </w:r>
          </w:p>
        </w:tc>
        <w:tc>
          <w:tcPr>
            <w:tcW w:w="1559" w:type="dxa"/>
          </w:tcPr>
          <w:p w14:paraId="220B5A2B" w14:textId="77777777" w:rsidR="00D37E5E" w:rsidRDefault="00406EFB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88EE4CF" w14:textId="77777777" w:rsidR="00D37E5E" w:rsidRDefault="00406EFB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CECB417" w14:textId="77777777" w:rsidR="00D37E5E" w:rsidRPr="005C47AD" w:rsidRDefault="00D37E5E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FC5967E" w14:textId="77777777" w:rsidR="00111ADB" w:rsidRDefault="00111ADB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编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  <w:p w14:paraId="0A2B4C33" w14:textId="77777777" w:rsidR="00D37E5E" w:rsidRDefault="00406EFB" w:rsidP="007B203F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设备编</w:t>
            </w:r>
            <w:r w:rsidRPr="00111AD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F90E0E" w:rsidRPr="00BF473F" w14:paraId="29C02CD7" w14:textId="77777777" w:rsidTr="00041A5E">
        <w:trPr>
          <w:trHeight w:val="255"/>
        </w:trPr>
        <w:tc>
          <w:tcPr>
            <w:tcW w:w="2127" w:type="dxa"/>
          </w:tcPr>
          <w:p w14:paraId="1CAA26E7" w14:textId="77777777" w:rsidR="00F90E0E" w:rsidRDefault="00406EFB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idxPortNum</w:t>
            </w:r>
          </w:p>
        </w:tc>
        <w:tc>
          <w:tcPr>
            <w:tcW w:w="1559" w:type="dxa"/>
          </w:tcPr>
          <w:p w14:paraId="46A31FD8" w14:textId="77777777" w:rsidR="00F90E0E" w:rsidRDefault="00406EFB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B097696" w14:textId="77777777" w:rsidR="00F90E0E" w:rsidRDefault="00406EFB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5173F85" w14:textId="77777777" w:rsidR="00F90E0E" w:rsidRPr="005C47AD" w:rsidRDefault="00F90E0E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7ECA1DD" w14:textId="77777777" w:rsidR="00111ADB" w:rsidRDefault="00111ADB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端口编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  <w:p w14:paraId="2C0A7F3E" w14:textId="77777777" w:rsidR="00F90E0E" w:rsidRDefault="00406EFB" w:rsidP="007B203F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端口编</w:t>
            </w:r>
            <w:r w:rsidRPr="00111AD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406EFB" w:rsidRPr="00BF473F" w14:paraId="690E5D9C" w14:textId="77777777" w:rsidTr="00041A5E">
        <w:trPr>
          <w:trHeight w:val="269"/>
        </w:trPr>
        <w:tc>
          <w:tcPr>
            <w:tcW w:w="2127" w:type="dxa"/>
          </w:tcPr>
          <w:p w14:paraId="4C84FA3D" w14:textId="77777777" w:rsidR="00406EFB" w:rsidRDefault="00406EFB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2480D09A" w14:textId="77777777" w:rsidR="00406EFB" w:rsidRPr="005C47AD" w:rsidRDefault="00406EFB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CCF60A2" w14:textId="77777777" w:rsidR="00406EFB" w:rsidRDefault="00406EFB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ABB2C00" w14:textId="77777777" w:rsidR="00406EFB" w:rsidRPr="005C47AD" w:rsidRDefault="00406EFB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993CD4C" w14:textId="77777777" w:rsidR="00406EFB" w:rsidRPr="00A7412B" w:rsidRDefault="00406EFB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端口状态</w:t>
            </w:r>
          </w:p>
          <w:p w14:paraId="7637B984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：无卡</w:t>
            </w:r>
          </w:p>
          <w:p w14:paraId="52D50625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：空闲</w:t>
            </w:r>
          </w:p>
          <w:p w14:paraId="5159A9C2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：注册中</w:t>
            </w:r>
          </w:p>
          <w:p w14:paraId="77D25C07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3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：在线</w:t>
            </w:r>
          </w:p>
          <w:p w14:paraId="5C216F9A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4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：正在通话</w:t>
            </w:r>
          </w:p>
          <w:p w14:paraId="09C358EA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5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：余额不足</w:t>
            </w:r>
          </w:p>
          <w:p w14:paraId="2636C70D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6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：注册失败</w:t>
            </w:r>
          </w:p>
          <w:p w14:paraId="1E7F007C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7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：卡被禁用</w:t>
            </w:r>
          </w:p>
          <w:p w14:paraId="094268D2" w14:textId="77777777" w:rsid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：卡被封锁</w:t>
            </w:r>
          </w:p>
          <w:p w14:paraId="53BBF69C" w14:textId="77777777" w:rsidR="00A7412B" w:rsidRPr="00A7412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9: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读卡失败</w:t>
            </w:r>
          </w:p>
          <w:p w14:paraId="6CF0B2F5" w14:textId="77777777" w:rsidR="00406EFB" w:rsidRPr="00406EFB" w:rsidRDefault="00A7412B" w:rsidP="00A741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</w:t>
            </w:r>
            <w:r w:rsidRPr="00A7412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A7412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卡被用户锁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(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六进制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A)</w:t>
            </w:r>
          </w:p>
        </w:tc>
      </w:tr>
      <w:tr w:rsidR="00594714" w:rsidRPr="00BF473F" w14:paraId="122C3563" w14:textId="77777777" w:rsidTr="00041A5E">
        <w:trPr>
          <w:trHeight w:val="209"/>
        </w:trPr>
        <w:tc>
          <w:tcPr>
            <w:tcW w:w="2127" w:type="dxa"/>
          </w:tcPr>
          <w:p w14:paraId="672A0635" w14:textId="77777777" w:rsidR="00594714" w:rsidRDefault="00594714" w:rsidP="00DB023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bindType</w:t>
            </w:r>
          </w:p>
        </w:tc>
        <w:tc>
          <w:tcPr>
            <w:tcW w:w="1559" w:type="dxa"/>
          </w:tcPr>
          <w:p w14:paraId="523D059B" w14:textId="77777777" w:rsidR="00594714" w:rsidRDefault="00594714" w:rsidP="00DB02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0A0CE9CC" w14:textId="77777777" w:rsidR="00594714" w:rsidRDefault="00594714" w:rsidP="00DB02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C71EC76" w14:textId="77777777" w:rsidR="00594714" w:rsidRPr="005C47AD" w:rsidRDefault="00594714" w:rsidP="00DB02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</w:t>
            </w:r>
          </w:p>
        </w:tc>
        <w:tc>
          <w:tcPr>
            <w:tcW w:w="4111" w:type="dxa"/>
          </w:tcPr>
          <w:p w14:paraId="29892AEF" w14:textId="77777777" w:rsidR="00594714" w:rsidRDefault="00594714" w:rsidP="00DB02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分配类型</w:t>
            </w:r>
          </w:p>
          <w:p w14:paraId="0E40D1EB" w14:textId="77777777" w:rsidR="00594714" w:rsidRPr="00594714" w:rsidRDefault="00594714" w:rsidP="00DB02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9471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D</w:t>
            </w:r>
            <w:r w:rsidRPr="005947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5947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动态分配</w:t>
            </w:r>
          </w:p>
          <w:p w14:paraId="67C1D599" w14:textId="77777777" w:rsidR="00594714" w:rsidRDefault="00594714" w:rsidP="00DB0235">
            <w:pPr>
              <w:rPr>
                <w:rFonts w:ascii="Consolas" w:eastAsia="微软雅黑" w:hAnsi="Consolas"/>
                <w:lang w:eastAsia="zh-CN"/>
              </w:rPr>
            </w:pPr>
            <w:r w:rsidRPr="005947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S:</w:t>
            </w:r>
            <w:r w:rsidRPr="005947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静态分配</w:t>
            </w:r>
          </w:p>
        </w:tc>
      </w:tr>
      <w:tr w:rsidR="00594714" w:rsidRPr="00BF473F" w14:paraId="36ECFE3E" w14:textId="77777777" w:rsidTr="00041A5E">
        <w:trPr>
          <w:trHeight w:val="209"/>
        </w:trPr>
        <w:tc>
          <w:tcPr>
            <w:tcW w:w="2127" w:type="dxa"/>
          </w:tcPr>
          <w:p w14:paraId="4508D288" w14:textId="77777777" w:rsidR="00594714" w:rsidRPr="004E4051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7E8194C0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4C3498CA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8D64DC9" w14:textId="77777777" w:rsidR="00594714" w:rsidRPr="005C47AD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072C7AC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UUWiFiID</w:t>
            </w:r>
          </w:p>
          <w:p w14:paraId="7E62FF67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连接的</w:t>
            </w: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ViFiID</w:t>
            </w:r>
          </w:p>
        </w:tc>
      </w:tr>
      <w:tr w:rsidR="00594714" w:rsidRPr="00BF473F" w14:paraId="050ECAAC" w14:textId="77777777" w:rsidTr="00041A5E">
        <w:trPr>
          <w:trHeight w:val="209"/>
        </w:trPr>
        <w:tc>
          <w:tcPr>
            <w:tcW w:w="2127" w:type="dxa"/>
          </w:tcPr>
          <w:p w14:paraId="3CE252B0" w14:textId="77777777" w:rsidR="00594714" w:rsidRPr="004E4051" w:rsidRDefault="00594714" w:rsidP="009753E6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uuIccid</w:t>
            </w:r>
          </w:p>
        </w:tc>
        <w:tc>
          <w:tcPr>
            <w:tcW w:w="1559" w:type="dxa"/>
          </w:tcPr>
          <w:p w14:paraId="518AEC53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59990371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E25F757" w14:textId="77777777" w:rsidR="00594714" w:rsidRPr="005C47AD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18EB705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ICCID</w:t>
            </w:r>
          </w:p>
          <w:p w14:paraId="0B1022AC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UUWifi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设备上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所插卡的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ICCID</w:t>
            </w:r>
          </w:p>
        </w:tc>
      </w:tr>
      <w:tr w:rsidR="00594714" w:rsidRPr="00BF473F" w14:paraId="5CF8B81F" w14:textId="77777777" w:rsidTr="00041A5E">
        <w:trPr>
          <w:trHeight w:val="209"/>
        </w:trPr>
        <w:tc>
          <w:tcPr>
            <w:tcW w:w="2127" w:type="dxa"/>
          </w:tcPr>
          <w:p w14:paraId="2381E614" w14:textId="77777777" w:rsidR="00594714" w:rsidRPr="004E4051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lastRenderedPageBreak/>
              <w:t>uuImsi</w:t>
            </w:r>
          </w:p>
        </w:tc>
        <w:tc>
          <w:tcPr>
            <w:tcW w:w="1559" w:type="dxa"/>
          </w:tcPr>
          <w:p w14:paraId="49644C94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27DAB643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C8F02C8" w14:textId="77777777" w:rsidR="00594714" w:rsidRPr="005C47AD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56A6F59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IMSI</w:t>
            </w:r>
          </w:p>
          <w:p w14:paraId="3F3E881E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UUWifi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设备上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所插卡的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IMSI</w:t>
            </w:r>
          </w:p>
        </w:tc>
      </w:tr>
      <w:tr w:rsidR="00594714" w:rsidRPr="00BF473F" w14:paraId="2C93F1F5" w14:textId="77777777" w:rsidTr="00041A5E">
        <w:trPr>
          <w:trHeight w:val="209"/>
        </w:trPr>
        <w:tc>
          <w:tcPr>
            <w:tcW w:w="2127" w:type="dxa"/>
          </w:tcPr>
          <w:p w14:paraId="4CBC5334" w14:textId="77777777" w:rsidR="00594714" w:rsidRPr="004E4051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userAct</w:t>
            </w:r>
          </w:p>
        </w:tc>
        <w:tc>
          <w:tcPr>
            <w:tcW w:w="1559" w:type="dxa"/>
          </w:tcPr>
          <w:p w14:paraId="6FD0D8D7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3A1B9FF9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0D4F4A3" w14:textId="77777777" w:rsidR="00594714" w:rsidRPr="005C47AD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4BA019C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用户帐号</w:t>
            </w:r>
          </w:p>
          <w:p w14:paraId="3EDC82D5" w14:textId="77777777" w:rsidR="00594714" w:rsidRDefault="00594714" w:rsidP="001672CD">
            <w:pPr>
              <w:rPr>
                <w:rFonts w:ascii="Consolas" w:eastAsia="微软雅黑" w:hAnsi="Consolas"/>
                <w:lang w:eastAsia="zh-CN"/>
              </w:rPr>
            </w:pP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UUWifi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设备上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对应</w:t>
            </w:r>
            <w:r w:rsidRPr="009753E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帐号</w:t>
            </w:r>
          </w:p>
        </w:tc>
      </w:tr>
      <w:tr w:rsidR="00594714" w:rsidRPr="00BF473F" w14:paraId="00B2A46E" w14:textId="77777777" w:rsidTr="00041A5E">
        <w:trPr>
          <w:trHeight w:val="209"/>
        </w:trPr>
        <w:tc>
          <w:tcPr>
            <w:tcW w:w="2127" w:type="dxa"/>
          </w:tcPr>
          <w:p w14:paraId="42B60FE8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duration</w:t>
            </w:r>
          </w:p>
        </w:tc>
        <w:tc>
          <w:tcPr>
            <w:tcW w:w="1559" w:type="dxa"/>
          </w:tcPr>
          <w:p w14:paraId="5D8D1132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7D983CF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EA24B1B" w14:textId="77777777" w:rsidR="00594714" w:rsidRPr="005C47AD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3281968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使用时长</w:t>
            </w:r>
          </w:p>
          <w:p w14:paraId="64639960" w14:textId="77777777" w:rsidR="00594714" w:rsidRPr="00111ADB" w:rsidRDefault="00594714" w:rsidP="00675BE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11AD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本端口使用时长</w:t>
            </w:r>
          </w:p>
          <w:p w14:paraId="5BFFD59C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单位：秒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041A5E" w:rsidRPr="008A31EB" w14:paraId="39EEE971" w14:textId="77777777" w:rsidTr="00041A5E">
        <w:trPr>
          <w:trHeight w:val="215"/>
        </w:trPr>
        <w:tc>
          <w:tcPr>
            <w:tcW w:w="2127" w:type="dxa"/>
          </w:tcPr>
          <w:p w14:paraId="605AD2DF" w14:textId="77777777" w:rsidR="00041A5E" w:rsidRPr="00D8538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totalNumber</w:t>
            </w:r>
          </w:p>
        </w:tc>
        <w:tc>
          <w:tcPr>
            <w:tcW w:w="1559" w:type="dxa"/>
          </w:tcPr>
          <w:p w14:paraId="175896B9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C9AF0C1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F12E2C6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292846C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总使用个数</w:t>
            </w:r>
          </w:p>
        </w:tc>
      </w:tr>
      <w:tr w:rsidR="00041A5E" w:rsidRPr="008A31EB" w14:paraId="296B86A3" w14:textId="77777777" w:rsidTr="00041A5E">
        <w:trPr>
          <w:trHeight w:val="215"/>
        </w:trPr>
        <w:tc>
          <w:tcPr>
            <w:tcW w:w="2127" w:type="dxa"/>
          </w:tcPr>
          <w:p w14:paraId="1D7E7576" w14:textId="77777777" w:rsidR="00041A5E" w:rsidRPr="00D8538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totalSuccess</w:t>
            </w:r>
          </w:p>
        </w:tc>
        <w:tc>
          <w:tcPr>
            <w:tcW w:w="1559" w:type="dxa"/>
          </w:tcPr>
          <w:p w14:paraId="176CE871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81DEFD9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F872588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EB7BA1B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总成功个数</w:t>
            </w:r>
          </w:p>
        </w:tc>
      </w:tr>
      <w:tr w:rsidR="00041A5E" w:rsidRPr="008A31EB" w14:paraId="21FCB65A" w14:textId="77777777" w:rsidTr="00041A5E">
        <w:trPr>
          <w:trHeight w:val="215"/>
        </w:trPr>
        <w:tc>
          <w:tcPr>
            <w:tcW w:w="2127" w:type="dxa"/>
          </w:tcPr>
          <w:p w14:paraId="1D18D31D" w14:textId="77777777" w:rsidR="00041A5E" w:rsidRPr="00D8538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totalFailure</w:t>
            </w:r>
          </w:p>
        </w:tc>
        <w:tc>
          <w:tcPr>
            <w:tcW w:w="1559" w:type="dxa"/>
          </w:tcPr>
          <w:p w14:paraId="5C67C657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430EA66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39D0905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A6FE6F9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总失败个数</w:t>
            </w:r>
          </w:p>
        </w:tc>
      </w:tr>
      <w:tr w:rsidR="00041A5E" w:rsidRPr="008A31EB" w14:paraId="25EB93DB" w14:textId="77777777" w:rsidTr="00041A5E">
        <w:trPr>
          <w:trHeight w:val="215"/>
        </w:trPr>
        <w:tc>
          <w:tcPr>
            <w:tcW w:w="2127" w:type="dxa"/>
          </w:tcPr>
          <w:p w14:paraId="76EC50A4" w14:textId="77777777" w:rsidR="00041A5E" w:rsidRPr="00D8538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continuityFailure</w:t>
            </w:r>
          </w:p>
        </w:tc>
        <w:tc>
          <w:tcPr>
            <w:tcW w:w="1559" w:type="dxa"/>
          </w:tcPr>
          <w:p w14:paraId="62DE9B63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0FC0FE4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0FA5906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F3601B1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连续失败个数</w:t>
            </w:r>
          </w:p>
        </w:tc>
      </w:tr>
      <w:tr w:rsidR="00594714" w:rsidRPr="00BF473F" w14:paraId="73902BA7" w14:textId="77777777" w:rsidTr="00041A5E">
        <w:trPr>
          <w:trHeight w:val="209"/>
        </w:trPr>
        <w:tc>
          <w:tcPr>
            <w:tcW w:w="2127" w:type="dxa"/>
          </w:tcPr>
          <w:p w14:paraId="59940702" w14:textId="77777777" w:rsidR="00594714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1EDDB863" w14:textId="77777777" w:rsidR="00594714" w:rsidRPr="005C47AD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3AF76D94" w14:textId="77777777" w:rsidR="00594714" w:rsidRPr="005C47AD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4133A8C6" w14:textId="77777777" w:rsidR="00594714" w:rsidRPr="005C47AD" w:rsidRDefault="00594714" w:rsidP="00675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5DE7DE2" w14:textId="77777777" w:rsidR="00594714" w:rsidRPr="005C47AD" w:rsidRDefault="00594714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594714" w:rsidRPr="00BF473F" w14:paraId="14301341" w14:textId="77777777" w:rsidTr="00041A5E">
        <w:trPr>
          <w:trHeight w:val="209"/>
        </w:trPr>
        <w:tc>
          <w:tcPr>
            <w:tcW w:w="2127" w:type="dxa"/>
          </w:tcPr>
          <w:p w14:paraId="7CE79CE0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5C7A3D47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88DA907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D9A6262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6BD3892" w14:textId="77777777" w:rsidR="00594714" w:rsidRPr="005C47AD" w:rsidRDefault="00594714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594714" w:rsidRPr="00BF473F" w14:paraId="36287111" w14:textId="77777777" w:rsidTr="00041A5E">
        <w:trPr>
          <w:trHeight w:val="209"/>
        </w:trPr>
        <w:tc>
          <w:tcPr>
            <w:tcW w:w="2127" w:type="dxa"/>
          </w:tcPr>
          <w:p w14:paraId="135F72C4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4FC28DFD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5CDF301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8F0743B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BA7F9D7" w14:textId="77777777" w:rsidR="00594714" w:rsidRPr="005C47AD" w:rsidRDefault="00594714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594714" w:rsidRPr="00BF473F" w14:paraId="737BA8C6" w14:textId="77777777" w:rsidTr="00041A5E">
        <w:trPr>
          <w:trHeight w:val="209"/>
        </w:trPr>
        <w:tc>
          <w:tcPr>
            <w:tcW w:w="2127" w:type="dxa"/>
          </w:tcPr>
          <w:p w14:paraId="48866959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78462CE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CCF731E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D803086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9D24A5D" w14:textId="77777777" w:rsidR="00594714" w:rsidRPr="005C47AD" w:rsidRDefault="00594714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594714" w:rsidRPr="00BF473F" w14:paraId="53644500" w14:textId="77777777" w:rsidTr="00041A5E">
        <w:trPr>
          <w:trHeight w:val="209"/>
        </w:trPr>
        <w:tc>
          <w:tcPr>
            <w:tcW w:w="2127" w:type="dxa"/>
          </w:tcPr>
          <w:p w14:paraId="6A06AFB5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D8FB5A8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D38AE06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278D44C" w14:textId="77777777" w:rsidR="00594714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07569B0" w14:textId="77777777" w:rsidR="00594714" w:rsidRPr="005C47AD" w:rsidRDefault="00594714" w:rsidP="0069235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48B7F674" w14:textId="77777777" w:rsidR="00F90E0E" w:rsidRDefault="00F90E0E" w:rsidP="00F90E0E"/>
    <w:p w14:paraId="547697BB" w14:textId="77777777" w:rsidR="00F90E0E" w:rsidRDefault="00F90E0E" w:rsidP="00F90E0E"/>
    <w:p w14:paraId="64A7C7BC" w14:textId="77777777" w:rsidR="00D37E5E" w:rsidRDefault="00D37E5E" w:rsidP="00881B97"/>
    <w:p w14:paraId="13A6593B" w14:textId="77777777" w:rsidR="00111ADB" w:rsidRDefault="00111ADB" w:rsidP="00881B97"/>
    <w:p w14:paraId="6FB9EF6B" w14:textId="77777777" w:rsidR="00111ADB" w:rsidRDefault="00111ADB" w:rsidP="00881B97"/>
    <w:p w14:paraId="4B22C48C" w14:textId="77777777" w:rsidR="00111ADB" w:rsidRDefault="00111ADB" w:rsidP="00881B97"/>
    <w:p w14:paraId="0FDAFF43" w14:textId="77777777" w:rsidR="00C72C9C" w:rsidRDefault="00C72C9C" w:rsidP="00F90E0E">
      <w:pPr>
        <w:rPr>
          <w:lang w:eastAsia="zh-CN"/>
        </w:rPr>
      </w:pPr>
    </w:p>
    <w:p w14:paraId="5F7F5CFE" w14:textId="77777777" w:rsidR="00C72C9C" w:rsidRDefault="00C72C9C" w:rsidP="00F90E0E"/>
    <w:p w14:paraId="341F6A32" w14:textId="77777777" w:rsidR="00C72C9C" w:rsidRDefault="00C72C9C" w:rsidP="00F90E0E"/>
    <w:p w14:paraId="3439C58C" w14:textId="77777777" w:rsidR="00297A54" w:rsidRDefault="00297A54" w:rsidP="00F90E0E"/>
    <w:p w14:paraId="275C6D58" w14:textId="77777777" w:rsidR="00297A54" w:rsidRPr="00644CAC" w:rsidRDefault="00297A54" w:rsidP="00297A54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5" w:name="_Toc466366575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val="en-US" w:eastAsia="zh-HK"/>
        </w:rPr>
        <w:t>UUWiFiSession</w:t>
      </w:r>
      <w:bookmarkEnd w:id="45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297A54" w:rsidRPr="00BF473F" w14:paraId="516004C7" w14:textId="77777777" w:rsidTr="00DE7D5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FDB8883" w14:textId="77777777" w:rsidR="00297A54" w:rsidRPr="00C3424E" w:rsidRDefault="00297A54" w:rsidP="00B0365D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10BE44" w14:textId="77777777" w:rsidR="00297A54" w:rsidRPr="005C47AD" w:rsidRDefault="000A6C8F" w:rsidP="00B0365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tbUUWiFiSession</w:t>
            </w:r>
          </w:p>
        </w:tc>
      </w:tr>
      <w:tr w:rsidR="00297A54" w:rsidRPr="00BF473F" w14:paraId="04A5A840" w14:textId="77777777" w:rsidTr="00DE7D5F">
        <w:trPr>
          <w:trHeight w:val="978"/>
        </w:trPr>
        <w:tc>
          <w:tcPr>
            <w:tcW w:w="2127" w:type="dxa"/>
            <w:shd w:val="clear" w:color="auto" w:fill="E6E6E6"/>
          </w:tcPr>
          <w:p w14:paraId="6BA42A78" w14:textId="77777777" w:rsidR="00297A54" w:rsidRPr="00C3424E" w:rsidRDefault="00297A54" w:rsidP="00B0365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3FE382E" w14:textId="77777777" w:rsidR="00297A54" w:rsidRDefault="000A6C8F" w:rsidP="00B0365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uuWiFiSession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表</w:t>
            </w:r>
          </w:p>
          <w:p w14:paraId="1ABDF67C" w14:textId="77777777" w:rsidR="000A6C8F" w:rsidRPr="005C47AD" w:rsidRDefault="000A6C8F" w:rsidP="00B0365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分配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SimPPort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或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GoIPPort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时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sessionID</w:t>
            </w:r>
          </w:p>
        </w:tc>
      </w:tr>
      <w:tr w:rsidR="00297A54" w:rsidRPr="00BF473F" w14:paraId="2BCF60E2" w14:textId="77777777" w:rsidTr="00DE7D5F">
        <w:tc>
          <w:tcPr>
            <w:tcW w:w="2127" w:type="dxa"/>
            <w:shd w:val="clear" w:color="auto" w:fill="E6E6E6"/>
          </w:tcPr>
          <w:p w14:paraId="62345160" w14:textId="77777777" w:rsidR="00297A54" w:rsidRPr="00C3424E" w:rsidRDefault="00297A54" w:rsidP="00B0365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C22BD93" w14:textId="77777777" w:rsidR="00297A54" w:rsidRPr="005C47AD" w:rsidRDefault="00297A54" w:rsidP="00B0365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297A54" w:rsidRPr="00BF473F" w14:paraId="11C86EE3" w14:textId="77777777" w:rsidTr="00DE7D5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DC48595" w14:textId="77777777" w:rsidR="00297A54" w:rsidRPr="00C3424E" w:rsidRDefault="00297A54" w:rsidP="00B0365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4589E9" w14:textId="77777777" w:rsidR="00297A54" w:rsidRPr="005C47AD" w:rsidRDefault="004E4051" w:rsidP="00B0365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4E4051">
              <w:rPr>
                <w:rFonts w:ascii="Consolas" w:eastAsia="微软雅黑" w:hAnsi="Consolas"/>
                <w:kern w:val="0"/>
                <w:sz w:val="20"/>
                <w:lang w:eastAsia="zh-CN"/>
              </w:rPr>
              <w:t>keySessID</w:t>
            </w:r>
          </w:p>
        </w:tc>
      </w:tr>
      <w:tr w:rsidR="00297A54" w:rsidRPr="00BF473F" w14:paraId="68E1930A" w14:textId="77777777" w:rsidTr="00DE7D5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152B9A1" w14:textId="77777777" w:rsidR="00297A54" w:rsidRPr="00C3424E" w:rsidRDefault="00297A54" w:rsidP="00B0365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A8340C" w14:textId="77777777" w:rsidR="00297A54" w:rsidRPr="005C47AD" w:rsidRDefault="00735C80" w:rsidP="00B0365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sessType,</w:t>
            </w:r>
            <w:r w:rsidR="004E4051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 </w:t>
            </w: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idxVifiID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4E4051">
              <w:rPr>
                <w:rFonts w:eastAsia="宋体" w:hint="eastAsia"/>
                <w:lang w:eastAsia="zh-CN"/>
              </w:rPr>
              <w:t xml:space="preserve"> </w:t>
            </w: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status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4E4051">
              <w:rPr>
                <w:rFonts w:eastAsia="宋体" w:hint="eastAsia"/>
                <w:lang w:eastAsia="zh-CN"/>
              </w:rPr>
              <w:t xml:space="preserve"> </w:t>
            </w:r>
            <w:r w:rsidRPr="00735C80">
              <w:rPr>
                <w:rFonts w:ascii="Consolas" w:eastAsia="微软雅黑" w:hAnsi="Consolas"/>
                <w:kern w:val="0"/>
                <w:sz w:val="20"/>
                <w:lang w:eastAsia="zh-CN"/>
              </w:rPr>
              <w:t>lastUpdate</w:t>
            </w:r>
          </w:p>
        </w:tc>
      </w:tr>
      <w:tr w:rsidR="00297A54" w:rsidRPr="00BF473F" w14:paraId="1E98CC5C" w14:textId="77777777" w:rsidTr="00DE7D5F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30D2C904" w14:textId="77777777" w:rsidR="00297A54" w:rsidRPr="00C3424E" w:rsidRDefault="00297A54" w:rsidP="00B0365D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17664E3" w14:textId="77777777" w:rsidR="00297A54" w:rsidRPr="00C3424E" w:rsidRDefault="00297A54" w:rsidP="00B0365D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609286A" w14:textId="77777777" w:rsidR="00297A54" w:rsidRPr="00C3424E" w:rsidRDefault="00297A54" w:rsidP="00B0365D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38603D14" w14:textId="77777777" w:rsidR="00297A54" w:rsidRPr="00C3424E" w:rsidRDefault="00297A54" w:rsidP="00B0365D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5F14088C" w14:textId="77777777" w:rsidR="00297A54" w:rsidRPr="00C3424E" w:rsidRDefault="00297A54" w:rsidP="00B0365D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E95A88" w:rsidRPr="00BF473F" w14:paraId="5A85F258" w14:textId="77777777" w:rsidTr="00DE7D5F">
        <w:trPr>
          <w:trHeight w:val="283"/>
        </w:trPr>
        <w:tc>
          <w:tcPr>
            <w:tcW w:w="2127" w:type="dxa"/>
          </w:tcPr>
          <w:p w14:paraId="66E4B5AB" w14:textId="77777777" w:rsidR="00E95A88" w:rsidRDefault="00E95A88" w:rsidP="00E95A8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keySessID</w:t>
            </w:r>
          </w:p>
        </w:tc>
        <w:tc>
          <w:tcPr>
            <w:tcW w:w="1559" w:type="dxa"/>
          </w:tcPr>
          <w:p w14:paraId="6F1A4F90" w14:textId="77777777" w:rsidR="00E95A88" w:rsidRPr="005C47AD" w:rsidRDefault="00310F82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5F6B3D79" w14:textId="77777777" w:rsidR="00E95A88" w:rsidRPr="005C47AD" w:rsidRDefault="00E95A88" w:rsidP="00B0365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0223608" w14:textId="77777777" w:rsidR="00E95A88" w:rsidRPr="005C47AD" w:rsidRDefault="00E95A88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B7F9A0A" w14:textId="77777777" w:rsidR="00C93360" w:rsidRDefault="00C93360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会话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59452FE6" w14:textId="77777777" w:rsidR="00E95A88" w:rsidRPr="00C93360" w:rsidRDefault="00310F82" w:rsidP="00B0365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tYYMMDD</w:t>
            </w:r>
            <w:r w:rsidR="00FE6D7F"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hhmmssSSSnnnnnn</w:t>
            </w:r>
          </w:p>
          <w:p w14:paraId="4E4B6238" w14:textId="77777777" w:rsidR="00FE6D7F" w:rsidRPr="00FE6D7F" w:rsidRDefault="00310F82" w:rsidP="00310F8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E6D7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t:1(goip),2(simp)</w:t>
            </w:r>
          </w:p>
          <w:p w14:paraId="3D03EC1D" w14:textId="77777777" w:rsidR="00FE6D7F" w:rsidRPr="00DF39B1" w:rsidRDefault="00FE6D7F" w:rsidP="00310F82">
            <w:pPr>
              <w:rPr>
                <w:rFonts w:ascii="Consolas" w:eastAsia="微软雅黑" w:hAnsi="Consolas"/>
                <w:lang w:eastAsia="zh-CN"/>
              </w:rPr>
            </w:pPr>
            <w:r w:rsidRPr="00FE6D7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</w:t>
            </w:r>
            <w:r w:rsidRPr="00FE6D7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为自增长数字</w:t>
            </w:r>
          </w:p>
        </w:tc>
      </w:tr>
      <w:tr w:rsidR="00C72C9C" w:rsidRPr="00BF473F" w14:paraId="68024215" w14:textId="77777777" w:rsidTr="00DE7D5F">
        <w:trPr>
          <w:trHeight w:val="209"/>
        </w:trPr>
        <w:tc>
          <w:tcPr>
            <w:tcW w:w="2127" w:type="dxa"/>
          </w:tcPr>
          <w:p w14:paraId="5FAF03B1" w14:textId="77777777" w:rsidR="00C72C9C" w:rsidRDefault="005B0814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sessType</w:t>
            </w:r>
          </w:p>
        </w:tc>
        <w:tc>
          <w:tcPr>
            <w:tcW w:w="1559" w:type="dxa"/>
          </w:tcPr>
          <w:p w14:paraId="582D8274" w14:textId="77777777" w:rsidR="00C72C9C" w:rsidRDefault="005B0814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64F27E38" w14:textId="77777777" w:rsidR="00C72C9C" w:rsidRDefault="005B0814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5E121A1" w14:textId="77777777" w:rsidR="00C72C9C" w:rsidRPr="005C47AD" w:rsidRDefault="00C72C9C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8D3FDEB" w14:textId="77777777" w:rsidR="00C72C9C" w:rsidRDefault="005B0814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类型</w:t>
            </w:r>
          </w:p>
          <w:p w14:paraId="27C117CF" w14:textId="77777777" w:rsidR="005B0814" w:rsidRPr="005B0814" w:rsidRDefault="005B0814" w:rsidP="00B0365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B08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G: vifi-goip</w:t>
            </w:r>
            <w:r w:rsidRPr="005B08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会话</w:t>
            </w:r>
          </w:p>
          <w:p w14:paraId="35BB2835" w14:textId="77777777" w:rsidR="005B0814" w:rsidRDefault="005B0814" w:rsidP="00B0365D">
            <w:pPr>
              <w:rPr>
                <w:rFonts w:ascii="Consolas" w:eastAsia="微软雅黑" w:hAnsi="Consolas"/>
                <w:lang w:eastAsia="zh-CN"/>
              </w:rPr>
            </w:pPr>
            <w:r w:rsidRPr="005B08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S: vifi-simp</w:t>
            </w:r>
            <w:r w:rsidRPr="005B08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会话</w:t>
            </w:r>
          </w:p>
        </w:tc>
      </w:tr>
      <w:tr w:rsidR="00F607D0" w:rsidRPr="00BF473F" w14:paraId="48B8D77A" w14:textId="77777777" w:rsidTr="00DE7D5F">
        <w:trPr>
          <w:trHeight w:val="209"/>
        </w:trPr>
        <w:tc>
          <w:tcPr>
            <w:tcW w:w="2127" w:type="dxa"/>
          </w:tcPr>
          <w:p w14:paraId="39AE0EC0" w14:textId="77777777" w:rsidR="00F607D0" w:rsidRPr="00776436" w:rsidRDefault="00EF7AC3" w:rsidP="00B0365D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776436">
              <w:rPr>
                <w:rFonts w:ascii="Consolas" w:eastAsia="微软雅黑" w:hAnsi="Consolas"/>
                <w:strike/>
                <w:color w:val="FF0000"/>
                <w:lang w:eastAsia="zh-CN"/>
              </w:rPr>
              <w:t>bindType</w:t>
            </w:r>
          </w:p>
        </w:tc>
        <w:tc>
          <w:tcPr>
            <w:tcW w:w="1559" w:type="dxa"/>
          </w:tcPr>
          <w:p w14:paraId="65789D89" w14:textId="77777777" w:rsidR="00F607D0" w:rsidRDefault="00EF7AC3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5F407D0A" w14:textId="77777777" w:rsidR="00F607D0" w:rsidRDefault="00EF7AC3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809D488" w14:textId="77777777" w:rsidR="00F607D0" w:rsidRPr="005C47AD" w:rsidRDefault="00EF7AC3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</w:t>
            </w:r>
          </w:p>
        </w:tc>
        <w:tc>
          <w:tcPr>
            <w:tcW w:w="4111" w:type="dxa"/>
          </w:tcPr>
          <w:p w14:paraId="3C2B2E76" w14:textId="77777777" w:rsidR="00F607D0" w:rsidRDefault="00EF7AC3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分配类型</w:t>
            </w:r>
          </w:p>
          <w:p w14:paraId="5FA24287" w14:textId="77777777" w:rsidR="00EF7AC3" w:rsidRDefault="00EF7AC3" w:rsidP="00EF7AC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S: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静态绑定</w:t>
            </w:r>
          </w:p>
          <w:p w14:paraId="6EDF10D4" w14:textId="77777777" w:rsidR="00EF7AC3" w:rsidRPr="005B0814" w:rsidRDefault="00EF7AC3" w:rsidP="00EF7AC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D</w:t>
            </w:r>
            <w:r w:rsidRPr="005B08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动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分配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7E958268" w14:textId="77777777" w:rsidR="00EF7AC3" w:rsidRDefault="00776436" w:rsidP="00EF7AC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(</w:t>
            </w:r>
            <w:r w:rsidRPr="00776436">
              <w:rPr>
                <w:rFonts w:ascii="Consolas" w:eastAsia="微软雅黑" w:hAnsi="Consolas"/>
                <w:color w:val="FF0000"/>
                <w:lang w:eastAsia="zh-CN"/>
              </w:rPr>
              <w:t>更新程序后这个字段可删除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776436" w:rsidRPr="00BF473F" w14:paraId="4C84286D" w14:textId="77777777" w:rsidTr="00DE7D5F">
        <w:trPr>
          <w:trHeight w:val="209"/>
        </w:trPr>
        <w:tc>
          <w:tcPr>
            <w:tcW w:w="2127" w:type="dxa"/>
          </w:tcPr>
          <w:p w14:paraId="762F3B5C" w14:textId="77777777" w:rsidR="00776436" w:rsidRPr="00D24794" w:rsidRDefault="00776436" w:rsidP="00B0365D">
            <w:pPr>
              <w:rPr>
                <w:rFonts w:ascii="Consolas" w:eastAsia="微软雅黑" w:hAnsi="Consolas"/>
                <w:lang w:eastAsia="zh-CN"/>
              </w:rPr>
            </w:pPr>
            <w:r w:rsidRPr="00D24794">
              <w:rPr>
                <w:rFonts w:ascii="Consolas" w:eastAsia="微软雅黑" w:hAnsi="Consolas"/>
                <w:lang w:eastAsia="zh-CN"/>
              </w:rPr>
              <w:lastRenderedPageBreak/>
              <w:t>idxSUBindID</w:t>
            </w:r>
          </w:p>
        </w:tc>
        <w:tc>
          <w:tcPr>
            <w:tcW w:w="1559" w:type="dxa"/>
          </w:tcPr>
          <w:p w14:paraId="0D0522AC" w14:textId="77777777" w:rsidR="00776436" w:rsidRDefault="00776436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190FE9D8" w14:textId="77777777" w:rsidR="00776436" w:rsidRDefault="00776436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28AB047" w14:textId="77777777" w:rsidR="00776436" w:rsidRPr="005C47AD" w:rsidRDefault="00776436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D995F18" w14:textId="77777777" w:rsidR="00776436" w:rsidRDefault="001A072C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交换</w:t>
            </w:r>
            <w:r w:rsidR="00776436">
              <w:rPr>
                <w:rFonts w:ascii="Consolas" w:eastAsia="微软雅黑" w:hAnsi="Consolas"/>
                <w:lang w:eastAsia="zh-CN"/>
              </w:rPr>
              <w:t>策略</w:t>
            </w:r>
          </w:p>
          <w:p w14:paraId="2FE20A9D" w14:textId="77777777" w:rsidR="00776436" w:rsidRDefault="00776436" w:rsidP="00B0365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无（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即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动态分配）</w:t>
            </w:r>
          </w:p>
          <w:p w14:paraId="0DBDFC49" w14:textId="77777777" w:rsidR="00776436" w:rsidRPr="00776436" w:rsidRDefault="00776436" w:rsidP="00B0365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它填入对应的静态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绑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C72C9C" w:rsidRPr="00BF473F" w14:paraId="24E89518" w14:textId="77777777" w:rsidTr="00DE7D5F">
        <w:trPr>
          <w:trHeight w:val="209"/>
        </w:trPr>
        <w:tc>
          <w:tcPr>
            <w:tcW w:w="2127" w:type="dxa"/>
          </w:tcPr>
          <w:p w14:paraId="050FC860" w14:textId="77777777" w:rsidR="00C72C9C" w:rsidRPr="00D24794" w:rsidRDefault="00C72C9C" w:rsidP="00B0365D">
            <w:pPr>
              <w:rPr>
                <w:rFonts w:ascii="Consolas" w:eastAsia="微软雅黑" w:hAnsi="Consolas"/>
                <w:lang w:eastAsia="zh-CN"/>
              </w:rPr>
            </w:pPr>
            <w:r w:rsidRPr="00D24794"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4986B822" w14:textId="77777777" w:rsidR="00C72C9C" w:rsidRDefault="00C72C9C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052BF1A" w14:textId="77777777" w:rsidR="00C72C9C" w:rsidRDefault="00C72C9C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17A1E9E" w14:textId="77777777" w:rsidR="00C72C9C" w:rsidRPr="005C47AD" w:rsidRDefault="00C72C9C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4F54288" w14:textId="77777777" w:rsidR="00C93360" w:rsidRDefault="00C93360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UUWiFiID</w:t>
            </w:r>
          </w:p>
          <w:p w14:paraId="2006188D" w14:textId="77777777" w:rsidR="00C72C9C" w:rsidRDefault="00C72C9C" w:rsidP="00B0365D">
            <w:pPr>
              <w:rPr>
                <w:rFonts w:ascii="Consolas" w:eastAsia="微软雅黑" w:hAnsi="Consolas"/>
                <w:lang w:eastAsia="zh-CN"/>
              </w:rPr>
            </w:pPr>
            <w:r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  <w:r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F1452F" w:rsidRPr="00BF473F" w14:paraId="4EED472D" w14:textId="77777777" w:rsidTr="00DE7D5F">
        <w:trPr>
          <w:trHeight w:val="209"/>
        </w:trPr>
        <w:tc>
          <w:tcPr>
            <w:tcW w:w="2127" w:type="dxa"/>
          </w:tcPr>
          <w:p w14:paraId="09AC7238" w14:textId="77777777" w:rsidR="00F1452F" w:rsidRPr="00D24794" w:rsidRDefault="00F1452F" w:rsidP="00B0365D">
            <w:pPr>
              <w:rPr>
                <w:rFonts w:ascii="Consolas" w:eastAsia="微软雅黑" w:hAnsi="Consolas"/>
                <w:lang w:eastAsia="zh-CN"/>
              </w:rPr>
            </w:pPr>
            <w:r w:rsidRPr="00D24794">
              <w:rPr>
                <w:rFonts w:ascii="Consolas" w:eastAsia="微软雅黑" w:hAnsi="Consolas"/>
                <w:lang w:eastAsia="zh-CN"/>
              </w:rPr>
              <w:t>idxUUWiFiCellID</w:t>
            </w:r>
          </w:p>
        </w:tc>
        <w:tc>
          <w:tcPr>
            <w:tcW w:w="1559" w:type="dxa"/>
          </w:tcPr>
          <w:p w14:paraId="37A6802C" w14:textId="77777777" w:rsidR="00F1452F" w:rsidRDefault="00F1452F" w:rsidP="002462F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98FE9CF" w14:textId="77777777" w:rsidR="00F1452F" w:rsidRDefault="00F1452F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1096B29" w14:textId="77777777" w:rsidR="00F1452F" w:rsidRPr="005C47AD" w:rsidRDefault="00F1452F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60F03E" w14:textId="77777777" w:rsidR="00F1452F" w:rsidRDefault="00F1452F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基站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F1452F" w:rsidRPr="00BF473F" w14:paraId="792E542E" w14:textId="77777777" w:rsidTr="00DE7D5F">
        <w:trPr>
          <w:trHeight w:val="209"/>
        </w:trPr>
        <w:tc>
          <w:tcPr>
            <w:tcW w:w="2127" w:type="dxa"/>
          </w:tcPr>
          <w:p w14:paraId="7FD05C37" w14:textId="77777777" w:rsidR="00F1452F" w:rsidRPr="00D24794" w:rsidRDefault="00F1452F" w:rsidP="00B0365D">
            <w:pPr>
              <w:rPr>
                <w:rFonts w:ascii="Consolas" w:eastAsia="微软雅黑" w:hAnsi="Consolas"/>
                <w:lang w:eastAsia="zh-CN"/>
              </w:rPr>
            </w:pPr>
            <w:r w:rsidRPr="00D24794">
              <w:rPr>
                <w:rFonts w:ascii="Consolas" w:eastAsia="微软雅黑" w:hAnsi="Consolas"/>
                <w:lang w:eastAsia="zh-CN"/>
              </w:rPr>
              <w:t>idxUUWiFiAreaId</w:t>
            </w:r>
          </w:p>
        </w:tc>
        <w:tc>
          <w:tcPr>
            <w:tcW w:w="1559" w:type="dxa"/>
          </w:tcPr>
          <w:p w14:paraId="776EA622" w14:textId="77777777" w:rsidR="00F1452F" w:rsidRDefault="00F1452F" w:rsidP="009322E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6AE865CD" w14:textId="77777777" w:rsidR="00F1452F" w:rsidRDefault="00F1452F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09668A0" w14:textId="77777777" w:rsidR="00F1452F" w:rsidRPr="005C47AD" w:rsidRDefault="00F1452F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538A567" w14:textId="5A5BA58B" w:rsidR="00F1452F" w:rsidRDefault="00D24794" w:rsidP="00D2479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所在</w:t>
            </w:r>
            <w:r w:rsidR="00F1452F">
              <w:rPr>
                <w:rFonts w:ascii="Consolas" w:eastAsia="微软雅黑" w:hAnsi="Consolas"/>
                <w:lang w:eastAsia="zh-CN"/>
              </w:rPr>
              <w:t>地区</w:t>
            </w:r>
          </w:p>
        </w:tc>
      </w:tr>
      <w:tr w:rsidR="00D24794" w:rsidRPr="00BF473F" w14:paraId="369F54A1" w14:textId="77777777" w:rsidTr="00EF17CD">
        <w:trPr>
          <w:trHeight w:val="209"/>
        </w:trPr>
        <w:tc>
          <w:tcPr>
            <w:tcW w:w="2127" w:type="dxa"/>
          </w:tcPr>
          <w:p w14:paraId="2E7B3A88" w14:textId="53E67820" w:rsidR="00D24794" w:rsidRPr="00D24794" w:rsidRDefault="00D24794" w:rsidP="00EF17C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D24794">
              <w:rPr>
                <w:rFonts w:ascii="Consolas" w:eastAsia="微软雅黑" w:hAnsi="Consolas"/>
                <w:highlight w:val="cyan"/>
                <w:lang w:eastAsia="zh-CN"/>
              </w:rPr>
              <w:t>idx</w:t>
            </w:r>
            <w:r w:rsidRPr="00D24794">
              <w:rPr>
                <w:rFonts w:ascii="Consolas" w:eastAsia="微软雅黑" w:hAnsi="Consolas"/>
                <w:highlight w:val="cyan"/>
                <w:lang w:eastAsia="zh-CN"/>
              </w:rPr>
              <w:t>SimSalesID</w:t>
            </w:r>
          </w:p>
        </w:tc>
        <w:tc>
          <w:tcPr>
            <w:tcW w:w="1559" w:type="dxa"/>
          </w:tcPr>
          <w:p w14:paraId="4881302C" w14:textId="77777777" w:rsidR="00D24794" w:rsidRPr="00D24794" w:rsidRDefault="00D24794" w:rsidP="00EF17C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D24794">
              <w:rPr>
                <w:rFonts w:ascii="Consolas" w:eastAsia="微软雅黑" w:hAnsi="Consolas"/>
                <w:highlight w:val="cyan"/>
                <w:lang w:eastAsia="zh-CN"/>
              </w:rPr>
              <w:t>INT</w:t>
            </w:r>
          </w:p>
        </w:tc>
        <w:tc>
          <w:tcPr>
            <w:tcW w:w="850" w:type="dxa"/>
          </w:tcPr>
          <w:p w14:paraId="1F21EDBD" w14:textId="26259E27" w:rsidR="00D24794" w:rsidRPr="00D24794" w:rsidRDefault="00D24794" w:rsidP="00EF17CD">
            <w:pPr>
              <w:rPr>
                <w:rFonts w:ascii="Consolas" w:eastAsia="微软雅黑" w:hAnsi="Consolas" w:hint="eastAsia"/>
                <w:highlight w:val="cyan"/>
                <w:lang w:eastAsia="zh-CN"/>
              </w:rPr>
            </w:pPr>
            <w:r w:rsidRPr="00D24794">
              <w:rPr>
                <w:rFonts w:ascii="Consolas" w:eastAsia="微软雅黑" w:hAnsi="Consolas"/>
                <w:highlight w:val="cyan"/>
                <w:lang w:eastAsia="zh-CN"/>
              </w:rPr>
              <w:t>Y</w:t>
            </w:r>
          </w:p>
        </w:tc>
        <w:tc>
          <w:tcPr>
            <w:tcW w:w="1276" w:type="dxa"/>
          </w:tcPr>
          <w:p w14:paraId="73AA38C2" w14:textId="77777777" w:rsidR="00D24794" w:rsidRPr="00D24794" w:rsidRDefault="00D24794" w:rsidP="00EF17C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</w:p>
        </w:tc>
        <w:tc>
          <w:tcPr>
            <w:tcW w:w="4111" w:type="dxa"/>
          </w:tcPr>
          <w:p w14:paraId="7B924CF5" w14:textId="5A601AD1" w:rsidR="00D24794" w:rsidRPr="00D24794" w:rsidRDefault="00D24794" w:rsidP="00EF17C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>
              <w:rPr>
                <w:rFonts w:ascii="Consolas" w:eastAsia="微软雅黑" w:hAnsi="Consolas" w:hint="eastAsia"/>
                <w:highlight w:val="cyan"/>
                <w:lang w:eastAsia="zh-CN"/>
              </w:rPr>
              <w:t>使</w:t>
            </w:r>
            <w:r w:rsidRPr="00D24794">
              <w:rPr>
                <w:rFonts w:ascii="Consolas" w:eastAsia="微软雅黑" w:hAnsi="Consolas"/>
                <w:highlight w:val="cyan"/>
                <w:lang w:eastAsia="zh-CN"/>
              </w:rPr>
              <w:t>用</w:t>
            </w:r>
            <w:r>
              <w:rPr>
                <w:rFonts w:ascii="Consolas" w:eastAsia="微软雅黑" w:hAnsi="Consolas" w:hint="eastAsia"/>
                <w:highlight w:val="cyan"/>
                <w:lang w:eastAsia="zh-CN"/>
              </w:rPr>
              <w:t>地区供用</w:t>
            </w:r>
            <w:r w:rsidRPr="00D24794">
              <w:rPr>
                <w:rFonts w:ascii="Consolas" w:eastAsia="微软雅黑" w:hAnsi="Consolas" w:hint="eastAsia"/>
                <w:highlight w:val="cyan"/>
                <w:lang w:eastAsia="zh-CN"/>
              </w:rPr>
              <w:t>编</w:t>
            </w:r>
            <w:r w:rsidRPr="00D24794">
              <w:rPr>
                <w:rFonts w:ascii="Consolas" w:eastAsia="微软雅黑" w:hAnsi="Consolas"/>
                <w:highlight w:val="cyan"/>
                <w:lang w:eastAsia="zh-CN"/>
              </w:rPr>
              <w:t>号</w:t>
            </w:r>
          </w:p>
        </w:tc>
      </w:tr>
      <w:tr w:rsidR="00D40A2D" w:rsidRPr="00BF473F" w14:paraId="2FFA0668" w14:textId="77777777" w:rsidTr="00DE7D5F">
        <w:trPr>
          <w:trHeight w:val="209"/>
        </w:trPr>
        <w:tc>
          <w:tcPr>
            <w:tcW w:w="2127" w:type="dxa"/>
          </w:tcPr>
          <w:p w14:paraId="6F9C440C" w14:textId="02107A20" w:rsidR="00D40A2D" w:rsidRPr="00D40A2D" w:rsidRDefault="00D40A2D" w:rsidP="00B0365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D40A2D">
              <w:rPr>
                <w:rFonts w:ascii="Consolas" w:eastAsia="微软雅黑" w:hAnsi="Consolas"/>
                <w:highlight w:val="cyan"/>
                <w:lang w:eastAsia="zh-CN"/>
              </w:rPr>
              <w:t>idxRateID</w:t>
            </w:r>
          </w:p>
        </w:tc>
        <w:tc>
          <w:tcPr>
            <w:tcW w:w="1559" w:type="dxa"/>
          </w:tcPr>
          <w:p w14:paraId="58EB6A75" w14:textId="27869438" w:rsidR="00D40A2D" w:rsidRPr="00D40A2D" w:rsidRDefault="00D40A2D" w:rsidP="00B0365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D40A2D">
              <w:rPr>
                <w:rFonts w:ascii="Consolas" w:eastAsia="微软雅黑" w:hAnsi="Consolas"/>
                <w:highlight w:val="cyan"/>
                <w:lang w:eastAsia="zh-CN"/>
              </w:rPr>
              <w:t>INT</w:t>
            </w:r>
          </w:p>
        </w:tc>
        <w:tc>
          <w:tcPr>
            <w:tcW w:w="850" w:type="dxa"/>
          </w:tcPr>
          <w:p w14:paraId="5A5FEC22" w14:textId="70F1021B" w:rsidR="00D40A2D" w:rsidRPr="00D40A2D" w:rsidRDefault="00D40A2D" w:rsidP="00B0365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D40A2D">
              <w:rPr>
                <w:rFonts w:ascii="Consolas" w:eastAsia="微软雅黑" w:hAnsi="Consolas"/>
                <w:highlight w:val="cyan"/>
                <w:lang w:eastAsia="zh-CN"/>
              </w:rPr>
              <w:t>N</w:t>
            </w:r>
          </w:p>
        </w:tc>
        <w:tc>
          <w:tcPr>
            <w:tcW w:w="1276" w:type="dxa"/>
          </w:tcPr>
          <w:p w14:paraId="2CF2C831" w14:textId="77777777" w:rsidR="00D40A2D" w:rsidRPr="00D40A2D" w:rsidRDefault="00D40A2D" w:rsidP="00B0365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</w:p>
        </w:tc>
        <w:tc>
          <w:tcPr>
            <w:tcW w:w="4111" w:type="dxa"/>
          </w:tcPr>
          <w:p w14:paraId="78F6D298" w14:textId="27198634" w:rsidR="00D40A2D" w:rsidRPr="00D40A2D" w:rsidRDefault="00D40A2D" w:rsidP="00B0365D">
            <w:pPr>
              <w:rPr>
                <w:rFonts w:ascii="Consolas" w:eastAsia="微软雅黑" w:hAnsi="Consolas" w:hint="eastAsia"/>
                <w:highlight w:val="cyan"/>
                <w:lang w:eastAsia="zh-CN"/>
              </w:rPr>
            </w:pPr>
            <w:r w:rsidRPr="00D40A2D">
              <w:rPr>
                <w:rFonts w:ascii="Consolas" w:eastAsia="微软雅黑" w:hAnsi="Consolas"/>
                <w:highlight w:val="cyan"/>
                <w:lang w:eastAsia="zh-CN"/>
              </w:rPr>
              <w:t>费率</w:t>
            </w:r>
            <w:r w:rsidRPr="00D40A2D">
              <w:rPr>
                <w:rFonts w:ascii="Consolas" w:eastAsia="微软雅黑" w:hAnsi="Consolas"/>
                <w:highlight w:val="cyan"/>
                <w:lang w:eastAsia="zh-CN"/>
              </w:rPr>
              <w:t>ID</w:t>
            </w:r>
          </w:p>
        </w:tc>
      </w:tr>
      <w:tr w:rsidR="00D40A2D" w:rsidRPr="00BF473F" w14:paraId="2D80F93D" w14:textId="77777777" w:rsidTr="00DE7D5F">
        <w:trPr>
          <w:trHeight w:val="209"/>
        </w:trPr>
        <w:tc>
          <w:tcPr>
            <w:tcW w:w="2127" w:type="dxa"/>
          </w:tcPr>
          <w:p w14:paraId="01605AE8" w14:textId="77777777" w:rsidR="00D40A2D" w:rsidRPr="00397D8B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E147E1">
              <w:rPr>
                <w:rFonts w:ascii="Consolas" w:eastAsia="微软雅黑" w:hAnsi="Consolas"/>
                <w:lang w:eastAsia="zh-CN"/>
              </w:rPr>
              <w:t>idxSimCIccId</w:t>
            </w:r>
          </w:p>
        </w:tc>
        <w:tc>
          <w:tcPr>
            <w:tcW w:w="1559" w:type="dxa"/>
          </w:tcPr>
          <w:p w14:paraId="688C22DD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322550C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7258DB8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6BA95F3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卡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F175768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  <w:r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D40A2D" w:rsidRPr="00BF473F" w14:paraId="23DB1DF1" w14:textId="77777777" w:rsidTr="00F14664">
        <w:trPr>
          <w:trHeight w:val="395"/>
        </w:trPr>
        <w:tc>
          <w:tcPr>
            <w:tcW w:w="2127" w:type="dxa"/>
          </w:tcPr>
          <w:p w14:paraId="47E66570" w14:textId="77777777" w:rsidR="00D40A2D" w:rsidRPr="00397D8B" w:rsidRDefault="00D40A2D" w:rsidP="00F14664">
            <w:pPr>
              <w:rPr>
                <w:rFonts w:ascii="Consolas" w:eastAsia="微软雅黑" w:hAnsi="Consolas"/>
                <w:lang w:eastAsia="zh-CN"/>
              </w:rPr>
            </w:pPr>
            <w:r w:rsidRPr="00397D8B">
              <w:rPr>
                <w:rFonts w:ascii="Consolas" w:eastAsia="微软雅黑" w:hAnsi="Consolas"/>
                <w:lang w:eastAsia="zh-CN"/>
              </w:rPr>
              <w:t>idxSimPDevID</w:t>
            </w:r>
          </w:p>
        </w:tc>
        <w:tc>
          <w:tcPr>
            <w:tcW w:w="1559" w:type="dxa"/>
          </w:tcPr>
          <w:p w14:paraId="6CCE5014" w14:textId="77777777" w:rsidR="00D40A2D" w:rsidRDefault="00D40A2D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1E2F9AA" w14:textId="77777777" w:rsidR="00D40A2D" w:rsidRDefault="00D40A2D" w:rsidP="00F1466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B90C5E6" w14:textId="77777777" w:rsidR="00D40A2D" w:rsidRPr="005C47AD" w:rsidRDefault="00D40A2D" w:rsidP="00F14664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C04EBE9" w14:textId="77777777" w:rsidR="00D40A2D" w:rsidRDefault="00D40A2D" w:rsidP="0083321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SimP</w:t>
            </w: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D40A2D" w:rsidRPr="00BF473F" w14:paraId="52555E44" w14:textId="77777777" w:rsidTr="00DE7D5F">
        <w:trPr>
          <w:trHeight w:val="209"/>
        </w:trPr>
        <w:tc>
          <w:tcPr>
            <w:tcW w:w="2127" w:type="dxa"/>
          </w:tcPr>
          <w:p w14:paraId="2818674A" w14:textId="77777777" w:rsidR="00D40A2D" w:rsidRPr="00397D8B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397D8B">
              <w:rPr>
                <w:rFonts w:ascii="Consolas" w:eastAsia="微软雅黑" w:hAnsi="Consolas"/>
                <w:lang w:eastAsia="zh-CN"/>
              </w:rPr>
              <w:t>idxSimPPortId</w:t>
            </w:r>
          </w:p>
        </w:tc>
        <w:tc>
          <w:tcPr>
            <w:tcW w:w="1559" w:type="dxa"/>
          </w:tcPr>
          <w:p w14:paraId="4B3F5953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8529E04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484E9A0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A0387BA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SimP</w:t>
            </w:r>
            <w:r>
              <w:rPr>
                <w:rFonts w:ascii="Consolas" w:eastAsia="微软雅黑" w:hAnsi="Consolas"/>
                <w:lang w:eastAsia="zh-CN"/>
              </w:rPr>
              <w:t>端口号</w:t>
            </w:r>
          </w:p>
          <w:p w14:paraId="647AB3EC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C93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 Portid</w:t>
            </w:r>
          </w:p>
        </w:tc>
      </w:tr>
      <w:tr w:rsidR="00D40A2D" w:rsidRPr="00BF473F" w14:paraId="7EABD5C0" w14:textId="77777777" w:rsidTr="00DE7D5F">
        <w:trPr>
          <w:trHeight w:val="209"/>
        </w:trPr>
        <w:tc>
          <w:tcPr>
            <w:tcW w:w="2127" w:type="dxa"/>
          </w:tcPr>
          <w:p w14:paraId="300E485F" w14:textId="77777777" w:rsidR="00D40A2D" w:rsidRPr="00397D8B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7175E2">
              <w:rPr>
                <w:rFonts w:ascii="Consolas" w:eastAsia="微软雅黑" w:hAnsi="Consolas"/>
                <w:lang w:eastAsia="zh-CN"/>
              </w:rPr>
              <w:t>idxGoipDevID</w:t>
            </w:r>
          </w:p>
        </w:tc>
        <w:tc>
          <w:tcPr>
            <w:tcW w:w="1559" w:type="dxa"/>
          </w:tcPr>
          <w:p w14:paraId="2EFB2D0B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4FBD23D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BBD66CB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C1D64AC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D40A2D" w:rsidRPr="00BF473F" w14:paraId="386FC413" w14:textId="77777777" w:rsidTr="00DE7D5F">
        <w:trPr>
          <w:trHeight w:val="209"/>
        </w:trPr>
        <w:tc>
          <w:tcPr>
            <w:tcW w:w="2127" w:type="dxa"/>
          </w:tcPr>
          <w:p w14:paraId="21341A97" w14:textId="77777777" w:rsidR="00D40A2D" w:rsidRPr="00397D8B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7175E2">
              <w:rPr>
                <w:rFonts w:ascii="Consolas" w:eastAsia="微软雅黑" w:hAnsi="Consolas"/>
                <w:lang w:eastAsia="zh-CN"/>
              </w:rPr>
              <w:t>idxGoipPortID</w:t>
            </w:r>
          </w:p>
        </w:tc>
        <w:tc>
          <w:tcPr>
            <w:tcW w:w="1559" w:type="dxa"/>
          </w:tcPr>
          <w:p w14:paraId="66ECE5CD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938C63C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219C0B2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102186C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端口号</w:t>
            </w:r>
          </w:p>
        </w:tc>
      </w:tr>
      <w:tr w:rsidR="00D40A2D" w:rsidRPr="00BF473F" w14:paraId="7C5B958E" w14:textId="77777777" w:rsidTr="00DE7D5F">
        <w:trPr>
          <w:trHeight w:val="209"/>
        </w:trPr>
        <w:tc>
          <w:tcPr>
            <w:tcW w:w="2127" w:type="dxa"/>
          </w:tcPr>
          <w:p w14:paraId="32C1D968" w14:textId="77777777" w:rsidR="00D40A2D" w:rsidRPr="00397D8B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397D8B">
              <w:rPr>
                <w:rFonts w:ascii="Consolas" w:eastAsia="微软雅黑" w:hAnsi="Consolas"/>
                <w:lang w:eastAsia="zh-CN"/>
              </w:rPr>
              <w:t>idxVSWID</w:t>
            </w:r>
          </w:p>
        </w:tc>
        <w:tc>
          <w:tcPr>
            <w:tcW w:w="1559" w:type="dxa"/>
          </w:tcPr>
          <w:p w14:paraId="51BE2FB7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8395D85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BC56939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F626221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VSWID</w:t>
            </w:r>
          </w:p>
        </w:tc>
      </w:tr>
      <w:tr w:rsidR="00D40A2D" w:rsidRPr="00BF473F" w14:paraId="3418EAC4" w14:textId="77777777" w:rsidTr="008D3E19">
        <w:trPr>
          <w:trHeight w:val="381"/>
        </w:trPr>
        <w:tc>
          <w:tcPr>
            <w:tcW w:w="2127" w:type="dxa"/>
          </w:tcPr>
          <w:p w14:paraId="6085554E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762680C0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E2649C6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DE90CDD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09F759E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1070077E" w14:textId="77777777" w:rsidR="00D40A2D" w:rsidRPr="00E52C9F" w:rsidRDefault="00D40A2D" w:rsidP="00B0365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52C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11: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正在使用中</w:t>
            </w:r>
          </w:p>
          <w:p w14:paraId="34DC1F20" w14:textId="77777777" w:rsidR="00D40A2D" w:rsidRPr="00E52C9F" w:rsidRDefault="00D40A2D" w:rsidP="00B0365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52C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12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关闭，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保留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资源</w:t>
            </w:r>
          </w:p>
          <w:p w14:paraId="7BA2EADC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E52C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13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关闭，释放资源</w:t>
            </w:r>
          </w:p>
        </w:tc>
      </w:tr>
      <w:tr w:rsidR="00D40A2D" w:rsidRPr="00BF473F" w14:paraId="014C1B86" w14:textId="77777777" w:rsidTr="00DE7D5F">
        <w:trPr>
          <w:trHeight w:val="209"/>
        </w:trPr>
        <w:tc>
          <w:tcPr>
            <w:tcW w:w="2127" w:type="dxa"/>
          </w:tcPr>
          <w:p w14:paraId="3AF329F6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expire</w:t>
            </w:r>
          </w:p>
        </w:tc>
        <w:tc>
          <w:tcPr>
            <w:tcW w:w="1559" w:type="dxa"/>
          </w:tcPr>
          <w:p w14:paraId="1D9D8428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EE3B871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1278C96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5491F8D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过期时间</w:t>
            </w:r>
          </w:p>
        </w:tc>
      </w:tr>
      <w:tr w:rsidR="00D40A2D" w:rsidRPr="00BF473F" w14:paraId="5F3E869F" w14:textId="77777777" w:rsidTr="007175E2">
        <w:trPr>
          <w:trHeight w:val="576"/>
        </w:trPr>
        <w:tc>
          <w:tcPr>
            <w:tcW w:w="2127" w:type="dxa"/>
          </w:tcPr>
          <w:p w14:paraId="5FC8991A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lastUpdate</w:t>
            </w:r>
          </w:p>
        </w:tc>
        <w:tc>
          <w:tcPr>
            <w:tcW w:w="1559" w:type="dxa"/>
          </w:tcPr>
          <w:p w14:paraId="2DA667D8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3EA8FE6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89F60DE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553F738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更新时间</w:t>
            </w:r>
          </w:p>
          <w:p w14:paraId="113FFFA1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7175E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</w:t>
            </w:r>
            <w:r w:rsidRPr="007175E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后</w:t>
            </w:r>
            <w:r w:rsidRPr="007175E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更新时间</w:t>
            </w:r>
          </w:p>
        </w:tc>
      </w:tr>
      <w:tr w:rsidR="00D40A2D" w:rsidRPr="00BF473F" w14:paraId="5E71D721" w14:textId="77777777" w:rsidTr="00DE7D5F">
        <w:trPr>
          <w:trHeight w:val="209"/>
        </w:trPr>
        <w:tc>
          <w:tcPr>
            <w:tcW w:w="2127" w:type="dxa"/>
          </w:tcPr>
          <w:p w14:paraId="7CBF785F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userAct</w:t>
            </w:r>
          </w:p>
        </w:tc>
        <w:tc>
          <w:tcPr>
            <w:tcW w:w="1559" w:type="dxa"/>
          </w:tcPr>
          <w:p w14:paraId="5879C2F4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23900F4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FE66336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78EEE6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用户帐号</w:t>
            </w:r>
          </w:p>
        </w:tc>
      </w:tr>
      <w:tr w:rsidR="00D40A2D" w:rsidRPr="00BF473F" w14:paraId="29D67474" w14:textId="77777777" w:rsidTr="00DE7D5F">
        <w:trPr>
          <w:trHeight w:val="209"/>
        </w:trPr>
        <w:tc>
          <w:tcPr>
            <w:tcW w:w="2127" w:type="dxa"/>
          </w:tcPr>
          <w:p w14:paraId="5056E447" w14:textId="77777777" w:rsidR="00D40A2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30806916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94C3D0B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0CCEB6DA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149733A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D40A2D" w:rsidRPr="00BF473F" w14:paraId="42B95F47" w14:textId="77777777" w:rsidTr="00DE7D5F">
        <w:trPr>
          <w:trHeight w:val="209"/>
        </w:trPr>
        <w:tc>
          <w:tcPr>
            <w:tcW w:w="2127" w:type="dxa"/>
          </w:tcPr>
          <w:p w14:paraId="233E4DB3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2837916A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6D24AA0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C85C206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2716195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D40A2D" w:rsidRPr="00BF473F" w14:paraId="090AE25F" w14:textId="77777777" w:rsidTr="00DE7D5F">
        <w:trPr>
          <w:trHeight w:val="209"/>
        </w:trPr>
        <w:tc>
          <w:tcPr>
            <w:tcW w:w="2127" w:type="dxa"/>
          </w:tcPr>
          <w:p w14:paraId="5C8911F0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11821AA7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74532D0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4BB2D9A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BD15731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</w:t>
            </w:r>
            <w:r>
              <w:rPr>
                <w:rFonts w:ascii="Consolas" w:eastAsia="微软雅黑" w:hAnsi="Consolas" w:hint="eastAsia"/>
                <w:lang w:eastAsia="zh-CN"/>
              </w:rPr>
              <w:t>人</w:t>
            </w:r>
          </w:p>
        </w:tc>
      </w:tr>
      <w:tr w:rsidR="00D40A2D" w:rsidRPr="00BF473F" w14:paraId="2AF13A54" w14:textId="77777777" w:rsidTr="00DE7D5F">
        <w:trPr>
          <w:trHeight w:val="209"/>
        </w:trPr>
        <w:tc>
          <w:tcPr>
            <w:tcW w:w="2127" w:type="dxa"/>
          </w:tcPr>
          <w:p w14:paraId="019B1BC0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368441EF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AE2359C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32F6110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BAB6FE9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D40A2D" w:rsidRPr="00BF473F" w14:paraId="54901B2D" w14:textId="77777777" w:rsidTr="00DE7D5F">
        <w:trPr>
          <w:trHeight w:val="209"/>
        </w:trPr>
        <w:tc>
          <w:tcPr>
            <w:tcW w:w="2127" w:type="dxa"/>
          </w:tcPr>
          <w:p w14:paraId="03576596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4AE0E064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00D3F4F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7429185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FD54A4C" w14:textId="77777777" w:rsidR="00D40A2D" w:rsidRPr="005C47AD" w:rsidRDefault="00D40A2D" w:rsidP="00B0365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376F77D2" w14:textId="77777777" w:rsidR="00297A54" w:rsidRDefault="00297A54" w:rsidP="00297A54"/>
    <w:p w14:paraId="4A549166" w14:textId="77777777" w:rsidR="00297A54" w:rsidRDefault="00297A54" w:rsidP="00297A54"/>
    <w:p w14:paraId="295AD54A" w14:textId="77777777" w:rsidR="00297A54" w:rsidRDefault="00297A54" w:rsidP="00297A54"/>
    <w:p w14:paraId="1CB54C8E" w14:textId="77777777" w:rsidR="00297A54" w:rsidRDefault="00297A54" w:rsidP="00F90E0E"/>
    <w:p w14:paraId="7246A0CD" w14:textId="77777777" w:rsidR="00297A54" w:rsidRDefault="00297A54" w:rsidP="00F90E0E"/>
    <w:p w14:paraId="1A93C1AD" w14:textId="77777777" w:rsidR="006F33F3" w:rsidRDefault="006F33F3" w:rsidP="00F90E0E"/>
    <w:p w14:paraId="3179BE39" w14:textId="77777777" w:rsidR="006F33F3" w:rsidRDefault="006F33F3" w:rsidP="00F90E0E"/>
    <w:p w14:paraId="26836946" w14:textId="77777777" w:rsidR="006F33F3" w:rsidRDefault="006F33F3" w:rsidP="00F90E0E"/>
    <w:p w14:paraId="1A6A70BB" w14:textId="77777777" w:rsidR="006F33F3" w:rsidRDefault="006F33F3" w:rsidP="00F90E0E"/>
    <w:p w14:paraId="007388A9" w14:textId="77777777" w:rsidR="006F33F3" w:rsidRDefault="006F33F3" w:rsidP="006F33F3"/>
    <w:p w14:paraId="6B4E5CE3" w14:textId="77777777" w:rsidR="006F33F3" w:rsidRPr="00644CAC" w:rsidRDefault="006F33F3" w:rsidP="006F33F3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6" w:name="_Toc466366576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SimPDevGrp</w:t>
      </w:r>
      <w:bookmarkEnd w:id="46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6F33F3" w:rsidRPr="00BF473F" w14:paraId="7550195F" w14:textId="77777777" w:rsidTr="00363C3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84E51B9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A202BF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tbSimPDevGrp</w:t>
            </w:r>
          </w:p>
        </w:tc>
      </w:tr>
      <w:tr w:rsidR="006F33F3" w:rsidRPr="00BF473F" w14:paraId="47BC55A6" w14:textId="77777777" w:rsidTr="00363C3C">
        <w:trPr>
          <w:trHeight w:val="978"/>
        </w:trPr>
        <w:tc>
          <w:tcPr>
            <w:tcW w:w="2127" w:type="dxa"/>
            <w:shd w:val="clear" w:color="auto" w:fill="E6E6E6"/>
          </w:tcPr>
          <w:p w14:paraId="1CEA565D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4FFE335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设备组</w:t>
            </w:r>
          </w:p>
        </w:tc>
      </w:tr>
      <w:tr w:rsidR="006F33F3" w:rsidRPr="00BF473F" w14:paraId="47130AFE" w14:textId="77777777" w:rsidTr="00363C3C">
        <w:tc>
          <w:tcPr>
            <w:tcW w:w="2127" w:type="dxa"/>
            <w:shd w:val="clear" w:color="auto" w:fill="E6E6E6"/>
          </w:tcPr>
          <w:p w14:paraId="1F2EA2A4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B221F2E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6F33F3" w:rsidRPr="00BF473F" w14:paraId="1588E4E8" w14:textId="77777777" w:rsidTr="00363C3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0997F9A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C0FBCE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6F33F3" w:rsidRPr="00BF473F" w14:paraId="4C68527A" w14:textId="77777777" w:rsidTr="00363C3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FC24E4E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42DEC1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6F33F3" w:rsidRPr="00BF473F" w14:paraId="07F37E6F" w14:textId="77777777" w:rsidTr="00363C3C">
        <w:trPr>
          <w:trHeight w:val="508"/>
        </w:trPr>
        <w:tc>
          <w:tcPr>
            <w:tcW w:w="2127" w:type="dxa"/>
            <w:shd w:val="clear" w:color="auto" w:fill="E6E6E6"/>
            <w:vAlign w:val="center"/>
          </w:tcPr>
          <w:p w14:paraId="5930ED48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450BD0A0" w14:textId="77777777" w:rsidR="006F33F3" w:rsidRPr="00C3424E" w:rsidRDefault="006F33F3" w:rsidP="00B9782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714F726C" w14:textId="77777777" w:rsidR="006F33F3" w:rsidRPr="00C3424E" w:rsidRDefault="006F33F3" w:rsidP="00B9782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E59372" w14:textId="77777777" w:rsidR="006F33F3" w:rsidRPr="00C3424E" w:rsidRDefault="006F33F3" w:rsidP="00B9782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755639C7" w14:textId="77777777" w:rsidR="006F33F3" w:rsidRPr="00C3424E" w:rsidRDefault="006F33F3" w:rsidP="00B9782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6F33F3" w:rsidRPr="00BF473F" w14:paraId="39FB4070" w14:textId="77777777" w:rsidTr="00363C3C">
        <w:trPr>
          <w:trHeight w:val="255"/>
        </w:trPr>
        <w:tc>
          <w:tcPr>
            <w:tcW w:w="2127" w:type="dxa"/>
          </w:tcPr>
          <w:p w14:paraId="2346149C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5291658F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EF20454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59CDB24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D8FB8A3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4DAB26C5" w14:textId="77777777" w:rsidR="006F33F3" w:rsidRPr="00DF39B1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6F33F3" w:rsidRPr="00BF473F" w14:paraId="0329EED7" w14:textId="77777777" w:rsidTr="00363C3C">
        <w:trPr>
          <w:trHeight w:val="209"/>
        </w:trPr>
        <w:tc>
          <w:tcPr>
            <w:tcW w:w="2127" w:type="dxa"/>
          </w:tcPr>
          <w:p w14:paraId="76E3DF9A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groupName</w:t>
            </w:r>
          </w:p>
        </w:tc>
        <w:tc>
          <w:tcPr>
            <w:tcW w:w="1559" w:type="dxa"/>
          </w:tcPr>
          <w:p w14:paraId="1F060BC3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5FDF235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3A41C833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8AA2A6B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组名</w:t>
            </w:r>
          </w:p>
        </w:tc>
      </w:tr>
      <w:tr w:rsidR="00363C3C" w:rsidRPr="00BF473F" w14:paraId="1BDB4D6B" w14:textId="77777777" w:rsidTr="00363C3C">
        <w:trPr>
          <w:trHeight w:val="209"/>
        </w:trPr>
        <w:tc>
          <w:tcPr>
            <w:tcW w:w="2127" w:type="dxa"/>
          </w:tcPr>
          <w:p w14:paraId="7ABC68C5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idxAgentID</w:t>
            </w:r>
          </w:p>
        </w:tc>
        <w:tc>
          <w:tcPr>
            <w:tcW w:w="1559" w:type="dxa"/>
          </w:tcPr>
          <w:p w14:paraId="290C5664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95AF871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1F9F726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EU</w:t>
            </w:r>
          </w:p>
        </w:tc>
        <w:tc>
          <w:tcPr>
            <w:tcW w:w="4111" w:type="dxa"/>
          </w:tcPr>
          <w:p w14:paraId="3D8B1617" w14:textId="77777777" w:rsidR="00363C3C" w:rsidRPr="00D8538E" w:rsidRDefault="00363C3C" w:rsidP="00D024AE">
            <w:pPr>
              <w:rPr>
                <w:rFonts w:ascii="Consolas" w:eastAsia="微软雅黑" w:hAnsi="Consolas"/>
                <w:lang w:eastAsia="zh-CN"/>
              </w:rPr>
            </w:pPr>
            <w:r w:rsidRPr="00D8538E">
              <w:rPr>
                <w:rFonts w:ascii="Consolas" w:eastAsia="微软雅黑" w:hAnsi="Consolas"/>
                <w:lang w:eastAsia="zh-CN"/>
              </w:rPr>
              <w:t>代理商编</w:t>
            </w:r>
            <w:r w:rsidRPr="00D8538E"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6F33F3" w:rsidRPr="00BF473F" w14:paraId="0F4297AA" w14:textId="77777777" w:rsidTr="00363C3C">
        <w:trPr>
          <w:trHeight w:val="209"/>
        </w:trPr>
        <w:tc>
          <w:tcPr>
            <w:tcW w:w="2127" w:type="dxa"/>
          </w:tcPr>
          <w:p w14:paraId="4735CC46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75EA816D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074374C" w14:textId="77777777" w:rsidR="006F33F3" w:rsidRPr="005C47AD" w:rsidRDefault="007D4339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457A2C76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B087A23" w14:textId="77777777" w:rsidR="006F33F3" w:rsidRPr="005C47AD" w:rsidRDefault="006F33F3" w:rsidP="006F33F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  <w:r w:rsidRPr="005C47AD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6F33F3" w:rsidRPr="00BF473F" w14:paraId="492159E5" w14:textId="77777777" w:rsidTr="00363C3C">
        <w:trPr>
          <w:trHeight w:val="209"/>
        </w:trPr>
        <w:tc>
          <w:tcPr>
            <w:tcW w:w="2127" w:type="dxa"/>
          </w:tcPr>
          <w:p w14:paraId="08C10D7B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712EEE6A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07D4455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0B3330A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5B9EF63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6F33F3" w:rsidRPr="00BF473F" w14:paraId="25245A08" w14:textId="77777777" w:rsidTr="00363C3C">
        <w:trPr>
          <w:trHeight w:val="209"/>
        </w:trPr>
        <w:tc>
          <w:tcPr>
            <w:tcW w:w="2127" w:type="dxa"/>
          </w:tcPr>
          <w:p w14:paraId="1F82711F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A3A7E50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10CAAE9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E05A368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95AA2CC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6F33F3" w:rsidRPr="00BF473F" w14:paraId="692A59C1" w14:textId="77777777" w:rsidTr="00363C3C">
        <w:trPr>
          <w:trHeight w:val="209"/>
        </w:trPr>
        <w:tc>
          <w:tcPr>
            <w:tcW w:w="2127" w:type="dxa"/>
          </w:tcPr>
          <w:p w14:paraId="7E9EAA5C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27FA9A3D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3FBD1BA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EA9B5EA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FB4E10C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6F33F3" w:rsidRPr="00BF473F" w14:paraId="5765688B" w14:textId="77777777" w:rsidTr="00363C3C">
        <w:trPr>
          <w:trHeight w:val="209"/>
        </w:trPr>
        <w:tc>
          <w:tcPr>
            <w:tcW w:w="2127" w:type="dxa"/>
          </w:tcPr>
          <w:p w14:paraId="18C23D7F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6EBDF8B1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8FA8A0D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E8ECFFF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7CE10C1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686891AF" w14:textId="77777777" w:rsidR="006F33F3" w:rsidRDefault="006F33F3" w:rsidP="006F33F3"/>
    <w:p w14:paraId="0EA9C3B7" w14:textId="77777777" w:rsidR="006F33F3" w:rsidRDefault="006F33F3" w:rsidP="006F33F3"/>
    <w:p w14:paraId="21C5EE7E" w14:textId="77777777" w:rsidR="006F33F3" w:rsidRDefault="006F33F3" w:rsidP="006F33F3"/>
    <w:p w14:paraId="415B154A" w14:textId="77777777" w:rsidR="00297A54" w:rsidRDefault="00297A54" w:rsidP="00F90E0E"/>
    <w:p w14:paraId="5E4C9697" w14:textId="77777777" w:rsidR="00297A54" w:rsidRDefault="00297A54" w:rsidP="00F90E0E"/>
    <w:p w14:paraId="3B3A0F79" w14:textId="77777777" w:rsidR="00BC58E6" w:rsidRDefault="00BC58E6" w:rsidP="00BC58E6"/>
    <w:p w14:paraId="3D706F05" w14:textId="77777777" w:rsidR="004F63FD" w:rsidRDefault="004F63FD" w:rsidP="00BC58E6"/>
    <w:p w14:paraId="1D5FF965" w14:textId="77777777" w:rsidR="004F63FD" w:rsidRDefault="004F63FD" w:rsidP="00BC58E6"/>
    <w:p w14:paraId="05EF64B9" w14:textId="77777777" w:rsidR="004F63FD" w:rsidRDefault="004F63FD" w:rsidP="00BC58E6"/>
    <w:p w14:paraId="4BF7B631" w14:textId="77777777" w:rsidR="004F63FD" w:rsidRDefault="004F63FD" w:rsidP="00BC58E6"/>
    <w:p w14:paraId="79155D59" w14:textId="77777777" w:rsidR="004F63FD" w:rsidRDefault="004F63FD" w:rsidP="00BC58E6"/>
    <w:p w14:paraId="43AB2095" w14:textId="77777777" w:rsidR="00BC58E6" w:rsidRDefault="00BC58E6" w:rsidP="00BC58E6"/>
    <w:p w14:paraId="170DDAB5" w14:textId="77777777" w:rsidR="006F33F3" w:rsidRDefault="006F33F3" w:rsidP="00BC58E6"/>
    <w:p w14:paraId="098C1EC9" w14:textId="77777777" w:rsidR="006F33F3" w:rsidRDefault="006F33F3" w:rsidP="00BC58E6"/>
    <w:p w14:paraId="5F85AE01" w14:textId="77777777" w:rsidR="006F33F3" w:rsidRDefault="006F33F3" w:rsidP="00BC58E6"/>
    <w:p w14:paraId="267143EB" w14:textId="77777777" w:rsidR="006F33F3" w:rsidRDefault="006F33F3" w:rsidP="00BC58E6"/>
    <w:p w14:paraId="624742E5" w14:textId="77777777" w:rsidR="00BC58E6" w:rsidRDefault="00BC58E6" w:rsidP="00BC58E6"/>
    <w:p w14:paraId="62DE31B1" w14:textId="77777777" w:rsidR="00BC58E6" w:rsidRDefault="00BC58E6" w:rsidP="00BC58E6"/>
    <w:p w14:paraId="01253FBA" w14:textId="77777777" w:rsidR="00BC58E6" w:rsidRDefault="00BC58E6" w:rsidP="00BC58E6"/>
    <w:p w14:paraId="0D0A6FAE" w14:textId="77777777" w:rsidR="00BC58E6" w:rsidRDefault="00BC58E6" w:rsidP="00BC58E6"/>
    <w:p w14:paraId="646B2706" w14:textId="77777777" w:rsidR="00BC58E6" w:rsidRDefault="00BC58E6" w:rsidP="00BC58E6"/>
    <w:p w14:paraId="7DC4FB16" w14:textId="77777777" w:rsidR="00BC58E6" w:rsidRPr="00644CAC" w:rsidRDefault="00BC58E6" w:rsidP="00BC58E6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7" w:name="_Toc466366577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SimPDev</w:t>
      </w:r>
      <w:bookmarkEnd w:id="47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BC58E6" w:rsidRPr="00BF473F" w14:paraId="601478FC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8E184B7" w14:textId="77777777" w:rsidR="00BC58E6" w:rsidRPr="00C3424E" w:rsidRDefault="00BC58E6" w:rsidP="007B203F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EAD0E90" w14:textId="77777777" w:rsidR="00BC58E6" w:rsidRPr="005C47AD" w:rsidRDefault="00BC58E6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tbSim</w:t>
            </w:r>
            <w:r w:rsidR="006F33F3">
              <w:rPr>
                <w:rFonts w:ascii="Consolas" w:eastAsia="微软雅黑" w:hAnsi="Consolas"/>
                <w:kern w:val="0"/>
                <w:sz w:val="20"/>
                <w:lang w:eastAsia="zh-CN"/>
              </w:rPr>
              <w:t>PDev</w:t>
            </w:r>
          </w:p>
        </w:tc>
      </w:tr>
      <w:tr w:rsidR="00BC58E6" w:rsidRPr="00BF473F" w14:paraId="128C9A27" w14:textId="77777777" w:rsidTr="007B203F">
        <w:trPr>
          <w:trHeight w:val="978"/>
        </w:trPr>
        <w:tc>
          <w:tcPr>
            <w:tcW w:w="2127" w:type="dxa"/>
            <w:shd w:val="clear" w:color="auto" w:fill="E6E6E6"/>
          </w:tcPr>
          <w:p w14:paraId="0C72511D" w14:textId="77777777" w:rsidR="00BC58E6" w:rsidRPr="00C3424E" w:rsidRDefault="00BC58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89E78CA" w14:textId="77777777" w:rsidR="00BC58E6" w:rsidRPr="005C47AD" w:rsidRDefault="006F33F3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设备表</w:t>
            </w:r>
          </w:p>
        </w:tc>
      </w:tr>
      <w:tr w:rsidR="00BC58E6" w:rsidRPr="00BF473F" w14:paraId="5262C90A" w14:textId="77777777" w:rsidTr="007B203F">
        <w:tc>
          <w:tcPr>
            <w:tcW w:w="2127" w:type="dxa"/>
            <w:shd w:val="clear" w:color="auto" w:fill="E6E6E6"/>
          </w:tcPr>
          <w:p w14:paraId="3702898F" w14:textId="77777777" w:rsidR="00BC58E6" w:rsidRPr="00C3424E" w:rsidRDefault="00BC58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764000C" w14:textId="77777777" w:rsidR="00BC58E6" w:rsidRPr="005C47AD" w:rsidRDefault="00BC58E6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BC58E6" w:rsidRPr="00BF473F" w14:paraId="619900E2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2C76810" w14:textId="77777777" w:rsidR="00BC58E6" w:rsidRPr="00C3424E" w:rsidRDefault="00BC58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6F00914" w14:textId="77777777" w:rsidR="00BC58E6" w:rsidRPr="005C47AD" w:rsidRDefault="006F33F3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6F33F3">
              <w:rPr>
                <w:rFonts w:ascii="Consolas" w:eastAsia="微软雅黑" w:hAnsi="Consolas"/>
                <w:kern w:val="0"/>
                <w:sz w:val="20"/>
                <w:lang w:eastAsia="zh-CN"/>
              </w:rPr>
              <w:t>keySimPDevID</w:t>
            </w:r>
          </w:p>
        </w:tc>
      </w:tr>
      <w:tr w:rsidR="00BC58E6" w:rsidRPr="00BF473F" w14:paraId="6BAEBB0C" w14:textId="77777777" w:rsidTr="007B203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5C3B5EB" w14:textId="77777777" w:rsidR="00BC58E6" w:rsidRPr="00C3424E" w:rsidRDefault="00BC58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26CDB8" w14:textId="77777777" w:rsidR="00BC58E6" w:rsidRPr="005C47AD" w:rsidRDefault="006B12CA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username</w:t>
            </w:r>
          </w:p>
        </w:tc>
      </w:tr>
      <w:tr w:rsidR="00BC58E6" w:rsidRPr="00BF473F" w14:paraId="0093ECAB" w14:textId="77777777" w:rsidTr="00041A5E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294AA5D6" w14:textId="77777777" w:rsidR="00BC58E6" w:rsidRPr="00C3424E" w:rsidRDefault="00BC58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FC8C8F4" w14:textId="77777777" w:rsidR="00BC58E6" w:rsidRPr="00C3424E" w:rsidRDefault="00BC58E6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4D1F3AF" w14:textId="77777777" w:rsidR="00BC58E6" w:rsidRPr="00C3424E" w:rsidRDefault="00BC58E6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457E5F82" w14:textId="77777777" w:rsidR="00BC58E6" w:rsidRPr="00C3424E" w:rsidRDefault="00BC58E6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1C22DD63" w14:textId="77777777" w:rsidR="00BC58E6" w:rsidRPr="00C3424E" w:rsidRDefault="00BC58E6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BC58E6" w:rsidRPr="00BF473F" w14:paraId="6B107237" w14:textId="77777777" w:rsidTr="00041A5E">
        <w:trPr>
          <w:trHeight w:val="255"/>
        </w:trPr>
        <w:tc>
          <w:tcPr>
            <w:tcW w:w="2127" w:type="dxa"/>
          </w:tcPr>
          <w:p w14:paraId="45EB1D75" w14:textId="77777777" w:rsidR="00BC58E6" w:rsidRDefault="00BC58E6" w:rsidP="008117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keySim</w:t>
            </w:r>
            <w:r w:rsidR="00811769">
              <w:rPr>
                <w:rFonts w:ascii="Consolas" w:eastAsia="微软雅黑" w:hAnsi="Consolas"/>
                <w:lang w:eastAsia="zh-CN"/>
              </w:rPr>
              <w:t>PDev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67D5FA54" w14:textId="77777777" w:rsidR="00BC58E6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BC58E6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16F1523E" w14:textId="77777777" w:rsidR="00BC58E6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2ECD350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2738626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74EE0A5C" w14:textId="77777777" w:rsidR="00BC58E6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SimP</w:t>
            </w: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BC58E6" w:rsidRPr="00BF473F" w14:paraId="037502F2" w14:textId="77777777" w:rsidTr="00041A5E">
        <w:trPr>
          <w:trHeight w:val="209"/>
        </w:trPr>
        <w:tc>
          <w:tcPr>
            <w:tcW w:w="2127" w:type="dxa"/>
          </w:tcPr>
          <w:p w14:paraId="70FA9F7D" w14:textId="77777777" w:rsidR="00BC58E6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devName</w:t>
            </w:r>
          </w:p>
        </w:tc>
        <w:tc>
          <w:tcPr>
            <w:tcW w:w="1559" w:type="dxa"/>
          </w:tcPr>
          <w:p w14:paraId="59C573D2" w14:textId="77777777" w:rsidR="00BC58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811769">
              <w:rPr>
                <w:rFonts w:ascii="Consolas" w:eastAsia="微软雅黑" w:hAnsi="Consolas"/>
                <w:lang w:eastAsia="zh-CN"/>
              </w:rPr>
              <w:t>(128</w:t>
            </w:r>
            <w:r w:rsidR="00BC58E6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06F93169" w14:textId="77777777" w:rsidR="00BC58E6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0E92EC3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CB3A95C" w14:textId="77777777" w:rsidR="00BC58E6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 w:hint="eastAsia"/>
                <w:lang w:eastAsia="zh-CN"/>
              </w:rPr>
              <w:t>名称</w:t>
            </w:r>
          </w:p>
        </w:tc>
      </w:tr>
      <w:tr w:rsidR="00BC58E6" w:rsidRPr="00BF473F" w14:paraId="4B3D925C" w14:textId="77777777" w:rsidTr="00041A5E">
        <w:trPr>
          <w:trHeight w:val="209"/>
        </w:trPr>
        <w:tc>
          <w:tcPr>
            <w:tcW w:w="2127" w:type="dxa"/>
          </w:tcPr>
          <w:p w14:paraId="3AFEAD32" w14:textId="77777777" w:rsidR="00BC58E6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idxSimPDevGrpID</w:t>
            </w:r>
          </w:p>
        </w:tc>
        <w:tc>
          <w:tcPr>
            <w:tcW w:w="1559" w:type="dxa"/>
          </w:tcPr>
          <w:p w14:paraId="5747223E" w14:textId="77777777" w:rsidR="00BC58E6" w:rsidRPr="006F33F3" w:rsidRDefault="006F33F3" w:rsidP="007B203F">
            <w:pPr>
              <w:rPr>
                <w:rFonts w:ascii="Consolas" w:eastAsia="微软雅黑" w:hAnsi="Consolas"/>
                <w:color w:val="FF0000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EF97E83" w14:textId="77777777" w:rsidR="00BC58E6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4774733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EF340AE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504FBD3" w14:textId="77777777" w:rsidR="00BC58E6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</w:t>
            </w: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</w:t>
            </w: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EA5D6D" w:rsidRPr="00BF473F" w14:paraId="4A6A506D" w14:textId="77777777" w:rsidTr="00041A5E">
        <w:trPr>
          <w:trHeight w:val="209"/>
        </w:trPr>
        <w:tc>
          <w:tcPr>
            <w:tcW w:w="2127" w:type="dxa"/>
          </w:tcPr>
          <w:p w14:paraId="1424C2EB" w14:textId="77777777" w:rsidR="00EA5D6D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typeName</w:t>
            </w:r>
          </w:p>
        </w:tc>
        <w:tc>
          <w:tcPr>
            <w:tcW w:w="1559" w:type="dxa"/>
          </w:tcPr>
          <w:p w14:paraId="61566FA3" w14:textId="77777777" w:rsidR="00EA5D6D" w:rsidRDefault="00EA5D6D" w:rsidP="008117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C0597E1" w14:textId="77777777" w:rsidR="00EA5D6D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DA08083" w14:textId="77777777" w:rsidR="00EA5D6D" w:rsidRPr="005C47AD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6ED909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型</w:t>
            </w:r>
            <w:r>
              <w:rPr>
                <w:rFonts w:ascii="Consolas" w:eastAsia="微软雅黑" w:hAnsi="Consolas"/>
                <w:lang w:eastAsia="zh-CN"/>
              </w:rPr>
              <w:t>号</w:t>
            </w:r>
          </w:p>
          <w:p w14:paraId="748917FE" w14:textId="77777777" w:rsidR="00EA5D6D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设备型号名称</w:t>
            </w:r>
          </w:p>
        </w:tc>
      </w:tr>
      <w:tr w:rsidR="00677330" w:rsidRPr="00BF473F" w14:paraId="19B5ADE0" w14:textId="77777777" w:rsidTr="00041A5E">
        <w:trPr>
          <w:trHeight w:val="209"/>
        </w:trPr>
        <w:tc>
          <w:tcPr>
            <w:tcW w:w="2127" w:type="dxa"/>
          </w:tcPr>
          <w:p w14:paraId="6B9C47D4" w14:textId="77777777" w:rsidR="00677330" w:rsidRPr="006F33F3" w:rsidRDefault="00677330" w:rsidP="00F70C92">
            <w:pPr>
              <w:tabs>
                <w:tab w:val="right" w:pos="1911"/>
              </w:tabs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username</w:t>
            </w:r>
            <w:r w:rsidR="00F70C92" w:rsidRPr="006F33F3">
              <w:rPr>
                <w:rFonts w:ascii="Consolas" w:eastAsia="微软雅黑" w:hAnsi="Consolas"/>
                <w:lang w:eastAsia="zh-CN"/>
              </w:rPr>
              <w:tab/>
            </w:r>
          </w:p>
        </w:tc>
        <w:tc>
          <w:tcPr>
            <w:tcW w:w="1559" w:type="dxa"/>
          </w:tcPr>
          <w:p w14:paraId="657C6EDF" w14:textId="77777777" w:rsidR="00677330" w:rsidRDefault="00677330" w:rsidP="008117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1B65FB6" w14:textId="77777777" w:rsidR="00677330" w:rsidRDefault="006773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C82CF3C" w14:textId="77777777" w:rsidR="00677330" w:rsidRPr="005C47AD" w:rsidRDefault="00677330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1553665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认证名</w:t>
            </w:r>
          </w:p>
          <w:p w14:paraId="7D14956F" w14:textId="77777777" w:rsidR="00677330" w:rsidRDefault="00677330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设备认证用户名</w:t>
            </w:r>
          </w:p>
        </w:tc>
      </w:tr>
      <w:tr w:rsidR="00677330" w:rsidRPr="00BF473F" w14:paraId="29272A04" w14:textId="77777777" w:rsidTr="00041A5E">
        <w:trPr>
          <w:trHeight w:val="209"/>
        </w:trPr>
        <w:tc>
          <w:tcPr>
            <w:tcW w:w="2127" w:type="dxa"/>
          </w:tcPr>
          <w:p w14:paraId="69DC293D" w14:textId="77777777" w:rsidR="00677330" w:rsidRPr="006F33F3" w:rsidRDefault="00677330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password</w:t>
            </w:r>
          </w:p>
        </w:tc>
        <w:tc>
          <w:tcPr>
            <w:tcW w:w="1559" w:type="dxa"/>
          </w:tcPr>
          <w:p w14:paraId="3E26F236" w14:textId="77777777" w:rsidR="00677330" w:rsidRDefault="00677330" w:rsidP="008117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726CE6A" w14:textId="77777777" w:rsidR="00677330" w:rsidRDefault="006773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6C9BFAE" w14:textId="77777777" w:rsidR="00677330" w:rsidRPr="005C47AD" w:rsidRDefault="00677330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4CB43C4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密码</w:t>
            </w:r>
          </w:p>
          <w:p w14:paraId="24F3699B" w14:textId="77777777" w:rsidR="00677330" w:rsidRDefault="00677330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  <w:r w:rsidRPr="006F33F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认</w:t>
            </w: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证密码</w:t>
            </w:r>
          </w:p>
        </w:tc>
      </w:tr>
      <w:tr w:rsidR="00F70C92" w:rsidRPr="00BF473F" w14:paraId="4A04C576" w14:textId="77777777" w:rsidTr="00041A5E">
        <w:trPr>
          <w:trHeight w:val="209"/>
        </w:trPr>
        <w:tc>
          <w:tcPr>
            <w:tcW w:w="2127" w:type="dxa"/>
          </w:tcPr>
          <w:p w14:paraId="5E839299" w14:textId="77777777" w:rsidR="00F70C92" w:rsidRPr="006F33F3" w:rsidRDefault="00F70C92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expire</w:t>
            </w:r>
          </w:p>
        </w:tc>
        <w:tc>
          <w:tcPr>
            <w:tcW w:w="1559" w:type="dxa"/>
          </w:tcPr>
          <w:p w14:paraId="789BEBCB" w14:textId="77777777" w:rsidR="00F70C92" w:rsidRDefault="00F70C92" w:rsidP="008117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0B1C063" w14:textId="77777777" w:rsidR="00F70C92" w:rsidRDefault="00F70C9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E2E5056" w14:textId="77777777" w:rsidR="00F70C92" w:rsidRPr="005C47AD" w:rsidRDefault="00F70C9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1CCB9D4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认证周期</w:t>
            </w:r>
          </w:p>
          <w:p w14:paraId="4601B18A" w14:textId="77777777" w:rsidR="00F70C92" w:rsidRDefault="00F70C92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设备认证周期</w:t>
            </w:r>
          </w:p>
        </w:tc>
      </w:tr>
      <w:tr w:rsidR="00F70C92" w:rsidRPr="00BF473F" w14:paraId="15E1A9C1" w14:textId="77777777" w:rsidTr="00041A5E">
        <w:trPr>
          <w:trHeight w:val="209"/>
        </w:trPr>
        <w:tc>
          <w:tcPr>
            <w:tcW w:w="2127" w:type="dxa"/>
          </w:tcPr>
          <w:p w14:paraId="341820E6" w14:textId="77777777" w:rsidR="00F70C92" w:rsidRPr="006F33F3" w:rsidRDefault="00F70C92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lastUpdate</w:t>
            </w:r>
          </w:p>
        </w:tc>
        <w:tc>
          <w:tcPr>
            <w:tcW w:w="1559" w:type="dxa"/>
          </w:tcPr>
          <w:p w14:paraId="1CB2FA03" w14:textId="77777777" w:rsidR="00F70C92" w:rsidRDefault="00F70C92" w:rsidP="008117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92E127E" w14:textId="77777777" w:rsidR="00F70C92" w:rsidRDefault="00F70C9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788379B" w14:textId="77777777" w:rsidR="00F70C92" w:rsidRPr="005C47AD" w:rsidRDefault="00F70C92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FC9E1E4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认证时间</w:t>
            </w:r>
          </w:p>
          <w:p w14:paraId="5EEBC496" w14:textId="77777777" w:rsidR="00F70C92" w:rsidRDefault="00F70C92" w:rsidP="007B203F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设备最后认证时间</w:t>
            </w:r>
          </w:p>
        </w:tc>
      </w:tr>
      <w:tr w:rsidR="00811769" w:rsidRPr="00BF473F" w14:paraId="0BEE2D70" w14:textId="77777777" w:rsidTr="00041A5E">
        <w:trPr>
          <w:trHeight w:val="209"/>
        </w:trPr>
        <w:tc>
          <w:tcPr>
            <w:tcW w:w="2127" w:type="dxa"/>
          </w:tcPr>
          <w:p w14:paraId="0D39FCE0" w14:textId="77777777" w:rsidR="00811769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ipaddr</w:t>
            </w:r>
          </w:p>
        </w:tc>
        <w:tc>
          <w:tcPr>
            <w:tcW w:w="1559" w:type="dxa"/>
          </w:tcPr>
          <w:p w14:paraId="04A6D3DA" w14:textId="77777777" w:rsidR="00811769" w:rsidRDefault="00811769" w:rsidP="008117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0F1A07B3" w14:textId="77777777" w:rsidR="00811769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4A605A9" w14:textId="77777777" w:rsidR="00811769" w:rsidRPr="005C47AD" w:rsidRDefault="00811769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03427F9" w14:textId="77777777" w:rsidR="00811769" w:rsidRDefault="006F33F3" w:rsidP="006F33F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 w:rsidR="00811769">
              <w:rPr>
                <w:rFonts w:ascii="Consolas" w:eastAsia="微软雅黑" w:hAnsi="Consolas"/>
                <w:lang w:eastAsia="zh-CN"/>
              </w:rPr>
              <w:t>IP</w:t>
            </w:r>
          </w:p>
        </w:tc>
      </w:tr>
      <w:tr w:rsidR="00BC58E6" w:rsidRPr="00BF473F" w14:paraId="14C3CAA6" w14:textId="77777777" w:rsidTr="00041A5E">
        <w:trPr>
          <w:trHeight w:val="209"/>
        </w:trPr>
        <w:tc>
          <w:tcPr>
            <w:tcW w:w="2127" w:type="dxa"/>
          </w:tcPr>
          <w:p w14:paraId="4B51DB15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port</w:t>
            </w:r>
          </w:p>
        </w:tc>
        <w:tc>
          <w:tcPr>
            <w:tcW w:w="1559" w:type="dxa"/>
          </w:tcPr>
          <w:p w14:paraId="1E4E93B7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7859A36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B79F570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0C9B223" w14:textId="77777777" w:rsidR="00BC58E6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 w:rsidR="00EA5D6D">
              <w:rPr>
                <w:rFonts w:ascii="Consolas" w:eastAsia="微软雅黑" w:hAnsi="Consolas"/>
                <w:lang w:eastAsia="zh-CN"/>
              </w:rPr>
              <w:t>端口</w:t>
            </w:r>
          </w:p>
        </w:tc>
      </w:tr>
      <w:tr w:rsidR="00BC58E6" w:rsidRPr="00BF473F" w14:paraId="45DEE1E5" w14:textId="77777777" w:rsidTr="00041A5E">
        <w:trPr>
          <w:trHeight w:val="209"/>
        </w:trPr>
        <w:tc>
          <w:tcPr>
            <w:tcW w:w="2127" w:type="dxa"/>
          </w:tcPr>
          <w:p w14:paraId="3642054B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1DD1D08F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53ACE46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C08227C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F1F945D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698B78CB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 xml:space="preserve">0: </w:t>
            </w:r>
            <w:r>
              <w:rPr>
                <w:rFonts w:ascii="Consolas" w:eastAsia="微软雅黑" w:hAnsi="Consolas"/>
                <w:lang w:eastAsia="zh-CN"/>
              </w:rPr>
              <w:t>正常状态</w:t>
            </w:r>
          </w:p>
          <w:p w14:paraId="26A5E8C0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 xml:space="preserve">1: </w:t>
            </w:r>
            <w:r>
              <w:rPr>
                <w:rFonts w:ascii="Consolas" w:eastAsia="微软雅黑" w:hAnsi="Consolas"/>
                <w:lang w:eastAsia="zh-CN"/>
              </w:rPr>
              <w:t>已断开</w:t>
            </w:r>
          </w:p>
        </w:tc>
      </w:tr>
      <w:tr w:rsidR="00BC58E6" w:rsidRPr="00BF473F" w14:paraId="360C4A41" w14:textId="77777777" w:rsidTr="00041A5E">
        <w:trPr>
          <w:trHeight w:val="209"/>
        </w:trPr>
        <w:tc>
          <w:tcPr>
            <w:tcW w:w="2127" w:type="dxa"/>
          </w:tcPr>
          <w:p w14:paraId="128CE75C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ports</w:t>
            </w:r>
          </w:p>
        </w:tc>
        <w:tc>
          <w:tcPr>
            <w:tcW w:w="1559" w:type="dxa"/>
          </w:tcPr>
          <w:p w14:paraId="42946DBE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342EA23" w14:textId="77777777" w:rsidR="00BC58E6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91D31EE" w14:textId="77777777" w:rsidR="00BC58E6" w:rsidRPr="005C47AD" w:rsidRDefault="00EA5D6D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01162EA" w14:textId="77777777" w:rsidR="006F33F3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</w:t>
            </w:r>
            <w:r w:rsidR="00EA5D6D">
              <w:rPr>
                <w:rFonts w:ascii="Consolas" w:eastAsia="微软雅黑" w:hAnsi="Consolas"/>
                <w:lang w:eastAsia="zh-CN"/>
              </w:rPr>
              <w:t>数量</w:t>
            </w:r>
          </w:p>
        </w:tc>
      </w:tr>
      <w:tr w:rsidR="00ED750B" w:rsidRPr="00BF473F" w14:paraId="4CAF75CF" w14:textId="77777777" w:rsidTr="00041A5E">
        <w:trPr>
          <w:trHeight w:val="209"/>
        </w:trPr>
        <w:tc>
          <w:tcPr>
            <w:tcW w:w="2127" w:type="dxa"/>
          </w:tcPr>
          <w:p w14:paraId="10896FA4" w14:textId="77777777" w:rsidR="00ED750B" w:rsidRPr="00C02F43" w:rsidRDefault="00ED750B" w:rsidP="00E147E1">
            <w:pPr>
              <w:rPr>
                <w:rFonts w:ascii="Consolas" w:eastAsia="微软雅黑" w:hAnsi="Consolas"/>
                <w:b/>
                <w:lang w:eastAsia="zh-CN"/>
              </w:rPr>
            </w:pPr>
            <w:r w:rsidRPr="00203040">
              <w:rPr>
                <w:rFonts w:ascii="Consolas" w:eastAsia="微软雅黑" w:hAnsi="Consolas"/>
                <w:lang w:eastAsia="zh-CN"/>
              </w:rPr>
              <w:t>idxVSWID</w:t>
            </w:r>
          </w:p>
        </w:tc>
        <w:tc>
          <w:tcPr>
            <w:tcW w:w="1559" w:type="dxa"/>
          </w:tcPr>
          <w:p w14:paraId="038CA765" w14:textId="77777777" w:rsidR="00ED750B" w:rsidRPr="005C47AD" w:rsidRDefault="00ED750B" w:rsidP="00E147E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5FE85BD" w14:textId="77777777" w:rsidR="00ED750B" w:rsidRPr="005C47AD" w:rsidRDefault="00ED750B" w:rsidP="00E147E1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05D7867" w14:textId="77777777" w:rsidR="00ED750B" w:rsidRPr="005C47AD" w:rsidRDefault="00ED750B" w:rsidP="00E147E1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CE0F1F8" w14:textId="77777777" w:rsidR="00ED750B" w:rsidRPr="00ED750B" w:rsidRDefault="00ED750B" w:rsidP="00E147E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VSW</w:t>
            </w:r>
            <w:r>
              <w:rPr>
                <w:rFonts w:ascii="Consolas" w:eastAsia="微软雅黑" w:hAnsi="Consolas"/>
                <w:lang w:eastAsia="zh-CN"/>
              </w:rPr>
              <w:t>服务器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041A5E" w:rsidRPr="008A31EB" w14:paraId="343A82BC" w14:textId="77777777" w:rsidTr="00041A5E">
        <w:trPr>
          <w:trHeight w:val="215"/>
        </w:trPr>
        <w:tc>
          <w:tcPr>
            <w:tcW w:w="2127" w:type="dxa"/>
          </w:tcPr>
          <w:p w14:paraId="02476151" w14:textId="77777777" w:rsidR="00041A5E" w:rsidRPr="008A3E6D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totalNumber</w:t>
            </w:r>
          </w:p>
        </w:tc>
        <w:tc>
          <w:tcPr>
            <w:tcW w:w="1559" w:type="dxa"/>
          </w:tcPr>
          <w:p w14:paraId="076D0F1C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DE95EDE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CE9563C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E9E2692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总使用个数</w:t>
            </w:r>
          </w:p>
        </w:tc>
      </w:tr>
      <w:tr w:rsidR="00041A5E" w:rsidRPr="008A31EB" w14:paraId="5100A98D" w14:textId="77777777" w:rsidTr="00041A5E">
        <w:trPr>
          <w:trHeight w:val="215"/>
        </w:trPr>
        <w:tc>
          <w:tcPr>
            <w:tcW w:w="2127" w:type="dxa"/>
          </w:tcPr>
          <w:p w14:paraId="43B63C04" w14:textId="77777777" w:rsidR="00041A5E" w:rsidRPr="008A3E6D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totalSuccess</w:t>
            </w:r>
          </w:p>
        </w:tc>
        <w:tc>
          <w:tcPr>
            <w:tcW w:w="1559" w:type="dxa"/>
          </w:tcPr>
          <w:p w14:paraId="41293780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542FF5E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64B9921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D3E7AFB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总成功个数</w:t>
            </w:r>
          </w:p>
        </w:tc>
      </w:tr>
      <w:tr w:rsidR="00041A5E" w:rsidRPr="008A31EB" w14:paraId="024E48F7" w14:textId="77777777" w:rsidTr="00041A5E">
        <w:trPr>
          <w:trHeight w:val="215"/>
        </w:trPr>
        <w:tc>
          <w:tcPr>
            <w:tcW w:w="2127" w:type="dxa"/>
          </w:tcPr>
          <w:p w14:paraId="2175732C" w14:textId="77777777" w:rsidR="00041A5E" w:rsidRPr="008A3E6D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totalFailure</w:t>
            </w:r>
          </w:p>
        </w:tc>
        <w:tc>
          <w:tcPr>
            <w:tcW w:w="1559" w:type="dxa"/>
          </w:tcPr>
          <w:p w14:paraId="31D01682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6FC438F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6B87F9E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F04B2DB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总失败个数</w:t>
            </w:r>
          </w:p>
        </w:tc>
      </w:tr>
      <w:tr w:rsidR="00041A5E" w:rsidRPr="008A31EB" w14:paraId="55E9D3D1" w14:textId="77777777" w:rsidTr="00041A5E">
        <w:trPr>
          <w:trHeight w:val="215"/>
        </w:trPr>
        <w:tc>
          <w:tcPr>
            <w:tcW w:w="2127" w:type="dxa"/>
          </w:tcPr>
          <w:p w14:paraId="1051D133" w14:textId="77777777" w:rsidR="00041A5E" w:rsidRPr="008A3E6D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continuityFailure</w:t>
            </w:r>
          </w:p>
        </w:tc>
        <w:tc>
          <w:tcPr>
            <w:tcW w:w="1559" w:type="dxa"/>
          </w:tcPr>
          <w:p w14:paraId="2DD33E1D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C02ABF0" w14:textId="77777777" w:rsidR="00041A5E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D8AE204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40D8666" w14:textId="77777777" w:rsidR="00041A5E" w:rsidRPr="007A0E03" w:rsidRDefault="00041A5E" w:rsidP="00B12CD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连续失败个数</w:t>
            </w:r>
          </w:p>
        </w:tc>
      </w:tr>
      <w:tr w:rsidR="00BC58E6" w:rsidRPr="00BF473F" w14:paraId="4C84C4A2" w14:textId="77777777" w:rsidTr="00041A5E">
        <w:trPr>
          <w:trHeight w:val="209"/>
        </w:trPr>
        <w:tc>
          <w:tcPr>
            <w:tcW w:w="2127" w:type="dxa"/>
          </w:tcPr>
          <w:p w14:paraId="066FCDD3" w14:textId="77777777" w:rsidR="00BC58E6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0A37C36A" w14:textId="77777777" w:rsidR="00BC58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BC58E6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18506FFC" w14:textId="77777777" w:rsidR="00BC58E6" w:rsidRPr="005C47AD" w:rsidRDefault="007D433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60E4CC0B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474B65C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BC58E6" w:rsidRPr="00BF473F" w14:paraId="70451EBD" w14:textId="77777777" w:rsidTr="00041A5E">
        <w:trPr>
          <w:trHeight w:val="209"/>
        </w:trPr>
        <w:tc>
          <w:tcPr>
            <w:tcW w:w="2127" w:type="dxa"/>
          </w:tcPr>
          <w:p w14:paraId="1C785332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4F1C5E8F" w14:textId="77777777" w:rsidR="00BC58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E647309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E9DE701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AB3D6D2" w14:textId="77777777" w:rsidR="00BC58E6" w:rsidRPr="005C47AD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BC58E6" w:rsidRPr="00BF473F" w14:paraId="3440A0F5" w14:textId="77777777" w:rsidTr="00041A5E">
        <w:trPr>
          <w:trHeight w:val="209"/>
        </w:trPr>
        <w:tc>
          <w:tcPr>
            <w:tcW w:w="2127" w:type="dxa"/>
          </w:tcPr>
          <w:p w14:paraId="26B91A72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26383C8A" w14:textId="77777777" w:rsidR="00BC58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BC58E6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6774BA7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99E377C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5C36685" w14:textId="77777777" w:rsidR="00BC58E6" w:rsidRPr="005C47AD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BC58E6" w:rsidRPr="00BF473F" w14:paraId="17F05845" w14:textId="77777777" w:rsidTr="00041A5E">
        <w:trPr>
          <w:trHeight w:val="209"/>
        </w:trPr>
        <w:tc>
          <w:tcPr>
            <w:tcW w:w="2127" w:type="dxa"/>
          </w:tcPr>
          <w:p w14:paraId="2E6BAA07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73668BE8" w14:textId="77777777" w:rsidR="00BC58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0123A6B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657ED85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63FC834" w14:textId="77777777" w:rsidR="00BC58E6" w:rsidRPr="005C47AD" w:rsidRDefault="006F33F3" w:rsidP="006F33F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</w:tc>
      </w:tr>
      <w:tr w:rsidR="00BC58E6" w:rsidRPr="00BF473F" w14:paraId="2F915E7F" w14:textId="77777777" w:rsidTr="00041A5E">
        <w:trPr>
          <w:trHeight w:val="209"/>
        </w:trPr>
        <w:tc>
          <w:tcPr>
            <w:tcW w:w="2127" w:type="dxa"/>
          </w:tcPr>
          <w:p w14:paraId="7A771FB0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47078DDC" w14:textId="77777777" w:rsidR="00BC58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BC58E6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7DA128F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4069F10" w14:textId="77777777" w:rsidR="00BC58E6" w:rsidRPr="005C47AD" w:rsidRDefault="00BC58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D10FB9C" w14:textId="77777777" w:rsidR="00BC58E6" w:rsidRPr="005C47AD" w:rsidRDefault="006F33F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76E30B45" w14:textId="77777777" w:rsidR="00BC58E6" w:rsidRDefault="00BC58E6" w:rsidP="00BC58E6"/>
    <w:p w14:paraId="7F344DCC" w14:textId="77777777" w:rsidR="00BC58E6" w:rsidRDefault="00BC58E6" w:rsidP="00BC58E6"/>
    <w:p w14:paraId="14999581" w14:textId="77777777" w:rsidR="00BC58E6" w:rsidRDefault="00BC58E6" w:rsidP="00BC58E6"/>
    <w:p w14:paraId="63093C38" w14:textId="77777777" w:rsidR="00BC58E6" w:rsidRDefault="00BC58E6" w:rsidP="00BC58E6"/>
    <w:p w14:paraId="74581FAF" w14:textId="77777777" w:rsidR="00E81030" w:rsidRDefault="00E81030" w:rsidP="00BC58E6"/>
    <w:p w14:paraId="73C479A0" w14:textId="77777777" w:rsidR="00E81030" w:rsidRDefault="00E81030" w:rsidP="00BC58E6"/>
    <w:p w14:paraId="537AF578" w14:textId="77777777" w:rsidR="006F33F3" w:rsidRDefault="006F33F3" w:rsidP="006F33F3"/>
    <w:p w14:paraId="2F27F0A9" w14:textId="77777777" w:rsidR="006F33F3" w:rsidRPr="00644CAC" w:rsidRDefault="006F33F3" w:rsidP="006F33F3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8" w:name="_Toc466366578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SimPPort</w:t>
      </w:r>
      <w:bookmarkEnd w:id="48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418"/>
        <w:gridCol w:w="3969"/>
      </w:tblGrid>
      <w:tr w:rsidR="006F33F3" w:rsidRPr="00BF473F" w14:paraId="554DCABC" w14:textId="77777777" w:rsidTr="00B9782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A4844BC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81A2C2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tbSimPPort</w:t>
            </w:r>
          </w:p>
        </w:tc>
      </w:tr>
      <w:tr w:rsidR="006F33F3" w:rsidRPr="00BF473F" w14:paraId="46FADF25" w14:textId="77777777" w:rsidTr="00B9782B">
        <w:trPr>
          <w:trHeight w:val="978"/>
        </w:trPr>
        <w:tc>
          <w:tcPr>
            <w:tcW w:w="2127" w:type="dxa"/>
            <w:shd w:val="clear" w:color="auto" w:fill="E6E6E6"/>
          </w:tcPr>
          <w:p w14:paraId="24677B78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0F87706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设备的端口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列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表</w:t>
            </w:r>
          </w:p>
        </w:tc>
      </w:tr>
      <w:tr w:rsidR="006F33F3" w:rsidRPr="00BF473F" w14:paraId="236A7F45" w14:textId="77777777" w:rsidTr="00B9782B">
        <w:tc>
          <w:tcPr>
            <w:tcW w:w="2127" w:type="dxa"/>
            <w:shd w:val="clear" w:color="auto" w:fill="E6E6E6"/>
          </w:tcPr>
          <w:p w14:paraId="214F709A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F9F7578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6F33F3" w:rsidRPr="00BF473F" w14:paraId="11BB6247" w14:textId="77777777" w:rsidTr="00B9782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7A14B83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1DACB71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6F33F3" w:rsidRPr="00BF473F" w14:paraId="6A47BD43" w14:textId="77777777" w:rsidTr="00B9782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CB6086C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E6DEDC7" w14:textId="77777777" w:rsidR="006F33F3" w:rsidRPr="005C47AD" w:rsidRDefault="006F33F3" w:rsidP="00B9782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6F33F3" w:rsidRPr="00BF473F" w14:paraId="6428186C" w14:textId="77777777" w:rsidTr="00DF3778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5D34A89A" w14:textId="77777777" w:rsidR="006F33F3" w:rsidRPr="00C3424E" w:rsidRDefault="006F33F3" w:rsidP="00B9782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4835000D" w14:textId="77777777" w:rsidR="006F33F3" w:rsidRPr="00C3424E" w:rsidRDefault="006F33F3" w:rsidP="00B9782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344FBFFA" w14:textId="77777777" w:rsidR="006F33F3" w:rsidRPr="00C3424E" w:rsidRDefault="006F33F3" w:rsidP="00B9782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728497B5" w14:textId="77777777" w:rsidR="006F33F3" w:rsidRPr="00C3424E" w:rsidRDefault="006F33F3" w:rsidP="00B9782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63BCFC4E" w14:textId="77777777" w:rsidR="006F33F3" w:rsidRPr="00C3424E" w:rsidRDefault="006F33F3" w:rsidP="00B9782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6F33F3" w:rsidRPr="00BF473F" w14:paraId="0E08FD2A" w14:textId="77777777" w:rsidTr="00DF3778">
        <w:trPr>
          <w:trHeight w:val="255"/>
        </w:trPr>
        <w:tc>
          <w:tcPr>
            <w:tcW w:w="2127" w:type="dxa"/>
          </w:tcPr>
          <w:p w14:paraId="713DCA23" w14:textId="77777777" w:rsidR="006F33F3" w:rsidRP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6A8097EC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25138A3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60F6A160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7099C9BF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端口编号</w:t>
            </w:r>
          </w:p>
          <w:p w14:paraId="56DD977A" w14:textId="77777777" w:rsidR="006F33F3" w:rsidRPr="00DF39B1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6F33F3" w:rsidRPr="00BF473F" w14:paraId="6C4C98D7" w14:textId="77777777" w:rsidTr="00DF3778">
        <w:trPr>
          <w:trHeight w:val="209"/>
        </w:trPr>
        <w:tc>
          <w:tcPr>
            <w:tcW w:w="2127" w:type="dxa"/>
          </w:tcPr>
          <w:p w14:paraId="09E4DF92" w14:textId="77777777" w:rsidR="006F33F3" w:rsidRP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idxSimPDevID</w:t>
            </w:r>
          </w:p>
        </w:tc>
        <w:tc>
          <w:tcPr>
            <w:tcW w:w="1559" w:type="dxa"/>
          </w:tcPr>
          <w:p w14:paraId="2C619711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36ED3567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45267C2C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70766FF6" w14:textId="77777777" w:rsidR="00E81030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AB21141" w14:textId="77777777" w:rsidR="006F33F3" w:rsidRDefault="006F33F3" w:rsidP="00E81030">
            <w:pPr>
              <w:rPr>
                <w:rFonts w:ascii="Consolas" w:eastAsia="微软雅黑" w:hAnsi="Consolas"/>
                <w:lang w:eastAsia="zh-CN"/>
              </w:rPr>
            </w:pP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</w:t>
            </w:r>
            <w:r w:rsid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6F33F3" w:rsidRPr="00BF473F" w14:paraId="1538F5AE" w14:textId="77777777" w:rsidTr="00DF3778">
        <w:trPr>
          <w:trHeight w:val="209"/>
        </w:trPr>
        <w:tc>
          <w:tcPr>
            <w:tcW w:w="2127" w:type="dxa"/>
          </w:tcPr>
          <w:p w14:paraId="51907314" w14:textId="77777777" w:rsidR="006F33F3" w:rsidRP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idxSlotNum</w:t>
            </w:r>
          </w:p>
        </w:tc>
        <w:tc>
          <w:tcPr>
            <w:tcW w:w="1559" w:type="dxa"/>
          </w:tcPr>
          <w:p w14:paraId="2D9BB396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9455BDB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04E1BCA6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630EE8D8" w14:textId="77777777" w:rsidR="006F33F3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端</w:t>
            </w:r>
            <w:r>
              <w:rPr>
                <w:rFonts w:ascii="Consolas" w:eastAsia="微软雅黑" w:hAnsi="Consolas"/>
                <w:lang w:eastAsia="zh-CN"/>
              </w:rPr>
              <w:t>口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  <w:p w14:paraId="4E079DAE" w14:textId="77777777" w:rsidR="00E81030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端口在本设备中的</w:t>
            </w:r>
            <w:r w:rsidRPr="00E8103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编号</w:t>
            </w: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,1,2…128</w:t>
            </w:r>
          </w:p>
        </w:tc>
      </w:tr>
      <w:tr w:rsidR="006F33F3" w:rsidRPr="00BF473F" w14:paraId="7A2CFD9C" w14:textId="77777777" w:rsidTr="00DF3778">
        <w:trPr>
          <w:trHeight w:val="209"/>
        </w:trPr>
        <w:tc>
          <w:tcPr>
            <w:tcW w:w="2127" w:type="dxa"/>
          </w:tcPr>
          <w:p w14:paraId="4535C30B" w14:textId="77777777" w:rsidR="006F33F3" w:rsidRP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3A8844A1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8BDA0D8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3DD03577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779FFC81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端口状态</w:t>
            </w:r>
          </w:p>
          <w:p w14:paraId="4FA6DEBE" w14:textId="77777777" w:rsidR="006F33F3" w:rsidRPr="00EA5D6D" w:rsidRDefault="006F33F3" w:rsidP="00B978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A5D6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EA5D6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无卡</w:t>
            </w:r>
          </w:p>
          <w:p w14:paraId="4FBBFEDB" w14:textId="77777777" w:rsidR="006F33F3" w:rsidRPr="008A3E6D" w:rsidRDefault="006F33F3" w:rsidP="00B978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A5D6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1: </w:t>
            </w:r>
            <w:r w:rsidRPr="00EA5D6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  <w:r w:rsidRPr="00EA5D6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空闲</w:t>
            </w:r>
          </w:p>
        </w:tc>
      </w:tr>
      <w:tr w:rsidR="006F33F3" w:rsidRPr="00BF473F" w14:paraId="5A7FD225" w14:textId="77777777" w:rsidTr="00DF3778">
        <w:trPr>
          <w:trHeight w:val="367"/>
        </w:trPr>
        <w:tc>
          <w:tcPr>
            <w:tcW w:w="2127" w:type="dxa"/>
          </w:tcPr>
          <w:p w14:paraId="2B0A32A6" w14:textId="77777777" w:rsidR="006F33F3" w:rsidRP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idxIccid</w:t>
            </w:r>
          </w:p>
        </w:tc>
        <w:tc>
          <w:tcPr>
            <w:tcW w:w="1559" w:type="dxa"/>
          </w:tcPr>
          <w:p w14:paraId="4145D037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VARCHAR(24)</w:t>
            </w:r>
          </w:p>
        </w:tc>
        <w:tc>
          <w:tcPr>
            <w:tcW w:w="850" w:type="dxa"/>
          </w:tcPr>
          <w:p w14:paraId="2E519384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0A94F803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0FFB4264" w14:textId="77777777" w:rsidR="00E81030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ICCID</w:t>
            </w:r>
          </w:p>
          <w:p w14:paraId="352EABC1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所插</w:t>
            </w:r>
            <w:r w:rsidRPr="00E8103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入</w:t>
            </w: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卡的</w:t>
            </w: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iccid</w:t>
            </w:r>
          </w:p>
        </w:tc>
      </w:tr>
      <w:tr w:rsidR="006F33F3" w:rsidRPr="00BF473F" w14:paraId="1D88181D" w14:textId="77777777" w:rsidTr="00DF3778">
        <w:trPr>
          <w:trHeight w:val="209"/>
        </w:trPr>
        <w:tc>
          <w:tcPr>
            <w:tcW w:w="2127" w:type="dxa"/>
          </w:tcPr>
          <w:p w14:paraId="74ADB6C5" w14:textId="77777777" w:rsidR="006F33F3" w:rsidRP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6F33F3"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4749A1E5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6ED4B19E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418" w:type="dxa"/>
          </w:tcPr>
          <w:p w14:paraId="70AEFC06" w14:textId="77777777" w:rsidR="006F33F3" w:rsidRPr="000C28AB" w:rsidRDefault="006F33F3" w:rsidP="00B9782B">
            <w:pPr>
              <w:rPr>
                <w:rFonts w:ascii="Consolas" w:eastAsia="微软雅黑" w:hAnsi="Consolas"/>
                <w:strike/>
                <w:lang w:eastAsia="zh-CN"/>
              </w:rPr>
            </w:pPr>
          </w:p>
        </w:tc>
        <w:tc>
          <w:tcPr>
            <w:tcW w:w="3969" w:type="dxa"/>
          </w:tcPr>
          <w:p w14:paraId="04075550" w14:textId="77777777" w:rsidR="00E81030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UUWiFiID</w:t>
            </w:r>
          </w:p>
          <w:p w14:paraId="28609D87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连接的</w:t>
            </w: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ViFiID</w:t>
            </w:r>
          </w:p>
        </w:tc>
      </w:tr>
      <w:tr w:rsidR="006F33F3" w:rsidRPr="00BF473F" w14:paraId="4E15C187" w14:textId="77777777" w:rsidTr="00DF3778">
        <w:trPr>
          <w:trHeight w:val="209"/>
        </w:trPr>
        <w:tc>
          <w:tcPr>
            <w:tcW w:w="2127" w:type="dxa"/>
          </w:tcPr>
          <w:p w14:paraId="0911E2BC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duration</w:t>
            </w:r>
          </w:p>
        </w:tc>
        <w:tc>
          <w:tcPr>
            <w:tcW w:w="1559" w:type="dxa"/>
          </w:tcPr>
          <w:p w14:paraId="0E3403BE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C804166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5F59DACB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152B7797" w14:textId="77777777" w:rsidR="00E81030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使用时长</w:t>
            </w:r>
          </w:p>
          <w:p w14:paraId="3F97872A" w14:textId="77777777" w:rsidR="006F33F3" w:rsidRPr="00E81030" w:rsidRDefault="006F33F3" w:rsidP="00B9782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8103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本端口使用时长</w:t>
            </w:r>
          </w:p>
          <w:p w14:paraId="33292FA6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单位：秒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DF3778" w:rsidRPr="008A31EB" w14:paraId="0D4AC8EC" w14:textId="77777777" w:rsidTr="00DF3778">
        <w:trPr>
          <w:trHeight w:val="215"/>
        </w:trPr>
        <w:tc>
          <w:tcPr>
            <w:tcW w:w="2127" w:type="dxa"/>
          </w:tcPr>
          <w:p w14:paraId="33AE4A29" w14:textId="77777777" w:rsidR="00DF3778" w:rsidRPr="008A3E6D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totalNumber</w:t>
            </w:r>
          </w:p>
        </w:tc>
        <w:tc>
          <w:tcPr>
            <w:tcW w:w="1559" w:type="dxa"/>
          </w:tcPr>
          <w:p w14:paraId="405FD2DF" w14:textId="77777777" w:rsidR="00DF3778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72995E5" w14:textId="77777777" w:rsidR="00DF3778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418" w:type="dxa"/>
          </w:tcPr>
          <w:p w14:paraId="516846B6" w14:textId="77777777" w:rsidR="00DF3778" w:rsidRPr="007A0E03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286D89C3" w14:textId="77777777" w:rsidR="00DF3778" w:rsidRPr="007A0E03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总使用个数</w:t>
            </w:r>
          </w:p>
        </w:tc>
      </w:tr>
      <w:tr w:rsidR="00DF3778" w:rsidRPr="008A31EB" w14:paraId="3416E392" w14:textId="77777777" w:rsidTr="00DF3778">
        <w:trPr>
          <w:trHeight w:val="215"/>
        </w:trPr>
        <w:tc>
          <w:tcPr>
            <w:tcW w:w="2127" w:type="dxa"/>
          </w:tcPr>
          <w:p w14:paraId="090AB95D" w14:textId="77777777" w:rsidR="00DF3778" w:rsidRPr="008A3E6D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totalSuccess</w:t>
            </w:r>
          </w:p>
        </w:tc>
        <w:tc>
          <w:tcPr>
            <w:tcW w:w="1559" w:type="dxa"/>
          </w:tcPr>
          <w:p w14:paraId="7B75DE07" w14:textId="77777777" w:rsidR="00DF3778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3D3AA0D" w14:textId="77777777" w:rsidR="00DF3778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418" w:type="dxa"/>
          </w:tcPr>
          <w:p w14:paraId="1A2FAA23" w14:textId="77777777" w:rsidR="00DF3778" w:rsidRPr="007A0E03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19ECC78" w14:textId="77777777" w:rsidR="00DF3778" w:rsidRPr="007A0E03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总成功个数</w:t>
            </w:r>
          </w:p>
        </w:tc>
      </w:tr>
      <w:tr w:rsidR="00DF3778" w:rsidRPr="008A31EB" w14:paraId="56E6EF83" w14:textId="77777777" w:rsidTr="00DF3778">
        <w:trPr>
          <w:trHeight w:val="215"/>
        </w:trPr>
        <w:tc>
          <w:tcPr>
            <w:tcW w:w="2127" w:type="dxa"/>
          </w:tcPr>
          <w:p w14:paraId="6D2538EB" w14:textId="77777777" w:rsidR="00DF3778" w:rsidRPr="008A3E6D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totalFailure</w:t>
            </w:r>
          </w:p>
        </w:tc>
        <w:tc>
          <w:tcPr>
            <w:tcW w:w="1559" w:type="dxa"/>
          </w:tcPr>
          <w:p w14:paraId="48058A41" w14:textId="77777777" w:rsidR="00DF3778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795B542" w14:textId="77777777" w:rsidR="00DF3778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418" w:type="dxa"/>
          </w:tcPr>
          <w:p w14:paraId="6557700E" w14:textId="77777777" w:rsidR="00DF3778" w:rsidRPr="007A0E03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6672A313" w14:textId="77777777" w:rsidR="00DF3778" w:rsidRPr="007A0E03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总失败个数</w:t>
            </w:r>
          </w:p>
        </w:tc>
      </w:tr>
      <w:tr w:rsidR="00DF3778" w:rsidRPr="008A31EB" w14:paraId="29DC67D8" w14:textId="77777777" w:rsidTr="00DF3778">
        <w:trPr>
          <w:trHeight w:val="215"/>
        </w:trPr>
        <w:tc>
          <w:tcPr>
            <w:tcW w:w="2127" w:type="dxa"/>
          </w:tcPr>
          <w:p w14:paraId="747F45BC" w14:textId="77777777" w:rsidR="00DF3778" w:rsidRPr="008A3E6D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continuityFailure</w:t>
            </w:r>
          </w:p>
        </w:tc>
        <w:tc>
          <w:tcPr>
            <w:tcW w:w="1559" w:type="dxa"/>
          </w:tcPr>
          <w:p w14:paraId="51A332A2" w14:textId="77777777" w:rsidR="00DF3778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CDA5C12" w14:textId="77777777" w:rsidR="00DF3778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418" w:type="dxa"/>
          </w:tcPr>
          <w:p w14:paraId="600B1BF8" w14:textId="77777777" w:rsidR="00DF3778" w:rsidRPr="007A0E03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253CD5A2" w14:textId="77777777" w:rsidR="00DF3778" w:rsidRPr="007A0E03" w:rsidRDefault="00DF3778" w:rsidP="00DF377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连续失败个数</w:t>
            </w:r>
          </w:p>
        </w:tc>
      </w:tr>
      <w:tr w:rsidR="006F33F3" w:rsidRPr="00BF473F" w14:paraId="79B98D3D" w14:textId="77777777" w:rsidTr="00DF3778">
        <w:trPr>
          <w:trHeight w:val="209"/>
        </w:trPr>
        <w:tc>
          <w:tcPr>
            <w:tcW w:w="2127" w:type="dxa"/>
          </w:tcPr>
          <w:p w14:paraId="07888198" w14:textId="77777777" w:rsidR="006F33F3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1AE05992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2BD8F61B" w14:textId="77777777" w:rsidR="006F33F3" w:rsidRPr="005C47AD" w:rsidRDefault="007D4339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14:paraId="3D6628E6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133BD726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6F33F3" w:rsidRPr="00BF473F" w14:paraId="5CC97518" w14:textId="77777777" w:rsidTr="00DF3778">
        <w:trPr>
          <w:trHeight w:val="209"/>
        </w:trPr>
        <w:tc>
          <w:tcPr>
            <w:tcW w:w="2127" w:type="dxa"/>
          </w:tcPr>
          <w:p w14:paraId="5E6C6574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7F7CFC90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8F20FF4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795AF65A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1A9DE7F" w14:textId="77777777" w:rsidR="006F33F3" w:rsidRPr="005C47AD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6F33F3" w:rsidRPr="00BF473F" w14:paraId="2E7148BD" w14:textId="77777777" w:rsidTr="00DF3778">
        <w:trPr>
          <w:trHeight w:val="209"/>
        </w:trPr>
        <w:tc>
          <w:tcPr>
            <w:tcW w:w="2127" w:type="dxa"/>
          </w:tcPr>
          <w:p w14:paraId="379DF415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41A9A5B7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4474063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5C7DE6D0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650C9306" w14:textId="77777777" w:rsidR="006F33F3" w:rsidRPr="005C47AD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6F33F3" w:rsidRPr="00BF473F" w14:paraId="40A6AD3D" w14:textId="77777777" w:rsidTr="00DF3778">
        <w:trPr>
          <w:trHeight w:val="209"/>
        </w:trPr>
        <w:tc>
          <w:tcPr>
            <w:tcW w:w="2127" w:type="dxa"/>
          </w:tcPr>
          <w:p w14:paraId="4B00424B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3FC0399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622E1F1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1342C0D5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02EC5C89" w14:textId="77777777" w:rsidR="006F33F3" w:rsidRPr="005C47AD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6F33F3" w:rsidRPr="00BF473F" w14:paraId="6515E009" w14:textId="77777777" w:rsidTr="00DF3778">
        <w:trPr>
          <w:trHeight w:val="209"/>
        </w:trPr>
        <w:tc>
          <w:tcPr>
            <w:tcW w:w="2127" w:type="dxa"/>
          </w:tcPr>
          <w:p w14:paraId="5550E337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B298E99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450405A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418" w:type="dxa"/>
          </w:tcPr>
          <w:p w14:paraId="35C17C16" w14:textId="77777777" w:rsidR="006F33F3" w:rsidRPr="005C47AD" w:rsidRDefault="006F33F3" w:rsidP="00B9782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AC22518" w14:textId="77777777" w:rsidR="006F33F3" w:rsidRPr="005C47AD" w:rsidRDefault="00E81030" w:rsidP="00B9782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创建人</w:t>
            </w:r>
          </w:p>
        </w:tc>
      </w:tr>
    </w:tbl>
    <w:p w14:paraId="13409CB4" w14:textId="77777777" w:rsidR="006F33F3" w:rsidRDefault="006F33F3" w:rsidP="006F33F3"/>
    <w:p w14:paraId="30C85A4B" w14:textId="77777777" w:rsidR="006F33F3" w:rsidRDefault="006F33F3" w:rsidP="006F33F3"/>
    <w:p w14:paraId="113CABDE" w14:textId="77777777" w:rsidR="006F33F3" w:rsidRDefault="006F33F3" w:rsidP="006F33F3"/>
    <w:p w14:paraId="5F9A1519" w14:textId="77777777" w:rsidR="00BC58E6" w:rsidRDefault="00BC58E6" w:rsidP="00BC58E6"/>
    <w:p w14:paraId="35285BCA" w14:textId="77777777" w:rsidR="00BC58E6" w:rsidRDefault="00BC58E6" w:rsidP="000027D0"/>
    <w:p w14:paraId="685629F3" w14:textId="77777777" w:rsidR="00D94F73" w:rsidRDefault="00D94F73" w:rsidP="00D94F73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4C9439C0" w14:textId="77777777" w:rsidR="00D94F73" w:rsidRDefault="00D94F73" w:rsidP="00D94F73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6D7858DC" w14:textId="77777777" w:rsidR="00D94F73" w:rsidRDefault="00D94F73" w:rsidP="00D94F73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3CF5CF28" w14:textId="77777777" w:rsidR="00D94F73" w:rsidRDefault="00D94F73" w:rsidP="00D94F73"/>
    <w:p w14:paraId="3D190647" w14:textId="77777777" w:rsidR="00D94F73" w:rsidRPr="00644CAC" w:rsidRDefault="00D94F73" w:rsidP="00D94F73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9" w:name="_Toc466366579"/>
      <w:r>
        <w:rPr>
          <w:rFonts w:ascii="Consolas" w:eastAsia="微软雅黑" w:hAnsi="Consolas" w:hint="eastAsia"/>
          <w:bCs/>
          <w:i w:val="0"/>
          <w:iCs/>
          <w:lang w:eastAsia="zh-HK"/>
        </w:rPr>
        <w:t>tbSCGroup</w:t>
      </w:r>
      <w:bookmarkEnd w:id="49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D94F73" w:rsidRPr="00BF473F" w14:paraId="0B945EAC" w14:textId="77777777" w:rsidTr="004D651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41295FB" w14:textId="77777777" w:rsidR="00D94F73" w:rsidRPr="00C3424E" w:rsidRDefault="00D94F73" w:rsidP="004D651E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107CE6" w14:textId="77777777" w:rsidR="00D94F73" w:rsidRPr="005C47AD" w:rsidRDefault="00D94F73" w:rsidP="004D651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tbSCGroup</w:t>
            </w:r>
          </w:p>
        </w:tc>
      </w:tr>
      <w:tr w:rsidR="00D94F73" w:rsidRPr="00BF473F" w14:paraId="675A4A05" w14:textId="77777777" w:rsidTr="004D651E">
        <w:trPr>
          <w:trHeight w:val="978"/>
        </w:trPr>
        <w:tc>
          <w:tcPr>
            <w:tcW w:w="2127" w:type="dxa"/>
            <w:shd w:val="clear" w:color="auto" w:fill="E6E6E6"/>
          </w:tcPr>
          <w:p w14:paraId="56009B2A" w14:textId="77777777" w:rsidR="00D94F73" w:rsidRPr="00C3424E" w:rsidRDefault="00D94F73" w:rsidP="004D651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04D7A50" w14:textId="77777777" w:rsidR="00D94F73" w:rsidRPr="005C47AD" w:rsidRDefault="00D94F73" w:rsidP="004D651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</w:t>
            </w:r>
            <w:r w:rsidR="000A61A4">
              <w:rPr>
                <w:rFonts w:ascii="Consolas" w:eastAsia="微软雅黑" w:hAnsi="Consolas"/>
                <w:kern w:val="0"/>
                <w:sz w:val="20"/>
                <w:lang w:eastAsia="zh-CN"/>
              </w:rPr>
              <w:t>流量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卡组</w:t>
            </w:r>
          </w:p>
        </w:tc>
      </w:tr>
      <w:tr w:rsidR="00D94F73" w:rsidRPr="00BF473F" w14:paraId="7552639F" w14:textId="77777777" w:rsidTr="004D651E">
        <w:tc>
          <w:tcPr>
            <w:tcW w:w="2127" w:type="dxa"/>
            <w:shd w:val="clear" w:color="auto" w:fill="E6E6E6"/>
          </w:tcPr>
          <w:p w14:paraId="0DD67E82" w14:textId="77777777" w:rsidR="00D94F73" w:rsidRPr="00C3424E" w:rsidRDefault="00D94F73" w:rsidP="004D651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8BFE8C9" w14:textId="77777777" w:rsidR="00D94F73" w:rsidRPr="005C47AD" w:rsidRDefault="00D94F73" w:rsidP="004D651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D94F73" w:rsidRPr="00BF473F" w14:paraId="116307D2" w14:textId="77777777" w:rsidTr="004D651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4C4CDA9" w14:textId="77777777" w:rsidR="00D94F73" w:rsidRPr="00C3424E" w:rsidRDefault="00D94F73" w:rsidP="004D651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12B2D2" w14:textId="77777777" w:rsidR="00D94F73" w:rsidRPr="005C47AD" w:rsidRDefault="00D94F73" w:rsidP="004D651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B70DA">
              <w:rPr>
                <w:rFonts w:ascii="Consolas" w:eastAsia="微软雅黑" w:hAnsi="Consolas"/>
                <w:kern w:val="0"/>
                <w:sz w:val="20"/>
                <w:lang w:eastAsia="zh-CN"/>
              </w:rPr>
              <w:t>keySCGroupID</w:t>
            </w:r>
          </w:p>
        </w:tc>
      </w:tr>
      <w:tr w:rsidR="00D94F73" w:rsidRPr="00BF473F" w14:paraId="5FC9CFE0" w14:textId="77777777" w:rsidTr="004D651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F2FBB7D" w14:textId="77777777" w:rsidR="00D94F73" w:rsidRPr="00C3424E" w:rsidRDefault="00D94F73" w:rsidP="004D651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53866BB" w14:textId="77777777" w:rsidR="00D94F73" w:rsidRPr="005C47AD" w:rsidRDefault="00D94F73" w:rsidP="004D651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AB70DA">
              <w:rPr>
                <w:rFonts w:ascii="Consolas" w:eastAsia="微软雅黑" w:hAnsi="Consolas"/>
                <w:kern w:val="0"/>
                <w:sz w:val="20"/>
                <w:lang w:eastAsia="zh-CN"/>
              </w:rPr>
              <w:t>idxSalerID</w:t>
            </w:r>
          </w:p>
        </w:tc>
      </w:tr>
      <w:tr w:rsidR="00D94F73" w:rsidRPr="00BF473F" w14:paraId="1242A2F5" w14:textId="77777777" w:rsidTr="004D651E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5C38AA33" w14:textId="77777777" w:rsidR="00D94F73" w:rsidRPr="00C3424E" w:rsidRDefault="00D94F73" w:rsidP="004D651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4E660F7" w14:textId="77777777" w:rsidR="00D94F73" w:rsidRPr="00C3424E" w:rsidRDefault="00D94F73" w:rsidP="004D651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15228F91" w14:textId="77777777" w:rsidR="00D94F73" w:rsidRPr="00C3424E" w:rsidRDefault="00D94F73" w:rsidP="004D651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9EA6B1D" w14:textId="77777777" w:rsidR="00D94F73" w:rsidRPr="00C3424E" w:rsidRDefault="00D94F73" w:rsidP="004D651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611C35A3" w14:textId="77777777" w:rsidR="00D94F73" w:rsidRPr="00C3424E" w:rsidRDefault="00D94F73" w:rsidP="004D651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D94F73" w:rsidRPr="00BF473F" w14:paraId="696007D1" w14:textId="77777777" w:rsidTr="004D651E">
        <w:trPr>
          <w:trHeight w:val="209"/>
        </w:trPr>
        <w:tc>
          <w:tcPr>
            <w:tcW w:w="2127" w:type="dxa"/>
          </w:tcPr>
          <w:p w14:paraId="21724455" w14:textId="77777777" w:rsidR="00D94F73" w:rsidRPr="00F37F34" w:rsidRDefault="00D94F73" w:rsidP="004D651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3C45D8">
              <w:rPr>
                <w:rFonts w:ascii="Consolas" w:eastAsia="微软雅黑" w:hAnsi="Consolas"/>
                <w:highlight w:val="cyan"/>
                <w:lang w:eastAsia="zh-CN"/>
              </w:rPr>
              <w:t>keySCGroupID</w:t>
            </w:r>
          </w:p>
        </w:tc>
        <w:tc>
          <w:tcPr>
            <w:tcW w:w="1559" w:type="dxa"/>
          </w:tcPr>
          <w:p w14:paraId="37B4349D" w14:textId="77777777" w:rsidR="003C45D8" w:rsidRDefault="003C45D8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  <w:p w14:paraId="17534CAB" w14:textId="77777777" w:rsidR="00D94F73" w:rsidRPr="003C45D8" w:rsidRDefault="00D94F73" w:rsidP="004D651E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3C45D8">
              <w:rPr>
                <w:rFonts w:ascii="Consolas" w:eastAsia="微软雅黑" w:hAnsi="Consolas"/>
                <w:strike/>
                <w:color w:val="FF0000"/>
                <w:lang w:eastAsia="zh-CN"/>
              </w:rPr>
              <w:t>INT</w:t>
            </w:r>
          </w:p>
        </w:tc>
        <w:tc>
          <w:tcPr>
            <w:tcW w:w="850" w:type="dxa"/>
          </w:tcPr>
          <w:p w14:paraId="71B10998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FCA0561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3D2923" w14:textId="77777777" w:rsidR="00D94F73" w:rsidRPr="00DF39B1" w:rsidRDefault="003C45D8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卡</w:t>
            </w:r>
            <w:r w:rsidR="00D94F73" w:rsidRPr="00311CEF">
              <w:rPr>
                <w:rFonts w:ascii="Consolas" w:eastAsia="微软雅黑" w:hAnsi="Consolas"/>
                <w:lang w:eastAsia="zh-CN"/>
              </w:rPr>
              <w:t>组</w:t>
            </w:r>
            <w:r w:rsidR="00D94F73" w:rsidRPr="00311CEF">
              <w:rPr>
                <w:rFonts w:ascii="Consolas" w:eastAsia="微软雅黑" w:hAnsi="Consolas" w:hint="eastAsia"/>
                <w:lang w:eastAsia="zh-CN"/>
              </w:rPr>
              <w:t>编</w:t>
            </w:r>
            <w:r w:rsidR="00D94F73" w:rsidRPr="00311CEF">
              <w:rPr>
                <w:rFonts w:ascii="Consolas" w:eastAsia="微软雅黑" w:hAnsi="Consolas"/>
                <w:lang w:eastAsia="zh-CN"/>
              </w:rPr>
              <w:t>号</w:t>
            </w:r>
          </w:p>
        </w:tc>
      </w:tr>
      <w:tr w:rsidR="00D94F73" w:rsidRPr="00BF473F" w14:paraId="35170046" w14:textId="77777777" w:rsidTr="004D651E">
        <w:trPr>
          <w:trHeight w:val="209"/>
        </w:trPr>
        <w:tc>
          <w:tcPr>
            <w:tcW w:w="2127" w:type="dxa"/>
          </w:tcPr>
          <w:p w14:paraId="2418D08B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2F610C">
              <w:rPr>
                <w:rFonts w:ascii="Consolas" w:eastAsia="微软雅黑" w:hAnsi="Consolas"/>
                <w:lang w:eastAsia="zh-CN"/>
              </w:rPr>
              <w:t>groupName</w:t>
            </w:r>
          </w:p>
        </w:tc>
        <w:tc>
          <w:tcPr>
            <w:tcW w:w="1559" w:type="dxa"/>
          </w:tcPr>
          <w:p w14:paraId="67052263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B050B27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B89B32F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CABC7A7" w14:textId="450DB308" w:rsidR="00D94F73" w:rsidRDefault="0078789F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卡</w:t>
            </w:r>
            <w:r w:rsidR="00D94F73">
              <w:rPr>
                <w:rFonts w:ascii="Consolas" w:eastAsia="微软雅黑" w:hAnsi="Consolas" w:hint="eastAsia"/>
                <w:lang w:eastAsia="zh-CN"/>
              </w:rPr>
              <w:t>组</w:t>
            </w:r>
            <w:r w:rsidR="00D94F73">
              <w:rPr>
                <w:rFonts w:ascii="Consolas" w:eastAsia="微软雅黑" w:hAnsi="Consolas"/>
                <w:lang w:eastAsia="zh-CN"/>
              </w:rPr>
              <w:t>名</w:t>
            </w:r>
          </w:p>
        </w:tc>
      </w:tr>
      <w:tr w:rsidR="00C20AE2" w:rsidRPr="00BF473F" w14:paraId="773A8E8F" w14:textId="77777777" w:rsidTr="00C20AE2">
        <w:trPr>
          <w:trHeight w:val="209"/>
        </w:trPr>
        <w:tc>
          <w:tcPr>
            <w:tcW w:w="2127" w:type="dxa"/>
          </w:tcPr>
          <w:p w14:paraId="4E725685" w14:textId="77777777" w:rsidR="00C20AE2" w:rsidRPr="00523F81" w:rsidRDefault="00C20AE2" w:rsidP="00C20AE2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523F81">
              <w:rPr>
                <w:rFonts w:ascii="Consolas" w:eastAsia="微软雅黑" w:hAnsi="Consolas"/>
                <w:strike/>
                <w:lang w:eastAsia="zh-CN"/>
              </w:rPr>
              <w:t>idxAgentID</w:t>
            </w:r>
          </w:p>
        </w:tc>
        <w:tc>
          <w:tcPr>
            <w:tcW w:w="1559" w:type="dxa"/>
          </w:tcPr>
          <w:p w14:paraId="136E0509" w14:textId="77777777" w:rsidR="00C20AE2" w:rsidRPr="00523F81" w:rsidRDefault="00C20AE2" w:rsidP="00C20AE2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523F81">
              <w:rPr>
                <w:rFonts w:ascii="Consolas" w:eastAsia="微软雅黑" w:hAnsi="Consolas"/>
                <w:strike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EC3E024" w14:textId="77777777" w:rsidR="00C20AE2" w:rsidRPr="00523F81" w:rsidRDefault="00C20AE2" w:rsidP="00C20AE2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523F81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276" w:type="dxa"/>
          </w:tcPr>
          <w:p w14:paraId="3B7AB5EC" w14:textId="77777777" w:rsidR="00C20AE2" w:rsidRPr="00523F81" w:rsidRDefault="00C20AE2" w:rsidP="00C20AE2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523F81">
              <w:rPr>
                <w:rFonts w:ascii="Consolas" w:eastAsia="微软雅黑" w:hAnsi="Consolas"/>
                <w:strike/>
                <w:lang w:eastAsia="zh-CN"/>
              </w:rPr>
              <w:t>EU</w:t>
            </w:r>
          </w:p>
        </w:tc>
        <w:tc>
          <w:tcPr>
            <w:tcW w:w="4111" w:type="dxa"/>
          </w:tcPr>
          <w:p w14:paraId="6DA1E77D" w14:textId="77777777" w:rsidR="00C20AE2" w:rsidRPr="00523F81" w:rsidRDefault="00C20AE2" w:rsidP="00C20AE2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523F81">
              <w:rPr>
                <w:rFonts w:ascii="Consolas" w:eastAsia="微软雅黑" w:hAnsi="Consolas"/>
                <w:strike/>
                <w:highlight w:val="yellow"/>
                <w:lang w:eastAsia="zh-CN"/>
              </w:rPr>
              <w:t>代理商编</w:t>
            </w:r>
            <w:r w:rsidRPr="00523F81">
              <w:rPr>
                <w:rFonts w:ascii="Consolas" w:eastAsia="微软雅黑" w:hAnsi="Consolas" w:hint="eastAsia"/>
                <w:strike/>
                <w:highlight w:val="yellow"/>
                <w:lang w:eastAsia="zh-CN"/>
              </w:rPr>
              <w:t>号</w:t>
            </w:r>
          </w:p>
        </w:tc>
      </w:tr>
      <w:tr w:rsidR="00D94F73" w:rsidRPr="00BF473F" w14:paraId="4E923A2F" w14:textId="77777777" w:rsidTr="004D651E">
        <w:trPr>
          <w:trHeight w:val="209"/>
        </w:trPr>
        <w:tc>
          <w:tcPr>
            <w:tcW w:w="2127" w:type="dxa"/>
          </w:tcPr>
          <w:p w14:paraId="1C7BF05F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idxSalerID</w:t>
            </w:r>
          </w:p>
        </w:tc>
        <w:tc>
          <w:tcPr>
            <w:tcW w:w="1559" w:type="dxa"/>
          </w:tcPr>
          <w:p w14:paraId="59C1400E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5C3473B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F907CBA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50D9A54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供用商</w:t>
            </w:r>
          </w:p>
          <w:p w14:paraId="65E6492D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311CE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卡供用商</w:t>
            </w:r>
          </w:p>
        </w:tc>
      </w:tr>
      <w:tr w:rsidR="00B61E0D" w:rsidRPr="00BF473F" w14:paraId="57213119" w14:textId="77777777" w:rsidTr="00144A13">
        <w:trPr>
          <w:trHeight w:val="209"/>
        </w:trPr>
        <w:tc>
          <w:tcPr>
            <w:tcW w:w="2127" w:type="dxa"/>
          </w:tcPr>
          <w:p w14:paraId="5ACEFA0F" w14:textId="77777777" w:rsidR="00B61E0D" w:rsidRPr="00632CDF" w:rsidRDefault="00B61E0D" w:rsidP="00144A13">
            <w:pPr>
              <w:rPr>
                <w:rFonts w:ascii="Consolas" w:eastAsia="微软雅黑" w:hAnsi="Consolas"/>
                <w:lang w:eastAsia="zh-CN"/>
              </w:rPr>
            </w:pPr>
            <w:r w:rsidRPr="00632CDF">
              <w:rPr>
                <w:rFonts w:ascii="Consolas" w:eastAsia="微软雅黑" w:hAnsi="Consolas"/>
                <w:highlight w:val="cyan"/>
                <w:lang w:eastAsia="zh-CN"/>
              </w:rPr>
              <w:t>idxUUWiFiAreaId</w:t>
            </w:r>
          </w:p>
        </w:tc>
        <w:tc>
          <w:tcPr>
            <w:tcW w:w="1559" w:type="dxa"/>
          </w:tcPr>
          <w:p w14:paraId="515BFB3F" w14:textId="77777777" w:rsidR="00B61E0D" w:rsidRPr="00632CDF" w:rsidRDefault="00B61E0D" w:rsidP="00144A13">
            <w:pPr>
              <w:rPr>
                <w:rFonts w:ascii="Consolas" w:eastAsia="微软雅黑" w:hAnsi="Consolas"/>
                <w:lang w:eastAsia="zh-CN"/>
              </w:rPr>
            </w:pPr>
            <w:r w:rsidRPr="00632CDF"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0C28C02" w14:textId="77777777" w:rsidR="00B61E0D" w:rsidRPr="00632CDF" w:rsidRDefault="00B61E0D" w:rsidP="00144A13">
            <w:pPr>
              <w:rPr>
                <w:rFonts w:ascii="Consolas" w:eastAsia="微软雅黑" w:hAnsi="Consolas"/>
                <w:lang w:eastAsia="zh-CN"/>
              </w:rPr>
            </w:pPr>
            <w:r w:rsidRPr="00632CDF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28206B0" w14:textId="77777777" w:rsidR="00B61E0D" w:rsidRPr="00632CDF" w:rsidRDefault="00B61E0D" w:rsidP="00144A1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475F3C" w14:textId="71893A1B" w:rsidR="00B61E0D" w:rsidRPr="00632CDF" w:rsidRDefault="00CD05D5" w:rsidP="00144A13">
            <w:pPr>
              <w:rPr>
                <w:rFonts w:ascii="Consolas" w:eastAsia="微软雅黑" w:hAnsi="Consolas" w:hint="eastAsia"/>
                <w:lang w:eastAsia="zh-CN"/>
              </w:rPr>
            </w:pPr>
            <w:r>
              <w:rPr>
                <w:rFonts w:ascii="Consolas" w:eastAsia="微软雅黑" w:hAnsi="Consolas" w:hint="eastAsia"/>
                <w:highlight w:val="cyan"/>
                <w:lang w:eastAsia="zh-CN"/>
              </w:rPr>
              <w:t>发卡</w:t>
            </w:r>
            <w:r w:rsidR="00B61E0D" w:rsidRPr="00CD05D5">
              <w:rPr>
                <w:rFonts w:ascii="Consolas" w:eastAsia="微软雅黑" w:hAnsi="Consolas" w:hint="eastAsia"/>
                <w:highlight w:val="cyan"/>
                <w:lang w:eastAsia="zh-CN"/>
              </w:rPr>
              <w:t>地</w:t>
            </w:r>
            <w:r w:rsidRPr="00CD05D5">
              <w:rPr>
                <w:rFonts w:ascii="Consolas" w:eastAsia="微软雅黑" w:hAnsi="Consolas"/>
                <w:highlight w:val="cyan"/>
                <w:lang w:eastAsia="zh-CN"/>
              </w:rPr>
              <w:t>区</w:t>
            </w:r>
          </w:p>
          <w:p w14:paraId="0A1D5DB6" w14:textId="77777777" w:rsidR="00B61E0D" w:rsidRPr="00632CDF" w:rsidRDefault="00B61E0D" w:rsidP="00144A1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流量计费</w:t>
            </w:r>
          </w:p>
          <w:p w14:paraId="23A0CB96" w14:textId="3653FA40" w:rsidR="00B61E0D" w:rsidRPr="00632CDF" w:rsidRDefault="00CD05D5" w:rsidP="00144A1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可用</w:t>
            </w:r>
            <w:r w:rsidR="00B61E0D"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地区</w:t>
            </w:r>
            <w:r w:rsidR="00B61E0D" w:rsidRPr="00632CD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</w:t>
            </w:r>
            <w:r w:rsidR="00B61E0D"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</w:t>
            </w:r>
            <w:r w:rsidR="00B61E0D"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 w:rsidR="00B61E0D"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与表</w:t>
            </w:r>
            <w:r w:rsidR="00B61E0D"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tbUUWiFiArea</w:t>
            </w:r>
            <w:r w:rsidR="00B61E0D"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关联</w:t>
            </w:r>
          </w:p>
          <w:p w14:paraId="6AAF035F" w14:textId="77777777" w:rsidR="00B61E0D" w:rsidRPr="00632CDF" w:rsidRDefault="00B61E0D" w:rsidP="00144A1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如：</w:t>
            </w:r>
            <w:r w:rsidRPr="00632CD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u.as.cn</w:t>
            </w:r>
          </w:p>
        </w:tc>
      </w:tr>
      <w:tr w:rsidR="00D94F73" w:rsidRPr="00BF473F" w14:paraId="7CB771F1" w14:textId="77777777" w:rsidTr="004D651E">
        <w:trPr>
          <w:trHeight w:val="209"/>
        </w:trPr>
        <w:tc>
          <w:tcPr>
            <w:tcW w:w="2127" w:type="dxa"/>
          </w:tcPr>
          <w:p w14:paraId="2F6560E7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areaName</w:t>
            </w:r>
          </w:p>
        </w:tc>
        <w:tc>
          <w:tcPr>
            <w:tcW w:w="1559" w:type="dxa"/>
          </w:tcPr>
          <w:p w14:paraId="5F434912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357187F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276" w:type="dxa"/>
          </w:tcPr>
          <w:p w14:paraId="2F539BA0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0</w:t>
            </w:r>
          </w:p>
        </w:tc>
        <w:tc>
          <w:tcPr>
            <w:tcW w:w="4111" w:type="dxa"/>
          </w:tcPr>
          <w:p w14:paraId="35861AA6" w14:textId="38872115" w:rsidR="00D94F73" w:rsidRPr="0078789F" w:rsidRDefault="00CD05D5" w:rsidP="004D651E">
            <w:pPr>
              <w:rPr>
                <w:rFonts w:ascii="Consolas" w:eastAsia="微软雅黑" w:hAnsi="Consolas" w:hint="eastAsia"/>
                <w:strike/>
                <w:highlight w:val="cyan"/>
                <w:lang w:eastAsia="zh-CN"/>
              </w:rPr>
            </w:pPr>
            <w:r w:rsidRPr="0078789F">
              <w:rPr>
                <w:rFonts w:ascii="Consolas" w:eastAsia="微软雅黑" w:hAnsi="Consolas" w:hint="eastAsia"/>
                <w:strike/>
                <w:highlight w:val="cyan"/>
                <w:lang w:eastAsia="zh-CN"/>
              </w:rPr>
              <w:t>发卡</w:t>
            </w:r>
            <w:r w:rsidR="00D94F73" w:rsidRPr="0078789F">
              <w:rPr>
                <w:rFonts w:ascii="Consolas" w:eastAsia="微软雅黑" w:hAnsi="Consolas" w:hint="eastAsia"/>
                <w:strike/>
                <w:highlight w:val="cyan"/>
                <w:lang w:eastAsia="zh-CN"/>
              </w:rPr>
              <w:t>地</w:t>
            </w:r>
            <w:r w:rsidR="00D94F73" w:rsidRPr="0078789F">
              <w:rPr>
                <w:rFonts w:ascii="Consolas" w:eastAsia="微软雅黑" w:hAnsi="Consolas"/>
                <w:strike/>
                <w:highlight w:val="cyan"/>
                <w:lang w:eastAsia="zh-CN"/>
              </w:rPr>
              <w:t>区</w:t>
            </w:r>
            <w:r w:rsidRPr="0078789F">
              <w:rPr>
                <w:rFonts w:ascii="Consolas" w:eastAsia="微软雅黑" w:hAnsi="Consolas" w:hint="eastAsia"/>
                <w:strike/>
                <w:highlight w:val="cyan"/>
                <w:lang w:eastAsia="zh-CN"/>
              </w:rPr>
              <w:t>名</w:t>
            </w:r>
          </w:p>
          <w:p w14:paraId="74B91DC1" w14:textId="7BC1A160" w:rsidR="00CD05D5" w:rsidRPr="0078789F" w:rsidRDefault="00D94F73" w:rsidP="00CD05D5">
            <w:pPr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sim</w:t>
            </w:r>
            <w:r w:rsidR="00CD05D5"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发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卡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地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区</w:t>
            </w:r>
            <w:r w:rsidR="00CD05D5"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，</w:t>
            </w:r>
            <w:r w:rsidR="00CD05D5"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可用</w:t>
            </w:r>
            <w:r w:rsidR="00CD05D5"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地区</w:t>
            </w:r>
            <w:r w:rsidR="00CD05D5"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代</w:t>
            </w:r>
            <w:r w:rsidR="00CD05D5"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码</w:t>
            </w:r>
            <w:r w:rsidR="00CD05D5"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,</w:t>
            </w:r>
            <w:r w:rsidR="00CD05D5"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与表</w:t>
            </w:r>
            <w:r w:rsidR="00CD05D5"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tbUUWiFiArea</w:t>
            </w:r>
            <w:r w:rsidR="00CD05D5"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关联</w:t>
            </w:r>
          </w:p>
        </w:tc>
      </w:tr>
      <w:tr w:rsidR="00D94F73" w:rsidRPr="00BF473F" w14:paraId="671D89DF" w14:textId="77777777" w:rsidTr="004D651E">
        <w:trPr>
          <w:trHeight w:val="209"/>
        </w:trPr>
        <w:tc>
          <w:tcPr>
            <w:tcW w:w="2127" w:type="dxa"/>
          </w:tcPr>
          <w:p w14:paraId="249B1C12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areaCode</w:t>
            </w:r>
          </w:p>
        </w:tc>
        <w:tc>
          <w:tcPr>
            <w:tcW w:w="1559" w:type="dxa"/>
          </w:tcPr>
          <w:p w14:paraId="6D909935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5F5268B5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276" w:type="dxa"/>
          </w:tcPr>
          <w:p w14:paraId="7787DBAA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</w:p>
        </w:tc>
        <w:tc>
          <w:tcPr>
            <w:tcW w:w="4111" w:type="dxa"/>
          </w:tcPr>
          <w:p w14:paraId="320308E3" w14:textId="159749C0" w:rsidR="00D94F73" w:rsidRPr="0078789F" w:rsidRDefault="00CD05D5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 w:hint="eastAsia"/>
                <w:strike/>
                <w:lang w:eastAsia="zh-CN"/>
              </w:rPr>
              <w:t>发卡</w:t>
            </w:r>
            <w:r w:rsidR="00D94F73" w:rsidRPr="0078789F">
              <w:rPr>
                <w:rFonts w:ascii="Consolas" w:eastAsia="微软雅黑" w:hAnsi="Consolas" w:hint="eastAsia"/>
                <w:strike/>
                <w:lang w:eastAsia="zh-CN"/>
              </w:rPr>
              <w:t>地</w:t>
            </w:r>
            <w:r w:rsidR="00D94F73" w:rsidRPr="0078789F">
              <w:rPr>
                <w:rFonts w:ascii="Consolas" w:eastAsia="微软雅黑" w:hAnsi="Consolas"/>
                <w:strike/>
                <w:lang w:eastAsia="zh-CN"/>
              </w:rPr>
              <w:t>区编</w:t>
            </w:r>
            <w:r w:rsidR="00D94F73" w:rsidRPr="0078789F">
              <w:rPr>
                <w:rFonts w:ascii="Consolas" w:eastAsia="微软雅黑" w:hAnsi="Consolas" w:hint="eastAsia"/>
                <w:strike/>
                <w:lang w:eastAsia="zh-CN"/>
              </w:rPr>
              <w:t>号</w:t>
            </w:r>
          </w:p>
          <w:p w14:paraId="3978B752" w14:textId="73174B31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sim</w:t>
            </w:r>
            <w:r w:rsidR="00E66BF7"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发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卡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地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区</w:t>
            </w:r>
            <w:r w:rsidR="00CD05D5"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国家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highlight w:val="cyan"/>
                <w:lang w:eastAsia="zh-CN"/>
              </w:rPr>
              <w:t>编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highlight w:val="cyan"/>
                <w:lang w:eastAsia="zh-CN"/>
              </w:rPr>
              <w:t>号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，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如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：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中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国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86,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香港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852</w:t>
            </w:r>
          </w:p>
        </w:tc>
      </w:tr>
      <w:tr w:rsidR="00D94F73" w:rsidRPr="00BF473F" w14:paraId="54DBC3EA" w14:textId="77777777" w:rsidTr="004D651E">
        <w:trPr>
          <w:trHeight w:val="209"/>
        </w:trPr>
        <w:tc>
          <w:tcPr>
            <w:tcW w:w="2127" w:type="dxa"/>
          </w:tcPr>
          <w:p w14:paraId="733F1BFB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ispId</w:t>
            </w:r>
          </w:p>
        </w:tc>
        <w:tc>
          <w:tcPr>
            <w:tcW w:w="1559" w:type="dxa"/>
          </w:tcPr>
          <w:p w14:paraId="57216292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36CF5494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AEC8DED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00DA6F8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运营商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56CB6B2F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：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移动为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204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（详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1)</w:t>
            </w:r>
          </w:p>
        </w:tc>
      </w:tr>
      <w:tr w:rsidR="00D94F73" w:rsidRPr="00BF473F" w14:paraId="2BE86A97" w14:textId="77777777" w:rsidTr="004D651E">
        <w:trPr>
          <w:trHeight w:val="209"/>
        </w:trPr>
        <w:tc>
          <w:tcPr>
            <w:tcW w:w="2127" w:type="dxa"/>
          </w:tcPr>
          <w:p w14:paraId="0DF7B9AF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ispName</w:t>
            </w:r>
          </w:p>
        </w:tc>
        <w:tc>
          <w:tcPr>
            <w:tcW w:w="1559" w:type="dxa"/>
          </w:tcPr>
          <w:p w14:paraId="739B2199" w14:textId="77777777" w:rsidR="009601ED" w:rsidRPr="009601ED" w:rsidRDefault="009601ED" w:rsidP="004D651E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164DF2C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5D266BD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3BC2CA3" w14:textId="77777777" w:rsidR="00D94F73" w:rsidRDefault="00D94F73" w:rsidP="004D651E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运营商</w:t>
            </w:r>
          </w:p>
          <w:p w14:paraId="45094A19" w14:textId="77777777" w:rsidR="00D94F73" w:rsidRDefault="00D94F73" w:rsidP="004D651E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运营商名称，</w:t>
            </w:r>
          </w:p>
          <w:p w14:paraId="106C759B" w14:textId="77777777" w:rsidR="00D94F73" w:rsidRPr="00D05E50" w:rsidRDefault="00D94F73" w:rsidP="004D651E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：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移动为</w:t>
            </w:r>
            <w:r w:rsidRPr="00D05E5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China_Mobile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204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（详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1)</w:t>
            </w:r>
          </w:p>
        </w:tc>
      </w:tr>
      <w:tr w:rsidR="00D94F73" w:rsidRPr="00BF473F" w14:paraId="633E0DEF" w14:textId="77777777" w:rsidTr="004D651E">
        <w:trPr>
          <w:trHeight w:val="209"/>
        </w:trPr>
        <w:tc>
          <w:tcPr>
            <w:tcW w:w="2127" w:type="dxa"/>
          </w:tcPr>
          <w:p w14:paraId="0E4DEDF0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2F610C">
              <w:rPr>
                <w:rFonts w:ascii="Consolas" w:eastAsia="微软雅黑" w:hAnsi="Consolas"/>
                <w:lang w:eastAsia="zh-CN"/>
              </w:rPr>
              <w:t>cardType</w:t>
            </w:r>
          </w:p>
        </w:tc>
        <w:tc>
          <w:tcPr>
            <w:tcW w:w="1559" w:type="dxa"/>
          </w:tcPr>
          <w:p w14:paraId="5EADC3D0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B3DE22C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01A8322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4257E54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网络类型</w:t>
            </w:r>
          </w:p>
          <w:p w14:paraId="1D6C213A" w14:textId="77777777" w:rsidR="00D94F73" w:rsidRDefault="00D94F73" w:rsidP="004D651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E304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卡网络类型</w:t>
            </w:r>
          </w:p>
          <w:p w14:paraId="58437733" w14:textId="77777777" w:rsidR="00D94F73" w:rsidRPr="00644CD8" w:rsidRDefault="00D94F73" w:rsidP="004D651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2:2G</w:t>
            </w: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</w:p>
          <w:p w14:paraId="2F40C428" w14:textId="77777777" w:rsidR="00D94F73" w:rsidRPr="00644CD8" w:rsidRDefault="00D94F73" w:rsidP="004D651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3:3G</w:t>
            </w: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</w:p>
          <w:p w14:paraId="62B20A32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4:4G</w:t>
            </w:r>
            <w:r w:rsidRPr="00644CD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</w:p>
        </w:tc>
      </w:tr>
      <w:tr w:rsidR="009345D1" w:rsidRPr="00BF473F" w14:paraId="4A15EB6E" w14:textId="77777777" w:rsidTr="00E00530">
        <w:trPr>
          <w:trHeight w:val="255"/>
        </w:trPr>
        <w:tc>
          <w:tcPr>
            <w:tcW w:w="2127" w:type="dxa"/>
          </w:tcPr>
          <w:p w14:paraId="5EA967A2" w14:textId="77777777" w:rsidR="009345D1" w:rsidRPr="004E4051" w:rsidRDefault="009345D1" w:rsidP="004D651E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apn</w:t>
            </w:r>
          </w:p>
        </w:tc>
        <w:tc>
          <w:tcPr>
            <w:tcW w:w="1559" w:type="dxa"/>
          </w:tcPr>
          <w:p w14:paraId="23F99B94" w14:textId="77777777" w:rsidR="009345D1" w:rsidRDefault="00F5464A" w:rsidP="009345D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9D23B8E" w14:textId="77777777" w:rsidR="009345D1" w:rsidRDefault="009345D1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14398AB" w14:textId="77777777" w:rsidR="009345D1" w:rsidRDefault="009345D1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944A90C" w14:textId="77777777" w:rsidR="009345D1" w:rsidRDefault="009345D1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APN</w:t>
            </w:r>
          </w:p>
        </w:tc>
      </w:tr>
      <w:tr w:rsidR="00F5464A" w:rsidRPr="00BF473F" w14:paraId="6C344EBC" w14:textId="77777777" w:rsidTr="00F5464A">
        <w:trPr>
          <w:trHeight w:val="269"/>
        </w:trPr>
        <w:tc>
          <w:tcPr>
            <w:tcW w:w="2127" w:type="dxa"/>
          </w:tcPr>
          <w:p w14:paraId="45F5AC09" w14:textId="77777777" w:rsidR="00F5464A" w:rsidRPr="004E4051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dialnumber</w:t>
            </w:r>
          </w:p>
        </w:tc>
        <w:tc>
          <w:tcPr>
            <w:tcW w:w="1559" w:type="dxa"/>
          </w:tcPr>
          <w:p w14:paraId="7CD59D46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29FF75A0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85043E1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A48F6E3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DialNumber</w:t>
            </w:r>
          </w:p>
        </w:tc>
      </w:tr>
      <w:tr w:rsidR="00F5464A" w:rsidRPr="00BF473F" w14:paraId="7062F1DB" w14:textId="77777777" w:rsidTr="004D651E">
        <w:trPr>
          <w:trHeight w:val="209"/>
        </w:trPr>
        <w:tc>
          <w:tcPr>
            <w:tcW w:w="2127" w:type="dxa"/>
          </w:tcPr>
          <w:p w14:paraId="2DBD6E32" w14:textId="77777777" w:rsidR="00F5464A" w:rsidRPr="004E4051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dialuid</w:t>
            </w:r>
          </w:p>
        </w:tc>
        <w:tc>
          <w:tcPr>
            <w:tcW w:w="1559" w:type="dxa"/>
          </w:tcPr>
          <w:p w14:paraId="57393D38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9EE6B01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A8BE126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3495C33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DialUid</w:t>
            </w:r>
          </w:p>
        </w:tc>
      </w:tr>
      <w:tr w:rsidR="00F5464A" w:rsidRPr="00BF473F" w14:paraId="501B099C" w14:textId="77777777" w:rsidTr="004D651E">
        <w:trPr>
          <w:trHeight w:val="209"/>
        </w:trPr>
        <w:tc>
          <w:tcPr>
            <w:tcW w:w="2127" w:type="dxa"/>
          </w:tcPr>
          <w:p w14:paraId="1EE55CE4" w14:textId="77777777" w:rsidR="00F5464A" w:rsidRPr="004E4051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dialpwd</w:t>
            </w:r>
          </w:p>
        </w:tc>
        <w:tc>
          <w:tcPr>
            <w:tcW w:w="1559" w:type="dxa"/>
          </w:tcPr>
          <w:p w14:paraId="602953E5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2C845375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B826C1E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57AB915" w14:textId="77777777" w:rsidR="00F5464A" w:rsidRDefault="00F5464A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DialPwd</w:t>
            </w:r>
          </w:p>
        </w:tc>
      </w:tr>
      <w:tr w:rsidR="00D94F73" w:rsidRPr="00BF473F" w14:paraId="26995356" w14:textId="77777777" w:rsidTr="004D651E">
        <w:trPr>
          <w:trHeight w:val="209"/>
        </w:trPr>
        <w:tc>
          <w:tcPr>
            <w:tcW w:w="2127" w:type="dxa"/>
          </w:tcPr>
          <w:p w14:paraId="384C7B3E" w14:textId="77777777" w:rsidR="00D94F73" w:rsidRPr="004E4051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4E4051">
              <w:rPr>
                <w:rFonts w:ascii="Consolas" w:eastAsia="微软雅黑" w:hAnsi="Consolas"/>
                <w:lang w:eastAsia="zh-CN"/>
              </w:rPr>
              <w:t>cardSize</w:t>
            </w:r>
          </w:p>
        </w:tc>
        <w:tc>
          <w:tcPr>
            <w:tcW w:w="1559" w:type="dxa"/>
          </w:tcPr>
          <w:p w14:paraId="6920BDA2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817CDF7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445359A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E26299D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卡大小</w:t>
            </w:r>
          </w:p>
          <w:p w14:paraId="79174F9D" w14:textId="77777777" w:rsidR="00D94F73" w:rsidRDefault="00D94F73" w:rsidP="00D94F7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="007D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="007D33F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大卡</w:t>
            </w:r>
          </w:p>
          <w:p w14:paraId="0E56233D" w14:textId="77777777" w:rsidR="007D33F3" w:rsidRDefault="007D33F3" w:rsidP="00D94F7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Micro Sim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</w:p>
          <w:p w14:paraId="19928F8A" w14:textId="77777777" w:rsidR="00D94F73" w:rsidRPr="007D33F3" w:rsidRDefault="007D33F3" w:rsidP="004D651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3: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Nano Sim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小卡</w:t>
            </w:r>
          </w:p>
        </w:tc>
      </w:tr>
      <w:tr w:rsidR="00D94F73" w:rsidRPr="00BF473F" w14:paraId="2395C684" w14:textId="77777777" w:rsidTr="004D651E">
        <w:trPr>
          <w:trHeight w:val="209"/>
        </w:trPr>
        <w:tc>
          <w:tcPr>
            <w:tcW w:w="2127" w:type="dxa"/>
          </w:tcPr>
          <w:p w14:paraId="631ED88A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monthlyRental</w:t>
            </w:r>
          </w:p>
        </w:tc>
        <w:tc>
          <w:tcPr>
            <w:tcW w:w="1559" w:type="dxa"/>
          </w:tcPr>
          <w:p w14:paraId="31661F38" w14:textId="77777777" w:rsidR="00D94F73" w:rsidRPr="009601ED" w:rsidRDefault="009601ED" w:rsidP="004D651E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5C86F33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55ED8C8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2AF6805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月租</w:t>
            </w:r>
          </w:p>
          <w:p w14:paraId="1E3648DB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FA47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月租价格</w:t>
            </w:r>
            <w:r w:rsidRPr="00FA47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单位为厘</w:t>
            </w:r>
          </w:p>
        </w:tc>
      </w:tr>
      <w:tr w:rsidR="00D94F73" w:rsidRPr="00BF473F" w14:paraId="7B674FA4" w14:textId="77777777" w:rsidTr="004D651E">
        <w:trPr>
          <w:trHeight w:val="209"/>
        </w:trPr>
        <w:tc>
          <w:tcPr>
            <w:tcW w:w="2127" w:type="dxa"/>
          </w:tcPr>
          <w:p w14:paraId="43ED6EF9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dataUsage</w:t>
            </w:r>
          </w:p>
        </w:tc>
        <w:tc>
          <w:tcPr>
            <w:tcW w:w="1559" w:type="dxa"/>
          </w:tcPr>
          <w:p w14:paraId="06C72911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17F2627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5E769C1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9D0E4CF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套</w:t>
            </w:r>
            <w:r>
              <w:rPr>
                <w:rFonts w:ascii="Consolas" w:eastAsia="微软雅黑" w:hAnsi="Consolas"/>
                <w:lang w:eastAsia="zh-CN"/>
              </w:rPr>
              <w:t>餐流量</w:t>
            </w:r>
          </w:p>
          <w:p w14:paraId="1DE6AEEB" w14:textId="6FC5C439" w:rsidR="00D94F73" w:rsidRPr="00FA47FC" w:rsidRDefault="00E34DA2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周期内</w:t>
            </w:r>
            <w:r w:rsidR="00D94F73" w:rsidRPr="00FA47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用量</w:t>
            </w:r>
            <w:r w:rsidR="00D94F73" w:rsidRPr="00FA47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 w:rsidR="00D94F7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 w:rsidR="00D94F7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KB</w:t>
            </w:r>
          </w:p>
          <w:p w14:paraId="35D13F6B" w14:textId="71E6A152" w:rsidR="00D94F73" w:rsidRDefault="00D94F73" w:rsidP="004D651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此用量指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</w:t>
            </w:r>
            <w:r w:rsidR="00E34DA2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使用周期内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运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营商套餐中所包含的用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量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。</w:t>
            </w:r>
          </w:p>
          <w:p w14:paraId="377AC1BD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无套餐则为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</w:p>
        </w:tc>
      </w:tr>
      <w:tr w:rsidR="00900BEE" w:rsidRPr="00BF473F" w14:paraId="3AEBF05D" w14:textId="77777777" w:rsidTr="004D651E">
        <w:trPr>
          <w:trHeight w:val="209"/>
        </w:trPr>
        <w:tc>
          <w:tcPr>
            <w:tcW w:w="2127" w:type="dxa"/>
          </w:tcPr>
          <w:p w14:paraId="205C776E" w14:textId="0063FB72" w:rsidR="00900BEE" w:rsidRPr="0070730D" w:rsidRDefault="00E34DA2" w:rsidP="004D651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>
              <w:rPr>
                <w:rFonts w:ascii="Consolas" w:eastAsia="微软雅黑" w:hAnsi="Consolas"/>
                <w:highlight w:val="cyan"/>
                <w:lang w:eastAsia="zh-CN"/>
              </w:rPr>
              <w:t>usageCyc</w:t>
            </w:r>
          </w:p>
        </w:tc>
        <w:tc>
          <w:tcPr>
            <w:tcW w:w="1559" w:type="dxa"/>
          </w:tcPr>
          <w:p w14:paraId="165E8856" w14:textId="77F5FCE9" w:rsidR="00900BEE" w:rsidRPr="0070730D" w:rsidRDefault="0070730D" w:rsidP="004D651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/>
                <w:highlight w:val="cyan"/>
                <w:lang w:eastAsia="zh-CN"/>
              </w:rPr>
              <w:t>INT</w:t>
            </w:r>
          </w:p>
        </w:tc>
        <w:tc>
          <w:tcPr>
            <w:tcW w:w="850" w:type="dxa"/>
          </w:tcPr>
          <w:p w14:paraId="43A108C2" w14:textId="32F45E46" w:rsidR="00900BEE" w:rsidRPr="0070730D" w:rsidRDefault="0070730D" w:rsidP="004D651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/>
                <w:highlight w:val="cyan"/>
                <w:lang w:eastAsia="zh-CN"/>
              </w:rPr>
              <w:t>N</w:t>
            </w:r>
          </w:p>
        </w:tc>
        <w:tc>
          <w:tcPr>
            <w:tcW w:w="1276" w:type="dxa"/>
          </w:tcPr>
          <w:p w14:paraId="13D9D930" w14:textId="63D15EFF" w:rsidR="00900BEE" w:rsidRPr="0070730D" w:rsidRDefault="0070730D" w:rsidP="004D651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/>
                <w:highlight w:val="cyan"/>
                <w:lang w:eastAsia="zh-CN"/>
              </w:rPr>
              <w:t>0</w:t>
            </w:r>
          </w:p>
        </w:tc>
        <w:tc>
          <w:tcPr>
            <w:tcW w:w="4111" w:type="dxa"/>
          </w:tcPr>
          <w:p w14:paraId="712BB1A6" w14:textId="77777777" w:rsidR="00900BEE" w:rsidRPr="0070730D" w:rsidRDefault="0070730D" w:rsidP="004D651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 w:hint="eastAsia"/>
                <w:highlight w:val="cyan"/>
                <w:lang w:eastAsia="zh-CN"/>
              </w:rPr>
              <w:t>套</w:t>
            </w:r>
            <w:r w:rsidRPr="0070730D">
              <w:rPr>
                <w:rFonts w:ascii="Consolas" w:eastAsia="微软雅黑" w:hAnsi="Consolas"/>
                <w:highlight w:val="cyan"/>
                <w:lang w:eastAsia="zh-CN"/>
              </w:rPr>
              <w:t>餐</w:t>
            </w:r>
            <w:r w:rsidRPr="0070730D">
              <w:rPr>
                <w:rFonts w:ascii="Consolas" w:eastAsia="微软雅黑" w:hAnsi="Consolas" w:hint="eastAsia"/>
                <w:highlight w:val="cyan"/>
                <w:lang w:eastAsia="zh-CN"/>
              </w:rPr>
              <w:t>使用周期</w:t>
            </w:r>
          </w:p>
          <w:p w14:paraId="7F2498AF" w14:textId="5E47E1FF" w:rsidR="0070730D" w:rsidRPr="0070730D" w:rsidRDefault="0070730D" w:rsidP="0070730D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单位为天</w:t>
            </w:r>
          </w:p>
          <w:p w14:paraId="18B468E9" w14:textId="37E64C7D" w:rsidR="0070730D" w:rsidRPr="0070730D" w:rsidRDefault="0070730D" w:rsidP="0070730D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0:</w:t>
            </w:r>
            <w:r w:rsidRPr="0070730D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表示一直有效</w:t>
            </w:r>
          </w:p>
          <w:p w14:paraId="19113659" w14:textId="6684AEAA" w:rsidR="0070730D" w:rsidRPr="0070730D" w:rsidRDefault="0070730D" w:rsidP="0070730D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1</w:t>
            </w:r>
            <w:r w:rsidRPr="0070730D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</w:t>
            </w:r>
            <w:r w:rsidRPr="0070730D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日租类型</w:t>
            </w:r>
          </w:p>
          <w:p w14:paraId="0B2D967D" w14:textId="198CF165" w:rsidR="0070730D" w:rsidRPr="0070730D" w:rsidRDefault="0070730D" w:rsidP="0070730D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lastRenderedPageBreak/>
              <w:t>30</w:t>
            </w:r>
            <w:r w:rsidRPr="0070730D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</w:t>
            </w:r>
            <w:r w:rsidRPr="0070730D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月租类型</w:t>
            </w:r>
          </w:p>
          <w:p w14:paraId="276DD0B1" w14:textId="486C8815" w:rsidR="0070730D" w:rsidRPr="0070730D" w:rsidRDefault="0070730D" w:rsidP="0070730D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70730D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其它值为周期天数</w:t>
            </w:r>
          </w:p>
        </w:tc>
      </w:tr>
      <w:tr w:rsidR="00522070" w:rsidRPr="00BF473F" w14:paraId="0B3B23D3" w14:textId="77777777" w:rsidTr="00522070">
        <w:trPr>
          <w:trHeight w:val="209"/>
        </w:trPr>
        <w:tc>
          <w:tcPr>
            <w:tcW w:w="2127" w:type="dxa"/>
          </w:tcPr>
          <w:p w14:paraId="4581C8E8" w14:textId="77777777" w:rsidR="00522070" w:rsidRDefault="00522070" w:rsidP="00522070">
            <w:pPr>
              <w:rPr>
                <w:rFonts w:ascii="Consolas" w:eastAsia="微软雅黑" w:hAnsi="Consolas"/>
                <w:lang w:eastAsia="zh-CN"/>
              </w:rPr>
            </w:pPr>
            <w:r w:rsidRPr="00E00530">
              <w:rPr>
                <w:rFonts w:ascii="Consolas" w:eastAsia="微软雅黑" w:hAnsi="Consolas"/>
                <w:highlight w:val="cyan"/>
                <w:lang w:eastAsia="zh-CN"/>
              </w:rPr>
              <w:lastRenderedPageBreak/>
              <w:t>monthMaxUsage</w:t>
            </w:r>
          </w:p>
        </w:tc>
        <w:tc>
          <w:tcPr>
            <w:tcW w:w="1559" w:type="dxa"/>
          </w:tcPr>
          <w:p w14:paraId="1F0542D3" w14:textId="77777777" w:rsidR="00522070" w:rsidRDefault="00522070" w:rsidP="0052207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7E16AA0" w14:textId="77777777" w:rsidR="00522070" w:rsidRDefault="00522070" w:rsidP="0052207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DC44B07" w14:textId="5A46047E" w:rsidR="00522070" w:rsidRDefault="00522070" w:rsidP="0052207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1000000000</w:t>
            </w:r>
          </w:p>
        </w:tc>
        <w:tc>
          <w:tcPr>
            <w:tcW w:w="4111" w:type="dxa"/>
          </w:tcPr>
          <w:p w14:paraId="3E7F0949" w14:textId="77777777" w:rsidR="00522070" w:rsidRDefault="00522070" w:rsidP="00522070">
            <w:pPr>
              <w:rPr>
                <w:rFonts w:ascii="Consolas" w:eastAsia="微软雅黑" w:hAnsi="Consolas" w:hint="eastAsia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月最多流量</w:t>
            </w:r>
          </w:p>
          <w:p w14:paraId="3993E91F" w14:textId="77777777" w:rsidR="00522070" w:rsidRDefault="00522070" w:rsidP="00522070">
            <w:pP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KB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</w:p>
          <w:p w14:paraId="2A9402C6" w14:textId="5FC60CD2" w:rsidR="00522070" w:rsidRPr="00522070" w:rsidRDefault="00522070" w:rsidP="00522070">
            <w:pP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默认最大值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1TB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1000000000KB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B316CB" w:rsidRPr="00BF473F" w14:paraId="0FB2F7D9" w14:textId="77777777" w:rsidTr="00522070">
        <w:trPr>
          <w:trHeight w:val="209"/>
        </w:trPr>
        <w:tc>
          <w:tcPr>
            <w:tcW w:w="2127" w:type="dxa"/>
          </w:tcPr>
          <w:p w14:paraId="41492C6A" w14:textId="77777777" w:rsidR="00B316CB" w:rsidRDefault="00B316CB" w:rsidP="00522070">
            <w:pPr>
              <w:rPr>
                <w:rFonts w:ascii="Consolas" w:eastAsia="微软雅黑" w:hAnsi="Consolas"/>
                <w:lang w:eastAsia="zh-CN"/>
              </w:rPr>
            </w:pPr>
            <w:r w:rsidRPr="00B316CB">
              <w:rPr>
                <w:rFonts w:ascii="Consolas" w:eastAsia="微软雅黑" w:hAnsi="Consolas"/>
                <w:highlight w:val="cyan"/>
                <w:lang w:eastAsia="zh-CN"/>
              </w:rPr>
              <w:t>lastResetTm</w:t>
            </w:r>
          </w:p>
        </w:tc>
        <w:tc>
          <w:tcPr>
            <w:tcW w:w="1559" w:type="dxa"/>
          </w:tcPr>
          <w:p w14:paraId="2F39BA12" w14:textId="77777777" w:rsidR="00B316CB" w:rsidRDefault="00B316CB" w:rsidP="0052207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4A41D07" w14:textId="77777777" w:rsidR="00B316CB" w:rsidRDefault="00B316CB" w:rsidP="0052207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6FA833D" w14:textId="77777777" w:rsidR="00B316CB" w:rsidRPr="005C47AD" w:rsidRDefault="00B316CB" w:rsidP="0052207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3899201" w14:textId="77777777" w:rsidR="00B316CB" w:rsidRDefault="00B316CB" w:rsidP="0052207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上次重置流量日期</w:t>
            </w:r>
          </w:p>
        </w:tc>
      </w:tr>
      <w:tr w:rsidR="00D94F73" w:rsidRPr="00BF473F" w14:paraId="0B45995A" w14:textId="77777777" w:rsidTr="004D651E">
        <w:trPr>
          <w:trHeight w:val="209"/>
        </w:trPr>
        <w:tc>
          <w:tcPr>
            <w:tcW w:w="2127" w:type="dxa"/>
          </w:tcPr>
          <w:p w14:paraId="45673A91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dataPrice</w:t>
            </w:r>
          </w:p>
        </w:tc>
        <w:tc>
          <w:tcPr>
            <w:tcW w:w="1559" w:type="dxa"/>
          </w:tcPr>
          <w:p w14:paraId="243EAD69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INT</w:t>
            </w:r>
          </w:p>
        </w:tc>
        <w:tc>
          <w:tcPr>
            <w:tcW w:w="850" w:type="dxa"/>
          </w:tcPr>
          <w:p w14:paraId="138F5BBB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276" w:type="dxa"/>
          </w:tcPr>
          <w:p w14:paraId="7DBECC74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0</w:t>
            </w:r>
          </w:p>
        </w:tc>
        <w:tc>
          <w:tcPr>
            <w:tcW w:w="4111" w:type="dxa"/>
          </w:tcPr>
          <w:p w14:paraId="1BB66ED6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流量价格</w:t>
            </w:r>
          </w:p>
          <w:p w14:paraId="40C6C269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每Ｍ成本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价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格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，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单位为厘</w:t>
            </w:r>
          </w:p>
          <w:p w14:paraId="241D189A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此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价格为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成本价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，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即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向运营商采购时的价格</w:t>
            </w:r>
          </w:p>
        </w:tc>
      </w:tr>
      <w:tr w:rsidR="00D94F73" w:rsidRPr="00BF473F" w14:paraId="3EDD0556" w14:textId="77777777" w:rsidTr="004D651E">
        <w:trPr>
          <w:trHeight w:val="209"/>
        </w:trPr>
        <w:tc>
          <w:tcPr>
            <w:tcW w:w="2127" w:type="dxa"/>
          </w:tcPr>
          <w:p w14:paraId="0818B72A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roamSupport</w:t>
            </w:r>
          </w:p>
        </w:tc>
        <w:tc>
          <w:tcPr>
            <w:tcW w:w="1559" w:type="dxa"/>
          </w:tcPr>
          <w:p w14:paraId="373772D7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INT</w:t>
            </w:r>
          </w:p>
        </w:tc>
        <w:tc>
          <w:tcPr>
            <w:tcW w:w="850" w:type="dxa"/>
          </w:tcPr>
          <w:p w14:paraId="653D7EDD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276" w:type="dxa"/>
          </w:tcPr>
          <w:p w14:paraId="0338DF8C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0</w:t>
            </w:r>
          </w:p>
        </w:tc>
        <w:tc>
          <w:tcPr>
            <w:tcW w:w="4111" w:type="dxa"/>
          </w:tcPr>
          <w:p w14:paraId="37E4A99E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漫游</w:t>
            </w:r>
          </w:p>
          <w:p w14:paraId="5A4BEF3C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是否支持（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开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通）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漫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游</w:t>
            </w:r>
          </w:p>
          <w:p w14:paraId="2E25C3AA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0:N</w:t>
            </w:r>
          </w:p>
          <w:p w14:paraId="79D015B0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1:Y</w:t>
            </w:r>
          </w:p>
        </w:tc>
      </w:tr>
      <w:tr w:rsidR="00D94F73" w:rsidRPr="00BF473F" w14:paraId="73AB8129" w14:textId="77777777" w:rsidTr="004D651E">
        <w:trPr>
          <w:trHeight w:val="209"/>
        </w:trPr>
        <w:tc>
          <w:tcPr>
            <w:tcW w:w="2127" w:type="dxa"/>
          </w:tcPr>
          <w:p w14:paraId="40228C95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roamAreaCodes</w:t>
            </w:r>
          </w:p>
        </w:tc>
        <w:tc>
          <w:tcPr>
            <w:tcW w:w="1559" w:type="dxa"/>
          </w:tcPr>
          <w:p w14:paraId="08780FE4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0106568E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276" w:type="dxa"/>
          </w:tcPr>
          <w:p w14:paraId="6B3325F4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0</w:t>
            </w:r>
          </w:p>
        </w:tc>
        <w:tc>
          <w:tcPr>
            <w:tcW w:w="4111" w:type="dxa"/>
          </w:tcPr>
          <w:p w14:paraId="2443ED77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漫游地区</w:t>
            </w:r>
          </w:p>
          <w:p w14:paraId="5CF9BBEE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可漫游国家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/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地区编号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,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支持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多个地区时以逗号隔开</w:t>
            </w:r>
          </w:p>
        </w:tc>
      </w:tr>
      <w:tr w:rsidR="00D94F73" w:rsidRPr="00BF473F" w14:paraId="6264BF57" w14:textId="77777777" w:rsidTr="004D651E">
        <w:trPr>
          <w:trHeight w:val="209"/>
        </w:trPr>
        <w:tc>
          <w:tcPr>
            <w:tcW w:w="2127" w:type="dxa"/>
          </w:tcPr>
          <w:p w14:paraId="1586EAB9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roamDataPrice</w:t>
            </w:r>
          </w:p>
        </w:tc>
        <w:tc>
          <w:tcPr>
            <w:tcW w:w="1559" w:type="dxa"/>
          </w:tcPr>
          <w:p w14:paraId="73E7732D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INT</w:t>
            </w:r>
          </w:p>
        </w:tc>
        <w:tc>
          <w:tcPr>
            <w:tcW w:w="850" w:type="dxa"/>
          </w:tcPr>
          <w:p w14:paraId="113A797D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276" w:type="dxa"/>
          </w:tcPr>
          <w:p w14:paraId="0B5378DF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0</w:t>
            </w:r>
          </w:p>
        </w:tc>
        <w:tc>
          <w:tcPr>
            <w:tcW w:w="4111" w:type="dxa"/>
          </w:tcPr>
          <w:p w14:paraId="1C50A8EE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漫游</w:t>
            </w:r>
            <w:r w:rsidRPr="0078789F">
              <w:rPr>
                <w:rFonts w:ascii="Consolas" w:eastAsia="微软雅黑" w:hAnsi="Consolas" w:hint="eastAsia"/>
                <w:strike/>
                <w:lang w:eastAsia="zh-CN"/>
              </w:rPr>
              <w:t>价</w:t>
            </w:r>
            <w:r w:rsidRPr="0078789F">
              <w:rPr>
                <w:rFonts w:ascii="Consolas" w:eastAsia="微软雅黑" w:hAnsi="Consolas"/>
                <w:strike/>
                <w:lang w:eastAsia="zh-CN"/>
              </w:rPr>
              <w:t>格</w:t>
            </w:r>
          </w:p>
          <w:p w14:paraId="5D6D627D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漫游时每Ｍ成本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价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格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,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单位为厘</w:t>
            </w:r>
          </w:p>
          <w:p w14:paraId="48683FCF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此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价格为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成本价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，</w:t>
            </w: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即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向运营商采购时的价格</w:t>
            </w:r>
          </w:p>
        </w:tc>
      </w:tr>
      <w:tr w:rsidR="00D94F73" w:rsidRPr="00BF473F" w14:paraId="14E0DCFF" w14:textId="77777777" w:rsidTr="004D651E">
        <w:trPr>
          <w:trHeight w:val="209"/>
        </w:trPr>
        <w:tc>
          <w:tcPr>
            <w:tcW w:w="2127" w:type="dxa"/>
          </w:tcPr>
          <w:p w14:paraId="4E0D4FF6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1861ED">
              <w:rPr>
                <w:rFonts w:ascii="Consolas" w:eastAsia="微软雅黑" w:hAnsi="Consolas"/>
                <w:lang w:eastAsia="zh-CN"/>
              </w:rPr>
              <w:t>priority</w:t>
            </w:r>
          </w:p>
        </w:tc>
        <w:tc>
          <w:tcPr>
            <w:tcW w:w="1559" w:type="dxa"/>
          </w:tcPr>
          <w:p w14:paraId="6FC164A9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93F8E7E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64A7594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9</w:t>
            </w:r>
          </w:p>
        </w:tc>
        <w:tc>
          <w:tcPr>
            <w:tcW w:w="4111" w:type="dxa"/>
          </w:tcPr>
          <w:p w14:paraId="318D87A2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优先级</w:t>
            </w:r>
          </w:p>
          <w:p w14:paraId="1D9915AA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1F25D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卡分配优先级</w:t>
            </w:r>
            <w:r w:rsidRPr="001F25D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1-9,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字越小，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优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先级越高</w:t>
            </w:r>
          </w:p>
        </w:tc>
      </w:tr>
      <w:tr w:rsidR="00D94F73" w:rsidRPr="00BF473F" w14:paraId="73C7EE54" w14:textId="77777777" w:rsidTr="004D651E">
        <w:trPr>
          <w:trHeight w:val="209"/>
        </w:trPr>
        <w:tc>
          <w:tcPr>
            <w:tcW w:w="2127" w:type="dxa"/>
          </w:tcPr>
          <w:p w14:paraId="118AEBFF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number</w:t>
            </w:r>
          </w:p>
        </w:tc>
        <w:tc>
          <w:tcPr>
            <w:tcW w:w="1559" w:type="dxa"/>
          </w:tcPr>
          <w:p w14:paraId="198C4272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INT</w:t>
            </w:r>
          </w:p>
        </w:tc>
        <w:tc>
          <w:tcPr>
            <w:tcW w:w="850" w:type="dxa"/>
          </w:tcPr>
          <w:p w14:paraId="34DDDAB8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Y</w:t>
            </w:r>
          </w:p>
        </w:tc>
        <w:tc>
          <w:tcPr>
            <w:tcW w:w="1276" w:type="dxa"/>
          </w:tcPr>
          <w:p w14:paraId="3E1C8D60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0</w:t>
            </w:r>
          </w:p>
        </w:tc>
        <w:tc>
          <w:tcPr>
            <w:tcW w:w="4111" w:type="dxa"/>
          </w:tcPr>
          <w:p w14:paraId="68686F1E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lang w:eastAsia="zh-CN"/>
              </w:rPr>
              <w:t>数量</w:t>
            </w:r>
          </w:p>
          <w:p w14:paraId="097BCA89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本组卡数量</w:t>
            </w:r>
          </w:p>
          <w:p w14:paraId="6D15AE2D" w14:textId="77777777" w:rsidR="00D94F73" w:rsidRPr="0078789F" w:rsidRDefault="00D94F73" w:rsidP="004D651E">
            <w:pPr>
              <w:rPr>
                <w:rFonts w:ascii="Consolas" w:eastAsia="微软雅黑" w:hAnsi="Consolas"/>
                <w:strike/>
                <w:lang w:eastAsia="zh-CN"/>
              </w:rPr>
            </w:pPr>
            <w:r w:rsidRPr="0078789F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实</w:t>
            </w:r>
            <w:r w:rsidRPr="0078789F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时查询</w:t>
            </w:r>
          </w:p>
        </w:tc>
      </w:tr>
      <w:tr w:rsidR="00D94F73" w:rsidRPr="00BF473F" w14:paraId="79340490" w14:textId="77777777" w:rsidTr="004D651E">
        <w:trPr>
          <w:trHeight w:val="209"/>
        </w:trPr>
        <w:tc>
          <w:tcPr>
            <w:tcW w:w="2127" w:type="dxa"/>
          </w:tcPr>
          <w:p w14:paraId="580F01A1" w14:textId="77777777" w:rsidR="00D94F73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52BE53BB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6A9F0965" w14:textId="77777777" w:rsidR="00D94F73" w:rsidRPr="005C47AD" w:rsidRDefault="007D4339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72384713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40B8681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备注信息</w:t>
            </w:r>
          </w:p>
        </w:tc>
      </w:tr>
      <w:tr w:rsidR="00D94F73" w:rsidRPr="00BF473F" w14:paraId="54E04245" w14:textId="77777777" w:rsidTr="004D651E">
        <w:trPr>
          <w:trHeight w:val="209"/>
        </w:trPr>
        <w:tc>
          <w:tcPr>
            <w:tcW w:w="2127" w:type="dxa"/>
          </w:tcPr>
          <w:p w14:paraId="5B9FF256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2220A7FC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9D920BF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9CA340C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D3BA971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D94F73" w:rsidRPr="00BF473F" w14:paraId="6880ED85" w14:textId="77777777" w:rsidTr="004D651E">
        <w:trPr>
          <w:trHeight w:val="209"/>
        </w:trPr>
        <w:tc>
          <w:tcPr>
            <w:tcW w:w="2127" w:type="dxa"/>
          </w:tcPr>
          <w:p w14:paraId="3A5B3253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57A66B26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6697835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7355635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438F7A3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D94F73" w:rsidRPr="00BF473F" w14:paraId="2F2AD12A" w14:textId="77777777" w:rsidTr="004D651E">
        <w:trPr>
          <w:trHeight w:val="209"/>
        </w:trPr>
        <w:tc>
          <w:tcPr>
            <w:tcW w:w="2127" w:type="dxa"/>
          </w:tcPr>
          <w:p w14:paraId="35250832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8B829D2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C295E50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A141B05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05D87AD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D94F73" w:rsidRPr="00BF473F" w14:paraId="643F415A" w14:textId="77777777" w:rsidTr="004D651E">
        <w:trPr>
          <w:trHeight w:val="209"/>
        </w:trPr>
        <w:tc>
          <w:tcPr>
            <w:tcW w:w="2127" w:type="dxa"/>
          </w:tcPr>
          <w:p w14:paraId="18A6FF84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59A53AD3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2CEA29F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C416BCE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4D18099" w14:textId="77777777" w:rsidR="00D94F73" w:rsidRPr="005C47AD" w:rsidRDefault="00D94F73" w:rsidP="004D651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69BAF661" w14:textId="77777777" w:rsidR="00D94F73" w:rsidRPr="00AC6499" w:rsidRDefault="00D94F73" w:rsidP="00D94F73"/>
    <w:p w14:paraId="448ADB87" w14:textId="77777777" w:rsidR="00D94F73" w:rsidRPr="00AC6499" w:rsidRDefault="00D94F73" w:rsidP="00D94F73"/>
    <w:p w14:paraId="1E14A04A" w14:textId="77777777" w:rsidR="00D94F73" w:rsidRDefault="00D94F73" w:rsidP="00D94F73"/>
    <w:p w14:paraId="1855ECFC" w14:textId="77777777" w:rsidR="00D94F73" w:rsidRDefault="00D94F73" w:rsidP="00D94F73"/>
    <w:p w14:paraId="33713892" w14:textId="77777777" w:rsidR="00D94F73" w:rsidRDefault="00D94F73" w:rsidP="00D94F73">
      <w:pPr>
        <w:rPr>
          <w:lang w:eastAsia="zh-CN"/>
        </w:rPr>
      </w:pPr>
    </w:p>
    <w:p w14:paraId="1993F549" w14:textId="77777777" w:rsidR="00016935" w:rsidRDefault="00016935" w:rsidP="00D94F73">
      <w:pPr>
        <w:rPr>
          <w:lang w:eastAsia="zh-CN"/>
        </w:rPr>
      </w:pPr>
    </w:p>
    <w:p w14:paraId="5C35A67E" w14:textId="77777777" w:rsidR="00016935" w:rsidRDefault="00016935" w:rsidP="00D94F73">
      <w:pPr>
        <w:rPr>
          <w:lang w:eastAsia="zh-CN"/>
        </w:rPr>
      </w:pPr>
    </w:p>
    <w:p w14:paraId="114119BA" w14:textId="77777777" w:rsidR="00016935" w:rsidRDefault="00016935" w:rsidP="00D94F73">
      <w:pPr>
        <w:rPr>
          <w:lang w:eastAsia="zh-CN"/>
        </w:rPr>
      </w:pPr>
    </w:p>
    <w:p w14:paraId="0984A1E8" w14:textId="77777777" w:rsidR="00016935" w:rsidRDefault="00016935" w:rsidP="00D94F73">
      <w:pPr>
        <w:rPr>
          <w:lang w:eastAsia="zh-CN"/>
        </w:rPr>
      </w:pPr>
    </w:p>
    <w:p w14:paraId="4043F0A3" w14:textId="77777777" w:rsidR="00016935" w:rsidRDefault="00016935" w:rsidP="00D94F73">
      <w:pPr>
        <w:rPr>
          <w:lang w:eastAsia="zh-CN"/>
        </w:rPr>
      </w:pPr>
    </w:p>
    <w:p w14:paraId="09736F44" w14:textId="77777777" w:rsidR="00F90E0E" w:rsidRDefault="00F90E0E" w:rsidP="000027D0"/>
    <w:p w14:paraId="2C803336" w14:textId="77777777" w:rsidR="00EA5FE6" w:rsidRDefault="00EA5FE6" w:rsidP="00EA5FE6"/>
    <w:p w14:paraId="4D39583D" w14:textId="77777777" w:rsidR="00EA5FE6" w:rsidRDefault="00EA5FE6" w:rsidP="00EA5FE6"/>
    <w:p w14:paraId="2BFAE9CA" w14:textId="77777777" w:rsidR="00EA5FE6" w:rsidRPr="0079264D" w:rsidRDefault="00EA5FE6" w:rsidP="00EA5FE6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50" w:name="_Toc466366580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Sim</w:t>
      </w:r>
      <w:r>
        <w:rPr>
          <w:rFonts w:ascii="Consolas" w:eastAsia="微软雅黑" w:hAnsi="Consolas" w:hint="eastAsia"/>
          <w:bCs/>
          <w:i w:val="0"/>
          <w:iCs/>
          <w:lang w:eastAsia="zh-HK"/>
        </w:rPr>
        <w:t>Card</w:t>
      </w:r>
      <w:bookmarkEnd w:id="5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EA5FE6" w:rsidRPr="00BF473F" w14:paraId="6AACF88C" w14:textId="77777777" w:rsidTr="00E74707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3E7A4C0" w14:textId="77777777" w:rsidR="00EA5FE6" w:rsidRPr="00C3424E" w:rsidRDefault="00EA5FE6" w:rsidP="007B203F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846B1" w14:textId="77777777" w:rsidR="00EA5FE6" w:rsidRPr="005C47AD" w:rsidRDefault="00EA5FE6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tbSimCard</w:t>
            </w:r>
          </w:p>
        </w:tc>
      </w:tr>
      <w:tr w:rsidR="00EA5FE6" w:rsidRPr="00BF473F" w14:paraId="3D451EF6" w14:textId="77777777" w:rsidTr="00E74707">
        <w:trPr>
          <w:trHeight w:val="978"/>
        </w:trPr>
        <w:tc>
          <w:tcPr>
            <w:tcW w:w="2127" w:type="dxa"/>
            <w:shd w:val="clear" w:color="auto" w:fill="E6E6E6"/>
          </w:tcPr>
          <w:p w14:paraId="08C803A1" w14:textId="77777777" w:rsidR="00EA5FE6" w:rsidRPr="00C3424E" w:rsidRDefault="00EA5F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C3FF91F" w14:textId="77777777" w:rsidR="00EA5FE6" w:rsidRPr="005C47AD" w:rsidRDefault="00456312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流量</w:t>
            </w:r>
            <w:r w:rsidR="006360B0">
              <w:rPr>
                <w:rFonts w:ascii="Consolas" w:eastAsia="微软雅黑" w:hAnsi="Consolas"/>
                <w:kern w:val="0"/>
                <w:sz w:val="20"/>
                <w:lang w:eastAsia="zh-CN"/>
              </w:rPr>
              <w:t>SIM</w:t>
            </w:r>
            <w:r w:rsidR="006360B0">
              <w:rPr>
                <w:rFonts w:ascii="Consolas" w:eastAsia="微软雅黑" w:hAnsi="Consolas"/>
                <w:kern w:val="0"/>
                <w:sz w:val="20"/>
                <w:lang w:eastAsia="zh-CN"/>
              </w:rPr>
              <w:t>卡表</w:t>
            </w:r>
          </w:p>
        </w:tc>
      </w:tr>
      <w:tr w:rsidR="00EA5FE6" w:rsidRPr="00BF473F" w14:paraId="1D71EDFC" w14:textId="77777777" w:rsidTr="00E74707">
        <w:tc>
          <w:tcPr>
            <w:tcW w:w="2127" w:type="dxa"/>
            <w:shd w:val="clear" w:color="auto" w:fill="E6E6E6"/>
          </w:tcPr>
          <w:p w14:paraId="1FC19138" w14:textId="77777777" w:rsidR="00EA5FE6" w:rsidRPr="00C3424E" w:rsidRDefault="00EA5F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FECE09E" w14:textId="77777777" w:rsidR="00EA5FE6" w:rsidRPr="005C47AD" w:rsidRDefault="00EA5FE6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EA5FE6" w:rsidRPr="00BF473F" w14:paraId="02299A0B" w14:textId="77777777" w:rsidTr="00E74707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6C39532" w14:textId="77777777" w:rsidR="00EA5FE6" w:rsidRPr="00C3424E" w:rsidRDefault="00EA5F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83F5EEF" w14:textId="77777777" w:rsidR="00EA5FE6" w:rsidRPr="005C47AD" w:rsidRDefault="00703D58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03D58">
              <w:rPr>
                <w:rFonts w:ascii="Consolas" w:eastAsia="微软雅黑" w:hAnsi="Consolas"/>
                <w:kern w:val="0"/>
                <w:sz w:val="20"/>
                <w:lang w:eastAsia="zh-CN"/>
              </w:rPr>
              <w:t>keySimCardID</w:t>
            </w:r>
          </w:p>
        </w:tc>
      </w:tr>
      <w:tr w:rsidR="00EA5FE6" w:rsidRPr="00BF473F" w14:paraId="1BD0D21C" w14:textId="77777777" w:rsidTr="00E74707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10759B6" w14:textId="77777777" w:rsidR="00EA5FE6" w:rsidRPr="00C3424E" w:rsidRDefault="00EA5F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095A0F" w14:textId="77777777" w:rsidR="00EA5FE6" w:rsidRPr="005C47AD" w:rsidRDefault="00703D58" w:rsidP="007B203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03D58">
              <w:rPr>
                <w:rFonts w:ascii="Consolas" w:eastAsia="微软雅黑" w:hAnsi="Consolas"/>
                <w:kern w:val="0"/>
                <w:sz w:val="20"/>
                <w:lang w:eastAsia="zh-CN"/>
              </w:rPr>
              <w:t>idxIccid</w:t>
            </w:r>
          </w:p>
        </w:tc>
      </w:tr>
      <w:tr w:rsidR="00EA5FE6" w:rsidRPr="00BF473F" w14:paraId="5E355087" w14:textId="77777777" w:rsidTr="00E74707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35193BC9" w14:textId="77777777" w:rsidR="00EA5FE6" w:rsidRPr="00C3424E" w:rsidRDefault="00EA5FE6" w:rsidP="007B203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4177007" w14:textId="77777777" w:rsidR="00EA5FE6" w:rsidRPr="00C3424E" w:rsidRDefault="00EA5FE6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32318680" w14:textId="77777777" w:rsidR="00EA5FE6" w:rsidRPr="00C3424E" w:rsidRDefault="00EA5FE6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31019AB1" w14:textId="77777777" w:rsidR="00EA5FE6" w:rsidRPr="00C3424E" w:rsidRDefault="00EA5FE6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5984900" w14:textId="77777777" w:rsidR="00EA5FE6" w:rsidRPr="00C3424E" w:rsidRDefault="00EA5FE6" w:rsidP="007B203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EA5FE6" w:rsidRPr="00BF473F" w14:paraId="66662999" w14:textId="77777777" w:rsidTr="00E74707">
        <w:trPr>
          <w:trHeight w:val="255"/>
        </w:trPr>
        <w:tc>
          <w:tcPr>
            <w:tcW w:w="2127" w:type="dxa"/>
          </w:tcPr>
          <w:p w14:paraId="3E5F287B" w14:textId="77777777" w:rsidR="00EA5FE6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keySimCardID</w:t>
            </w:r>
          </w:p>
        </w:tc>
        <w:tc>
          <w:tcPr>
            <w:tcW w:w="1559" w:type="dxa"/>
          </w:tcPr>
          <w:p w14:paraId="63A0BD90" w14:textId="77777777" w:rsidR="00EA5FE6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EA5FE6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28953713" w14:textId="77777777" w:rsidR="00EA5FE6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F6E8DBE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F40BAEB" w14:textId="77777777" w:rsidR="00A73170" w:rsidRDefault="00A7317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卡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14F9DD2" w14:textId="77777777" w:rsidR="00A73170" w:rsidRDefault="006360B0" w:rsidP="007B203F">
            <w:pPr>
              <w:rPr>
                <w:rFonts w:ascii="Consolas" w:eastAsia="微软雅黑" w:hAnsi="Consolas"/>
                <w:lang w:eastAsia="zh-CN"/>
              </w:rPr>
            </w:pP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ID(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使用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ICCID)</w:t>
            </w:r>
          </w:p>
        </w:tc>
      </w:tr>
      <w:tr w:rsidR="00EA5FE6" w:rsidRPr="00BF473F" w14:paraId="2C3A2BFF" w14:textId="77777777" w:rsidTr="00E74707">
        <w:trPr>
          <w:trHeight w:val="209"/>
        </w:trPr>
        <w:tc>
          <w:tcPr>
            <w:tcW w:w="2127" w:type="dxa"/>
          </w:tcPr>
          <w:p w14:paraId="7856C824" w14:textId="77777777" w:rsidR="00EA5FE6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 w:rsidRPr="003C45D8">
              <w:rPr>
                <w:rFonts w:ascii="Consolas" w:eastAsia="微软雅黑" w:hAnsi="Consolas"/>
                <w:highlight w:val="cyan"/>
                <w:lang w:eastAsia="zh-CN"/>
              </w:rPr>
              <w:t>idxSCGroupID</w:t>
            </w:r>
          </w:p>
        </w:tc>
        <w:tc>
          <w:tcPr>
            <w:tcW w:w="1559" w:type="dxa"/>
          </w:tcPr>
          <w:p w14:paraId="34491885" w14:textId="77777777" w:rsidR="00EA5FE6" w:rsidRPr="005C47AD" w:rsidRDefault="003C45D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  <w:r>
              <w:rPr>
                <w:rFonts w:ascii="Consolas" w:eastAsia="微软雅黑" w:hAnsi="Consolas"/>
                <w:lang w:eastAsia="zh-CN"/>
              </w:rPr>
              <w:br/>
            </w:r>
            <w:r w:rsidRPr="003C45D8">
              <w:rPr>
                <w:rFonts w:ascii="Consolas" w:eastAsia="微软雅黑" w:hAnsi="Consolas"/>
                <w:strike/>
                <w:color w:val="FF0000"/>
                <w:lang w:eastAsia="zh-CN"/>
              </w:rPr>
              <w:t>INT</w:t>
            </w:r>
          </w:p>
        </w:tc>
        <w:tc>
          <w:tcPr>
            <w:tcW w:w="850" w:type="dxa"/>
          </w:tcPr>
          <w:p w14:paraId="733E8180" w14:textId="77777777" w:rsidR="00EA5FE6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FFB0DE0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D502651" w14:textId="77777777" w:rsidR="00A73170" w:rsidRDefault="00A7317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组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6DAA008" w14:textId="77777777" w:rsidR="00EA5FE6" w:rsidRDefault="006360B0" w:rsidP="007B203F">
            <w:pPr>
              <w:rPr>
                <w:rFonts w:ascii="Consolas" w:eastAsia="微软雅黑" w:hAnsi="Consolas"/>
                <w:lang w:eastAsia="zh-CN"/>
              </w:rPr>
            </w:pP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卡组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7158EA" w:rsidRPr="00BF473F" w14:paraId="766808D7" w14:textId="77777777" w:rsidTr="00E74707">
        <w:trPr>
          <w:trHeight w:val="297"/>
        </w:trPr>
        <w:tc>
          <w:tcPr>
            <w:tcW w:w="2127" w:type="dxa"/>
          </w:tcPr>
          <w:p w14:paraId="4EB6AE5A" w14:textId="77777777" w:rsidR="007158EA" w:rsidRPr="00CD404B" w:rsidRDefault="00CD404B" w:rsidP="007B203F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idxI</w:t>
            </w:r>
            <w:r w:rsidR="007158EA" w:rsidRPr="004D3245">
              <w:rPr>
                <w:rFonts w:ascii="Consolas" w:eastAsia="微软雅黑" w:hAnsi="Consolas"/>
                <w:lang w:eastAsia="zh-CN"/>
              </w:rPr>
              <w:t>ccid</w:t>
            </w:r>
          </w:p>
        </w:tc>
        <w:tc>
          <w:tcPr>
            <w:tcW w:w="1559" w:type="dxa"/>
          </w:tcPr>
          <w:p w14:paraId="514B8EEE" w14:textId="77777777" w:rsidR="007158EA" w:rsidRPr="005C47AD" w:rsidRDefault="007158EA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VARCHAR(24)</w:t>
            </w:r>
          </w:p>
        </w:tc>
        <w:tc>
          <w:tcPr>
            <w:tcW w:w="850" w:type="dxa"/>
          </w:tcPr>
          <w:p w14:paraId="5AB7314D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0EB45F1" w14:textId="77777777" w:rsidR="007158EA" w:rsidRPr="005C47AD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CE708C4" w14:textId="77777777" w:rsidR="00A73170" w:rsidRDefault="00A7317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ICCID</w:t>
            </w:r>
          </w:p>
          <w:p w14:paraId="6648155A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 w:rsidRPr="00A7317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SIM</w:t>
            </w:r>
            <w:r w:rsidRPr="00A7317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卡芯片</w:t>
            </w:r>
            <w:r w:rsidRPr="00A7317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ID</w:t>
            </w:r>
            <w:r w:rsidRPr="00A7317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，唯一</w:t>
            </w:r>
          </w:p>
        </w:tc>
      </w:tr>
      <w:tr w:rsidR="007158EA" w:rsidRPr="00BF473F" w14:paraId="5EE60EC9" w14:textId="77777777" w:rsidTr="00E74707">
        <w:trPr>
          <w:trHeight w:val="367"/>
        </w:trPr>
        <w:tc>
          <w:tcPr>
            <w:tcW w:w="2127" w:type="dxa"/>
          </w:tcPr>
          <w:p w14:paraId="10281692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imsi</w:t>
            </w:r>
          </w:p>
        </w:tc>
        <w:tc>
          <w:tcPr>
            <w:tcW w:w="1559" w:type="dxa"/>
          </w:tcPr>
          <w:p w14:paraId="6CF69942" w14:textId="77777777" w:rsidR="007158EA" w:rsidRPr="005C47AD" w:rsidRDefault="007158EA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4B6257FC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6D644AD" w14:textId="77777777" w:rsidR="007158EA" w:rsidRPr="005C47AD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5156A6E" w14:textId="77777777" w:rsidR="00A73170" w:rsidRDefault="00A7317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IMSI</w:t>
            </w:r>
          </w:p>
          <w:p w14:paraId="11A0BFAD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IMSI</w:t>
            </w:r>
          </w:p>
        </w:tc>
      </w:tr>
      <w:tr w:rsidR="007158EA" w:rsidRPr="00BF473F" w14:paraId="6EB64951" w14:textId="77777777" w:rsidTr="00E74707">
        <w:trPr>
          <w:trHeight w:val="209"/>
        </w:trPr>
        <w:tc>
          <w:tcPr>
            <w:tcW w:w="2127" w:type="dxa"/>
          </w:tcPr>
          <w:p w14:paraId="3AD2250A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imei</w:t>
            </w:r>
          </w:p>
        </w:tc>
        <w:tc>
          <w:tcPr>
            <w:tcW w:w="1559" w:type="dxa"/>
          </w:tcPr>
          <w:p w14:paraId="2AE3B951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7D49133E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77421EA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D45F988" w14:textId="77777777" w:rsidR="00A73170" w:rsidRDefault="00A7317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IMEI</w:t>
            </w:r>
          </w:p>
          <w:p w14:paraId="4082A30F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 w:rsidRPr="00A7317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绑定的</w:t>
            </w:r>
            <w:r w:rsidRPr="00A7317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IMEI</w:t>
            </w:r>
          </w:p>
        </w:tc>
      </w:tr>
      <w:tr w:rsidR="007158EA" w:rsidRPr="00BF473F" w14:paraId="34601600" w14:textId="77777777" w:rsidTr="00E74707">
        <w:trPr>
          <w:trHeight w:val="209"/>
        </w:trPr>
        <w:tc>
          <w:tcPr>
            <w:tcW w:w="2127" w:type="dxa"/>
          </w:tcPr>
          <w:p w14:paraId="6227A495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ssId</w:t>
            </w:r>
          </w:p>
        </w:tc>
        <w:tc>
          <w:tcPr>
            <w:tcW w:w="1559" w:type="dxa"/>
          </w:tcPr>
          <w:p w14:paraId="25E1C138" w14:textId="77777777" w:rsidR="007158EA" w:rsidRPr="005C47AD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0BE5A0F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191CDB1" w14:textId="77777777" w:rsidR="007158EA" w:rsidRPr="005C47AD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18CA36A" w14:textId="77777777" w:rsidR="00A73170" w:rsidRDefault="00A7317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SSID</w:t>
            </w:r>
          </w:p>
          <w:p w14:paraId="1B66087B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 slot id</w:t>
            </w:r>
          </w:p>
        </w:tc>
      </w:tr>
      <w:tr w:rsidR="007158EA" w:rsidRPr="00BF473F" w14:paraId="1836D5D0" w14:textId="77777777" w:rsidTr="00E74707">
        <w:trPr>
          <w:trHeight w:val="209"/>
        </w:trPr>
        <w:tc>
          <w:tcPr>
            <w:tcW w:w="2127" w:type="dxa"/>
          </w:tcPr>
          <w:p w14:paraId="6538C422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4DC926CA" w14:textId="77777777" w:rsidR="007158EA" w:rsidRPr="005C47AD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8E1F670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FB80579" w14:textId="77777777" w:rsidR="007158EA" w:rsidRPr="005C47AD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B6C42D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3B90EEA7" w14:textId="77777777" w:rsidR="00A73170" w:rsidRPr="00A73170" w:rsidRDefault="00A73170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卡状态</w:t>
            </w:r>
          </w:p>
          <w:p w14:paraId="4220639F" w14:textId="77777777" w:rsidR="007158EA" w:rsidRPr="00C22D71" w:rsidRDefault="007158EA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0: 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</w:t>
            </w:r>
          </w:p>
          <w:p w14:paraId="6F9A9444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1: </w:t>
            </w:r>
            <w:r w:rsidRPr="00C22D7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disable</w:t>
            </w:r>
          </w:p>
        </w:tc>
      </w:tr>
      <w:tr w:rsidR="000A74E8" w:rsidRPr="00BF473F" w14:paraId="454E043B" w14:textId="77777777" w:rsidTr="00E74707">
        <w:trPr>
          <w:trHeight w:val="209"/>
        </w:trPr>
        <w:tc>
          <w:tcPr>
            <w:tcW w:w="2127" w:type="dxa"/>
          </w:tcPr>
          <w:p w14:paraId="0AB54FA0" w14:textId="77777777" w:rsidR="000A74E8" w:rsidRDefault="000A74E8" w:rsidP="007B203F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bindType</w:t>
            </w:r>
          </w:p>
        </w:tc>
        <w:tc>
          <w:tcPr>
            <w:tcW w:w="1559" w:type="dxa"/>
          </w:tcPr>
          <w:p w14:paraId="68BC7667" w14:textId="77777777" w:rsidR="000A74E8" w:rsidRDefault="000A74E8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21173FFC" w14:textId="77777777" w:rsidR="000A74E8" w:rsidRDefault="000A74E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3FE75F9" w14:textId="77777777" w:rsidR="000A74E8" w:rsidRPr="005C47AD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</w:t>
            </w:r>
          </w:p>
        </w:tc>
        <w:tc>
          <w:tcPr>
            <w:tcW w:w="4111" w:type="dxa"/>
          </w:tcPr>
          <w:p w14:paraId="2400999D" w14:textId="77777777" w:rsidR="000A74E8" w:rsidRDefault="000A74E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分配类型</w:t>
            </w:r>
          </w:p>
          <w:p w14:paraId="4611F2CD" w14:textId="77777777" w:rsidR="000A74E8" w:rsidRPr="00594714" w:rsidRDefault="000A74E8" w:rsidP="007B203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94714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D</w:t>
            </w:r>
            <w:r w:rsidRPr="005947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5947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动态分配</w:t>
            </w:r>
          </w:p>
          <w:p w14:paraId="399C895A" w14:textId="77777777" w:rsidR="000A74E8" w:rsidRDefault="00594714" w:rsidP="007B203F">
            <w:pPr>
              <w:rPr>
                <w:rFonts w:ascii="Consolas" w:eastAsia="微软雅黑" w:hAnsi="Consolas"/>
                <w:lang w:eastAsia="zh-CN"/>
              </w:rPr>
            </w:pPr>
            <w:r w:rsidRPr="005947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S:</w:t>
            </w:r>
            <w:r w:rsidRPr="0059471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静态分配</w:t>
            </w:r>
          </w:p>
        </w:tc>
      </w:tr>
      <w:tr w:rsidR="00EA5FE6" w:rsidRPr="00BF473F" w14:paraId="294CA3B6" w14:textId="77777777" w:rsidTr="00E74707">
        <w:trPr>
          <w:trHeight w:val="209"/>
        </w:trPr>
        <w:tc>
          <w:tcPr>
            <w:tcW w:w="2127" w:type="dxa"/>
          </w:tcPr>
          <w:p w14:paraId="5D0530A9" w14:textId="77777777" w:rsidR="00EA5FE6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number</w:t>
            </w:r>
          </w:p>
        </w:tc>
        <w:tc>
          <w:tcPr>
            <w:tcW w:w="1559" w:type="dxa"/>
          </w:tcPr>
          <w:p w14:paraId="2B28AC72" w14:textId="77777777" w:rsidR="00EA5FE6" w:rsidRPr="005C47AD" w:rsidRDefault="007158EA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526C5E37" w14:textId="77777777" w:rsidR="00EA5FE6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26744CA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EC6C6EE" w14:textId="77777777" w:rsidR="00EA5FE6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号码</w:t>
            </w:r>
          </w:p>
          <w:p w14:paraId="5ACA9896" w14:textId="77777777" w:rsidR="00A73170" w:rsidRDefault="00A73170" w:rsidP="007B203F">
            <w:pPr>
              <w:rPr>
                <w:rFonts w:ascii="Consolas" w:eastAsia="微软雅黑" w:hAnsi="Consolas"/>
                <w:lang w:eastAsia="zh-CN"/>
              </w:rPr>
            </w:pP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卡号码</w:t>
            </w:r>
          </w:p>
        </w:tc>
      </w:tr>
      <w:tr w:rsidR="00DE13C1" w:rsidRPr="00BF473F" w14:paraId="25C182E8" w14:textId="77777777" w:rsidTr="00E74707">
        <w:trPr>
          <w:trHeight w:val="549"/>
        </w:trPr>
        <w:tc>
          <w:tcPr>
            <w:tcW w:w="2127" w:type="dxa"/>
          </w:tcPr>
          <w:p w14:paraId="7C314233" w14:textId="77777777" w:rsidR="00DE13C1" w:rsidRDefault="00DE13C1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balance</w:t>
            </w:r>
          </w:p>
        </w:tc>
        <w:tc>
          <w:tcPr>
            <w:tcW w:w="1559" w:type="dxa"/>
          </w:tcPr>
          <w:p w14:paraId="08C58A81" w14:textId="77777777" w:rsidR="00DE13C1" w:rsidRDefault="00DE13C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D5F209A" w14:textId="77777777" w:rsidR="00DE13C1" w:rsidRDefault="00DE13C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5726E16" w14:textId="77777777" w:rsidR="00DE13C1" w:rsidRDefault="00DE13C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1F64065" w14:textId="77777777" w:rsidR="00DE13C1" w:rsidRDefault="00DE13C1" w:rsidP="00E63D68">
            <w:pPr>
              <w:rPr>
                <w:rFonts w:ascii="Consolas" w:eastAsia="微软雅黑" w:hAnsi="Consolas"/>
                <w:lang w:eastAsia="zh-CN"/>
              </w:rPr>
            </w:pPr>
            <w:r w:rsidRPr="00DE13C1">
              <w:rPr>
                <w:rFonts w:ascii="Consolas" w:eastAsia="微软雅黑" w:hAnsi="Consolas"/>
                <w:lang w:eastAsia="zh-CN"/>
              </w:rPr>
              <w:t>余额</w:t>
            </w:r>
          </w:p>
          <w:p w14:paraId="0F114CF1" w14:textId="77777777" w:rsidR="00A73170" w:rsidRPr="00DE13C1" w:rsidRDefault="00A73170" w:rsidP="00E63D68">
            <w:pPr>
              <w:rPr>
                <w:rFonts w:ascii="Consolas" w:eastAsia="微软雅黑" w:hAnsi="Consolas"/>
                <w:lang w:eastAsia="zh-CN"/>
              </w:rPr>
            </w:pP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 w:rsidRPr="00A7317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卡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余额</w:t>
            </w:r>
          </w:p>
        </w:tc>
      </w:tr>
      <w:tr w:rsidR="00402C85" w:rsidRPr="00402C85" w14:paraId="63D48586" w14:textId="77777777" w:rsidTr="00E74707">
        <w:trPr>
          <w:trHeight w:val="549"/>
        </w:trPr>
        <w:tc>
          <w:tcPr>
            <w:tcW w:w="2127" w:type="dxa"/>
          </w:tcPr>
          <w:p w14:paraId="0BC7D175" w14:textId="77777777" w:rsidR="00402C85" w:rsidRDefault="00402C85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restNetData</w:t>
            </w:r>
          </w:p>
        </w:tc>
        <w:tc>
          <w:tcPr>
            <w:tcW w:w="1559" w:type="dxa"/>
          </w:tcPr>
          <w:p w14:paraId="0BBB1A72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3F24FF2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1F1CA29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3E5592A" w14:textId="77777777" w:rsidR="00CC5785" w:rsidRDefault="00CC5785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剩</w:t>
            </w:r>
            <w:r>
              <w:rPr>
                <w:rFonts w:ascii="Consolas" w:eastAsia="微软雅黑" w:hAnsi="Consolas"/>
                <w:lang w:eastAsia="zh-CN"/>
              </w:rPr>
              <w:t>余流量</w:t>
            </w:r>
          </w:p>
          <w:p w14:paraId="209A8B08" w14:textId="77777777" w:rsidR="00402C85" w:rsidRPr="00DE13C1" w:rsidRDefault="00402C85" w:rsidP="00E63D68">
            <w:pPr>
              <w:rPr>
                <w:rFonts w:ascii="Consolas" w:eastAsia="微软雅黑" w:hAnsi="Consolas"/>
                <w:lang w:eastAsia="zh-CN"/>
              </w:rPr>
            </w:pP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本卡记帐周期内，</w:t>
            </w:r>
            <w:r w:rsidRP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剩</w:t>
            </w: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下的上网流量</w:t>
            </w:r>
            <w:r w:rsid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 w:rsid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位：</w:t>
            </w:r>
            <w:r w:rsid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KB)</w:t>
            </w:r>
          </w:p>
        </w:tc>
      </w:tr>
      <w:tr w:rsidR="00402C85" w:rsidRPr="00402C85" w14:paraId="6DB4D423" w14:textId="77777777" w:rsidTr="00E74707">
        <w:trPr>
          <w:trHeight w:val="549"/>
        </w:trPr>
        <w:tc>
          <w:tcPr>
            <w:tcW w:w="2127" w:type="dxa"/>
          </w:tcPr>
          <w:p w14:paraId="6B135ACA" w14:textId="77777777" w:rsidR="00402C85" w:rsidRDefault="00402C85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restCallDur</w:t>
            </w:r>
          </w:p>
        </w:tc>
        <w:tc>
          <w:tcPr>
            <w:tcW w:w="1559" w:type="dxa"/>
          </w:tcPr>
          <w:p w14:paraId="608EF3E9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7302DA6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E542ABF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DF8BB60" w14:textId="77777777" w:rsidR="00CC5785" w:rsidRDefault="00CC5785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剩</w:t>
            </w:r>
            <w:r>
              <w:rPr>
                <w:rFonts w:ascii="Consolas" w:eastAsia="微软雅黑" w:hAnsi="Consolas"/>
                <w:lang w:eastAsia="zh-CN"/>
              </w:rPr>
              <w:t>余通话</w:t>
            </w:r>
          </w:p>
          <w:p w14:paraId="0A39317D" w14:textId="77777777" w:rsidR="00402C85" w:rsidRPr="00CC5785" w:rsidRDefault="00402C85" w:rsidP="00E63D68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本卡记</w:t>
            </w:r>
            <w:r w:rsidRP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帐</w:t>
            </w: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周期内，</w:t>
            </w:r>
            <w:r w:rsidRP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剩</w:t>
            </w: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下的通话量</w:t>
            </w:r>
            <w:r w:rsid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 w:rsid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位：分钟</w:t>
            </w:r>
            <w:r w:rsid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4F2C3332" w14:textId="77777777" w:rsidR="00402C85" w:rsidRPr="00DE13C1" w:rsidRDefault="00402C85" w:rsidP="00E63D68">
            <w:pPr>
              <w:rPr>
                <w:rFonts w:ascii="Consolas" w:eastAsia="微软雅黑" w:hAnsi="Consolas"/>
                <w:lang w:eastAsia="zh-CN"/>
              </w:rPr>
            </w:pP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-1</w:t>
            </w: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表示无限制）</w:t>
            </w:r>
          </w:p>
        </w:tc>
      </w:tr>
      <w:tr w:rsidR="00402C85" w:rsidRPr="00402C85" w14:paraId="189D188C" w14:textId="77777777" w:rsidTr="00E74707">
        <w:trPr>
          <w:trHeight w:val="549"/>
        </w:trPr>
        <w:tc>
          <w:tcPr>
            <w:tcW w:w="2127" w:type="dxa"/>
          </w:tcPr>
          <w:p w14:paraId="4D3B2DC9" w14:textId="77777777" w:rsidR="00402C85" w:rsidRDefault="00402C85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restSMSNum</w:t>
            </w:r>
          </w:p>
        </w:tc>
        <w:tc>
          <w:tcPr>
            <w:tcW w:w="1559" w:type="dxa"/>
          </w:tcPr>
          <w:p w14:paraId="72586796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48AD117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C8432E7" w14:textId="77777777" w:rsidR="00402C85" w:rsidRDefault="00402C85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6A18FB4" w14:textId="77777777" w:rsidR="00CC5785" w:rsidRDefault="00CC5785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剩</w:t>
            </w:r>
            <w:r>
              <w:rPr>
                <w:rFonts w:ascii="Consolas" w:eastAsia="微软雅黑" w:hAnsi="Consolas"/>
                <w:lang w:eastAsia="zh-CN"/>
              </w:rPr>
              <w:t>余短信</w:t>
            </w:r>
          </w:p>
          <w:p w14:paraId="4F12A051" w14:textId="77777777" w:rsidR="00402C85" w:rsidRPr="00DE13C1" w:rsidRDefault="00402C85" w:rsidP="00E63D68">
            <w:pPr>
              <w:rPr>
                <w:rFonts w:ascii="Consolas" w:eastAsia="微软雅黑" w:hAnsi="Consolas"/>
                <w:lang w:eastAsia="zh-CN"/>
              </w:rPr>
            </w:pP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本卡记帐</w:t>
            </w:r>
            <w:r w:rsidRP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周</w:t>
            </w: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期内，</w:t>
            </w:r>
            <w:r w:rsidRP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剩</w:t>
            </w:r>
            <w:r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下的短信条数</w:t>
            </w:r>
          </w:p>
        </w:tc>
      </w:tr>
      <w:tr w:rsidR="007158EA" w:rsidRPr="00402C85" w14:paraId="6802E1B2" w14:textId="77777777" w:rsidTr="00E74707">
        <w:trPr>
          <w:trHeight w:val="549"/>
        </w:trPr>
        <w:tc>
          <w:tcPr>
            <w:tcW w:w="2127" w:type="dxa"/>
          </w:tcPr>
          <w:p w14:paraId="5DC37385" w14:textId="77777777" w:rsidR="007158EA" w:rsidRDefault="007158EA" w:rsidP="007158E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onlineTime</w:t>
            </w:r>
          </w:p>
        </w:tc>
        <w:tc>
          <w:tcPr>
            <w:tcW w:w="1559" w:type="dxa"/>
          </w:tcPr>
          <w:p w14:paraId="2E33AC27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F603128" w14:textId="77777777" w:rsidR="007158EA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84A8EF7" w14:textId="77777777" w:rsidR="007158EA" w:rsidRPr="005C47AD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F5B85DA" w14:textId="77777777" w:rsidR="00CC5785" w:rsidRDefault="0002259E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总</w:t>
            </w:r>
            <w:r>
              <w:rPr>
                <w:rFonts w:ascii="Consolas" w:eastAsia="微软雅黑" w:hAnsi="Consolas"/>
                <w:lang w:eastAsia="zh-CN"/>
              </w:rPr>
              <w:t>时长</w:t>
            </w:r>
          </w:p>
          <w:p w14:paraId="552ADA3B" w14:textId="77777777" w:rsidR="007158EA" w:rsidRDefault="007158EA" w:rsidP="00E63D68">
            <w:pPr>
              <w:rPr>
                <w:rFonts w:ascii="Consolas" w:eastAsia="微软雅黑" w:hAnsi="Consolas"/>
                <w:lang w:eastAsia="zh-CN"/>
              </w:rPr>
            </w:pPr>
            <w:r w:rsidRP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累计在线时长</w:t>
            </w:r>
            <w:r w:rsidR="00CC5785" w:rsidRP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 w:rsidR="00CC5785" w:rsidRPr="00CC57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单位：</w:t>
            </w:r>
            <w:r w:rsidRPr="00CC578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秒</w:t>
            </w:r>
          </w:p>
        </w:tc>
      </w:tr>
      <w:tr w:rsidR="00E63D68" w:rsidRPr="00BF473F" w14:paraId="5393108B" w14:textId="77777777" w:rsidTr="00E74707">
        <w:trPr>
          <w:trHeight w:val="209"/>
        </w:trPr>
        <w:tc>
          <w:tcPr>
            <w:tcW w:w="2127" w:type="dxa"/>
          </w:tcPr>
          <w:p w14:paraId="519968D1" w14:textId="77777777" w:rsidR="00E63D68" w:rsidRDefault="00E63D68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outCalls</w:t>
            </w:r>
          </w:p>
        </w:tc>
        <w:tc>
          <w:tcPr>
            <w:tcW w:w="1559" w:type="dxa"/>
          </w:tcPr>
          <w:p w14:paraId="0556FD22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539C7B5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4AF5A19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62047ED" w14:textId="77777777" w:rsidR="0002259E" w:rsidRDefault="0002259E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外呼数</w:t>
            </w:r>
          </w:p>
          <w:p w14:paraId="6F741694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累计外呼个数</w:t>
            </w:r>
          </w:p>
        </w:tc>
      </w:tr>
      <w:tr w:rsidR="007D4FE1" w:rsidRPr="00BF473F" w14:paraId="7E3FD70B" w14:textId="77777777" w:rsidTr="00E74707">
        <w:trPr>
          <w:trHeight w:val="367"/>
        </w:trPr>
        <w:tc>
          <w:tcPr>
            <w:tcW w:w="2127" w:type="dxa"/>
          </w:tcPr>
          <w:p w14:paraId="4BEE8A2C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outCallDuration</w:t>
            </w:r>
          </w:p>
        </w:tc>
        <w:tc>
          <w:tcPr>
            <w:tcW w:w="1559" w:type="dxa"/>
          </w:tcPr>
          <w:p w14:paraId="1937A67C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6FA9720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6846351" w14:textId="77777777" w:rsidR="007D4FE1" w:rsidRPr="005C47AD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FE2F936" w14:textId="77777777" w:rsidR="0002259E" w:rsidRDefault="0002259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外呼时长</w:t>
            </w:r>
          </w:p>
          <w:p w14:paraId="317F5DD7" w14:textId="77777777" w:rsidR="007D4FE1" w:rsidRPr="00DE13C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累计外呼呼叫时长</w:t>
            </w:r>
            <w:r w:rsidRPr="0002259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（秒）</w:t>
            </w:r>
          </w:p>
        </w:tc>
      </w:tr>
      <w:tr w:rsidR="007D4FE1" w:rsidRPr="00BF473F" w14:paraId="7CFEEE4E" w14:textId="77777777" w:rsidTr="00E74707">
        <w:trPr>
          <w:trHeight w:val="209"/>
        </w:trPr>
        <w:tc>
          <w:tcPr>
            <w:tcW w:w="2127" w:type="dxa"/>
          </w:tcPr>
          <w:p w14:paraId="7229CE4F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inCalls</w:t>
            </w:r>
          </w:p>
        </w:tc>
        <w:tc>
          <w:tcPr>
            <w:tcW w:w="1559" w:type="dxa"/>
          </w:tcPr>
          <w:p w14:paraId="48DC9CB8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2750799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EB160BB" w14:textId="77777777" w:rsidR="007D4FE1" w:rsidRPr="005C47AD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5D8D235" w14:textId="77777777" w:rsidR="0002259E" w:rsidRDefault="0002259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呼数</w:t>
            </w:r>
          </w:p>
          <w:p w14:paraId="0A0500DE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累计入呼个数</w:t>
            </w:r>
          </w:p>
        </w:tc>
      </w:tr>
      <w:tr w:rsidR="007D4FE1" w:rsidRPr="00BF473F" w14:paraId="58CD2E02" w14:textId="77777777" w:rsidTr="00E74707">
        <w:trPr>
          <w:trHeight w:val="367"/>
        </w:trPr>
        <w:tc>
          <w:tcPr>
            <w:tcW w:w="2127" w:type="dxa"/>
          </w:tcPr>
          <w:p w14:paraId="5B09263D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inCallDuration</w:t>
            </w:r>
          </w:p>
        </w:tc>
        <w:tc>
          <w:tcPr>
            <w:tcW w:w="1559" w:type="dxa"/>
          </w:tcPr>
          <w:p w14:paraId="090CCE67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B56E988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049F560" w14:textId="77777777" w:rsidR="007D4FE1" w:rsidRPr="005C47AD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0573E18" w14:textId="77777777" w:rsidR="0002259E" w:rsidRDefault="0002259E" w:rsidP="002220B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入呼时长</w:t>
            </w:r>
          </w:p>
          <w:p w14:paraId="7DF5C681" w14:textId="77777777" w:rsidR="007D4FE1" w:rsidRDefault="007D4FE1" w:rsidP="002220BF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累计入呼呼叫时长</w:t>
            </w:r>
            <w:r w:rsidRPr="0002259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（秒）</w:t>
            </w:r>
          </w:p>
        </w:tc>
      </w:tr>
      <w:tr w:rsidR="00E63D68" w:rsidRPr="00BF473F" w14:paraId="5139EDEB" w14:textId="77777777" w:rsidTr="00E74707">
        <w:trPr>
          <w:trHeight w:val="209"/>
        </w:trPr>
        <w:tc>
          <w:tcPr>
            <w:tcW w:w="2127" w:type="dxa"/>
          </w:tcPr>
          <w:p w14:paraId="526AF956" w14:textId="77777777" w:rsidR="00E63D68" w:rsidRDefault="007D4FE1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success</w:t>
            </w:r>
            <w:r w:rsidR="00E63D68">
              <w:rPr>
                <w:rFonts w:ascii="Consolas" w:eastAsia="微软雅黑" w:hAnsi="Consolas"/>
                <w:lang w:eastAsia="zh-CN"/>
              </w:rPr>
              <w:t>Calls</w:t>
            </w:r>
          </w:p>
        </w:tc>
        <w:tc>
          <w:tcPr>
            <w:tcW w:w="1559" w:type="dxa"/>
          </w:tcPr>
          <w:p w14:paraId="6CEC46AF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F609DBD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890205E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C36A5A4" w14:textId="77777777" w:rsidR="0002259E" w:rsidRDefault="0002259E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成功呼叫数</w:t>
            </w:r>
          </w:p>
          <w:p w14:paraId="677D6934" w14:textId="77777777" w:rsidR="00E63D68" w:rsidRDefault="00E63D68" w:rsidP="00E63D68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累计成功</w:t>
            </w:r>
            <w:r w:rsidR="007D4FE1"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7D4FE1"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应答</w:t>
            </w:r>
            <w:r w:rsidR="007D4FE1"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</w:t>
            </w:r>
            <w:r w:rsidR="007D4FE1"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叫</w:t>
            </w: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个数</w:t>
            </w:r>
          </w:p>
        </w:tc>
      </w:tr>
      <w:tr w:rsidR="007D4FE1" w:rsidRPr="00BF473F" w14:paraId="4B4E00CF" w14:textId="77777777" w:rsidTr="00E74707">
        <w:trPr>
          <w:trHeight w:val="209"/>
        </w:trPr>
        <w:tc>
          <w:tcPr>
            <w:tcW w:w="2127" w:type="dxa"/>
          </w:tcPr>
          <w:p w14:paraId="36693E24" w14:textId="77777777" w:rsidR="007D4FE1" w:rsidRDefault="007D4FE1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failedCalls</w:t>
            </w:r>
          </w:p>
        </w:tc>
        <w:tc>
          <w:tcPr>
            <w:tcW w:w="1559" w:type="dxa"/>
          </w:tcPr>
          <w:p w14:paraId="7E81C8E3" w14:textId="77777777" w:rsidR="007D4FE1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4049630" w14:textId="77777777" w:rsidR="007D4FE1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F0294AA" w14:textId="77777777" w:rsidR="007D4FE1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10E26CF" w14:textId="77777777" w:rsidR="0002259E" w:rsidRDefault="0002259E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失败呼叫数</w:t>
            </w:r>
          </w:p>
          <w:p w14:paraId="06F3A001" w14:textId="77777777" w:rsidR="007D4FE1" w:rsidRDefault="007D4FE1" w:rsidP="00E63D68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累计失败呼叫个数</w:t>
            </w:r>
          </w:p>
        </w:tc>
      </w:tr>
      <w:tr w:rsidR="00E63D68" w:rsidRPr="00BF473F" w14:paraId="36A0D6E4" w14:textId="77777777" w:rsidTr="00E74707">
        <w:trPr>
          <w:trHeight w:val="209"/>
        </w:trPr>
        <w:tc>
          <w:tcPr>
            <w:tcW w:w="2127" w:type="dxa"/>
          </w:tcPr>
          <w:p w14:paraId="0A81D2C1" w14:textId="77777777" w:rsidR="00E63D68" w:rsidRDefault="007D4FE1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lastRenderedPageBreak/>
              <w:t>s</w:t>
            </w:r>
            <w:r w:rsidR="00E63D68">
              <w:rPr>
                <w:rFonts w:ascii="Consolas" w:eastAsia="微软雅黑" w:hAnsi="Consolas"/>
                <w:lang w:eastAsia="zh-CN"/>
              </w:rPr>
              <w:t>hortCalls</w:t>
            </w:r>
          </w:p>
        </w:tc>
        <w:tc>
          <w:tcPr>
            <w:tcW w:w="1559" w:type="dxa"/>
          </w:tcPr>
          <w:p w14:paraId="317EE984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CD137A7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151058B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C4E735A" w14:textId="77777777" w:rsidR="0002259E" w:rsidRDefault="0002259E" w:rsidP="00E63D6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短呼叫数</w:t>
            </w:r>
          </w:p>
          <w:p w14:paraId="38ABEC9B" w14:textId="77777777" w:rsidR="00E63D68" w:rsidRDefault="00E63D68" w:rsidP="00E63D68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累计短时长呼</w:t>
            </w:r>
            <w:r w:rsidR="007D4FE1"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叫</w:t>
            </w: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个数</w:t>
            </w:r>
          </w:p>
        </w:tc>
      </w:tr>
      <w:tr w:rsidR="00E63D68" w:rsidRPr="00BF473F" w14:paraId="01DFC59B" w14:textId="77777777" w:rsidTr="00E74707">
        <w:trPr>
          <w:trHeight w:val="209"/>
        </w:trPr>
        <w:tc>
          <w:tcPr>
            <w:tcW w:w="2127" w:type="dxa"/>
          </w:tcPr>
          <w:p w14:paraId="5360C7D6" w14:textId="77777777" w:rsidR="00E63D68" w:rsidRPr="00721C54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 w:rsidRPr="00721C54">
              <w:rPr>
                <w:rFonts w:ascii="Consolas" w:eastAsia="微软雅黑" w:hAnsi="Consolas"/>
                <w:lang w:eastAsia="zh-CN"/>
              </w:rPr>
              <w:t>contFailedCalls</w:t>
            </w:r>
          </w:p>
        </w:tc>
        <w:tc>
          <w:tcPr>
            <w:tcW w:w="1559" w:type="dxa"/>
          </w:tcPr>
          <w:p w14:paraId="42DF42DF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A152E98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9A93EEE" w14:textId="77777777" w:rsidR="00E63D68" w:rsidRDefault="00E63D68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CE015C4" w14:textId="77777777" w:rsidR="009F0F1E" w:rsidRPr="009F0F1E" w:rsidRDefault="009F0F1E" w:rsidP="007B203F">
            <w:pPr>
              <w:rPr>
                <w:rFonts w:ascii="Consolas" w:eastAsia="微软雅黑" w:hAnsi="Consolas"/>
                <w:lang w:eastAsia="zh-CN"/>
              </w:rPr>
            </w:pPr>
            <w:r w:rsidRPr="009F0F1E">
              <w:rPr>
                <w:rFonts w:ascii="Consolas" w:eastAsia="微软雅黑" w:hAnsi="Consolas" w:hint="eastAsia"/>
                <w:lang w:eastAsia="zh-CN"/>
              </w:rPr>
              <w:t>连续</w:t>
            </w:r>
            <w:r w:rsidRPr="009F0F1E">
              <w:rPr>
                <w:rFonts w:ascii="Consolas" w:eastAsia="微软雅黑" w:hAnsi="Consolas"/>
                <w:lang w:eastAsia="zh-CN"/>
              </w:rPr>
              <w:t>失败</w:t>
            </w:r>
            <w:r>
              <w:rPr>
                <w:rFonts w:ascii="Consolas" w:eastAsia="微软雅黑" w:hAnsi="Consolas"/>
                <w:lang w:eastAsia="zh-CN"/>
              </w:rPr>
              <w:t>呼叫</w:t>
            </w:r>
            <w:r w:rsidRPr="009F0F1E">
              <w:rPr>
                <w:rFonts w:ascii="Consolas" w:eastAsia="微软雅黑" w:hAnsi="Consolas"/>
                <w:lang w:eastAsia="zh-CN"/>
              </w:rPr>
              <w:t>数</w:t>
            </w:r>
          </w:p>
          <w:p w14:paraId="5BAFC9DB" w14:textId="77777777" w:rsidR="00E63D68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连续</w:t>
            </w: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失败呼叫个数</w:t>
            </w:r>
          </w:p>
        </w:tc>
      </w:tr>
      <w:tr w:rsidR="00E37B63" w:rsidRPr="00BF473F" w14:paraId="0EDDFDDE" w14:textId="77777777" w:rsidTr="00E74707">
        <w:trPr>
          <w:trHeight w:val="209"/>
        </w:trPr>
        <w:tc>
          <w:tcPr>
            <w:tcW w:w="2127" w:type="dxa"/>
          </w:tcPr>
          <w:p w14:paraId="00AC8622" w14:textId="77777777" w:rsidR="00E37B63" w:rsidRPr="00721C54" w:rsidRDefault="00E37B63" w:rsidP="007B203F">
            <w:pPr>
              <w:rPr>
                <w:rFonts w:ascii="Consolas" w:eastAsia="微软雅黑" w:hAnsi="Consolas"/>
                <w:lang w:eastAsia="zh-CN"/>
              </w:rPr>
            </w:pPr>
            <w:r w:rsidRPr="00721C54">
              <w:rPr>
                <w:rFonts w:ascii="Consolas" w:eastAsia="微软雅黑" w:hAnsi="Consolas"/>
                <w:lang w:eastAsia="zh-CN"/>
              </w:rPr>
              <w:t>totalSuccess</w:t>
            </w:r>
          </w:p>
        </w:tc>
        <w:tc>
          <w:tcPr>
            <w:tcW w:w="1559" w:type="dxa"/>
          </w:tcPr>
          <w:p w14:paraId="75A26A04" w14:textId="77777777" w:rsidR="00E37B63" w:rsidRDefault="00E37B6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2CA1DF8" w14:textId="77777777" w:rsidR="00E37B63" w:rsidRDefault="00E37B6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EECB04C" w14:textId="77777777" w:rsidR="00E37B63" w:rsidRDefault="00E37B6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9344187" w14:textId="77777777" w:rsidR="00E37B63" w:rsidRDefault="00E37B63" w:rsidP="00E37B6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成功</w:t>
            </w:r>
            <w:r w:rsidR="009F0F1E">
              <w:rPr>
                <w:rFonts w:ascii="Consolas" w:eastAsia="微软雅黑" w:hAnsi="Consolas" w:hint="eastAsia"/>
                <w:lang w:eastAsia="zh-CN"/>
              </w:rPr>
              <w:t>连</w:t>
            </w:r>
            <w:r w:rsidR="009F0F1E">
              <w:rPr>
                <w:rFonts w:ascii="Consolas" w:eastAsia="微软雅黑" w:hAnsi="Consolas"/>
                <w:lang w:eastAsia="zh-CN"/>
              </w:rPr>
              <w:t>接</w:t>
            </w:r>
            <w:r>
              <w:rPr>
                <w:rFonts w:ascii="Consolas" w:eastAsia="微软雅黑" w:hAnsi="Consolas"/>
                <w:lang w:eastAsia="zh-CN"/>
              </w:rPr>
              <w:t>数</w:t>
            </w:r>
          </w:p>
          <w:p w14:paraId="14C2C3CB" w14:textId="77777777" w:rsidR="00E37B63" w:rsidRDefault="00E37B63" w:rsidP="00E37B63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累计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成功连接数</w:t>
            </w:r>
          </w:p>
        </w:tc>
      </w:tr>
      <w:tr w:rsidR="00E37B63" w:rsidRPr="00BF473F" w14:paraId="1A106843" w14:textId="77777777" w:rsidTr="00E74707">
        <w:trPr>
          <w:trHeight w:val="209"/>
        </w:trPr>
        <w:tc>
          <w:tcPr>
            <w:tcW w:w="2127" w:type="dxa"/>
          </w:tcPr>
          <w:p w14:paraId="7560ED2F" w14:textId="77777777" w:rsidR="00E37B63" w:rsidRPr="00721C54" w:rsidRDefault="00E37B63" w:rsidP="007B203F">
            <w:pPr>
              <w:rPr>
                <w:rFonts w:ascii="Consolas" w:eastAsia="微软雅黑" w:hAnsi="Consolas"/>
                <w:lang w:eastAsia="zh-CN"/>
              </w:rPr>
            </w:pPr>
            <w:r w:rsidRPr="00721C54">
              <w:rPr>
                <w:rFonts w:ascii="Consolas" w:eastAsia="微软雅黑" w:hAnsi="Consolas"/>
                <w:lang w:eastAsia="zh-CN"/>
              </w:rPr>
              <w:t>totalFailed</w:t>
            </w:r>
          </w:p>
        </w:tc>
        <w:tc>
          <w:tcPr>
            <w:tcW w:w="1559" w:type="dxa"/>
          </w:tcPr>
          <w:p w14:paraId="2278257A" w14:textId="77777777" w:rsidR="00E37B63" w:rsidRDefault="00E37B6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6428778" w14:textId="77777777" w:rsidR="00E37B63" w:rsidRDefault="00E37B6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153F1BD" w14:textId="77777777" w:rsidR="00E37B63" w:rsidRDefault="00E37B63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C6DD646" w14:textId="77777777" w:rsidR="00E37B63" w:rsidRDefault="00E37B63" w:rsidP="00E37B6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失败</w:t>
            </w:r>
            <w:r w:rsidR="009F0F1E">
              <w:rPr>
                <w:rFonts w:ascii="Consolas" w:eastAsia="微软雅黑" w:hAnsi="Consolas" w:hint="eastAsia"/>
                <w:lang w:eastAsia="zh-CN"/>
              </w:rPr>
              <w:t>连</w:t>
            </w:r>
            <w:r w:rsidR="009F0F1E">
              <w:rPr>
                <w:rFonts w:ascii="Consolas" w:eastAsia="微软雅黑" w:hAnsi="Consolas"/>
                <w:lang w:eastAsia="zh-CN"/>
              </w:rPr>
              <w:t>接</w:t>
            </w:r>
            <w:r>
              <w:rPr>
                <w:rFonts w:ascii="Consolas" w:eastAsia="微软雅黑" w:hAnsi="Consolas"/>
                <w:lang w:eastAsia="zh-CN"/>
              </w:rPr>
              <w:t>数</w:t>
            </w:r>
          </w:p>
          <w:p w14:paraId="5CC20396" w14:textId="77777777" w:rsidR="00E37B63" w:rsidRDefault="00E37B63" w:rsidP="00E37B63">
            <w:pPr>
              <w:rPr>
                <w:rFonts w:ascii="Consolas" w:eastAsia="微软雅黑" w:hAnsi="Consolas"/>
                <w:lang w:eastAsia="zh-CN"/>
              </w:rPr>
            </w:pPr>
            <w:r w:rsidRPr="007D4E9F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累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计</w:t>
            </w:r>
            <w:r w:rsidRPr="007D4E9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失败连接数</w:t>
            </w:r>
          </w:p>
        </w:tc>
      </w:tr>
      <w:tr w:rsidR="00C12839" w:rsidRPr="00BF473F" w14:paraId="3E6636DC" w14:textId="77777777" w:rsidTr="00E74707">
        <w:trPr>
          <w:trHeight w:val="209"/>
        </w:trPr>
        <w:tc>
          <w:tcPr>
            <w:tcW w:w="2127" w:type="dxa"/>
          </w:tcPr>
          <w:p w14:paraId="027C92DB" w14:textId="77777777" w:rsidR="00C12839" w:rsidRPr="00721C54" w:rsidRDefault="00C12839" w:rsidP="007B203F">
            <w:pPr>
              <w:rPr>
                <w:rFonts w:ascii="Consolas" w:eastAsia="微软雅黑" w:hAnsi="Consolas"/>
                <w:lang w:eastAsia="zh-CN"/>
              </w:rPr>
            </w:pPr>
            <w:r w:rsidRPr="00721C54">
              <w:rPr>
                <w:rFonts w:ascii="Consolas" w:eastAsia="微软雅黑" w:hAnsi="Consolas"/>
                <w:lang w:eastAsia="zh-CN"/>
              </w:rPr>
              <w:t>contFailed</w:t>
            </w:r>
          </w:p>
        </w:tc>
        <w:tc>
          <w:tcPr>
            <w:tcW w:w="1559" w:type="dxa"/>
          </w:tcPr>
          <w:p w14:paraId="001A9E19" w14:textId="77777777" w:rsidR="00C12839" w:rsidRDefault="00C1283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82FE3F4" w14:textId="77777777" w:rsidR="00C12839" w:rsidRDefault="00C1283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048BAF7" w14:textId="77777777" w:rsidR="00C12839" w:rsidRDefault="00C1283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1394936" w14:textId="77777777" w:rsidR="009F0F1E" w:rsidRPr="009F0F1E" w:rsidRDefault="009F0F1E" w:rsidP="005359F1">
            <w:pPr>
              <w:rPr>
                <w:rFonts w:ascii="Consolas" w:eastAsia="微软雅黑" w:hAnsi="Consolas"/>
                <w:lang w:eastAsia="zh-CN"/>
              </w:rPr>
            </w:pPr>
            <w:r w:rsidRPr="009F0F1E">
              <w:rPr>
                <w:rFonts w:ascii="Consolas" w:eastAsia="微软雅黑" w:hAnsi="Consolas" w:hint="eastAsia"/>
                <w:lang w:eastAsia="zh-CN"/>
              </w:rPr>
              <w:t>连续</w:t>
            </w:r>
            <w:r w:rsidRPr="009F0F1E">
              <w:rPr>
                <w:rFonts w:ascii="Consolas" w:eastAsia="微软雅黑" w:hAnsi="Consolas"/>
                <w:lang w:eastAsia="zh-CN"/>
              </w:rPr>
              <w:t>失败</w:t>
            </w:r>
            <w:r>
              <w:rPr>
                <w:rFonts w:ascii="Consolas" w:eastAsia="微软雅黑" w:hAnsi="Consolas" w:hint="eastAsia"/>
                <w:lang w:eastAsia="zh-CN"/>
              </w:rPr>
              <w:t>连</w:t>
            </w:r>
            <w:r>
              <w:rPr>
                <w:rFonts w:ascii="Consolas" w:eastAsia="微软雅黑" w:hAnsi="Consolas"/>
                <w:lang w:eastAsia="zh-CN"/>
              </w:rPr>
              <w:t>接</w:t>
            </w:r>
            <w:r w:rsidRPr="009F0F1E">
              <w:rPr>
                <w:rFonts w:ascii="Consolas" w:eastAsia="微软雅黑" w:hAnsi="Consolas"/>
                <w:lang w:eastAsia="zh-CN"/>
              </w:rPr>
              <w:t>数</w:t>
            </w:r>
          </w:p>
          <w:p w14:paraId="0DBA47EE" w14:textId="77777777" w:rsidR="00C12839" w:rsidRDefault="00C12839" w:rsidP="005359F1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连续</w:t>
            </w: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失败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连接数</w:t>
            </w:r>
          </w:p>
        </w:tc>
      </w:tr>
      <w:tr w:rsidR="005359F1" w:rsidRPr="00BF473F" w14:paraId="66250F6F" w14:textId="77777777" w:rsidTr="00E74707">
        <w:trPr>
          <w:trHeight w:val="209"/>
        </w:trPr>
        <w:tc>
          <w:tcPr>
            <w:tcW w:w="2127" w:type="dxa"/>
          </w:tcPr>
          <w:p w14:paraId="72537A53" w14:textId="77777777" w:rsidR="005359F1" w:rsidRDefault="005359F1" w:rsidP="007B203F">
            <w:pPr>
              <w:rPr>
                <w:rFonts w:ascii="Consolas" w:eastAsia="微软雅黑" w:hAnsi="Consolas"/>
                <w:lang w:eastAsia="zh-CN"/>
              </w:rPr>
            </w:pPr>
            <w:r w:rsidRPr="00721C54">
              <w:rPr>
                <w:rFonts w:ascii="Consolas" w:eastAsia="微软雅黑" w:hAnsi="Consolas"/>
                <w:lang w:eastAsia="zh-CN"/>
              </w:rPr>
              <w:t>totalData</w:t>
            </w:r>
          </w:p>
        </w:tc>
        <w:tc>
          <w:tcPr>
            <w:tcW w:w="1559" w:type="dxa"/>
          </w:tcPr>
          <w:p w14:paraId="0788AB48" w14:textId="77777777" w:rsidR="005359F1" w:rsidRDefault="005359F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11F96A4" w14:textId="77777777" w:rsidR="005359F1" w:rsidRDefault="005359F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3E2CEDE" w14:textId="77777777" w:rsidR="005359F1" w:rsidRPr="005C47AD" w:rsidRDefault="005359F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F270AD1" w14:textId="77777777" w:rsidR="005359F1" w:rsidRDefault="005359F1" w:rsidP="005359F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已用流量</w:t>
            </w:r>
          </w:p>
          <w:p w14:paraId="57D6CA8B" w14:textId="14D8F1A5" w:rsidR="005359F1" w:rsidRPr="007D4FE1" w:rsidRDefault="00E00530" w:rsidP="005359F1">
            <w:pPr>
              <w:rPr>
                <w:rFonts w:ascii="Consolas" w:eastAsia="微软雅黑" w:hAnsi="Consolas"/>
                <w:lang w:eastAsia="zh-CN"/>
              </w:rPr>
            </w:pPr>
            <w:r w:rsidRPr="00E00530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套餐周期内</w:t>
            </w:r>
            <w:r w:rsidR="005359F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累计</w:t>
            </w:r>
            <w:r w:rsidR="005359F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使用</w:t>
            </w:r>
            <w:r w:rsidR="005359F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流量</w:t>
            </w:r>
            <w:r w:rsidR="00E37B6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E37B6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="00F1757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KB</w:t>
            </w:r>
            <w:r w:rsidR="00E37B6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E00530" w:rsidRPr="00BF473F" w14:paraId="628253BE" w14:textId="77777777" w:rsidTr="00E74707">
        <w:trPr>
          <w:trHeight w:val="209"/>
        </w:trPr>
        <w:tc>
          <w:tcPr>
            <w:tcW w:w="2127" w:type="dxa"/>
          </w:tcPr>
          <w:p w14:paraId="04DEDA94" w14:textId="4A6BB906" w:rsidR="00E00530" w:rsidRDefault="00E00530" w:rsidP="007B203F">
            <w:pPr>
              <w:rPr>
                <w:rFonts w:ascii="Consolas" w:eastAsia="微软雅黑" w:hAnsi="Consolas"/>
                <w:lang w:eastAsia="zh-CN"/>
              </w:rPr>
            </w:pPr>
            <w:r w:rsidRPr="00E00530">
              <w:rPr>
                <w:rFonts w:ascii="Consolas" w:eastAsia="微软雅黑" w:hAnsi="Consolas" w:hint="eastAsia"/>
                <w:highlight w:val="cyan"/>
                <w:lang w:eastAsia="zh-CN"/>
              </w:rPr>
              <w:t>monthTotalData</w:t>
            </w:r>
          </w:p>
        </w:tc>
        <w:tc>
          <w:tcPr>
            <w:tcW w:w="1559" w:type="dxa"/>
          </w:tcPr>
          <w:p w14:paraId="74740E12" w14:textId="21A5FE2A" w:rsidR="00E00530" w:rsidRDefault="00E005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34CAC1F" w14:textId="781442B5" w:rsidR="00E00530" w:rsidRDefault="00E005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F73E42C" w14:textId="3C501576" w:rsidR="00E00530" w:rsidRPr="005C47AD" w:rsidRDefault="00E00530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C054DB1" w14:textId="049CE4DC" w:rsidR="00E00530" w:rsidRPr="007D4FE1" w:rsidRDefault="00E00530" w:rsidP="007B203F">
            <w:pPr>
              <w:rPr>
                <w:rFonts w:ascii="Consolas" w:eastAsia="微软雅黑" w:hAnsi="Consolas" w:hint="eastAsia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本月已用流量</w:t>
            </w:r>
          </w:p>
        </w:tc>
      </w:tr>
      <w:tr w:rsidR="007158EA" w:rsidRPr="00BF473F" w14:paraId="1748F363" w14:textId="77777777" w:rsidTr="00E74707">
        <w:trPr>
          <w:trHeight w:val="209"/>
        </w:trPr>
        <w:tc>
          <w:tcPr>
            <w:tcW w:w="2127" w:type="dxa"/>
          </w:tcPr>
          <w:p w14:paraId="36CE0678" w14:textId="77777777" w:rsidR="007158EA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lastIdleTime</w:t>
            </w:r>
          </w:p>
        </w:tc>
        <w:tc>
          <w:tcPr>
            <w:tcW w:w="1559" w:type="dxa"/>
          </w:tcPr>
          <w:p w14:paraId="18DAE7B6" w14:textId="77777777" w:rsidR="007158EA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0F7FAD9" w14:textId="77777777" w:rsidR="007158EA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45F267B" w14:textId="77777777" w:rsidR="007158EA" w:rsidRPr="005C47AD" w:rsidRDefault="007158EA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15419BF" w14:textId="77777777" w:rsidR="0002259E" w:rsidRDefault="0002259E" w:rsidP="007B203F">
            <w:pPr>
              <w:rPr>
                <w:rFonts w:ascii="Consolas" w:eastAsia="微软雅黑" w:hAnsi="Consolas"/>
                <w:lang w:eastAsia="zh-CN"/>
              </w:rPr>
            </w:pPr>
            <w:r w:rsidRPr="007D4FE1">
              <w:rPr>
                <w:rFonts w:ascii="Consolas" w:eastAsia="微软雅黑" w:hAnsi="Consolas" w:hint="eastAsia"/>
                <w:lang w:eastAsia="zh-CN"/>
              </w:rPr>
              <w:t>释放时间</w:t>
            </w:r>
          </w:p>
          <w:p w14:paraId="026C7ECB" w14:textId="77777777" w:rsidR="007158EA" w:rsidRDefault="007D4FE1" w:rsidP="007B203F">
            <w:pPr>
              <w:rPr>
                <w:rFonts w:ascii="Consolas" w:eastAsia="微软雅黑" w:hAnsi="Consolas"/>
                <w:lang w:eastAsia="zh-CN"/>
              </w:rPr>
            </w:pPr>
            <w:r w:rsidRPr="0002259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上次线路</w:t>
            </w:r>
            <w:r w:rsidRPr="0002259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释放时间</w:t>
            </w:r>
          </w:p>
        </w:tc>
      </w:tr>
      <w:tr w:rsidR="000A61A4" w:rsidRPr="00BF473F" w14:paraId="42941C7B" w14:textId="77777777" w:rsidTr="00E74707">
        <w:trPr>
          <w:trHeight w:val="209"/>
        </w:trPr>
        <w:tc>
          <w:tcPr>
            <w:tcW w:w="2127" w:type="dxa"/>
          </w:tcPr>
          <w:p w14:paraId="64ADD4F0" w14:textId="77777777" w:rsidR="000A61A4" w:rsidRDefault="00705D9F" w:rsidP="007B203F">
            <w:pPr>
              <w:rPr>
                <w:rFonts w:ascii="Consolas" w:eastAsia="微软雅黑" w:hAnsi="Consolas"/>
                <w:lang w:eastAsia="zh-CN"/>
              </w:rPr>
            </w:pPr>
            <w:r w:rsidRPr="008A3E6D">
              <w:rPr>
                <w:rFonts w:ascii="Consolas" w:eastAsia="微软雅黑" w:hAnsi="Consolas"/>
                <w:lang w:eastAsia="zh-CN"/>
              </w:rPr>
              <w:t>exActions</w:t>
            </w:r>
          </w:p>
        </w:tc>
        <w:tc>
          <w:tcPr>
            <w:tcW w:w="1559" w:type="dxa"/>
          </w:tcPr>
          <w:p w14:paraId="7BCEDFF6" w14:textId="77777777" w:rsidR="000A61A4" w:rsidRDefault="000A61A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A72EC55" w14:textId="77777777" w:rsidR="000A61A4" w:rsidRDefault="000A61A4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5E15E68" w14:textId="77777777" w:rsidR="000A61A4" w:rsidRPr="005C47AD" w:rsidRDefault="000A61A4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1EF9A58" w14:textId="77777777" w:rsidR="000A61A4" w:rsidRDefault="000A61A4" w:rsidP="0002259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额外激</w:t>
            </w:r>
            <w:r>
              <w:rPr>
                <w:rFonts w:ascii="Consolas" w:eastAsia="微软雅黑" w:hAnsi="Consolas" w:hint="eastAsia"/>
                <w:lang w:eastAsia="zh-CN"/>
              </w:rPr>
              <w:t>活</w:t>
            </w:r>
            <w:r>
              <w:rPr>
                <w:rFonts w:ascii="Consolas" w:eastAsia="微软雅黑" w:hAnsi="Consolas"/>
                <w:lang w:eastAsia="zh-CN"/>
              </w:rPr>
              <w:t>等动作</w:t>
            </w:r>
          </w:p>
          <w:p w14:paraId="0000DE4A" w14:textId="77777777" w:rsidR="00614A83" w:rsidRPr="00614A83" w:rsidRDefault="00614A83" w:rsidP="0002259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614A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"action":"call;num=xxxxx;dur=10,at,ussd,sms"</w:t>
            </w:r>
          </w:p>
          <w:p w14:paraId="3C5C78D3" w14:textId="77777777" w:rsidR="00614A83" w:rsidRDefault="00614A83" w:rsidP="0002259E">
            <w:pPr>
              <w:rPr>
                <w:rFonts w:ascii="Consolas" w:eastAsia="微软雅黑" w:hAnsi="Consolas"/>
                <w:lang w:eastAsia="zh-CN"/>
              </w:rPr>
            </w:pPr>
            <w:r w:rsidRPr="00614A8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"action":"ussd;ctt=xxxxxx"</w:t>
            </w:r>
          </w:p>
        </w:tc>
      </w:tr>
      <w:tr w:rsidR="00EA5FE6" w:rsidRPr="00BF473F" w14:paraId="699D340C" w14:textId="77777777" w:rsidTr="00E74707">
        <w:trPr>
          <w:trHeight w:val="209"/>
        </w:trPr>
        <w:tc>
          <w:tcPr>
            <w:tcW w:w="2127" w:type="dxa"/>
          </w:tcPr>
          <w:p w14:paraId="47157C8A" w14:textId="77777777" w:rsidR="00EA5FE6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1E579C84" w14:textId="77777777" w:rsidR="00EA5F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EA5FE6">
              <w:rPr>
                <w:rFonts w:ascii="Consolas" w:eastAsia="微软雅黑" w:hAnsi="Consolas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221C3A63" w14:textId="77777777" w:rsidR="00EA5FE6" w:rsidRPr="005C47AD" w:rsidRDefault="007D4339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2FF8B7EA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3B45E93" w14:textId="77777777" w:rsidR="00EA5FE6" w:rsidRPr="005C47AD" w:rsidRDefault="00EA5FE6" w:rsidP="0002259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  <w:r w:rsidR="0002259E" w:rsidRPr="005C47AD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EA5FE6" w:rsidRPr="00BF473F" w14:paraId="08203C93" w14:textId="77777777" w:rsidTr="00E74707">
        <w:trPr>
          <w:trHeight w:val="209"/>
        </w:trPr>
        <w:tc>
          <w:tcPr>
            <w:tcW w:w="2127" w:type="dxa"/>
          </w:tcPr>
          <w:p w14:paraId="4EE299EF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66383D0A" w14:textId="77777777" w:rsidR="00EA5F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68A92F5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D34912D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4B252D3" w14:textId="77777777" w:rsidR="00EA5FE6" w:rsidRPr="005C47AD" w:rsidRDefault="0002259E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EA5FE6" w:rsidRPr="00BF473F" w14:paraId="250E9A5A" w14:textId="77777777" w:rsidTr="00E74707">
        <w:trPr>
          <w:trHeight w:val="209"/>
        </w:trPr>
        <w:tc>
          <w:tcPr>
            <w:tcW w:w="2127" w:type="dxa"/>
          </w:tcPr>
          <w:p w14:paraId="57C097A9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12871A72" w14:textId="77777777" w:rsidR="00EA5F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EA5FE6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40E380A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088D36B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23660B" w14:textId="77777777" w:rsidR="00EA5FE6" w:rsidRPr="005C47AD" w:rsidRDefault="0002259E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EA5FE6" w:rsidRPr="00BF473F" w14:paraId="3100A1C1" w14:textId="77777777" w:rsidTr="00E74707">
        <w:trPr>
          <w:trHeight w:val="209"/>
        </w:trPr>
        <w:tc>
          <w:tcPr>
            <w:tcW w:w="2127" w:type="dxa"/>
          </w:tcPr>
          <w:p w14:paraId="3C4426F8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1D97BB62" w14:textId="77777777" w:rsidR="00EA5F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0FC566C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B8C5370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69C03C" w14:textId="77777777" w:rsidR="00EA5FE6" w:rsidRPr="005C47AD" w:rsidRDefault="0002259E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EA5FE6" w:rsidRPr="00BF473F" w14:paraId="38860719" w14:textId="77777777" w:rsidTr="00E74707">
        <w:trPr>
          <w:trHeight w:val="209"/>
        </w:trPr>
        <w:tc>
          <w:tcPr>
            <w:tcW w:w="2127" w:type="dxa"/>
          </w:tcPr>
          <w:p w14:paraId="004A286F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37FDCA18" w14:textId="77777777" w:rsidR="00EA5FE6" w:rsidRPr="005C47AD" w:rsidRDefault="001124F2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EA5FE6"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E3ED529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B8450F8" w14:textId="77777777" w:rsidR="00EA5FE6" w:rsidRPr="005C47AD" w:rsidRDefault="00EA5FE6" w:rsidP="007B203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E233A72" w14:textId="77777777" w:rsidR="00EA5FE6" w:rsidRPr="005C47AD" w:rsidRDefault="0002259E" w:rsidP="007B203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08CB2234" w14:textId="77777777" w:rsidR="00EA5FE6" w:rsidRDefault="00EA5FE6" w:rsidP="00EA5FE6"/>
    <w:p w14:paraId="73EBC961" w14:textId="77777777" w:rsidR="00EA5FE6" w:rsidRDefault="00EA5FE6" w:rsidP="00EA5FE6"/>
    <w:p w14:paraId="379979B0" w14:textId="77777777" w:rsidR="00F90E0E" w:rsidRDefault="00F90E0E" w:rsidP="000027D0"/>
    <w:p w14:paraId="15DE1AB3" w14:textId="77777777" w:rsidR="00EC6D9E" w:rsidRDefault="00EC6D9E" w:rsidP="00EC6D9E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04B2FCA1" w14:textId="77777777" w:rsidR="00BC4517" w:rsidRDefault="00BC4517" w:rsidP="00EC6D9E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6192576C" w14:textId="77777777" w:rsidR="00016935" w:rsidRDefault="00016935" w:rsidP="00EC6D9E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4630A725" w14:textId="77777777" w:rsidR="00016935" w:rsidRDefault="00016935" w:rsidP="00016935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53891945" w14:textId="77777777" w:rsidR="00016935" w:rsidRDefault="00016935" w:rsidP="00016935"/>
    <w:p w14:paraId="4D9B5C4F" w14:textId="77777777" w:rsidR="00016935" w:rsidRPr="00016935" w:rsidRDefault="00D15E4D" w:rsidP="00016935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51" w:name="_Toc466366581"/>
      <w:bookmarkStart w:id="52" w:name="_GoBack"/>
      <w:bookmarkEnd w:id="52"/>
      <w:r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tbSim</w:t>
      </w:r>
      <w:r w:rsidR="000C6A91">
        <w:rPr>
          <w:rFonts w:ascii="Consolas" w:eastAsia="微软雅黑" w:hAnsi="Consolas"/>
          <w:bCs/>
          <w:i w:val="0"/>
          <w:iCs/>
          <w:highlight w:val="cyan"/>
          <w:lang w:val="en-US" w:eastAsia="zh-HK"/>
        </w:rPr>
        <w:t>Sales</w:t>
      </w:r>
      <w:bookmarkEnd w:id="51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016935" w:rsidRPr="00BF473F" w14:paraId="012C85C3" w14:textId="77777777" w:rsidTr="0001693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C312049" w14:textId="77777777" w:rsidR="00016935" w:rsidRPr="00C3424E" w:rsidRDefault="00016935" w:rsidP="00016935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3B06556" w14:textId="77777777" w:rsidR="00016935" w:rsidRPr="005C47AD" w:rsidRDefault="00D15E4D" w:rsidP="00097890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tbSim</w:t>
            </w:r>
            <w:r w:rsidR="000C6A91">
              <w:rPr>
                <w:rFonts w:ascii="Consolas" w:eastAsia="微软雅黑" w:hAnsi="Consolas"/>
                <w:kern w:val="0"/>
                <w:sz w:val="20"/>
                <w:lang w:eastAsia="zh-CN"/>
              </w:rPr>
              <w:t>Sales</w:t>
            </w:r>
          </w:p>
        </w:tc>
      </w:tr>
      <w:tr w:rsidR="00016935" w:rsidRPr="00BF473F" w14:paraId="6B47B58E" w14:textId="77777777" w:rsidTr="00016935">
        <w:trPr>
          <w:trHeight w:val="978"/>
        </w:trPr>
        <w:tc>
          <w:tcPr>
            <w:tcW w:w="2127" w:type="dxa"/>
            <w:shd w:val="clear" w:color="auto" w:fill="E6E6E6"/>
          </w:tcPr>
          <w:p w14:paraId="24144470" w14:textId="77777777" w:rsidR="00016935" w:rsidRPr="00C3424E" w:rsidRDefault="00016935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89231D0" w14:textId="77777777" w:rsidR="00097890" w:rsidRDefault="00097890" w:rsidP="00097890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</w:t>
            </w:r>
            <w:r w:rsidR="00016935">
              <w:rPr>
                <w:rFonts w:ascii="Consolas" w:eastAsia="微软雅黑" w:hAnsi="Consolas"/>
                <w:kern w:val="0"/>
                <w:sz w:val="20"/>
                <w:lang w:eastAsia="zh-CN"/>
              </w:rPr>
              <w:t>流量卡</w:t>
            </w:r>
            <w:r w:rsidR="000C6A91">
              <w:rPr>
                <w:rFonts w:ascii="Consolas" w:eastAsia="微软雅黑" w:hAnsi="Consolas"/>
                <w:kern w:val="0"/>
                <w:sz w:val="20"/>
                <w:lang w:eastAsia="zh-CN"/>
              </w:rPr>
              <w:t>供用表</w:t>
            </w:r>
          </w:p>
          <w:p w14:paraId="5B8DD596" w14:textId="77777777" w:rsidR="00D15E4D" w:rsidRPr="005C47AD" w:rsidRDefault="00155D4A" w:rsidP="00097890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供</w:t>
            </w:r>
            <w:r w:rsidR="00D15E4D">
              <w:rPr>
                <w:rFonts w:ascii="Consolas" w:eastAsia="微软雅黑" w:hAnsi="Consolas"/>
                <w:kern w:val="0"/>
                <w:sz w:val="20"/>
                <w:lang w:eastAsia="zh-CN"/>
              </w:rPr>
              <w:t>用地区及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供用</w:t>
            </w:r>
            <w:r w:rsidR="00D15E4D">
              <w:rPr>
                <w:rFonts w:ascii="Consolas" w:eastAsia="微软雅黑" w:hAnsi="Consolas"/>
                <w:kern w:val="0"/>
                <w:sz w:val="20"/>
                <w:lang w:eastAsia="zh-CN"/>
              </w:rPr>
              <w:t>价格</w:t>
            </w:r>
          </w:p>
        </w:tc>
      </w:tr>
      <w:tr w:rsidR="00016935" w:rsidRPr="00BF473F" w14:paraId="6F34FEBD" w14:textId="77777777" w:rsidTr="00016935">
        <w:tc>
          <w:tcPr>
            <w:tcW w:w="2127" w:type="dxa"/>
            <w:shd w:val="clear" w:color="auto" w:fill="E6E6E6"/>
          </w:tcPr>
          <w:p w14:paraId="390CEF2A" w14:textId="77777777" w:rsidR="00016935" w:rsidRPr="00C3424E" w:rsidRDefault="00016935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03FEB5C" w14:textId="77777777" w:rsidR="00016935" w:rsidRPr="005C47AD" w:rsidRDefault="00016935" w:rsidP="0001693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016935" w:rsidRPr="00BF473F" w14:paraId="5233C540" w14:textId="77777777" w:rsidTr="0001693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F1D7C17" w14:textId="77777777" w:rsidR="00016935" w:rsidRPr="00C3424E" w:rsidRDefault="00016935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2E59B2" w14:textId="77777777" w:rsidR="00016935" w:rsidRPr="005C47AD" w:rsidRDefault="000C6A91" w:rsidP="00D15E4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keySimSales</w:t>
            </w:r>
            <w:r w:rsidR="00016935" w:rsidRPr="00AB70DA">
              <w:rPr>
                <w:rFonts w:ascii="Consolas" w:eastAsia="微软雅黑" w:hAnsi="Consolas"/>
                <w:kern w:val="0"/>
                <w:sz w:val="20"/>
                <w:lang w:eastAsia="zh-CN"/>
              </w:rPr>
              <w:t>ID</w:t>
            </w:r>
          </w:p>
        </w:tc>
      </w:tr>
      <w:tr w:rsidR="00016935" w:rsidRPr="00BF473F" w14:paraId="187740E7" w14:textId="77777777" w:rsidTr="0001693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722FBF2" w14:textId="77777777" w:rsidR="00016935" w:rsidRPr="00C3424E" w:rsidRDefault="00016935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2848A3" w14:textId="77777777" w:rsidR="00016935" w:rsidRPr="005C47AD" w:rsidRDefault="00016935" w:rsidP="0001693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016935" w:rsidRPr="00BF473F" w14:paraId="4BC7ADC1" w14:textId="77777777" w:rsidTr="00016935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32018D6C" w14:textId="77777777" w:rsidR="00016935" w:rsidRPr="00C3424E" w:rsidRDefault="00016935" w:rsidP="0001693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09B4839" w14:textId="77777777" w:rsidR="00016935" w:rsidRPr="00C3424E" w:rsidRDefault="00016935" w:rsidP="0001693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02E59F8" w14:textId="77777777" w:rsidR="00016935" w:rsidRPr="00C3424E" w:rsidRDefault="00016935" w:rsidP="0001693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D3E5FD3" w14:textId="77777777" w:rsidR="00016935" w:rsidRPr="00C3424E" w:rsidRDefault="00016935" w:rsidP="0001693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CEF1A11" w14:textId="77777777" w:rsidR="00016935" w:rsidRPr="00C3424E" w:rsidRDefault="00016935" w:rsidP="0001693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016935" w:rsidRPr="00BF473F" w14:paraId="0475291C" w14:textId="77777777" w:rsidTr="00016935">
        <w:trPr>
          <w:trHeight w:val="209"/>
        </w:trPr>
        <w:tc>
          <w:tcPr>
            <w:tcW w:w="2127" w:type="dxa"/>
          </w:tcPr>
          <w:p w14:paraId="4661AC11" w14:textId="77777777" w:rsidR="00016935" w:rsidRPr="00F37F34" w:rsidRDefault="00016935" w:rsidP="00D15E4D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2F610C">
              <w:rPr>
                <w:rFonts w:ascii="Consolas" w:eastAsia="微软雅黑" w:hAnsi="Consolas"/>
                <w:lang w:eastAsia="zh-CN"/>
              </w:rPr>
              <w:t>key</w:t>
            </w:r>
            <w:r w:rsidR="000C6A91">
              <w:rPr>
                <w:rFonts w:ascii="Consolas" w:eastAsia="微软雅黑" w:hAnsi="Consolas"/>
                <w:lang w:eastAsia="zh-CN"/>
              </w:rPr>
              <w:t>SimSales</w:t>
            </w:r>
            <w:r w:rsidRPr="002F610C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2C12D1AF" w14:textId="77777777" w:rsidR="00016935" w:rsidRPr="005C47AD" w:rsidRDefault="00016935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902E151" w14:textId="77777777" w:rsidR="00016935" w:rsidRPr="005C47AD" w:rsidRDefault="00016935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E8AC9DA" w14:textId="77777777" w:rsidR="00016935" w:rsidRPr="005C47AD" w:rsidRDefault="00016935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D6E797A" w14:textId="77777777" w:rsidR="00016935" w:rsidRPr="00311CEF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供用</w:t>
            </w:r>
            <w:r w:rsidR="00016935" w:rsidRPr="00311CEF">
              <w:rPr>
                <w:rFonts w:ascii="Consolas" w:eastAsia="微软雅黑" w:hAnsi="Consolas" w:hint="eastAsia"/>
                <w:lang w:eastAsia="zh-CN"/>
              </w:rPr>
              <w:t>编</w:t>
            </w:r>
            <w:r w:rsidR="00016935" w:rsidRPr="00311CEF">
              <w:rPr>
                <w:rFonts w:ascii="Consolas" w:eastAsia="微软雅黑" w:hAnsi="Consolas"/>
                <w:lang w:eastAsia="zh-CN"/>
              </w:rPr>
              <w:t>号</w:t>
            </w:r>
          </w:p>
          <w:p w14:paraId="32370986" w14:textId="77777777" w:rsidR="00016935" w:rsidRPr="00DF39B1" w:rsidRDefault="00016935" w:rsidP="00016935">
            <w:pPr>
              <w:rPr>
                <w:rFonts w:ascii="Consolas" w:eastAsia="微软雅黑" w:hAnsi="Consolas"/>
                <w:lang w:eastAsia="zh-CN"/>
              </w:rPr>
            </w:pPr>
            <w:r w:rsidRPr="00F37F3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D15E4D" w:rsidRPr="00BF473F" w14:paraId="30736DE0" w14:textId="77777777" w:rsidTr="00155D4A">
        <w:trPr>
          <w:trHeight w:val="209"/>
        </w:trPr>
        <w:tc>
          <w:tcPr>
            <w:tcW w:w="2127" w:type="dxa"/>
          </w:tcPr>
          <w:p w14:paraId="1DB6B8F8" w14:textId="77777777" w:rsidR="00D15E4D" w:rsidRPr="00F37F34" w:rsidRDefault="00D15E4D" w:rsidP="00155D4A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3C45D8">
              <w:rPr>
                <w:rFonts w:ascii="Consolas" w:eastAsia="微软雅黑" w:hAnsi="Consolas"/>
                <w:highlight w:val="cyan"/>
                <w:lang w:eastAsia="zh-CN"/>
              </w:rPr>
              <w:lastRenderedPageBreak/>
              <w:t>idxSCGroupID</w:t>
            </w:r>
          </w:p>
        </w:tc>
        <w:tc>
          <w:tcPr>
            <w:tcW w:w="1559" w:type="dxa"/>
          </w:tcPr>
          <w:p w14:paraId="05E2B280" w14:textId="77777777" w:rsidR="003C45D8" w:rsidRDefault="003C45D8" w:rsidP="00155D4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  <w:p w14:paraId="64E69903" w14:textId="77777777" w:rsidR="00D15E4D" w:rsidRPr="003C45D8" w:rsidRDefault="00D15E4D" w:rsidP="00155D4A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3C45D8">
              <w:rPr>
                <w:rFonts w:ascii="Consolas" w:eastAsia="微软雅黑" w:hAnsi="Consolas"/>
                <w:strike/>
                <w:color w:val="FF0000"/>
                <w:lang w:eastAsia="zh-CN"/>
              </w:rPr>
              <w:t>INT</w:t>
            </w:r>
          </w:p>
        </w:tc>
        <w:tc>
          <w:tcPr>
            <w:tcW w:w="850" w:type="dxa"/>
          </w:tcPr>
          <w:p w14:paraId="7D88F0FC" w14:textId="77777777" w:rsidR="00D15E4D" w:rsidRPr="005C47AD" w:rsidRDefault="00D15E4D" w:rsidP="00155D4A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991FF24" w14:textId="77777777" w:rsidR="00D15E4D" w:rsidRPr="005C47AD" w:rsidRDefault="00D15E4D" w:rsidP="00155D4A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0F5CAD7" w14:textId="77777777" w:rsidR="00D15E4D" w:rsidRPr="00DF39B1" w:rsidRDefault="00D15E4D" w:rsidP="00155D4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卡</w:t>
            </w:r>
            <w:r w:rsidRPr="00311CEF">
              <w:rPr>
                <w:rFonts w:ascii="Consolas" w:eastAsia="微软雅黑" w:hAnsi="Consolas"/>
                <w:lang w:eastAsia="zh-CN"/>
              </w:rPr>
              <w:t>组</w:t>
            </w:r>
            <w:r w:rsidRPr="00311CEF">
              <w:rPr>
                <w:rFonts w:ascii="Consolas" w:eastAsia="微软雅黑" w:hAnsi="Consolas" w:hint="eastAsia"/>
                <w:lang w:eastAsia="zh-CN"/>
              </w:rPr>
              <w:t>编</w:t>
            </w:r>
            <w:r w:rsidRPr="00311CEF">
              <w:rPr>
                <w:rFonts w:ascii="Consolas" w:eastAsia="微软雅黑" w:hAnsi="Consolas"/>
                <w:lang w:eastAsia="zh-CN"/>
              </w:rPr>
              <w:t>号</w:t>
            </w:r>
          </w:p>
        </w:tc>
      </w:tr>
      <w:tr w:rsidR="00D15E4D" w:rsidRPr="00BF473F" w14:paraId="7286F7B0" w14:textId="77777777" w:rsidTr="00016935">
        <w:trPr>
          <w:trHeight w:val="209"/>
        </w:trPr>
        <w:tc>
          <w:tcPr>
            <w:tcW w:w="2127" w:type="dxa"/>
          </w:tcPr>
          <w:p w14:paraId="574B070F" w14:textId="77777777" w:rsidR="00D15E4D" w:rsidRPr="002F610C" w:rsidRDefault="00D15E4D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idxAreaId</w:t>
            </w:r>
          </w:p>
        </w:tc>
        <w:tc>
          <w:tcPr>
            <w:tcW w:w="1559" w:type="dxa"/>
          </w:tcPr>
          <w:p w14:paraId="745ABEBC" w14:textId="77777777" w:rsidR="00D15E4D" w:rsidRDefault="00D15E4D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8542EE7" w14:textId="77777777" w:rsidR="00D15E4D" w:rsidRDefault="00D15E4D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0983075" w14:textId="77777777" w:rsidR="00D15E4D" w:rsidRDefault="00D15E4D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987B87E" w14:textId="77777777" w:rsidR="00D15E4D" w:rsidRDefault="00D15E4D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适</w:t>
            </w:r>
            <w:r>
              <w:rPr>
                <w:rFonts w:ascii="Consolas" w:eastAsia="微软雅黑" w:hAnsi="Consolas"/>
                <w:lang w:eastAsia="zh-CN"/>
              </w:rPr>
              <w:t>用地区代码</w:t>
            </w:r>
          </w:p>
          <w:p w14:paraId="46BD9842" w14:textId="4B11A90A" w:rsidR="0071526C" w:rsidRPr="0071526C" w:rsidRDefault="0071526C" w:rsidP="0001693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使用卡的地区，</w:t>
            </w:r>
            <w:r w:rsidR="00D15E4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</w:t>
            </w:r>
            <w:r w:rsidR="00D15E4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155D4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u.cn</w:t>
            </w:r>
          </w:p>
        </w:tc>
      </w:tr>
      <w:tr w:rsidR="00B354DC" w:rsidRPr="00BF473F" w14:paraId="634BFC88" w14:textId="77777777" w:rsidTr="009271ED">
        <w:trPr>
          <w:trHeight w:val="209"/>
        </w:trPr>
        <w:tc>
          <w:tcPr>
            <w:tcW w:w="2127" w:type="dxa"/>
          </w:tcPr>
          <w:p w14:paraId="3ED9015D" w14:textId="77777777" w:rsidR="00B354DC" w:rsidRDefault="00B354DC" w:rsidP="009271E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dataPrice</w:t>
            </w:r>
          </w:p>
        </w:tc>
        <w:tc>
          <w:tcPr>
            <w:tcW w:w="1559" w:type="dxa"/>
          </w:tcPr>
          <w:p w14:paraId="26163251" w14:textId="77777777" w:rsidR="00B354DC" w:rsidRDefault="00B354DC" w:rsidP="009271E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C95059F" w14:textId="77777777" w:rsidR="00B354DC" w:rsidRDefault="00B354DC" w:rsidP="009271E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C058771" w14:textId="77777777" w:rsidR="00B354DC" w:rsidRPr="005C47AD" w:rsidRDefault="00B354DC" w:rsidP="009271E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B29DC5B" w14:textId="77777777" w:rsidR="00B354DC" w:rsidRDefault="00B354DC" w:rsidP="009271E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流量价格</w:t>
            </w:r>
          </w:p>
          <w:p w14:paraId="4FF774E3" w14:textId="77777777" w:rsidR="00B354DC" w:rsidRPr="00B354DC" w:rsidRDefault="00B354DC" w:rsidP="009271E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F25D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每Ｍ成本</w:t>
            </w:r>
            <w:r w:rsidRPr="001F25D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价</w:t>
            </w:r>
            <w:r w:rsidRPr="001F25D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</w:t>
            </w:r>
            <w:r w:rsidRPr="001F25DD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单位为厘</w:t>
            </w:r>
          </w:p>
        </w:tc>
      </w:tr>
      <w:tr w:rsidR="00016935" w:rsidRPr="00BF473F" w14:paraId="0877BCEF" w14:textId="77777777" w:rsidTr="00016935">
        <w:trPr>
          <w:trHeight w:val="209"/>
        </w:trPr>
        <w:tc>
          <w:tcPr>
            <w:tcW w:w="2127" w:type="dxa"/>
          </w:tcPr>
          <w:p w14:paraId="7523E5F7" w14:textId="77777777" w:rsidR="00016935" w:rsidRDefault="00B354DC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maxDa</w:t>
            </w:r>
            <w:r w:rsidR="00097890">
              <w:rPr>
                <w:rFonts w:ascii="Consolas" w:eastAsia="微软雅黑" w:hAnsi="Consolas"/>
                <w:lang w:eastAsia="zh-CN"/>
              </w:rPr>
              <w:t>ily</w:t>
            </w:r>
          </w:p>
        </w:tc>
        <w:tc>
          <w:tcPr>
            <w:tcW w:w="1559" w:type="dxa"/>
          </w:tcPr>
          <w:p w14:paraId="7D3A1888" w14:textId="77777777" w:rsidR="00016935" w:rsidRDefault="00B354DC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8CC1783" w14:textId="77777777" w:rsidR="00016935" w:rsidRDefault="00B354DC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8AECB0B" w14:textId="77777777" w:rsidR="00016935" w:rsidRDefault="00B354DC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4B01F4B" w14:textId="77777777" w:rsidR="00016935" w:rsidRDefault="00097890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每天</w:t>
            </w:r>
            <w:r w:rsidR="009F07B6">
              <w:rPr>
                <w:rFonts w:ascii="Consolas" w:eastAsia="微软雅黑" w:hAnsi="Consolas" w:hint="eastAsia"/>
                <w:lang w:eastAsia="zh-CN"/>
              </w:rPr>
              <w:t>允许</w:t>
            </w:r>
            <w:r w:rsidR="009F07B6">
              <w:rPr>
                <w:rFonts w:ascii="Consolas" w:eastAsia="微软雅黑" w:hAnsi="Consolas"/>
                <w:lang w:eastAsia="zh-CN"/>
              </w:rPr>
              <w:t>最多</w:t>
            </w:r>
            <w:r>
              <w:rPr>
                <w:rFonts w:ascii="Consolas" w:eastAsia="微软雅黑" w:hAnsi="Consolas"/>
                <w:lang w:eastAsia="zh-CN"/>
              </w:rPr>
              <w:t>使用</w:t>
            </w:r>
          </w:p>
          <w:p w14:paraId="63AD3FDC" w14:textId="46B14DCC" w:rsidR="00097890" w:rsidRDefault="00473333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组内每张卡每天的限量值，</w:t>
            </w:r>
            <w:r w:rsidR="0009789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 w:rsidR="0009789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M,0</w:t>
            </w:r>
            <w:r w:rsidR="0009789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</w:t>
            </w:r>
            <w:r w:rsidR="0009789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不</w:t>
            </w:r>
            <w:r w:rsidR="0009789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限制</w:t>
            </w:r>
          </w:p>
        </w:tc>
      </w:tr>
      <w:tr w:rsidR="00016935" w:rsidRPr="00BF473F" w14:paraId="1F44CDF7" w14:textId="77777777" w:rsidTr="00016935">
        <w:trPr>
          <w:trHeight w:val="209"/>
        </w:trPr>
        <w:tc>
          <w:tcPr>
            <w:tcW w:w="2127" w:type="dxa"/>
          </w:tcPr>
          <w:p w14:paraId="7497C06A" w14:textId="77777777" w:rsidR="00016935" w:rsidRPr="008A3E6D" w:rsidRDefault="00A50F70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maxMonthly</w:t>
            </w:r>
          </w:p>
        </w:tc>
        <w:tc>
          <w:tcPr>
            <w:tcW w:w="1559" w:type="dxa"/>
          </w:tcPr>
          <w:p w14:paraId="7CBD870F" w14:textId="77777777" w:rsidR="00016935" w:rsidRPr="008A3E6D" w:rsidRDefault="00097890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DF341AA" w14:textId="77777777" w:rsidR="00016935" w:rsidRPr="008A3E6D" w:rsidRDefault="00097890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82AC9EF" w14:textId="77777777" w:rsidR="00016935" w:rsidRPr="008A3E6D" w:rsidRDefault="00097890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C91B1FD" w14:textId="77777777" w:rsidR="00016935" w:rsidRDefault="00097890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每计费月</w:t>
            </w:r>
            <w:r w:rsidR="009F07B6">
              <w:rPr>
                <w:rFonts w:ascii="Consolas" w:eastAsia="微软雅黑" w:hAnsi="Consolas"/>
                <w:lang w:eastAsia="zh-CN"/>
              </w:rPr>
              <w:t>允许</w:t>
            </w:r>
            <w:r>
              <w:rPr>
                <w:rFonts w:ascii="Consolas" w:eastAsia="微软雅黑" w:hAnsi="Consolas"/>
                <w:lang w:eastAsia="zh-CN"/>
              </w:rPr>
              <w:t>最多使用</w:t>
            </w:r>
          </w:p>
          <w:p w14:paraId="6C65FA6B" w14:textId="0D8A964C" w:rsidR="00097890" w:rsidRPr="008A3E6D" w:rsidRDefault="00473333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组内每张卡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每月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的限量值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 w:rsidR="0009789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单位为</w:t>
            </w:r>
            <w:r w:rsidR="0009789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M,0</w:t>
            </w:r>
            <w:r w:rsidR="0009789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</w:t>
            </w:r>
            <w:r w:rsidR="0009789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不</w:t>
            </w:r>
            <w:r w:rsidR="0009789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限制</w:t>
            </w:r>
          </w:p>
        </w:tc>
      </w:tr>
      <w:tr w:rsidR="00016935" w:rsidRPr="00BF473F" w14:paraId="6EF9CD6B" w14:textId="77777777" w:rsidTr="00977A5C">
        <w:trPr>
          <w:trHeight w:val="647"/>
        </w:trPr>
        <w:tc>
          <w:tcPr>
            <w:tcW w:w="2127" w:type="dxa"/>
          </w:tcPr>
          <w:p w14:paraId="2D9E3035" w14:textId="77777777" w:rsidR="00016935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limitUUWiFi</w:t>
            </w:r>
          </w:p>
        </w:tc>
        <w:tc>
          <w:tcPr>
            <w:tcW w:w="1559" w:type="dxa"/>
          </w:tcPr>
          <w:p w14:paraId="28AC32ED" w14:textId="77777777" w:rsidR="00016935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712A877C" w14:textId="77777777" w:rsidR="00016935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79C94A4" w14:textId="7377F8D3" w:rsidR="00016935" w:rsidRPr="005C47AD" w:rsidRDefault="00016935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61E510B" w14:textId="77777777" w:rsidR="000C6A91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设备</w:t>
            </w:r>
            <w:r w:rsidR="00421881">
              <w:rPr>
                <w:rFonts w:ascii="Consolas" w:eastAsia="微软雅黑" w:hAnsi="Consolas"/>
                <w:lang w:eastAsia="zh-CN"/>
              </w:rPr>
              <w:t>组</w:t>
            </w:r>
          </w:p>
          <w:p w14:paraId="7D3B8211" w14:textId="0CA52EE3" w:rsidR="00C124BB" w:rsidRDefault="00C124BB" w:rsidP="00016935">
            <w:pPr>
              <w:rPr>
                <w:rFonts w:ascii="Consolas" w:eastAsia="微软雅黑" w:hAnsi="Consolas"/>
                <w:lang w:eastAsia="zh-CN"/>
              </w:rPr>
            </w:pPr>
            <w:r w:rsidRPr="00C124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购买卡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</w:t>
            </w:r>
            <w:r w:rsidRPr="00C124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设备组</w:t>
            </w:r>
          </w:p>
        </w:tc>
      </w:tr>
      <w:tr w:rsidR="000C6A91" w:rsidRPr="00BF473F" w14:paraId="0E9E0B21" w14:textId="77777777" w:rsidTr="00016935">
        <w:trPr>
          <w:trHeight w:val="209"/>
        </w:trPr>
        <w:tc>
          <w:tcPr>
            <w:tcW w:w="2127" w:type="dxa"/>
          </w:tcPr>
          <w:p w14:paraId="004A7CD5" w14:textId="77777777" w:rsidR="000C6A91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limitAgent</w:t>
            </w:r>
          </w:p>
        </w:tc>
        <w:tc>
          <w:tcPr>
            <w:tcW w:w="1559" w:type="dxa"/>
          </w:tcPr>
          <w:p w14:paraId="44A3ADB4" w14:textId="77777777" w:rsidR="000C6A91" w:rsidRDefault="000C6A91" w:rsidP="009271E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64BA051" w14:textId="77777777" w:rsidR="000C6A91" w:rsidRDefault="000C6A91" w:rsidP="009271E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E52280E" w14:textId="7B2F9B76" w:rsidR="000C6A91" w:rsidRPr="005C47AD" w:rsidRDefault="000C6A91" w:rsidP="009271ED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E5A1AB3" w14:textId="77777777" w:rsidR="000C6A91" w:rsidRDefault="000C6A91" w:rsidP="009271E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</w:t>
            </w:r>
          </w:p>
          <w:p w14:paraId="05404B86" w14:textId="074794D5" w:rsidR="00C124BB" w:rsidRDefault="00C124BB" w:rsidP="009271ED">
            <w:pPr>
              <w:rPr>
                <w:rFonts w:ascii="Consolas" w:eastAsia="微软雅黑" w:hAnsi="Consolas"/>
                <w:lang w:eastAsia="zh-CN"/>
              </w:rPr>
            </w:pPr>
            <w:r w:rsidRPr="00C124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购买卡的</w:t>
            </w:r>
            <w:r w:rsidR="00523F8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</w:t>
            </w:r>
            <w:r w:rsidRPr="00C124B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</w:t>
            </w:r>
            <w:r w:rsidRPr="00C124B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理商</w:t>
            </w:r>
          </w:p>
        </w:tc>
      </w:tr>
      <w:tr w:rsidR="000C6A91" w:rsidRPr="00BF473F" w14:paraId="006C6D3C" w14:textId="77777777" w:rsidTr="00016935">
        <w:trPr>
          <w:trHeight w:val="209"/>
        </w:trPr>
        <w:tc>
          <w:tcPr>
            <w:tcW w:w="2127" w:type="dxa"/>
          </w:tcPr>
          <w:p w14:paraId="601DB459" w14:textId="77777777" w:rsidR="000C6A91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6E9C9F7C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99F3A22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3C85D4FC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548AEF2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备注信息</w:t>
            </w:r>
          </w:p>
        </w:tc>
      </w:tr>
      <w:tr w:rsidR="000C6A91" w:rsidRPr="00BF473F" w14:paraId="424A6C8A" w14:textId="77777777" w:rsidTr="00016935">
        <w:trPr>
          <w:trHeight w:val="209"/>
        </w:trPr>
        <w:tc>
          <w:tcPr>
            <w:tcW w:w="2127" w:type="dxa"/>
          </w:tcPr>
          <w:p w14:paraId="5AA738E3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5C3E4F1B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D6DA0AA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1B97C23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3DC3783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0C6A91" w:rsidRPr="00BF473F" w14:paraId="5F7CB0D0" w14:textId="77777777" w:rsidTr="00016935">
        <w:trPr>
          <w:trHeight w:val="209"/>
        </w:trPr>
        <w:tc>
          <w:tcPr>
            <w:tcW w:w="2127" w:type="dxa"/>
          </w:tcPr>
          <w:p w14:paraId="3C32BCB4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017E25AD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F7820FB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E9633CC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34DECA9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0C6A91" w:rsidRPr="00BF473F" w14:paraId="638BA114" w14:textId="77777777" w:rsidTr="00016935">
        <w:trPr>
          <w:trHeight w:val="209"/>
        </w:trPr>
        <w:tc>
          <w:tcPr>
            <w:tcW w:w="2127" w:type="dxa"/>
          </w:tcPr>
          <w:p w14:paraId="4D97F5DA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59BF9851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6433963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BFD5C42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1C95340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0C6A91" w:rsidRPr="00BF473F" w14:paraId="5D00F53A" w14:textId="77777777" w:rsidTr="00016935">
        <w:trPr>
          <w:trHeight w:val="209"/>
        </w:trPr>
        <w:tc>
          <w:tcPr>
            <w:tcW w:w="2127" w:type="dxa"/>
          </w:tcPr>
          <w:p w14:paraId="7EAF6C81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2AE294D0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173C475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1448EA0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E206CF7" w14:textId="77777777" w:rsidR="000C6A91" w:rsidRPr="005C47AD" w:rsidRDefault="000C6A91" w:rsidP="000169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08CCA670" w14:textId="77777777" w:rsidR="00016935" w:rsidRPr="00AC6499" w:rsidRDefault="00016935" w:rsidP="00016935"/>
    <w:p w14:paraId="2E19CD89" w14:textId="77777777" w:rsidR="00016935" w:rsidRPr="00AC6499" w:rsidRDefault="00016935" w:rsidP="00016935"/>
    <w:p w14:paraId="2EEED91D" w14:textId="77777777" w:rsidR="00016935" w:rsidRDefault="00016935" w:rsidP="00016935"/>
    <w:p w14:paraId="1C0BE6EF" w14:textId="77777777" w:rsidR="00016935" w:rsidRDefault="00016935" w:rsidP="00016935"/>
    <w:p w14:paraId="0FA7178C" w14:textId="77777777" w:rsidR="00016935" w:rsidRDefault="00016935" w:rsidP="00016935">
      <w:pPr>
        <w:rPr>
          <w:lang w:eastAsia="zh-CN"/>
        </w:rPr>
      </w:pPr>
    </w:p>
    <w:p w14:paraId="183F1C98" w14:textId="77777777" w:rsidR="00016935" w:rsidRDefault="00016935" w:rsidP="00EC6D9E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4838B8AD" w14:textId="77777777" w:rsidR="00BC4517" w:rsidRDefault="00BC4517" w:rsidP="00EC6D9E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4311AD4C" w14:textId="77777777" w:rsidR="00BC1572" w:rsidRDefault="00BC1572" w:rsidP="00BC1572">
      <w:pPr>
        <w:rPr>
          <w:lang w:eastAsia="zh-CN"/>
        </w:rPr>
      </w:pPr>
    </w:p>
    <w:p w14:paraId="18321E65" w14:textId="77777777" w:rsidR="00BC1572" w:rsidRDefault="00BC1572" w:rsidP="00BC1572"/>
    <w:p w14:paraId="55C4BDBD" w14:textId="77777777" w:rsidR="00BC1572" w:rsidRDefault="00BC1572" w:rsidP="00BC1572"/>
    <w:p w14:paraId="77AFEC93" w14:textId="77777777" w:rsidR="00BC1572" w:rsidRDefault="00BC1572" w:rsidP="00BC1572"/>
    <w:p w14:paraId="3313B957" w14:textId="77777777" w:rsidR="009512C6" w:rsidRDefault="009512C6" w:rsidP="00BC1572"/>
    <w:p w14:paraId="16BA14DA" w14:textId="77777777" w:rsidR="009512C6" w:rsidRDefault="009512C6" w:rsidP="00BC1572"/>
    <w:p w14:paraId="7BBEA54A" w14:textId="77777777" w:rsidR="009512C6" w:rsidRDefault="009512C6" w:rsidP="00BC1572"/>
    <w:p w14:paraId="5BD80DA1" w14:textId="77777777" w:rsidR="009512C6" w:rsidRDefault="009512C6" w:rsidP="00BC1572"/>
    <w:p w14:paraId="0A8FBC2C" w14:textId="77777777" w:rsidR="009512C6" w:rsidRDefault="009512C6" w:rsidP="00BC1572"/>
    <w:p w14:paraId="47329FED" w14:textId="77777777" w:rsidR="009512C6" w:rsidRDefault="009512C6" w:rsidP="00BC1572"/>
    <w:p w14:paraId="7C2E2CEC" w14:textId="77777777" w:rsidR="009512C6" w:rsidRDefault="009512C6" w:rsidP="00BC1572"/>
    <w:p w14:paraId="127E542C" w14:textId="77777777" w:rsidR="009512C6" w:rsidRDefault="009512C6" w:rsidP="00BC1572"/>
    <w:p w14:paraId="136FC7F8" w14:textId="77777777" w:rsidR="009512C6" w:rsidRDefault="009512C6" w:rsidP="00BC1572"/>
    <w:p w14:paraId="42574079" w14:textId="77777777" w:rsidR="009512C6" w:rsidRDefault="009512C6" w:rsidP="00BC1572"/>
    <w:p w14:paraId="28513175" w14:textId="77777777" w:rsidR="009512C6" w:rsidRDefault="009512C6" w:rsidP="00BC1572"/>
    <w:p w14:paraId="4DE324A1" w14:textId="77777777" w:rsidR="009512C6" w:rsidRDefault="009512C6" w:rsidP="00BC1572"/>
    <w:p w14:paraId="1E010723" w14:textId="77777777" w:rsidR="009512C6" w:rsidRDefault="009512C6" w:rsidP="00BC1572"/>
    <w:p w14:paraId="287B8A9B" w14:textId="77777777" w:rsidR="009512C6" w:rsidRDefault="009512C6" w:rsidP="00BC1572"/>
    <w:p w14:paraId="26811B53" w14:textId="77777777" w:rsidR="009512C6" w:rsidRDefault="009512C6" w:rsidP="00BC1572"/>
    <w:p w14:paraId="42020FC6" w14:textId="77777777" w:rsidR="009512C6" w:rsidRDefault="009512C6" w:rsidP="00BC1572"/>
    <w:p w14:paraId="642409DA" w14:textId="77777777" w:rsidR="00BC1572" w:rsidRPr="00721C54" w:rsidRDefault="00BC1572" w:rsidP="00BC1572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53" w:name="_Toc466366582"/>
      <w:r w:rsidRPr="00721C54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721C54">
        <w:rPr>
          <w:rFonts w:ascii="Consolas" w:eastAsia="微软雅黑" w:hAnsi="Consolas"/>
          <w:bCs/>
          <w:i w:val="0"/>
          <w:iCs/>
          <w:lang w:val="en-US" w:eastAsia="zh-HK"/>
        </w:rPr>
        <w:t>SUStaticBind</w:t>
      </w:r>
      <w:bookmarkEnd w:id="5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BC1572" w:rsidRPr="00BF473F" w14:paraId="1B916DAE" w14:textId="77777777" w:rsidTr="009512C6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59AD1C0" w14:textId="77777777" w:rsidR="00BC1572" w:rsidRPr="00C3424E" w:rsidRDefault="00BC1572" w:rsidP="009512C6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6D9F9F" w14:textId="77777777" w:rsidR="00BC1572" w:rsidRPr="005C47AD" w:rsidRDefault="00BC1572" w:rsidP="00BC157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tbSUStaticBind</w:t>
            </w:r>
          </w:p>
        </w:tc>
      </w:tr>
      <w:tr w:rsidR="00BC1572" w:rsidRPr="00BF473F" w14:paraId="741E6308" w14:textId="77777777" w:rsidTr="009512C6">
        <w:trPr>
          <w:trHeight w:val="978"/>
        </w:trPr>
        <w:tc>
          <w:tcPr>
            <w:tcW w:w="2127" w:type="dxa"/>
            <w:shd w:val="clear" w:color="auto" w:fill="E6E6E6"/>
          </w:tcPr>
          <w:p w14:paraId="35297AA9" w14:textId="77777777" w:rsidR="00BC1572" w:rsidRPr="00C3424E" w:rsidRDefault="00BC1572" w:rsidP="009512C6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353860E" w14:textId="77777777" w:rsidR="00DD3E64" w:rsidRDefault="00DD3E64" w:rsidP="009512C6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卡交换策略</w:t>
            </w:r>
          </w:p>
          <w:p w14:paraId="064A86B4" w14:textId="3A6D343A" w:rsidR="00BC1572" w:rsidRPr="005C47AD" w:rsidRDefault="004B7675" w:rsidP="004B767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UUWiFi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与</w:t>
            </w:r>
            <w:r w:rsidR="00BC1572">
              <w:rPr>
                <w:rFonts w:ascii="Consolas" w:eastAsia="微软雅黑" w:hAnsi="Consolas"/>
                <w:kern w:val="0"/>
                <w:sz w:val="20"/>
                <w:lang w:eastAsia="zh-CN"/>
              </w:rPr>
              <w:t>SIM</w:t>
            </w:r>
            <w:r w:rsidR="00BC1572">
              <w:rPr>
                <w:rFonts w:ascii="Consolas" w:eastAsia="微软雅黑" w:hAnsi="Consolas"/>
                <w:kern w:val="0"/>
                <w:sz w:val="20"/>
                <w:lang w:eastAsia="zh-CN"/>
              </w:rPr>
              <w:t>流量卡静态绑定表</w:t>
            </w:r>
          </w:p>
        </w:tc>
      </w:tr>
      <w:tr w:rsidR="00BC1572" w:rsidRPr="00BF473F" w14:paraId="063D77EA" w14:textId="77777777" w:rsidTr="009512C6">
        <w:tc>
          <w:tcPr>
            <w:tcW w:w="2127" w:type="dxa"/>
            <w:shd w:val="clear" w:color="auto" w:fill="E6E6E6"/>
          </w:tcPr>
          <w:p w14:paraId="4CCA1A39" w14:textId="77777777" w:rsidR="00BC1572" w:rsidRPr="00C3424E" w:rsidRDefault="00BC1572" w:rsidP="009512C6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05CE157" w14:textId="77777777" w:rsidR="00BC1572" w:rsidRPr="005C47AD" w:rsidRDefault="00BC1572" w:rsidP="009512C6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BC1572" w:rsidRPr="00BF473F" w14:paraId="3A924D6F" w14:textId="77777777" w:rsidTr="009512C6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F2DED0D" w14:textId="77777777" w:rsidR="00BC1572" w:rsidRPr="00C3424E" w:rsidRDefault="00BC1572" w:rsidP="009512C6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EBF7E8" w14:textId="77777777" w:rsidR="00BC1572" w:rsidRPr="005C47AD" w:rsidRDefault="00721C54" w:rsidP="009512C6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keySUBindID</w:t>
            </w:r>
          </w:p>
        </w:tc>
      </w:tr>
      <w:tr w:rsidR="00BC1572" w:rsidRPr="00BF473F" w14:paraId="36B55193" w14:textId="77777777" w:rsidTr="009512C6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9B1601C" w14:textId="77777777" w:rsidR="00BC1572" w:rsidRPr="00C3424E" w:rsidRDefault="00BC1572" w:rsidP="009512C6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C0E245" w14:textId="77777777" w:rsidR="00BC1572" w:rsidRPr="005C47AD" w:rsidRDefault="00721C54" w:rsidP="009512C6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idxViFiID</w:t>
            </w:r>
          </w:p>
        </w:tc>
      </w:tr>
      <w:tr w:rsidR="00BC1572" w:rsidRPr="00BF473F" w14:paraId="6522A6A6" w14:textId="77777777" w:rsidTr="009512C6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65074C71" w14:textId="77777777" w:rsidR="00BC1572" w:rsidRPr="00C3424E" w:rsidRDefault="00BC1572" w:rsidP="009512C6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640C754C" w14:textId="77777777" w:rsidR="00BC1572" w:rsidRPr="00C3424E" w:rsidRDefault="00BC1572" w:rsidP="009512C6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CFCD42D" w14:textId="77777777" w:rsidR="00BC1572" w:rsidRPr="00C3424E" w:rsidRDefault="00BC1572" w:rsidP="009512C6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1A64ADF3" w14:textId="77777777" w:rsidR="00BC1572" w:rsidRPr="00C3424E" w:rsidRDefault="00BC1572" w:rsidP="009512C6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371F076" w14:textId="77777777" w:rsidR="00BC1572" w:rsidRPr="00C3424E" w:rsidRDefault="00BC1572" w:rsidP="009512C6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BC1572" w:rsidRPr="00BF473F" w14:paraId="74561198" w14:textId="77777777" w:rsidTr="009512C6">
        <w:trPr>
          <w:trHeight w:val="255"/>
        </w:trPr>
        <w:tc>
          <w:tcPr>
            <w:tcW w:w="2127" w:type="dxa"/>
          </w:tcPr>
          <w:p w14:paraId="7D600897" w14:textId="77777777" w:rsidR="00BC1572" w:rsidRDefault="00BC1572" w:rsidP="00BC157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keySUBindID</w:t>
            </w:r>
          </w:p>
        </w:tc>
        <w:tc>
          <w:tcPr>
            <w:tcW w:w="1559" w:type="dxa"/>
          </w:tcPr>
          <w:p w14:paraId="68368456" w14:textId="77777777" w:rsidR="00BC1572" w:rsidRDefault="00BC1572" w:rsidP="0050084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 w:rsidR="00500844">
              <w:rPr>
                <w:rFonts w:ascii="Consolas" w:eastAsia="微软雅黑" w:hAnsi="Consolas"/>
                <w:lang w:eastAsia="zh-CN"/>
              </w:rPr>
              <w:t>128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0E7FBE46" w14:textId="77777777" w:rsidR="00BC1572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5B32D8A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5E6E41E" w14:textId="77777777" w:rsidR="00BC1572" w:rsidRDefault="00500844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绑定</w:t>
            </w:r>
            <w:r w:rsidR="00BC1572">
              <w:rPr>
                <w:rFonts w:ascii="Consolas" w:eastAsia="微软雅黑" w:hAnsi="Consolas"/>
                <w:lang w:eastAsia="zh-CN"/>
              </w:rPr>
              <w:t>ID</w:t>
            </w:r>
          </w:p>
          <w:p w14:paraId="15CA3CB3" w14:textId="77777777" w:rsidR="00500844" w:rsidRDefault="003034F8" w:rsidP="009512C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YYMMDDhhmmss_simcardID_uuwifiID</w:t>
            </w:r>
          </w:p>
          <w:p w14:paraId="0A8764CA" w14:textId="77777777" w:rsidR="003034F8" w:rsidRDefault="003034F8" w:rsidP="009512C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为时间</w:t>
            </w:r>
          </w:p>
          <w:p w14:paraId="073250FC" w14:textId="77777777" w:rsidR="003034F8" w:rsidRDefault="003034F8" w:rsidP="009512C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simcardID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ID(tbSimCard.keySimCardID)</w:t>
            </w:r>
          </w:p>
          <w:p w14:paraId="30597E7B" w14:textId="77777777" w:rsidR="00BC1572" w:rsidRPr="00987C8A" w:rsidRDefault="003034F8" w:rsidP="009512C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uuwifiID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是设备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ID(</w:t>
            </w:r>
            <w:r w:rsidR="00987C8A"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tbViFiDevice</w:t>
            </w:r>
            <w:r w:rsid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 w:rsidR="00987C8A">
              <w:t xml:space="preserve"> </w:t>
            </w:r>
            <w:r w:rsidR="00987C8A"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idxViFiID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4B7675" w:rsidRPr="00BF473F" w14:paraId="44C3EA1A" w14:textId="77777777" w:rsidTr="00900BEE">
        <w:trPr>
          <w:trHeight w:val="297"/>
        </w:trPr>
        <w:tc>
          <w:tcPr>
            <w:tcW w:w="2127" w:type="dxa"/>
          </w:tcPr>
          <w:p w14:paraId="1C2C9F28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76E278FA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6947F88B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N</w:t>
            </w:r>
          </w:p>
        </w:tc>
        <w:tc>
          <w:tcPr>
            <w:tcW w:w="1276" w:type="dxa"/>
          </w:tcPr>
          <w:p w14:paraId="0916D1BA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</w:p>
        </w:tc>
        <w:tc>
          <w:tcPr>
            <w:tcW w:w="4111" w:type="dxa"/>
          </w:tcPr>
          <w:p w14:paraId="4B788F42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UUWiFi</w:t>
            </w: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设备</w:t>
            </w: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ID</w:t>
            </w:r>
          </w:p>
          <w:p w14:paraId="6B1CA3C7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sz w:val="16"/>
                <w:szCs w:val="16"/>
                <w:highlight w:val="cyan"/>
                <w:lang w:eastAsia="zh-CN"/>
              </w:rPr>
              <w:t>(tbViFiDevice.</w:t>
            </w:r>
            <w:r w:rsidRPr="004B7675">
              <w:rPr>
                <w:highlight w:val="cyan"/>
              </w:rPr>
              <w:t xml:space="preserve"> </w:t>
            </w:r>
            <w:r w:rsidRPr="004B7675">
              <w:rPr>
                <w:rFonts w:ascii="Consolas" w:eastAsia="微软雅黑" w:hAnsi="Consolas"/>
                <w:sz w:val="16"/>
                <w:szCs w:val="16"/>
                <w:highlight w:val="cyan"/>
                <w:lang w:eastAsia="zh-CN"/>
              </w:rPr>
              <w:t>idxViFiID)</w:t>
            </w:r>
          </w:p>
        </w:tc>
      </w:tr>
      <w:tr w:rsidR="00BC1572" w:rsidRPr="00BF473F" w14:paraId="7A63AD26" w14:textId="77777777" w:rsidTr="009512C6">
        <w:trPr>
          <w:trHeight w:val="209"/>
        </w:trPr>
        <w:tc>
          <w:tcPr>
            <w:tcW w:w="2127" w:type="dxa"/>
          </w:tcPr>
          <w:p w14:paraId="24EDD70D" w14:textId="77777777" w:rsidR="00BC1572" w:rsidRPr="004B7675" w:rsidRDefault="00987C8A" w:rsidP="009512C6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idxSimCardID</w:t>
            </w:r>
          </w:p>
        </w:tc>
        <w:tc>
          <w:tcPr>
            <w:tcW w:w="1559" w:type="dxa"/>
          </w:tcPr>
          <w:p w14:paraId="535FD7AD" w14:textId="77777777" w:rsidR="00BC1572" w:rsidRPr="004B7675" w:rsidRDefault="00BC1572" w:rsidP="009512C6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1EE1EC67" w14:textId="77777777" w:rsidR="00BC1572" w:rsidRPr="004B7675" w:rsidRDefault="00BC1572" w:rsidP="009512C6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N</w:t>
            </w:r>
          </w:p>
        </w:tc>
        <w:tc>
          <w:tcPr>
            <w:tcW w:w="1276" w:type="dxa"/>
          </w:tcPr>
          <w:p w14:paraId="5C36FC1D" w14:textId="77777777" w:rsidR="00BC1572" w:rsidRPr="004B7675" w:rsidRDefault="00BC1572" w:rsidP="009512C6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</w:p>
        </w:tc>
        <w:tc>
          <w:tcPr>
            <w:tcW w:w="4111" w:type="dxa"/>
          </w:tcPr>
          <w:p w14:paraId="4472D66D" w14:textId="77777777" w:rsidR="00BC1572" w:rsidRPr="004B7675" w:rsidRDefault="00987C8A" w:rsidP="009512C6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SIM</w:t>
            </w: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卡</w:t>
            </w:r>
            <w:r w:rsidR="00BC1572" w:rsidRPr="004B7675">
              <w:rPr>
                <w:rFonts w:ascii="Consolas" w:eastAsia="微软雅黑" w:hAnsi="Consolas"/>
                <w:highlight w:val="cyan"/>
                <w:lang w:eastAsia="zh-CN"/>
              </w:rPr>
              <w:t>ID</w:t>
            </w:r>
          </w:p>
          <w:p w14:paraId="0498F10A" w14:textId="77777777" w:rsidR="00F850F6" w:rsidRPr="004B7675" w:rsidRDefault="00F850F6" w:rsidP="009512C6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sz w:val="16"/>
                <w:szCs w:val="16"/>
                <w:highlight w:val="cyan"/>
                <w:lang w:eastAsia="zh-CN"/>
              </w:rPr>
              <w:t>(tbSimCard.keySimCardID)</w:t>
            </w:r>
          </w:p>
        </w:tc>
      </w:tr>
      <w:tr w:rsidR="00D324DD" w:rsidRPr="00BF473F" w14:paraId="36A44959" w14:textId="77777777" w:rsidTr="009512C6">
        <w:trPr>
          <w:trHeight w:val="209"/>
        </w:trPr>
        <w:tc>
          <w:tcPr>
            <w:tcW w:w="2127" w:type="dxa"/>
          </w:tcPr>
          <w:p w14:paraId="25DFDB57" w14:textId="77777777" w:rsidR="00D324DD" w:rsidRPr="004B7675" w:rsidRDefault="003C45D8" w:rsidP="009512C6">
            <w:pPr>
              <w:rPr>
                <w:rFonts w:ascii="Consolas" w:eastAsia="微软雅黑" w:hAnsi="Consolas"/>
                <w:strike/>
                <w:color w:val="FF0000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highlight w:val="cyan"/>
                <w:lang w:eastAsia="zh-CN"/>
              </w:rPr>
              <w:t>idxSCGroupID</w:t>
            </w:r>
          </w:p>
        </w:tc>
        <w:tc>
          <w:tcPr>
            <w:tcW w:w="1559" w:type="dxa"/>
          </w:tcPr>
          <w:p w14:paraId="17EE5AFF" w14:textId="77777777" w:rsidR="00D324DD" w:rsidRPr="004B7675" w:rsidRDefault="003C45D8" w:rsidP="009512C6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E259991" w14:textId="77777777" w:rsidR="00D324DD" w:rsidRPr="004B7675" w:rsidRDefault="003C45D8" w:rsidP="009512C6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N</w:t>
            </w:r>
          </w:p>
        </w:tc>
        <w:tc>
          <w:tcPr>
            <w:tcW w:w="1276" w:type="dxa"/>
          </w:tcPr>
          <w:p w14:paraId="73811A9A" w14:textId="77777777" w:rsidR="00D324DD" w:rsidRPr="004B7675" w:rsidRDefault="00D324DD" w:rsidP="009512C6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</w:p>
        </w:tc>
        <w:tc>
          <w:tcPr>
            <w:tcW w:w="4111" w:type="dxa"/>
          </w:tcPr>
          <w:p w14:paraId="3AE6785D" w14:textId="77777777" w:rsidR="00D324DD" w:rsidRPr="004B7675" w:rsidRDefault="003C45D8" w:rsidP="009512C6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卡组编</w:t>
            </w:r>
            <w:r w:rsidRPr="004B7675">
              <w:rPr>
                <w:rFonts w:ascii="Consolas" w:eastAsia="微软雅黑" w:hAnsi="Consolas" w:hint="eastAsia"/>
                <w:strike/>
                <w:color w:val="FF0000"/>
                <w:lang w:eastAsia="zh-CN"/>
              </w:rPr>
              <w:t>号</w:t>
            </w:r>
          </w:p>
        </w:tc>
      </w:tr>
      <w:tr w:rsidR="00D324DD" w:rsidRPr="00BF473F" w14:paraId="030F5ED5" w14:textId="77777777" w:rsidTr="009512C6">
        <w:trPr>
          <w:trHeight w:val="209"/>
        </w:trPr>
        <w:tc>
          <w:tcPr>
            <w:tcW w:w="2127" w:type="dxa"/>
          </w:tcPr>
          <w:p w14:paraId="579EB2B3" w14:textId="77777777" w:rsidR="00D324DD" w:rsidRPr="004B7675" w:rsidRDefault="003C45D8" w:rsidP="009512C6">
            <w:pPr>
              <w:rPr>
                <w:rFonts w:ascii="Consolas" w:eastAsia="微软雅黑" w:hAnsi="Consolas"/>
                <w:strike/>
                <w:color w:val="FF0000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highlight w:val="cyan"/>
                <w:lang w:eastAsia="zh-CN"/>
              </w:rPr>
              <w:t>idxDevGrpID</w:t>
            </w:r>
          </w:p>
        </w:tc>
        <w:tc>
          <w:tcPr>
            <w:tcW w:w="1559" w:type="dxa"/>
          </w:tcPr>
          <w:p w14:paraId="7E3A4EEC" w14:textId="77777777" w:rsidR="00D324DD" w:rsidRPr="004B7675" w:rsidRDefault="003C45D8" w:rsidP="009512C6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1DF2A208" w14:textId="77777777" w:rsidR="00D324DD" w:rsidRPr="004B7675" w:rsidRDefault="003C45D8" w:rsidP="009512C6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N</w:t>
            </w:r>
          </w:p>
        </w:tc>
        <w:tc>
          <w:tcPr>
            <w:tcW w:w="1276" w:type="dxa"/>
          </w:tcPr>
          <w:p w14:paraId="003ECEC6" w14:textId="77777777" w:rsidR="00D324DD" w:rsidRPr="004B7675" w:rsidRDefault="00D324DD" w:rsidP="009512C6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</w:p>
        </w:tc>
        <w:tc>
          <w:tcPr>
            <w:tcW w:w="4111" w:type="dxa"/>
          </w:tcPr>
          <w:p w14:paraId="048F2872" w14:textId="77777777" w:rsidR="00D324DD" w:rsidRPr="004B7675" w:rsidRDefault="003C45D8" w:rsidP="009512C6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 w:hint="eastAsia"/>
                <w:strike/>
                <w:color w:val="FF0000"/>
                <w:lang w:eastAsia="zh-CN"/>
              </w:rPr>
              <w:t>设备</w:t>
            </w: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组编号</w:t>
            </w:r>
          </w:p>
        </w:tc>
      </w:tr>
      <w:tr w:rsidR="00BC1572" w:rsidRPr="00BF473F" w14:paraId="1E35691D" w14:textId="77777777" w:rsidTr="009512C6">
        <w:trPr>
          <w:trHeight w:val="209"/>
        </w:trPr>
        <w:tc>
          <w:tcPr>
            <w:tcW w:w="2127" w:type="dxa"/>
          </w:tcPr>
          <w:p w14:paraId="7FB5C2D0" w14:textId="77777777" w:rsidR="00BC1572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7AFFB0BF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E2C840D" w14:textId="77777777" w:rsidR="00BC1572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CD2B985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B23F224" w14:textId="77777777" w:rsidR="00BC1572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3D0D2C37" w14:textId="77777777" w:rsidR="00BC1572" w:rsidRPr="00A73170" w:rsidRDefault="00F850F6" w:rsidP="009512C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绑定</w:t>
            </w:r>
            <w:r w:rsidR="00BC1572"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卡状态</w:t>
            </w:r>
          </w:p>
          <w:p w14:paraId="3D660B5A" w14:textId="77777777" w:rsidR="00BC1572" w:rsidRPr="00C22D71" w:rsidRDefault="007147F8" w:rsidP="009512C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  <w:r w:rsidR="00BC1572"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enable</w:t>
            </w:r>
          </w:p>
          <w:p w14:paraId="0ECE5F94" w14:textId="77777777" w:rsidR="00BC1572" w:rsidRPr="007147F8" w:rsidRDefault="007147F8" w:rsidP="00F850F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 w:rsidR="00F81F7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disable</w:t>
            </w:r>
          </w:p>
        </w:tc>
      </w:tr>
      <w:tr w:rsidR="00BC1572" w:rsidRPr="00BF473F" w14:paraId="7B68044F" w14:textId="77777777" w:rsidTr="009512C6">
        <w:trPr>
          <w:trHeight w:val="209"/>
        </w:trPr>
        <w:tc>
          <w:tcPr>
            <w:tcW w:w="2127" w:type="dxa"/>
          </w:tcPr>
          <w:p w14:paraId="020E47CB" w14:textId="77777777" w:rsidR="00BC1572" w:rsidRDefault="00961EDF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use</w:t>
            </w:r>
            <w:r w:rsidR="007147F8">
              <w:rPr>
                <w:rFonts w:ascii="Consolas" w:eastAsia="微软雅黑" w:hAnsi="Consolas"/>
                <w:lang w:eastAsia="zh-CN"/>
              </w:rPr>
              <w:t>Times</w:t>
            </w:r>
          </w:p>
        </w:tc>
        <w:tc>
          <w:tcPr>
            <w:tcW w:w="1559" w:type="dxa"/>
          </w:tcPr>
          <w:p w14:paraId="78E4EA72" w14:textId="77777777" w:rsidR="00BC1572" w:rsidRPr="005C47AD" w:rsidRDefault="007147F8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102FDFF" w14:textId="77777777" w:rsidR="00BC1572" w:rsidRDefault="007147F8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AD6DD4D" w14:textId="77777777" w:rsidR="00BC1572" w:rsidRPr="005C47AD" w:rsidRDefault="007147F8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FF4BF9F" w14:textId="77777777" w:rsidR="00BC1572" w:rsidRDefault="007147F8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使用</w:t>
            </w:r>
            <w:r>
              <w:rPr>
                <w:rFonts w:ascii="Consolas" w:eastAsia="微软雅黑" w:hAnsi="Consolas"/>
                <w:lang w:eastAsia="zh-CN"/>
              </w:rPr>
              <w:t>次数</w:t>
            </w:r>
          </w:p>
        </w:tc>
      </w:tr>
      <w:tr w:rsidR="00BC1572" w:rsidRPr="00BF473F" w14:paraId="52725CB1" w14:textId="77777777" w:rsidTr="009512C6">
        <w:trPr>
          <w:trHeight w:val="209"/>
        </w:trPr>
        <w:tc>
          <w:tcPr>
            <w:tcW w:w="2127" w:type="dxa"/>
          </w:tcPr>
          <w:p w14:paraId="607A4AD3" w14:textId="77777777" w:rsidR="00BC1572" w:rsidRDefault="007147F8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lastBindDate</w:t>
            </w:r>
          </w:p>
        </w:tc>
        <w:tc>
          <w:tcPr>
            <w:tcW w:w="1559" w:type="dxa"/>
          </w:tcPr>
          <w:p w14:paraId="4E9571DE" w14:textId="77777777" w:rsidR="00BC1572" w:rsidRDefault="007147F8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63E3D18" w14:textId="77777777" w:rsidR="00BC1572" w:rsidRDefault="008643BE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CBAADB1" w14:textId="77777777" w:rsidR="00BC1572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0A62F54" w14:textId="77777777" w:rsidR="00BC1572" w:rsidRDefault="008643BE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最</w:t>
            </w:r>
            <w:r>
              <w:rPr>
                <w:rFonts w:ascii="Consolas" w:eastAsia="微软雅黑" w:hAnsi="Consolas"/>
                <w:lang w:eastAsia="zh-CN"/>
              </w:rPr>
              <w:t>后</w:t>
            </w:r>
            <w:r>
              <w:rPr>
                <w:rFonts w:ascii="Consolas" w:eastAsia="微软雅黑" w:hAnsi="Consolas" w:hint="eastAsia"/>
                <w:lang w:eastAsia="zh-CN"/>
              </w:rPr>
              <w:t>一</w:t>
            </w:r>
            <w:r>
              <w:rPr>
                <w:rFonts w:ascii="Consolas" w:eastAsia="微软雅黑" w:hAnsi="Consolas"/>
                <w:lang w:eastAsia="zh-CN"/>
              </w:rPr>
              <w:t>次绑定时间</w:t>
            </w:r>
          </w:p>
        </w:tc>
      </w:tr>
      <w:tr w:rsidR="00BC1572" w:rsidRPr="00BF473F" w14:paraId="702F7C6E" w14:textId="77777777" w:rsidTr="009512C6">
        <w:trPr>
          <w:trHeight w:val="209"/>
        </w:trPr>
        <w:tc>
          <w:tcPr>
            <w:tcW w:w="2127" w:type="dxa"/>
          </w:tcPr>
          <w:p w14:paraId="085ACE77" w14:textId="77777777" w:rsidR="00BC1572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1EAF6EBE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B383BC0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14:paraId="47590E97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E918887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  <w:r w:rsidRPr="005C47AD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BC1572" w:rsidRPr="00BF473F" w14:paraId="29682D2C" w14:textId="77777777" w:rsidTr="009512C6">
        <w:trPr>
          <w:trHeight w:val="209"/>
        </w:trPr>
        <w:tc>
          <w:tcPr>
            <w:tcW w:w="2127" w:type="dxa"/>
          </w:tcPr>
          <w:p w14:paraId="68C57C8C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7B47F8F9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3275ACD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7D32524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A44B889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BC1572" w:rsidRPr="00BF473F" w14:paraId="5466CED7" w14:textId="77777777" w:rsidTr="009512C6">
        <w:trPr>
          <w:trHeight w:val="209"/>
        </w:trPr>
        <w:tc>
          <w:tcPr>
            <w:tcW w:w="2127" w:type="dxa"/>
          </w:tcPr>
          <w:p w14:paraId="1C99BCD0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50ED4A82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A5039FD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2CD73CE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EE077F6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BC1572" w:rsidRPr="00BF473F" w14:paraId="31F55664" w14:textId="77777777" w:rsidTr="009512C6">
        <w:trPr>
          <w:trHeight w:val="209"/>
        </w:trPr>
        <w:tc>
          <w:tcPr>
            <w:tcW w:w="2127" w:type="dxa"/>
          </w:tcPr>
          <w:p w14:paraId="0719E9F9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08319D19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2647EED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46648CE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303C04F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BC1572" w:rsidRPr="00BF473F" w14:paraId="1CA32FD2" w14:textId="77777777" w:rsidTr="009512C6">
        <w:trPr>
          <w:trHeight w:val="209"/>
        </w:trPr>
        <w:tc>
          <w:tcPr>
            <w:tcW w:w="2127" w:type="dxa"/>
          </w:tcPr>
          <w:p w14:paraId="2BFFFCF1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6976F63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A98E788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6F71995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09D466A" w14:textId="77777777" w:rsidR="00BC1572" w:rsidRPr="005C47AD" w:rsidRDefault="00BC1572" w:rsidP="009512C6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3B6E4090" w14:textId="77777777" w:rsidR="00BC1572" w:rsidRDefault="00BC1572" w:rsidP="00BC1572"/>
    <w:p w14:paraId="0FAFB3C6" w14:textId="77777777" w:rsidR="00BC1572" w:rsidRDefault="00BC1572" w:rsidP="00BC1572"/>
    <w:p w14:paraId="62907623" w14:textId="77777777" w:rsidR="00BC1572" w:rsidRDefault="00BC1572" w:rsidP="00BC1572"/>
    <w:p w14:paraId="203AFC3C" w14:textId="77777777" w:rsidR="007431FB" w:rsidRDefault="007431FB" w:rsidP="00BC1572"/>
    <w:p w14:paraId="11EB44FE" w14:textId="77777777" w:rsidR="007431FB" w:rsidRDefault="007431FB" w:rsidP="00BC1572"/>
    <w:p w14:paraId="6D7F25DA" w14:textId="77777777" w:rsidR="007431FB" w:rsidRDefault="007431FB" w:rsidP="00BC1572"/>
    <w:p w14:paraId="41DC022C" w14:textId="77777777" w:rsidR="007431FB" w:rsidRDefault="007431FB" w:rsidP="00BC1572">
      <w:pPr>
        <w:rPr>
          <w:lang w:eastAsia="zh-CN"/>
        </w:rPr>
      </w:pPr>
    </w:p>
    <w:p w14:paraId="09C28AC9" w14:textId="77777777" w:rsidR="007431FB" w:rsidRDefault="007431FB" w:rsidP="00BC1572"/>
    <w:p w14:paraId="0752F194" w14:textId="77777777" w:rsidR="007431FB" w:rsidRDefault="007431FB" w:rsidP="00BC1572"/>
    <w:p w14:paraId="140A62DB" w14:textId="77777777" w:rsidR="007431FB" w:rsidRDefault="007431FB" w:rsidP="00BC1572"/>
    <w:p w14:paraId="5B111A4B" w14:textId="77777777" w:rsidR="008643BE" w:rsidRDefault="008643BE" w:rsidP="008643BE"/>
    <w:p w14:paraId="3A2A9992" w14:textId="77777777" w:rsidR="00BE3927" w:rsidRDefault="00BE3927" w:rsidP="008643BE"/>
    <w:p w14:paraId="0F524637" w14:textId="77777777" w:rsidR="008643BE" w:rsidRPr="00721C54" w:rsidRDefault="008643BE" w:rsidP="008643BE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54" w:name="_Toc466366583"/>
      <w:r w:rsidRPr="00721C54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721C54">
        <w:rPr>
          <w:rFonts w:ascii="Consolas" w:eastAsia="微软雅黑" w:hAnsi="Consolas"/>
          <w:bCs/>
          <w:i w:val="0"/>
          <w:iCs/>
          <w:lang w:val="en-US" w:eastAsia="zh-HK"/>
        </w:rPr>
        <w:t>SUStaticBindRecord</w:t>
      </w:r>
      <w:bookmarkEnd w:id="54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8643BE" w:rsidRPr="00BF473F" w14:paraId="2A2F28D7" w14:textId="77777777" w:rsidTr="00CF06E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25C6D17" w14:textId="77777777" w:rsidR="008643BE" w:rsidRPr="00C3424E" w:rsidRDefault="008643BE" w:rsidP="00CF06E5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ED205A4" w14:textId="77777777" w:rsidR="008643BE" w:rsidRPr="005C47AD" w:rsidRDefault="008643BE" w:rsidP="00CF06E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tbSUStaticBindRecord</w:t>
            </w:r>
          </w:p>
        </w:tc>
      </w:tr>
      <w:tr w:rsidR="008643BE" w:rsidRPr="00BF473F" w14:paraId="5233D15E" w14:textId="77777777" w:rsidTr="00CF06E5">
        <w:trPr>
          <w:trHeight w:val="978"/>
        </w:trPr>
        <w:tc>
          <w:tcPr>
            <w:tcW w:w="2127" w:type="dxa"/>
            <w:shd w:val="clear" w:color="auto" w:fill="E6E6E6"/>
          </w:tcPr>
          <w:p w14:paraId="6E3E85C9" w14:textId="77777777" w:rsidR="008643BE" w:rsidRPr="00C3424E" w:rsidRDefault="008643BE" w:rsidP="00CF06E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F9F6D5F" w14:textId="77777777" w:rsidR="008643BE" w:rsidRPr="005C47AD" w:rsidRDefault="008643BE" w:rsidP="00CF06E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流量卡与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UUWiFi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设备静态绑定表操作记录</w:t>
            </w:r>
          </w:p>
        </w:tc>
      </w:tr>
      <w:tr w:rsidR="008643BE" w:rsidRPr="00BF473F" w14:paraId="58F89E4E" w14:textId="77777777" w:rsidTr="00CF06E5">
        <w:tc>
          <w:tcPr>
            <w:tcW w:w="2127" w:type="dxa"/>
            <w:shd w:val="clear" w:color="auto" w:fill="E6E6E6"/>
          </w:tcPr>
          <w:p w14:paraId="28F3E6BB" w14:textId="77777777" w:rsidR="008643BE" w:rsidRPr="00721C54" w:rsidRDefault="008643BE" w:rsidP="00CF06E5">
            <w:pPr>
              <w:rPr>
                <w:rFonts w:ascii="Consolas" w:eastAsia="微软雅黑" w:hAnsi="Consolas"/>
                <w:sz w:val="24"/>
                <w:szCs w:val="24"/>
                <w:lang w:eastAsia="zh-CN"/>
              </w:rPr>
            </w:pPr>
            <w:r w:rsidRPr="00721C54">
              <w:rPr>
                <w:rFonts w:ascii="Consolas" w:eastAsia="微软雅黑" w:hAnsi="Consolas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2FE756C5" w14:textId="77777777" w:rsidR="008643BE" w:rsidRPr="00721C54" w:rsidRDefault="008643BE" w:rsidP="00CF06E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8643BE" w:rsidRPr="00BF473F" w14:paraId="124D5111" w14:textId="77777777" w:rsidTr="00CF06E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4DDEEE6" w14:textId="77777777" w:rsidR="008643BE" w:rsidRPr="00C3424E" w:rsidRDefault="008643BE" w:rsidP="00CF06E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22E237" w14:textId="77777777" w:rsidR="008643BE" w:rsidRPr="005C47AD" w:rsidRDefault="00721C54" w:rsidP="00CF06E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keySUBindRecordID</w:t>
            </w:r>
          </w:p>
        </w:tc>
      </w:tr>
      <w:tr w:rsidR="008643BE" w:rsidRPr="00BF473F" w14:paraId="47FFE941" w14:textId="77777777" w:rsidTr="00CF06E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B2BC108" w14:textId="77777777" w:rsidR="008643BE" w:rsidRPr="00C3424E" w:rsidRDefault="008643BE" w:rsidP="00CF06E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899312A" w14:textId="77777777" w:rsidR="008643BE" w:rsidRPr="005C47AD" w:rsidRDefault="008643BE" w:rsidP="00CF06E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8643BE" w:rsidRPr="00BF473F" w14:paraId="1FF26A77" w14:textId="77777777" w:rsidTr="00CF06E5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3FA44A04" w14:textId="77777777" w:rsidR="008643BE" w:rsidRPr="00C3424E" w:rsidRDefault="008643BE" w:rsidP="00CF06E5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1CB84868" w14:textId="77777777" w:rsidR="008643BE" w:rsidRPr="00C3424E" w:rsidRDefault="008643BE" w:rsidP="00CF06E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4BE8629" w14:textId="77777777" w:rsidR="008643BE" w:rsidRPr="00C3424E" w:rsidRDefault="008643BE" w:rsidP="00CF06E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C2DBE90" w14:textId="77777777" w:rsidR="008643BE" w:rsidRPr="00C3424E" w:rsidRDefault="008643BE" w:rsidP="00CF06E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1F49B31" w14:textId="77777777" w:rsidR="008643BE" w:rsidRPr="00C3424E" w:rsidRDefault="008643BE" w:rsidP="00CF06E5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BE3927" w:rsidRPr="00BF473F" w14:paraId="6D09A1E5" w14:textId="77777777" w:rsidTr="00CF06E5">
        <w:trPr>
          <w:trHeight w:val="255"/>
        </w:trPr>
        <w:tc>
          <w:tcPr>
            <w:tcW w:w="2127" w:type="dxa"/>
          </w:tcPr>
          <w:p w14:paraId="31EB0B89" w14:textId="77777777" w:rsidR="00BE3927" w:rsidRPr="00F37F34" w:rsidRDefault="00BE3927" w:rsidP="00CF06E5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2F610C">
              <w:rPr>
                <w:rFonts w:ascii="Consolas" w:eastAsia="微软雅黑" w:hAnsi="Consolas"/>
                <w:lang w:eastAsia="zh-CN"/>
              </w:rPr>
              <w:t>key</w:t>
            </w:r>
            <w:r>
              <w:rPr>
                <w:rFonts w:ascii="Consolas" w:eastAsia="微软雅黑" w:hAnsi="Consolas"/>
                <w:lang w:eastAsia="zh-CN"/>
              </w:rPr>
              <w:t>SUBindRecord</w:t>
            </w:r>
            <w:r w:rsidRPr="002F610C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21264902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4CB9B15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20947CD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9144EC6" w14:textId="77777777" w:rsidR="00BE3927" w:rsidRPr="00311CEF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操作</w:t>
            </w:r>
            <w:r w:rsidRPr="00311CEF">
              <w:rPr>
                <w:rFonts w:ascii="Consolas" w:eastAsia="微软雅黑" w:hAnsi="Consolas" w:hint="eastAsia"/>
                <w:lang w:eastAsia="zh-CN"/>
              </w:rPr>
              <w:t>编</w:t>
            </w:r>
            <w:r w:rsidRPr="00311CEF">
              <w:rPr>
                <w:rFonts w:ascii="Consolas" w:eastAsia="微软雅黑" w:hAnsi="Consolas"/>
                <w:lang w:eastAsia="zh-CN"/>
              </w:rPr>
              <w:t>号</w:t>
            </w:r>
          </w:p>
          <w:p w14:paraId="7B1EF0D2" w14:textId="77777777" w:rsidR="00BE3927" w:rsidRPr="00DF39B1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 w:rsidRPr="00F37F3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BE3927" w:rsidRPr="00BF473F" w14:paraId="1FEB1A40" w14:textId="77777777" w:rsidTr="00CF06E5">
        <w:trPr>
          <w:trHeight w:val="255"/>
        </w:trPr>
        <w:tc>
          <w:tcPr>
            <w:tcW w:w="2127" w:type="dxa"/>
          </w:tcPr>
          <w:p w14:paraId="2594C6E7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id</w:t>
            </w:r>
            <w:r>
              <w:rPr>
                <w:rFonts w:ascii="Consolas" w:eastAsia="微软雅黑" w:hAnsi="Consolas"/>
                <w:lang w:eastAsia="zh-CN"/>
              </w:rPr>
              <w:t>xSUBindID</w:t>
            </w:r>
          </w:p>
        </w:tc>
        <w:tc>
          <w:tcPr>
            <w:tcW w:w="1559" w:type="dxa"/>
          </w:tcPr>
          <w:p w14:paraId="579F575F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16E7ADFB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10A4130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73A176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绑定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1C05E93C" w14:textId="77777777" w:rsidR="00BE3927" w:rsidRDefault="00BE3927" w:rsidP="00CF06E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YYMMDDhhmmss_simcardID_uuwifiID</w:t>
            </w:r>
          </w:p>
          <w:p w14:paraId="29D17392" w14:textId="77777777" w:rsidR="00BE3927" w:rsidRDefault="00BE3927" w:rsidP="00CF06E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为时间</w:t>
            </w:r>
          </w:p>
          <w:p w14:paraId="634B7A89" w14:textId="77777777" w:rsidR="00BE3927" w:rsidRDefault="00BE3927" w:rsidP="00CF06E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simcardID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ID(tbSimCard.keySimCardID)</w:t>
            </w:r>
          </w:p>
          <w:p w14:paraId="61A8B315" w14:textId="77777777" w:rsidR="00BE3927" w:rsidRPr="00987C8A" w:rsidRDefault="00BE3927" w:rsidP="00CF06E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uuwifiID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是设备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ID(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tbViFiDevice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idxViFiID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4B7675" w:rsidRPr="00BF473F" w14:paraId="5625F470" w14:textId="77777777" w:rsidTr="00900BEE">
        <w:trPr>
          <w:trHeight w:val="297"/>
        </w:trPr>
        <w:tc>
          <w:tcPr>
            <w:tcW w:w="2127" w:type="dxa"/>
          </w:tcPr>
          <w:p w14:paraId="1C8385DF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7CB385AA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0E1BB9CE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N</w:t>
            </w:r>
          </w:p>
        </w:tc>
        <w:tc>
          <w:tcPr>
            <w:tcW w:w="1276" w:type="dxa"/>
          </w:tcPr>
          <w:p w14:paraId="58B3CECE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</w:p>
        </w:tc>
        <w:tc>
          <w:tcPr>
            <w:tcW w:w="4111" w:type="dxa"/>
          </w:tcPr>
          <w:p w14:paraId="05118CCE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UUWiFi</w:t>
            </w: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设备</w:t>
            </w: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ID</w:t>
            </w:r>
          </w:p>
          <w:p w14:paraId="0D5377C2" w14:textId="77777777" w:rsidR="004B7675" w:rsidRPr="004B7675" w:rsidRDefault="004B7675" w:rsidP="00900BEE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sz w:val="16"/>
                <w:szCs w:val="16"/>
                <w:highlight w:val="cyan"/>
                <w:lang w:eastAsia="zh-CN"/>
              </w:rPr>
              <w:t>(tbViFiDevice.</w:t>
            </w:r>
            <w:r w:rsidRPr="004B7675">
              <w:rPr>
                <w:highlight w:val="cyan"/>
              </w:rPr>
              <w:t xml:space="preserve"> </w:t>
            </w:r>
            <w:r w:rsidRPr="004B7675">
              <w:rPr>
                <w:rFonts w:ascii="Consolas" w:eastAsia="微软雅黑" w:hAnsi="Consolas"/>
                <w:sz w:val="16"/>
                <w:szCs w:val="16"/>
                <w:highlight w:val="cyan"/>
                <w:lang w:eastAsia="zh-CN"/>
              </w:rPr>
              <w:t>idxViFiID)</w:t>
            </w:r>
          </w:p>
        </w:tc>
      </w:tr>
      <w:tr w:rsidR="003C45D8" w:rsidRPr="00BF473F" w14:paraId="49A77AD7" w14:textId="77777777" w:rsidTr="0085077A">
        <w:trPr>
          <w:trHeight w:val="549"/>
        </w:trPr>
        <w:tc>
          <w:tcPr>
            <w:tcW w:w="2127" w:type="dxa"/>
          </w:tcPr>
          <w:p w14:paraId="195AD920" w14:textId="77777777" w:rsidR="003C45D8" w:rsidRPr="004B7675" w:rsidRDefault="003C45D8" w:rsidP="00351B44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idxSimCardID</w:t>
            </w:r>
          </w:p>
        </w:tc>
        <w:tc>
          <w:tcPr>
            <w:tcW w:w="1559" w:type="dxa"/>
          </w:tcPr>
          <w:p w14:paraId="4D486C3A" w14:textId="77777777" w:rsidR="003C45D8" w:rsidRPr="004B7675" w:rsidRDefault="003C45D8" w:rsidP="00351B44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E6CD179" w14:textId="77777777" w:rsidR="003C45D8" w:rsidRPr="004B7675" w:rsidRDefault="003C45D8" w:rsidP="00351B44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N</w:t>
            </w:r>
          </w:p>
        </w:tc>
        <w:tc>
          <w:tcPr>
            <w:tcW w:w="1276" w:type="dxa"/>
          </w:tcPr>
          <w:p w14:paraId="5FACF814" w14:textId="77777777" w:rsidR="003C45D8" w:rsidRPr="004B7675" w:rsidRDefault="003C45D8" w:rsidP="00351B44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</w:p>
        </w:tc>
        <w:tc>
          <w:tcPr>
            <w:tcW w:w="4111" w:type="dxa"/>
          </w:tcPr>
          <w:p w14:paraId="09B6117A" w14:textId="77777777" w:rsidR="003C45D8" w:rsidRPr="004B7675" w:rsidRDefault="003C45D8" w:rsidP="00351B44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SIM</w:t>
            </w: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卡</w:t>
            </w:r>
            <w:r w:rsidRPr="004B7675">
              <w:rPr>
                <w:rFonts w:ascii="Consolas" w:eastAsia="微软雅黑" w:hAnsi="Consolas"/>
                <w:highlight w:val="cyan"/>
                <w:lang w:eastAsia="zh-CN"/>
              </w:rPr>
              <w:t>ID</w:t>
            </w:r>
          </w:p>
          <w:p w14:paraId="28C9329D" w14:textId="77777777" w:rsidR="003C45D8" w:rsidRPr="004B7675" w:rsidRDefault="003C45D8" w:rsidP="00351B44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B7675">
              <w:rPr>
                <w:rFonts w:ascii="Consolas" w:eastAsia="微软雅黑" w:hAnsi="Consolas"/>
                <w:sz w:val="16"/>
                <w:szCs w:val="16"/>
                <w:highlight w:val="cyan"/>
                <w:lang w:eastAsia="zh-CN"/>
              </w:rPr>
              <w:t>(tbSimCard.keySimCardID)</w:t>
            </w:r>
          </w:p>
        </w:tc>
      </w:tr>
      <w:tr w:rsidR="003C45D8" w:rsidRPr="00BF473F" w14:paraId="06168806" w14:textId="77777777" w:rsidTr="00351B44">
        <w:trPr>
          <w:trHeight w:val="209"/>
        </w:trPr>
        <w:tc>
          <w:tcPr>
            <w:tcW w:w="2127" w:type="dxa"/>
          </w:tcPr>
          <w:p w14:paraId="27CE0291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idxSCGroupID</w:t>
            </w:r>
          </w:p>
        </w:tc>
        <w:tc>
          <w:tcPr>
            <w:tcW w:w="1559" w:type="dxa"/>
          </w:tcPr>
          <w:p w14:paraId="25453651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B417965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N</w:t>
            </w:r>
          </w:p>
        </w:tc>
        <w:tc>
          <w:tcPr>
            <w:tcW w:w="1276" w:type="dxa"/>
          </w:tcPr>
          <w:p w14:paraId="49DB0BD4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</w:p>
        </w:tc>
        <w:tc>
          <w:tcPr>
            <w:tcW w:w="4111" w:type="dxa"/>
          </w:tcPr>
          <w:p w14:paraId="7361B2D5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卡组编</w:t>
            </w:r>
            <w:r w:rsidRPr="004B7675">
              <w:rPr>
                <w:rFonts w:ascii="Consolas" w:eastAsia="微软雅黑" w:hAnsi="Consolas" w:hint="eastAsia"/>
                <w:strike/>
                <w:color w:val="FF0000"/>
                <w:lang w:eastAsia="zh-CN"/>
              </w:rPr>
              <w:t>号</w:t>
            </w:r>
          </w:p>
        </w:tc>
      </w:tr>
      <w:tr w:rsidR="003C45D8" w:rsidRPr="00BF473F" w14:paraId="1B1A5DBB" w14:textId="77777777" w:rsidTr="00351B44">
        <w:trPr>
          <w:trHeight w:val="209"/>
        </w:trPr>
        <w:tc>
          <w:tcPr>
            <w:tcW w:w="2127" w:type="dxa"/>
          </w:tcPr>
          <w:p w14:paraId="296CFE5C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idxDevGrpID</w:t>
            </w:r>
          </w:p>
        </w:tc>
        <w:tc>
          <w:tcPr>
            <w:tcW w:w="1559" w:type="dxa"/>
          </w:tcPr>
          <w:p w14:paraId="5566E164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6E1AE97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N</w:t>
            </w:r>
          </w:p>
        </w:tc>
        <w:tc>
          <w:tcPr>
            <w:tcW w:w="1276" w:type="dxa"/>
          </w:tcPr>
          <w:p w14:paraId="7AF3BAF5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</w:p>
        </w:tc>
        <w:tc>
          <w:tcPr>
            <w:tcW w:w="4111" w:type="dxa"/>
          </w:tcPr>
          <w:p w14:paraId="73583C9E" w14:textId="77777777" w:rsidR="003C45D8" w:rsidRPr="004B7675" w:rsidRDefault="003C45D8" w:rsidP="00351B44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4B7675">
              <w:rPr>
                <w:rFonts w:ascii="Consolas" w:eastAsia="微软雅黑" w:hAnsi="Consolas" w:hint="eastAsia"/>
                <w:strike/>
                <w:color w:val="FF0000"/>
                <w:lang w:eastAsia="zh-CN"/>
              </w:rPr>
              <w:t>设备</w:t>
            </w:r>
            <w:r w:rsidRPr="004B7675">
              <w:rPr>
                <w:rFonts w:ascii="Consolas" w:eastAsia="微软雅黑" w:hAnsi="Consolas"/>
                <w:strike/>
                <w:color w:val="FF0000"/>
                <w:lang w:eastAsia="zh-CN"/>
              </w:rPr>
              <w:t>组编号</w:t>
            </w:r>
          </w:p>
        </w:tc>
      </w:tr>
      <w:tr w:rsidR="00BE3927" w:rsidRPr="00BF473F" w14:paraId="20ECAE26" w14:textId="77777777" w:rsidTr="00CF06E5">
        <w:trPr>
          <w:trHeight w:val="209"/>
        </w:trPr>
        <w:tc>
          <w:tcPr>
            <w:tcW w:w="2127" w:type="dxa"/>
          </w:tcPr>
          <w:p w14:paraId="5D8A8ACD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action</w:t>
            </w:r>
          </w:p>
        </w:tc>
        <w:tc>
          <w:tcPr>
            <w:tcW w:w="1559" w:type="dxa"/>
          </w:tcPr>
          <w:p w14:paraId="26FBB955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2201CA12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9B1E65D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8DF3EBF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动作</w:t>
            </w:r>
          </w:p>
          <w:p w14:paraId="277711BC" w14:textId="77777777" w:rsidR="00BE3927" w:rsidRDefault="00BE3927" w:rsidP="00CF06E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绑定</w:t>
            </w:r>
          </w:p>
          <w:p w14:paraId="1DF025F3" w14:textId="77777777" w:rsidR="00BE3927" w:rsidRPr="007147F8" w:rsidRDefault="00BE3927" w:rsidP="00BE392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解除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绑定</w:t>
            </w:r>
          </w:p>
        </w:tc>
      </w:tr>
      <w:tr w:rsidR="00BE3927" w:rsidRPr="00BF473F" w14:paraId="1B688119" w14:textId="77777777" w:rsidTr="00CF06E5">
        <w:trPr>
          <w:trHeight w:val="209"/>
        </w:trPr>
        <w:tc>
          <w:tcPr>
            <w:tcW w:w="2127" w:type="dxa"/>
          </w:tcPr>
          <w:p w14:paraId="32E1BD99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result</w:t>
            </w:r>
          </w:p>
        </w:tc>
        <w:tc>
          <w:tcPr>
            <w:tcW w:w="1559" w:type="dxa"/>
          </w:tcPr>
          <w:p w14:paraId="19336F99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54D1254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8C500DF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8BF5B7B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结果</w:t>
            </w:r>
          </w:p>
          <w:p w14:paraId="002549D1" w14:textId="77777777" w:rsidR="00BE3927" w:rsidRDefault="00BE3927" w:rsidP="00BE392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成功</w:t>
            </w:r>
          </w:p>
          <w:p w14:paraId="318D7905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非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失败</w:t>
            </w:r>
          </w:p>
        </w:tc>
      </w:tr>
      <w:tr w:rsidR="00BE3927" w:rsidRPr="00BF473F" w14:paraId="113FC8BC" w14:textId="77777777" w:rsidTr="00CF06E5">
        <w:trPr>
          <w:trHeight w:val="209"/>
        </w:trPr>
        <w:tc>
          <w:tcPr>
            <w:tcW w:w="2127" w:type="dxa"/>
          </w:tcPr>
          <w:p w14:paraId="132D5A80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reason</w:t>
            </w:r>
          </w:p>
        </w:tc>
        <w:tc>
          <w:tcPr>
            <w:tcW w:w="1559" w:type="dxa"/>
          </w:tcPr>
          <w:p w14:paraId="4DF59FBD" w14:textId="77777777" w:rsidR="00BE3927" w:rsidRDefault="00BE3927" w:rsidP="00BE3927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2FDFB30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49A3EFF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6F9F51" w14:textId="77777777" w:rsidR="00BE3927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结果</w:t>
            </w:r>
            <w:r>
              <w:rPr>
                <w:rFonts w:ascii="Consolas" w:eastAsia="微软雅黑" w:hAnsi="Consolas"/>
                <w:lang w:eastAsia="zh-CN"/>
              </w:rPr>
              <w:t>描述</w:t>
            </w:r>
          </w:p>
        </w:tc>
      </w:tr>
      <w:tr w:rsidR="00961EDF" w:rsidRPr="00BF473F" w14:paraId="0EC0E058" w14:textId="77777777" w:rsidTr="00CF06E5">
        <w:trPr>
          <w:trHeight w:val="209"/>
        </w:trPr>
        <w:tc>
          <w:tcPr>
            <w:tcW w:w="2127" w:type="dxa"/>
          </w:tcPr>
          <w:p w14:paraId="570493C3" w14:textId="77777777" w:rsidR="00961EDF" w:rsidRDefault="00961EDF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useTimes</w:t>
            </w:r>
          </w:p>
        </w:tc>
        <w:tc>
          <w:tcPr>
            <w:tcW w:w="1559" w:type="dxa"/>
          </w:tcPr>
          <w:p w14:paraId="65A573E8" w14:textId="77777777" w:rsidR="00961EDF" w:rsidRDefault="00961EDF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75C83D8" w14:textId="77777777" w:rsidR="00961EDF" w:rsidRDefault="00961EDF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33AB2E9" w14:textId="77777777" w:rsidR="00961EDF" w:rsidRDefault="00961EDF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DEE6C64" w14:textId="77777777" w:rsidR="00961EDF" w:rsidRDefault="00961EDF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使用</w:t>
            </w:r>
            <w:r>
              <w:rPr>
                <w:rFonts w:ascii="Consolas" w:eastAsia="微软雅黑" w:hAnsi="Consolas"/>
                <w:lang w:eastAsia="zh-CN"/>
              </w:rPr>
              <w:t>次数</w:t>
            </w:r>
          </w:p>
        </w:tc>
      </w:tr>
      <w:tr w:rsidR="00BE3927" w:rsidRPr="00BF473F" w14:paraId="76E097BA" w14:textId="77777777" w:rsidTr="00CF06E5">
        <w:trPr>
          <w:trHeight w:val="209"/>
        </w:trPr>
        <w:tc>
          <w:tcPr>
            <w:tcW w:w="2127" w:type="dxa"/>
          </w:tcPr>
          <w:p w14:paraId="186B434C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6017E58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258D799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553FC6D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2078E09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BE3927" w:rsidRPr="00BF473F" w14:paraId="53310C79" w14:textId="77777777" w:rsidTr="00CF06E5">
        <w:trPr>
          <w:trHeight w:val="209"/>
        </w:trPr>
        <w:tc>
          <w:tcPr>
            <w:tcW w:w="2127" w:type="dxa"/>
          </w:tcPr>
          <w:p w14:paraId="2129BE13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596DA0EA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DC30BD2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EA956D3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74A6D4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人用户名</w:t>
            </w:r>
          </w:p>
        </w:tc>
      </w:tr>
      <w:tr w:rsidR="00BE3927" w:rsidRPr="00BF473F" w14:paraId="0207DAD1" w14:textId="77777777" w:rsidTr="00CF06E5">
        <w:trPr>
          <w:trHeight w:val="209"/>
        </w:trPr>
        <w:tc>
          <w:tcPr>
            <w:tcW w:w="2127" w:type="dxa"/>
          </w:tcPr>
          <w:p w14:paraId="1BB868A8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crt</w:t>
            </w:r>
            <w:r>
              <w:rPr>
                <w:rFonts w:ascii="Consolas" w:eastAsia="微软雅黑" w:hAnsi="Consolas" w:hint="eastAsia"/>
                <w:lang w:eastAsia="zh-CN"/>
              </w:rPr>
              <w:t>IP</w:t>
            </w:r>
          </w:p>
        </w:tc>
        <w:tc>
          <w:tcPr>
            <w:tcW w:w="1559" w:type="dxa"/>
          </w:tcPr>
          <w:p w14:paraId="0C93C1B0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B7A2973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894D035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0045A45" w14:textId="77777777" w:rsidR="00BE3927" w:rsidRPr="005C47AD" w:rsidRDefault="00BE3927" w:rsidP="00CF06E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</w:tc>
      </w:tr>
    </w:tbl>
    <w:p w14:paraId="02623DED" w14:textId="77777777" w:rsidR="008643BE" w:rsidRDefault="008643BE" w:rsidP="008643BE"/>
    <w:p w14:paraId="0DEE50D8" w14:textId="77777777" w:rsidR="008643BE" w:rsidRDefault="008643BE" w:rsidP="008643BE"/>
    <w:p w14:paraId="0AA02B3C" w14:textId="77777777" w:rsidR="008643BE" w:rsidRDefault="008643BE" w:rsidP="008643BE"/>
    <w:p w14:paraId="3DA75490" w14:textId="77777777" w:rsidR="00BC4517" w:rsidRDefault="00BC4517" w:rsidP="00EC6D9E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5763EFB2" w14:textId="77777777" w:rsidR="007F7360" w:rsidRDefault="007F7360" w:rsidP="007F7360"/>
    <w:p w14:paraId="2FEF700F" w14:textId="77777777" w:rsidR="007F7360" w:rsidRDefault="007F7360" w:rsidP="007F7360"/>
    <w:p w14:paraId="0FAAB49C" w14:textId="77777777" w:rsidR="007F7360" w:rsidRDefault="007F7360" w:rsidP="007F7360"/>
    <w:p w14:paraId="22DF9140" w14:textId="77777777" w:rsidR="007F7360" w:rsidRDefault="007F7360" w:rsidP="007F7360"/>
    <w:p w14:paraId="75D41026" w14:textId="77777777" w:rsidR="007F7360" w:rsidRDefault="007F7360" w:rsidP="007F7360"/>
    <w:p w14:paraId="637C8215" w14:textId="77777777" w:rsidR="007F7360" w:rsidRPr="008A3E6D" w:rsidRDefault="007F7360" w:rsidP="007F7360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55" w:name="_Toc466366584"/>
      <w:r w:rsidRPr="008A3E6D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8A3E6D">
        <w:rPr>
          <w:rFonts w:ascii="Consolas" w:eastAsia="微软雅黑" w:hAnsi="Consolas" w:hint="eastAsia"/>
          <w:bCs/>
          <w:i w:val="0"/>
          <w:iCs/>
          <w:lang w:val="en-US" w:eastAsia="zh-HK"/>
        </w:rPr>
        <w:t>G</w:t>
      </w:r>
      <w:r w:rsidRPr="008A3E6D">
        <w:rPr>
          <w:rFonts w:ascii="Consolas" w:eastAsia="微软雅黑" w:hAnsi="Consolas"/>
          <w:bCs/>
          <w:i w:val="0"/>
          <w:iCs/>
          <w:lang w:val="en-US" w:eastAsia="zh-HK"/>
        </w:rPr>
        <w:t>UStaticBind</w:t>
      </w:r>
      <w:bookmarkEnd w:id="55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026"/>
        <w:gridCol w:w="4361"/>
      </w:tblGrid>
      <w:tr w:rsidR="007F7360" w:rsidRPr="00BF473F" w14:paraId="501FA5D7" w14:textId="77777777" w:rsidTr="00594FA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A973845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568455" w14:textId="77777777" w:rsidR="007F7360" w:rsidRPr="005C47AD" w:rsidRDefault="007F7360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tbGUStaticBind</w:t>
            </w:r>
          </w:p>
        </w:tc>
      </w:tr>
      <w:tr w:rsidR="007F7360" w:rsidRPr="00BF473F" w14:paraId="2ABC1A99" w14:textId="77777777" w:rsidTr="00594FAC">
        <w:trPr>
          <w:trHeight w:val="978"/>
        </w:trPr>
        <w:tc>
          <w:tcPr>
            <w:tcW w:w="2127" w:type="dxa"/>
            <w:shd w:val="clear" w:color="auto" w:fill="E6E6E6"/>
          </w:tcPr>
          <w:p w14:paraId="692A17B3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EDC0BC4" w14:textId="77777777" w:rsidR="007F7360" w:rsidRPr="005C47AD" w:rsidRDefault="006F1CEE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GoIP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端口</w:t>
            </w:r>
            <w:r w:rsidR="007F7360">
              <w:rPr>
                <w:rFonts w:ascii="Consolas" w:eastAsia="微软雅黑" w:hAnsi="Consolas"/>
                <w:kern w:val="0"/>
                <w:sz w:val="20"/>
                <w:lang w:eastAsia="zh-CN"/>
              </w:rPr>
              <w:t>与</w:t>
            </w:r>
            <w:r w:rsidR="007F7360">
              <w:rPr>
                <w:rFonts w:ascii="Consolas" w:eastAsia="微软雅黑" w:hAnsi="Consolas"/>
                <w:kern w:val="0"/>
                <w:sz w:val="20"/>
                <w:lang w:eastAsia="zh-CN"/>
              </w:rPr>
              <w:t>UUWiFi</w:t>
            </w:r>
            <w:r w:rsidR="007F7360"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设备静态绑定表</w:t>
            </w:r>
          </w:p>
        </w:tc>
      </w:tr>
      <w:tr w:rsidR="007F7360" w:rsidRPr="00BF473F" w14:paraId="5C8CCC20" w14:textId="77777777" w:rsidTr="00594FAC">
        <w:tc>
          <w:tcPr>
            <w:tcW w:w="2127" w:type="dxa"/>
            <w:shd w:val="clear" w:color="auto" w:fill="E6E6E6"/>
          </w:tcPr>
          <w:p w14:paraId="0D55227F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6191D7C" w14:textId="77777777" w:rsidR="007F7360" w:rsidRPr="005C47AD" w:rsidRDefault="007F7360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7F7360" w:rsidRPr="00BF473F" w14:paraId="3499749F" w14:textId="77777777" w:rsidTr="00594FA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07FDCAA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4134F5" w14:textId="77777777" w:rsidR="007F7360" w:rsidRPr="005C47AD" w:rsidRDefault="00DE178C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G</w:t>
            </w:r>
            <w:r w:rsidR="007F7360"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UBindID</w:t>
            </w:r>
          </w:p>
        </w:tc>
      </w:tr>
      <w:tr w:rsidR="007F7360" w:rsidRPr="00BF473F" w14:paraId="2498535D" w14:textId="77777777" w:rsidTr="00594FA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E1BB486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E984CD" w14:textId="77777777" w:rsidR="007F7360" w:rsidRPr="005C47AD" w:rsidRDefault="007F7360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idxViFiID</w:t>
            </w:r>
          </w:p>
        </w:tc>
      </w:tr>
      <w:tr w:rsidR="007F7360" w:rsidRPr="00BF473F" w14:paraId="74F1D845" w14:textId="77777777" w:rsidTr="001A165F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02C2D4AE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765CC0A" w14:textId="77777777" w:rsidR="007F7360" w:rsidRPr="00C3424E" w:rsidRDefault="007F7360" w:rsidP="00594FA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7515148" w14:textId="77777777" w:rsidR="007F7360" w:rsidRPr="00C3424E" w:rsidRDefault="007F7360" w:rsidP="00594FA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026" w:type="dxa"/>
            <w:shd w:val="clear" w:color="auto" w:fill="E6E6E6"/>
            <w:vAlign w:val="center"/>
          </w:tcPr>
          <w:p w14:paraId="35A82A16" w14:textId="77777777" w:rsidR="007F7360" w:rsidRPr="00C3424E" w:rsidRDefault="007F7360" w:rsidP="00594FA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361" w:type="dxa"/>
            <w:shd w:val="clear" w:color="auto" w:fill="E6E6E6"/>
            <w:vAlign w:val="center"/>
          </w:tcPr>
          <w:p w14:paraId="0F6370FA" w14:textId="77777777" w:rsidR="007F7360" w:rsidRPr="00C3424E" w:rsidRDefault="007F7360" w:rsidP="00594FA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7F7360" w:rsidRPr="00BF473F" w14:paraId="08C04FF8" w14:textId="77777777" w:rsidTr="001A165F">
        <w:trPr>
          <w:trHeight w:val="255"/>
        </w:trPr>
        <w:tc>
          <w:tcPr>
            <w:tcW w:w="2127" w:type="dxa"/>
          </w:tcPr>
          <w:p w14:paraId="7D02CAC5" w14:textId="77777777" w:rsidR="007F7360" w:rsidRDefault="006F1CEE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keyG</w:t>
            </w:r>
            <w:r w:rsidR="007F7360">
              <w:rPr>
                <w:rFonts w:ascii="Consolas" w:eastAsia="微软雅黑" w:hAnsi="Consolas"/>
                <w:lang w:eastAsia="zh-CN"/>
              </w:rPr>
              <w:t>UBindID</w:t>
            </w:r>
          </w:p>
        </w:tc>
        <w:tc>
          <w:tcPr>
            <w:tcW w:w="1559" w:type="dxa"/>
          </w:tcPr>
          <w:p w14:paraId="6F29E392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350C498E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336EAD9F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380768DB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绑定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F4E66F6" w14:textId="77777777" w:rsidR="007F7360" w:rsidRDefault="009603D9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YYMMDDhhmmss_goipDevId_goipPortNum</w:t>
            </w:r>
            <w:r w:rsidR="007F7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_uuwifiID</w:t>
            </w:r>
          </w:p>
          <w:p w14:paraId="4DD0B732" w14:textId="77777777" w:rsidR="007F7360" w:rsidRDefault="007F7360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为时间</w:t>
            </w:r>
          </w:p>
          <w:p w14:paraId="5B10CC1C" w14:textId="77777777" w:rsidR="009603D9" w:rsidRDefault="009603D9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goipDevId</w:t>
            </w:r>
            <w:r w:rsidR="007F736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设备编号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1A165F"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tbGoIPPort</w:t>
            </w:r>
            <w:r w:rsid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 w:rsidR="001A165F">
              <w:t xml:space="preserve"> </w:t>
            </w:r>
            <w:r w:rsidR="001A165F"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idxGoIPDevID</w:t>
            </w:r>
            <w:r w:rsid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2E732AEF" w14:textId="77777777" w:rsidR="007F7360" w:rsidRDefault="001A165F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goipPortNum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端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口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编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  <w:r w:rsidR="007F7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tbGoIPPort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idxPortNum</w:t>
            </w:r>
            <w:r w:rsidR="007F736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1342E7B9" w14:textId="77777777" w:rsidR="007F7360" w:rsidRPr="00987C8A" w:rsidRDefault="007F7360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uuwifiID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是设备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ID(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tbViFiDevice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idxViFiID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7F7360" w:rsidRPr="00BF473F" w14:paraId="17F7CCAF" w14:textId="77777777" w:rsidTr="001A165F">
        <w:trPr>
          <w:trHeight w:val="209"/>
        </w:trPr>
        <w:tc>
          <w:tcPr>
            <w:tcW w:w="2127" w:type="dxa"/>
          </w:tcPr>
          <w:p w14:paraId="54C89391" w14:textId="77777777" w:rsidR="007F7360" w:rsidRDefault="001A165F" w:rsidP="00594FAC">
            <w:pPr>
              <w:rPr>
                <w:rFonts w:ascii="Consolas" w:eastAsia="微软雅黑" w:hAnsi="Consolas"/>
                <w:lang w:eastAsia="zh-CN"/>
              </w:rPr>
            </w:pPr>
            <w:r w:rsidRPr="001A165F">
              <w:rPr>
                <w:rFonts w:ascii="Consolas" w:eastAsia="微软雅黑" w:hAnsi="Consolas"/>
                <w:lang w:eastAsia="zh-CN"/>
              </w:rPr>
              <w:t>idxGoIPDevID</w:t>
            </w:r>
          </w:p>
        </w:tc>
        <w:tc>
          <w:tcPr>
            <w:tcW w:w="1559" w:type="dxa"/>
          </w:tcPr>
          <w:p w14:paraId="2DD1FD8A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BF86521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334CA690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1E9EBAA8" w14:textId="77777777" w:rsidR="001A165F" w:rsidRDefault="001A165F" w:rsidP="001A165F">
            <w:pPr>
              <w:rPr>
                <w:rFonts w:ascii="Consolas" w:eastAsia="微软雅黑" w:hAnsi="Consolas"/>
                <w:lang w:eastAsia="zh-CN"/>
              </w:rPr>
            </w:pPr>
            <w:r w:rsidRPr="001A165F">
              <w:rPr>
                <w:rFonts w:ascii="Consolas" w:eastAsia="微软雅黑" w:hAnsi="Consolas"/>
                <w:lang w:eastAsia="zh-CN"/>
              </w:rPr>
              <w:t>GoIP</w:t>
            </w:r>
            <w:r w:rsidRPr="001A165F">
              <w:rPr>
                <w:rFonts w:ascii="Consolas" w:eastAsia="微软雅黑" w:hAnsi="Consolas"/>
                <w:lang w:eastAsia="zh-CN"/>
              </w:rPr>
              <w:t>设备编号</w:t>
            </w:r>
          </w:p>
          <w:p w14:paraId="4A6B786D" w14:textId="77777777" w:rsidR="007F7360" w:rsidRPr="001A165F" w:rsidRDefault="001A165F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tbGoIPPort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idxGoIPDevID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1A165F" w:rsidRPr="00BF473F" w14:paraId="59ED0CFE" w14:textId="77777777" w:rsidTr="001A165F">
        <w:trPr>
          <w:trHeight w:val="297"/>
        </w:trPr>
        <w:tc>
          <w:tcPr>
            <w:tcW w:w="2127" w:type="dxa"/>
          </w:tcPr>
          <w:p w14:paraId="18741C4F" w14:textId="77777777" w:rsidR="001A165F" w:rsidRPr="004D3245" w:rsidRDefault="001A165F" w:rsidP="00594FAC">
            <w:pPr>
              <w:rPr>
                <w:rFonts w:ascii="Consolas" w:eastAsia="微软雅黑" w:hAnsi="Consolas"/>
                <w:lang w:eastAsia="zh-CN"/>
              </w:rPr>
            </w:pPr>
            <w:r w:rsidRPr="001A165F">
              <w:rPr>
                <w:rFonts w:ascii="Consolas" w:eastAsia="微软雅黑" w:hAnsi="Consolas"/>
                <w:lang w:eastAsia="zh-CN"/>
              </w:rPr>
              <w:t>idxPortNum</w:t>
            </w:r>
          </w:p>
        </w:tc>
        <w:tc>
          <w:tcPr>
            <w:tcW w:w="1559" w:type="dxa"/>
          </w:tcPr>
          <w:p w14:paraId="396EC829" w14:textId="77777777" w:rsidR="001A165F" w:rsidRDefault="001A165F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A018EFB" w14:textId="77777777" w:rsidR="001A165F" w:rsidRDefault="001A165F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58D714F7" w14:textId="77777777" w:rsidR="001A165F" w:rsidRPr="005C47AD" w:rsidRDefault="001A165F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4E4C2324" w14:textId="77777777" w:rsidR="001A165F" w:rsidRDefault="001A165F" w:rsidP="00594FAC">
            <w:pPr>
              <w:rPr>
                <w:rFonts w:ascii="Consolas" w:eastAsia="微软雅黑" w:hAnsi="Consolas"/>
                <w:lang w:eastAsia="zh-CN"/>
              </w:rPr>
            </w:pPr>
            <w:r w:rsidRPr="001A165F">
              <w:rPr>
                <w:rFonts w:ascii="Consolas" w:eastAsia="微软雅黑" w:hAnsi="Consolas"/>
                <w:lang w:eastAsia="zh-CN"/>
              </w:rPr>
              <w:t>GoIP</w:t>
            </w:r>
            <w:r w:rsidRPr="001A165F">
              <w:rPr>
                <w:rFonts w:ascii="Consolas" w:eastAsia="微软雅黑" w:hAnsi="Consolas" w:hint="eastAsia"/>
                <w:lang w:eastAsia="zh-CN"/>
              </w:rPr>
              <w:t>端口编号</w:t>
            </w:r>
          </w:p>
        </w:tc>
      </w:tr>
      <w:tr w:rsidR="007F7360" w:rsidRPr="00BF473F" w14:paraId="4840C285" w14:textId="77777777" w:rsidTr="001A165F">
        <w:trPr>
          <w:trHeight w:val="297"/>
        </w:trPr>
        <w:tc>
          <w:tcPr>
            <w:tcW w:w="2127" w:type="dxa"/>
          </w:tcPr>
          <w:p w14:paraId="76186235" w14:textId="77777777" w:rsidR="007F7360" w:rsidRPr="00CD404B" w:rsidRDefault="007F7360" w:rsidP="00594FAC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</w:t>
            </w:r>
            <w:r>
              <w:rPr>
                <w:rFonts w:ascii="Consolas" w:eastAsia="微软雅黑" w:hAnsi="Consolas"/>
                <w:lang w:eastAsia="zh-CN"/>
              </w:rPr>
              <w:t>ViFiID</w:t>
            </w:r>
          </w:p>
        </w:tc>
        <w:tc>
          <w:tcPr>
            <w:tcW w:w="1559" w:type="dxa"/>
          </w:tcPr>
          <w:p w14:paraId="207C87B6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646F1FB7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16209E14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7C5D1CA2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1B207BF9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tbViFiDevice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idxViFiID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7F7360" w:rsidRPr="00BF473F" w14:paraId="18237E6B" w14:textId="77777777" w:rsidTr="001A165F">
        <w:trPr>
          <w:trHeight w:val="209"/>
        </w:trPr>
        <w:tc>
          <w:tcPr>
            <w:tcW w:w="2127" w:type="dxa"/>
          </w:tcPr>
          <w:p w14:paraId="77733198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194286C9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8399C85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45366971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5377E6B2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39DA21EA" w14:textId="77777777" w:rsidR="007F7360" w:rsidRPr="00A73170" w:rsidRDefault="007F7360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绑定</w:t>
            </w:r>
            <w:r w:rsidRPr="00A7317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卡状态</w:t>
            </w:r>
          </w:p>
          <w:p w14:paraId="0053F364" w14:textId="77777777" w:rsidR="007F7360" w:rsidRPr="00C22D71" w:rsidRDefault="007F7360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  <w:r w:rsidRPr="00C22D7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enable</w:t>
            </w:r>
          </w:p>
          <w:p w14:paraId="2FACED97" w14:textId="77777777" w:rsidR="007F7360" w:rsidRPr="007147F8" w:rsidRDefault="007F7360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 disable</w:t>
            </w:r>
          </w:p>
        </w:tc>
      </w:tr>
      <w:tr w:rsidR="007F7360" w:rsidRPr="00BF473F" w14:paraId="447416CD" w14:textId="77777777" w:rsidTr="001A165F">
        <w:trPr>
          <w:trHeight w:val="209"/>
        </w:trPr>
        <w:tc>
          <w:tcPr>
            <w:tcW w:w="2127" w:type="dxa"/>
          </w:tcPr>
          <w:p w14:paraId="24B59874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use</w:t>
            </w:r>
            <w:r>
              <w:rPr>
                <w:rFonts w:ascii="Consolas" w:eastAsia="微软雅黑" w:hAnsi="Consolas"/>
                <w:lang w:eastAsia="zh-CN"/>
              </w:rPr>
              <w:t>Times</w:t>
            </w:r>
          </w:p>
        </w:tc>
        <w:tc>
          <w:tcPr>
            <w:tcW w:w="1559" w:type="dxa"/>
          </w:tcPr>
          <w:p w14:paraId="65A65BDA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A1E9F80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026" w:type="dxa"/>
          </w:tcPr>
          <w:p w14:paraId="43D9BB28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361" w:type="dxa"/>
          </w:tcPr>
          <w:p w14:paraId="12EDB637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使用</w:t>
            </w:r>
            <w:r>
              <w:rPr>
                <w:rFonts w:ascii="Consolas" w:eastAsia="微软雅黑" w:hAnsi="Consolas"/>
                <w:lang w:eastAsia="zh-CN"/>
              </w:rPr>
              <w:t>次数</w:t>
            </w:r>
          </w:p>
        </w:tc>
      </w:tr>
      <w:tr w:rsidR="007F7360" w:rsidRPr="00BF473F" w14:paraId="097229D0" w14:textId="77777777" w:rsidTr="001A165F">
        <w:trPr>
          <w:trHeight w:val="209"/>
        </w:trPr>
        <w:tc>
          <w:tcPr>
            <w:tcW w:w="2127" w:type="dxa"/>
          </w:tcPr>
          <w:p w14:paraId="349B8081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lastBindDate</w:t>
            </w:r>
          </w:p>
        </w:tc>
        <w:tc>
          <w:tcPr>
            <w:tcW w:w="1559" w:type="dxa"/>
          </w:tcPr>
          <w:p w14:paraId="4C9D9A06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52AA4C1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026" w:type="dxa"/>
          </w:tcPr>
          <w:p w14:paraId="5FFF7261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65D3CD26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最</w:t>
            </w:r>
            <w:r>
              <w:rPr>
                <w:rFonts w:ascii="Consolas" w:eastAsia="微软雅黑" w:hAnsi="Consolas"/>
                <w:lang w:eastAsia="zh-CN"/>
              </w:rPr>
              <w:t>后</w:t>
            </w:r>
            <w:r>
              <w:rPr>
                <w:rFonts w:ascii="Consolas" w:eastAsia="微软雅黑" w:hAnsi="Consolas" w:hint="eastAsia"/>
                <w:lang w:eastAsia="zh-CN"/>
              </w:rPr>
              <w:t>一</w:t>
            </w:r>
            <w:r>
              <w:rPr>
                <w:rFonts w:ascii="Consolas" w:eastAsia="微软雅黑" w:hAnsi="Consolas"/>
                <w:lang w:eastAsia="zh-CN"/>
              </w:rPr>
              <w:t>次绑定时间</w:t>
            </w:r>
          </w:p>
        </w:tc>
      </w:tr>
      <w:tr w:rsidR="007F7360" w:rsidRPr="00BF473F" w14:paraId="1CF52940" w14:textId="77777777" w:rsidTr="001A165F">
        <w:trPr>
          <w:trHeight w:val="209"/>
        </w:trPr>
        <w:tc>
          <w:tcPr>
            <w:tcW w:w="2127" w:type="dxa"/>
          </w:tcPr>
          <w:p w14:paraId="7BBABF77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46502D32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CE29F79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026" w:type="dxa"/>
          </w:tcPr>
          <w:p w14:paraId="6D0CA34C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18E1793F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  <w:r w:rsidRPr="005C47AD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7F7360" w:rsidRPr="00BF473F" w14:paraId="5ADE3339" w14:textId="77777777" w:rsidTr="001A165F">
        <w:trPr>
          <w:trHeight w:val="209"/>
        </w:trPr>
        <w:tc>
          <w:tcPr>
            <w:tcW w:w="2127" w:type="dxa"/>
          </w:tcPr>
          <w:p w14:paraId="043C3B0B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15B1D0B8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1A0CD67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70F4C8D9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79CA2444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7F7360" w:rsidRPr="00BF473F" w14:paraId="2151616F" w14:textId="77777777" w:rsidTr="001A165F">
        <w:trPr>
          <w:trHeight w:val="209"/>
        </w:trPr>
        <w:tc>
          <w:tcPr>
            <w:tcW w:w="2127" w:type="dxa"/>
          </w:tcPr>
          <w:p w14:paraId="195FE88D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0F6930B5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17E4E2B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7589AD39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3DC7493C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7F7360" w:rsidRPr="00BF473F" w14:paraId="51E88E0C" w14:textId="77777777" w:rsidTr="001A165F">
        <w:trPr>
          <w:trHeight w:val="209"/>
        </w:trPr>
        <w:tc>
          <w:tcPr>
            <w:tcW w:w="2127" w:type="dxa"/>
          </w:tcPr>
          <w:p w14:paraId="4A13A29C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E5218DB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E906FC2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661C5C63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691125EB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7F7360" w:rsidRPr="00BF473F" w14:paraId="3A3317CB" w14:textId="77777777" w:rsidTr="001A165F">
        <w:trPr>
          <w:trHeight w:val="209"/>
        </w:trPr>
        <w:tc>
          <w:tcPr>
            <w:tcW w:w="2127" w:type="dxa"/>
          </w:tcPr>
          <w:p w14:paraId="619E4EDB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1440200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90D76B0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26" w:type="dxa"/>
          </w:tcPr>
          <w:p w14:paraId="148F4317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361" w:type="dxa"/>
          </w:tcPr>
          <w:p w14:paraId="570D744A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5524A993" w14:textId="77777777" w:rsidR="007F7360" w:rsidRDefault="007F7360" w:rsidP="007F7360"/>
    <w:p w14:paraId="7A8A5CA4" w14:textId="77777777" w:rsidR="007F7360" w:rsidRDefault="007F7360" w:rsidP="007F7360"/>
    <w:p w14:paraId="29110387" w14:textId="77777777" w:rsidR="007F7360" w:rsidRDefault="007F7360" w:rsidP="007F7360"/>
    <w:p w14:paraId="0CC126F1" w14:textId="77777777" w:rsidR="007F7360" w:rsidRDefault="007F7360" w:rsidP="007F7360"/>
    <w:p w14:paraId="68FF974F" w14:textId="77777777" w:rsidR="007F7360" w:rsidRDefault="007F7360" w:rsidP="007F7360"/>
    <w:p w14:paraId="305C8E89" w14:textId="77777777" w:rsidR="007F7360" w:rsidRPr="008A3E6D" w:rsidRDefault="007F7360" w:rsidP="007F7360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56" w:name="_Toc466366585"/>
      <w:r w:rsidRPr="008A3E6D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6F1CEE" w:rsidRPr="008A3E6D">
        <w:rPr>
          <w:rFonts w:ascii="Consolas" w:eastAsia="微软雅黑" w:hAnsi="Consolas"/>
          <w:bCs/>
          <w:i w:val="0"/>
          <w:iCs/>
          <w:lang w:val="en-US" w:eastAsia="zh-HK"/>
        </w:rPr>
        <w:t>G</w:t>
      </w:r>
      <w:r w:rsidRPr="008A3E6D">
        <w:rPr>
          <w:rFonts w:ascii="Consolas" w:eastAsia="微软雅黑" w:hAnsi="Consolas"/>
          <w:bCs/>
          <w:i w:val="0"/>
          <w:iCs/>
          <w:lang w:val="en-US" w:eastAsia="zh-HK"/>
        </w:rPr>
        <w:t>UStaticBindRecord</w:t>
      </w:r>
      <w:bookmarkEnd w:id="56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7F7360" w:rsidRPr="00BF473F" w14:paraId="13AA4D69" w14:textId="77777777" w:rsidTr="00594FA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9D4F9A1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7989DB" w14:textId="77777777" w:rsidR="007F7360" w:rsidRPr="005C47AD" w:rsidRDefault="006F1CEE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tbG</w:t>
            </w:r>
            <w:r w:rsidR="007F7360">
              <w:rPr>
                <w:rFonts w:ascii="Consolas" w:eastAsia="微软雅黑" w:hAnsi="Consolas"/>
                <w:kern w:val="0"/>
                <w:sz w:val="20"/>
                <w:lang w:eastAsia="zh-CN"/>
              </w:rPr>
              <w:t>UStaticBindRecord</w:t>
            </w:r>
          </w:p>
        </w:tc>
      </w:tr>
      <w:tr w:rsidR="007F7360" w:rsidRPr="00BF473F" w14:paraId="482CCEE6" w14:textId="77777777" w:rsidTr="00594FAC">
        <w:trPr>
          <w:trHeight w:val="978"/>
        </w:trPr>
        <w:tc>
          <w:tcPr>
            <w:tcW w:w="2127" w:type="dxa"/>
            <w:shd w:val="clear" w:color="auto" w:fill="E6E6E6"/>
          </w:tcPr>
          <w:p w14:paraId="07686720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B48F005" w14:textId="77777777" w:rsidR="007F7360" w:rsidRPr="005C47AD" w:rsidRDefault="006F1CEE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GoIP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端口与</w:t>
            </w:r>
            <w:r w:rsidR="007F7360">
              <w:rPr>
                <w:rFonts w:ascii="Consolas" w:eastAsia="微软雅黑" w:hAnsi="Consolas"/>
                <w:kern w:val="0"/>
                <w:sz w:val="20"/>
                <w:lang w:eastAsia="zh-CN"/>
              </w:rPr>
              <w:t>UUWiFi</w:t>
            </w:r>
            <w:r w:rsidR="007F7360"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设备静态绑定表操作记录</w:t>
            </w:r>
          </w:p>
        </w:tc>
      </w:tr>
      <w:tr w:rsidR="007F7360" w:rsidRPr="00BF473F" w14:paraId="38EE5A27" w14:textId="77777777" w:rsidTr="00594FAC">
        <w:tc>
          <w:tcPr>
            <w:tcW w:w="2127" w:type="dxa"/>
            <w:shd w:val="clear" w:color="auto" w:fill="E6E6E6"/>
          </w:tcPr>
          <w:p w14:paraId="7A0A3AA6" w14:textId="77777777" w:rsidR="007F7360" w:rsidRPr="00721C54" w:rsidRDefault="007F7360" w:rsidP="00594FAC">
            <w:pPr>
              <w:rPr>
                <w:rFonts w:ascii="Consolas" w:eastAsia="微软雅黑" w:hAnsi="Consolas"/>
                <w:sz w:val="24"/>
                <w:szCs w:val="24"/>
                <w:lang w:eastAsia="zh-CN"/>
              </w:rPr>
            </w:pPr>
            <w:r w:rsidRPr="00721C54">
              <w:rPr>
                <w:rFonts w:ascii="Consolas" w:eastAsia="微软雅黑" w:hAnsi="Consolas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578DE20" w14:textId="77777777" w:rsidR="007F7360" w:rsidRPr="00721C54" w:rsidRDefault="007F7360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7F7360" w:rsidRPr="00BF473F" w14:paraId="59927E8E" w14:textId="77777777" w:rsidTr="00594FA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B054CA2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5599AC1" w14:textId="77777777" w:rsidR="007F7360" w:rsidRPr="005C47AD" w:rsidRDefault="00DE178C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keyG</w:t>
            </w:r>
            <w:r w:rsidR="007F7360"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UBindRecordID</w:t>
            </w:r>
          </w:p>
        </w:tc>
      </w:tr>
      <w:tr w:rsidR="007F7360" w:rsidRPr="00BF473F" w14:paraId="6585780B" w14:textId="77777777" w:rsidTr="00594FAC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40E0060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8314735" w14:textId="77777777" w:rsidR="007F7360" w:rsidRPr="005C47AD" w:rsidRDefault="007F7360" w:rsidP="00594FA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7F7360" w:rsidRPr="00BF473F" w14:paraId="6EC932B9" w14:textId="77777777" w:rsidTr="001A165F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4C5B3C40" w14:textId="77777777" w:rsidR="007F7360" w:rsidRPr="00C3424E" w:rsidRDefault="007F7360" w:rsidP="00594FA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63233F8F" w14:textId="77777777" w:rsidR="007F7360" w:rsidRPr="00C3424E" w:rsidRDefault="007F7360" w:rsidP="00594FA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A4A48C2" w14:textId="77777777" w:rsidR="007F7360" w:rsidRPr="00C3424E" w:rsidRDefault="007F7360" w:rsidP="00594FA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ED62552" w14:textId="77777777" w:rsidR="007F7360" w:rsidRPr="00C3424E" w:rsidRDefault="007F7360" w:rsidP="00594FA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862BBBE" w14:textId="77777777" w:rsidR="007F7360" w:rsidRPr="00C3424E" w:rsidRDefault="007F7360" w:rsidP="00594FA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7F7360" w:rsidRPr="00BF473F" w14:paraId="24E75525" w14:textId="77777777" w:rsidTr="001A165F">
        <w:trPr>
          <w:trHeight w:val="255"/>
        </w:trPr>
        <w:tc>
          <w:tcPr>
            <w:tcW w:w="2127" w:type="dxa"/>
          </w:tcPr>
          <w:p w14:paraId="37ABE715" w14:textId="77777777" w:rsidR="007F7360" w:rsidRPr="00F37F34" w:rsidRDefault="007F7360" w:rsidP="00594FAC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2F610C">
              <w:rPr>
                <w:rFonts w:ascii="Consolas" w:eastAsia="微软雅黑" w:hAnsi="Consolas"/>
                <w:lang w:eastAsia="zh-CN"/>
              </w:rPr>
              <w:t>key</w:t>
            </w:r>
            <w:r w:rsidR="00DE178C">
              <w:rPr>
                <w:rFonts w:ascii="Consolas" w:eastAsia="微软雅黑" w:hAnsi="Consolas"/>
                <w:lang w:eastAsia="zh-CN"/>
              </w:rPr>
              <w:t>G</w:t>
            </w:r>
            <w:r>
              <w:rPr>
                <w:rFonts w:ascii="Consolas" w:eastAsia="微软雅黑" w:hAnsi="Consolas"/>
                <w:lang w:eastAsia="zh-CN"/>
              </w:rPr>
              <w:t>UBindRecord</w:t>
            </w:r>
            <w:r w:rsidRPr="002F610C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58CCDE7A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67FE3F5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3590E96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A916F7F" w14:textId="77777777" w:rsidR="007F7360" w:rsidRPr="00311CEF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操作</w:t>
            </w:r>
            <w:r w:rsidRPr="00311CEF">
              <w:rPr>
                <w:rFonts w:ascii="Consolas" w:eastAsia="微软雅黑" w:hAnsi="Consolas" w:hint="eastAsia"/>
                <w:lang w:eastAsia="zh-CN"/>
              </w:rPr>
              <w:t>编</w:t>
            </w:r>
            <w:r w:rsidRPr="00311CEF">
              <w:rPr>
                <w:rFonts w:ascii="Consolas" w:eastAsia="微软雅黑" w:hAnsi="Consolas"/>
                <w:lang w:eastAsia="zh-CN"/>
              </w:rPr>
              <w:t>号</w:t>
            </w:r>
          </w:p>
          <w:p w14:paraId="386F67A1" w14:textId="77777777" w:rsidR="007F7360" w:rsidRPr="00DF39B1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F37F3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1A165F" w:rsidRPr="00BF473F" w14:paraId="379A5725" w14:textId="77777777" w:rsidTr="001A165F">
        <w:trPr>
          <w:trHeight w:val="255"/>
        </w:trPr>
        <w:tc>
          <w:tcPr>
            <w:tcW w:w="2127" w:type="dxa"/>
          </w:tcPr>
          <w:p w14:paraId="59BA351F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keyGUBindID</w:t>
            </w:r>
          </w:p>
        </w:tc>
        <w:tc>
          <w:tcPr>
            <w:tcW w:w="1559" w:type="dxa"/>
          </w:tcPr>
          <w:p w14:paraId="5794C771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1B42A73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7CD1C92" w14:textId="77777777" w:rsidR="001A165F" w:rsidRPr="005C47AD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2CDFFFC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绑定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3E2232B" w14:textId="77777777" w:rsidR="001A165F" w:rsidRDefault="001A165F" w:rsidP="00BE253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YYMMDDhhmmss_goipDevId_goipPortNum_uuwifiID</w:t>
            </w:r>
          </w:p>
          <w:p w14:paraId="156BDA14" w14:textId="77777777" w:rsidR="001A165F" w:rsidRDefault="001A165F" w:rsidP="00BE253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为时间</w:t>
            </w:r>
          </w:p>
          <w:p w14:paraId="6599E03E" w14:textId="77777777" w:rsidR="001A165F" w:rsidRDefault="001A165F" w:rsidP="00BE253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goipDevId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设备编号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tbGoIPPort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idxGoIPDevID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5B3CA674" w14:textId="77777777" w:rsidR="001A165F" w:rsidRDefault="001A165F" w:rsidP="00BE253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goipPortNum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端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口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编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tbGoIPPort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idxPortNum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40CA9A9D" w14:textId="77777777" w:rsidR="001A165F" w:rsidRPr="00987C8A" w:rsidRDefault="001A165F" w:rsidP="00BE253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uuwifiID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是设备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ID(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tbViFiDevice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idxViFiID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1A165F" w:rsidRPr="00BF473F" w14:paraId="0FA99A8D" w14:textId="77777777" w:rsidTr="001A165F">
        <w:trPr>
          <w:trHeight w:val="209"/>
        </w:trPr>
        <w:tc>
          <w:tcPr>
            <w:tcW w:w="2127" w:type="dxa"/>
          </w:tcPr>
          <w:p w14:paraId="370E05AD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 w:rsidRPr="001A165F">
              <w:rPr>
                <w:rFonts w:ascii="Consolas" w:eastAsia="微软雅黑" w:hAnsi="Consolas"/>
                <w:lang w:eastAsia="zh-CN"/>
              </w:rPr>
              <w:lastRenderedPageBreak/>
              <w:t>idxGoIPDevID</w:t>
            </w:r>
          </w:p>
        </w:tc>
        <w:tc>
          <w:tcPr>
            <w:tcW w:w="1559" w:type="dxa"/>
          </w:tcPr>
          <w:p w14:paraId="2FFC9285" w14:textId="77777777" w:rsidR="001A165F" w:rsidRPr="005C47AD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78DB589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27A0B9B" w14:textId="77777777" w:rsidR="001A165F" w:rsidRPr="005C47AD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F1C140B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 w:rsidRPr="001A165F">
              <w:rPr>
                <w:rFonts w:ascii="Consolas" w:eastAsia="微软雅黑" w:hAnsi="Consolas"/>
                <w:lang w:eastAsia="zh-CN"/>
              </w:rPr>
              <w:t>GoIP</w:t>
            </w:r>
            <w:r w:rsidRPr="001A165F">
              <w:rPr>
                <w:rFonts w:ascii="Consolas" w:eastAsia="微软雅黑" w:hAnsi="Consolas"/>
                <w:lang w:eastAsia="zh-CN"/>
              </w:rPr>
              <w:t>设备编号</w:t>
            </w:r>
          </w:p>
          <w:p w14:paraId="7339E8EC" w14:textId="77777777" w:rsidR="001A165F" w:rsidRPr="001A165F" w:rsidRDefault="001A165F" w:rsidP="00BE253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tbGoIPPort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idxGoIPDevID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1A165F" w:rsidRPr="00BF473F" w14:paraId="5C1A7C8B" w14:textId="77777777" w:rsidTr="001A165F">
        <w:trPr>
          <w:trHeight w:val="297"/>
        </w:trPr>
        <w:tc>
          <w:tcPr>
            <w:tcW w:w="2127" w:type="dxa"/>
          </w:tcPr>
          <w:p w14:paraId="789ACD97" w14:textId="77777777" w:rsidR="001A165F" w:rsidRPr="004D3245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 w:rsidRPr="001A165F">
              <w:rPr>
                <w:rFonts w:ascii="Consolas" w:eastAsia="微软雅黑" w:hAnsi="Consolas"/>
                <w:lang w:eastAsia="zh-CN"/>
              </w:rPr>
              <w:t>idxPortNum</w:t>
            </w:r>
          </w:p>
        </w:tc>
        <w:tc>
          <w:tcPr>
            <w:tcW w:w="1559" w:type="dxa"/>
          </w:tcPr>
          <w:p w14:paraId="65CE06CD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BE7C482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56A877D" w14:textId="77777777" w:rsidR="001A165F" w:rsidRPr="005C47AD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2DCC591" w14:textId="77777777" w:rsidR="001A165F" w:rsidRDefault="001A165F" w:rsidP="00BE2531">
            <w:pPr>
              <w:rPr>
                <w:rFonts w:ascii="Consolas" w:eastAsia="微软雅黑" w:hAnsi="Consolas"/>
                <w:lang w:eastAsia="zh-CN"/>
              </w:rPr>
            </w:pPr>
            <w:r w:rsidRPr="001A165F">
              <w:rPr>
                <w:rFonts w:ascii="Consolas" w:eastAsia="微软雅黑" w:hAnsi="Consolas"/>
                <w:lang w:eastAsia="zh-CN"/>
              </w:rPr>
              <w:t>GoIP</w:t>
            </w:r>
            <w:r w:rsidRPr="001A165F">
              <w:rPr>
                <w:rFonts w:ascii="Consolas" w:eastAsia="微软雅黑" w:hAnsi="Consolas" w:hint="eastAsia"/>
                <w:lang w:eastAsia="zh-CN"/>
              </w:rPr>
              <w:t>端口编号</w:t>
            </w:r>
          </w:p>
          <w:p w14:paraId="3A940898" w14:textId="77777777" w:rsidR="001A165F" w:rsidRPr="001A165F" w:rsidRDefault="001A165F" w:rsidP="00BE2531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tbGoIPPort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1A165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idxPortNum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7F7360" w:rsidRPr="00BF473F" w14:paraId="1CF0ED38" w14:textId="77777777" w:rsidTr="001A165F">
        <w:trPr>
          <w:trHeight w:val="297"/>
        </w:trPr>
        <w:tc>
          <w:tcPr>
            <w:tcW w:w="2127" w:type="dxa"/>
          </w:tcPr>
          <w:p w14:paraId="7F28CBB7" w14:textId="77777777" w:rsidR="007F7360" w:rsidRPr="00CD404B" w:rsidRDefault="007F7360" w:rsidP="00594FAC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</w:t>
            </w:r>
            <w:r>
              <w:rPr>
                <w:rFonts w:ascii="Consolas" w:eastAsia="微软雅黑" w:hAnsi="Consolas"/>
                <w:lang w:eastAsia="zh-CN"/>
              </w:rPr>
              <w:t>ViFiID</w:t>
            </w:r>
          </w:p>
        </w:tc>
        <w:tc>
          <w:tcPr>
            <w:tcW w:w="1559" w:type="dxa"/>
          </w:tcPr>
          <w:p w14:paraId="5B1C28E9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625A4F2E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D9C7E10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79D0A4C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设备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1EA0E153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tbViFiDevice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.</w:t>
            </w:r>
            <w:r>
              <w:t xml:space="preserve"> </w:t>
            </w:r>
            <w:r w:rsidRPr="00987C8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idxViFiID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7F7360" w:rsidRPr="00BF473F" w14:paraId="7141631B" w14:textId="77777777" w:rsidTr="001A165F">
        <w:trPr>
          <w:trHeight w:val="209"/>
        </w:trPr>
        <w:tc>
          <w:tcPr>
            <w:tcW w:w="2127" w:type="dxa"/>
          </w:tcPr>
          <w:p w14:paraId="61C93C6E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action</w:t>
            </w:r>
          </w:p>
        </w:tc>
        <w:tc>
          <w:tcPr>
            <w:tcW w:w="1559" w:type="dxa"/>
          </w:tcPr>
          <w:p w14:paraId="002045EB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712708CF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189CF23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EDC1CCD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动作</w:t>
            </w:r>
          </w:p>
          <w:p w14:paraId="7D49A8F4" w14:textId="77777777" w:rsidR="007F7360" w:rsidRDefault="007F7360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绑定</w:t>
            </w:r>
          </w:p>
          <w:p w14:paraId="0DE3A519" w14:textId="77777777" w:rsidR="007F7360" w:rsidRPr="007147F8" w:rsidRDefault="007F7360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解除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绑定</w:t>
            </w:r>
          </w:p>
        </w:tc>
      </w:tr>
      <w:tr w:rsidR="007F7360" w:rsidRPr="00BF473F" w14:paraId="781AE979" w14:textId="77777777" w:rsidTr="001A165F">
        <w:trPr>
          <w:trHeight w:val="209"/>
        </w:trPr>
        <w:tc>
          <w:tcPr>
            <w:tcW w:w="2127" w:type="dxa"/>
          </w:tcPr>
          <w:p w14:paraId="7483F765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result</w:t>
            </w:r>
          </w:p>
        </w:tc>
        <w:tc>
          <w:tcPr>
            <w:tcW w:w="1559" w:type="dxa"/>
          </w:tcPr>
          <w:p w14:paraId="05B6CFD0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14F0440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F62F319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214FCD7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结果</w:t>
            </w:r>
          </w:p>
          <w:p w14:paraId="2A34C07D" w14:textId="77777777" w:rsidR="007F7360" w:rsidRDefault="007F7360" w:rsidP="00594FA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成功</w:t>
            </w:r>
          </w:p>
          <w:p w14:paraId="44C942F7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非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失败</w:t>
            </w:r>
          </w:p>
        </w:tc>
      </w:tr>
      <w:tr w:rsidR="007F7360" w:rsidRPr="00BF473F" w14:paraId="7B72F1C9" w14:textId="77777777" w:rsidTr="001A165F">
        <w:trPr>
          <w:trHeight w:val="209"/>
        </w:trPr>
        <w:tc>
          <w:tcPr>
            <w:tcW w:w="2127" w:type="dxa"/>
          </w:tcPr>
          <w:p w14:paraId="3B7BCECD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reason</w:t>
            </w:r>
          </w:p>
        </w:tc>
        <w:tc>
          <w:tcPr>
            <w:tcW w:w="1559" w:type="dxa"/>
          </w:tcPr>
          <w:p w14:paraId="17B97474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0B541C9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4A985FA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6858602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结果</w:t>
            </w:r>
            <w:r>
              <w:rPr>
                <w:rFonts w:ascii="Consolas" w:eastAsia="微软雅黑" w:hAnsi="Consolas"/>
                <w:lang w:eastAsia="zh-CN"/>
              </w:rPr>
              <w:t>描述</w:t>
            </w:r>
          </w:p>
        </w:tc>
      </w:tr>
      <w:tr w:rsidR="007F7360" w:rsidRPr="00BF473F" w14:paraId="52B870EB" w14:textId="77777777" w:rsidTr="001A165F">
        <w:trPr>
          <w:trHeight w:val="209"/>
        </w:trPr>
        <w:tc>
          <w:tcPr>
            <w:tcW w:w="2127" w:type="dxa"/>
          </w:tcPr>
          <w:p w14:paraId="03B29DFD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useTimes</w:t>
            </w:r>
          </w:p>
        </w:tc>
        <w:tc>
          <w:tcPr>
            <w:tcW w:w="1559" w:type="dxa"/>
          </w:tcPr>
          <w:p w14:paraId="7663B106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98B2345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9D50415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C0A5054" w14:textId="77777777" w:rsidR="007F7360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使用</w:t>
            </w:r>
            <w:r>
              <w:rPr>
                <w:rFonts w:ascii="Consolas" w:eastAsia="微软雅黑" w:hAnsi="Consolas"/>
                <w:lang w:eastAsia="zh-CN"/>
              </w:rPr>
              <w:t>次数</w:t>
            </w:r>
          </w:p>
        </w:tc>
      </w:tr>
      <w:tr w:rsidR="007F7360" w:rsidRPr="00BF473F" w14:paraId="50B8C12F" w14:textId="77777777" w:rsidTr="001A165F">
        <w:trPr>
          <w:trHeight w:val="209"/>
        </w:trPr>
        <w:tc>
          <w:tcPr>
            <w:tcW w:w="2127" w:type="dxa"/>
          </w:tcPr>
          <w:p w14:paraId="08D0CF60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4DB04DD9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FA74B9B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00C67FA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6FDC69A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7F7360" w:rsidRPr="00BF473F" w14:paraId="6E1A581D" w14:textId="77777777" w:rsidTr="001A165F">
        <w:trPr>
          <w:trHeight w:val="209"/>
        </w:trPr>
        <w:tc>
          <w:tcPr>
            <w:tcW w:w="2127" w:type="dxa"/>
          </w:tcPr>
          <w:p w14:paraId="5AD80D9A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2D8EAB82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556568B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C42F4CD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FB6424C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人用户名</w:t>
            </w:r>
          </w:p>
        </w:tc>
      </w:tr>
      <w:tr w:rsidR="007F7360" w:rsidRPr="00BF473F" w14:paraId="58C7D48E" w14:textId="77777777" w:rsidTr="001A165F">
        <w:trPr>
          <w:trHeight w:val="209"/>
        </w:trPr>
        <w:tc>
          <w:tcPr>
            <w:tcW w:w="2127" w:type="dxa"/>
          </w:tcPr>
          <w:p w14:paraId="03B35011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crt</w:t>
            </w:r>
            <w:r>
              <w:rPr>
                <w:rFonts w:ascii="Consolas" w:eastAsia="微软雅黑" w:hAnsi="Consolas" w:hint="eastAsia"/>
                <w:lang w:eastAsia="zh-CN"/>
              </w:rPr>
              <w:t>IP</w:t>
            </w:r>
          </w:p>
        </w:tc>
        <w:tc>
          <w:tcPr>
            <w:tcW w:w="1559" w:type="dxa"/>
          </w:tcPr>
          <w:p w14:paraId="111355A6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DC980FF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6667940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4465215" w14:textId="77777777" w:rsidR="007F7360" w:rsidRPr="005C47AD" w:rsidRDefault="007F7360" w:rsidP="00594FA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</w:tc>
      </w:tr>
    </w:tbl>
    <w:p w14:paraId="05323F21" w14:textId="77777777" w:rsidR="007F7360" w:rsidRDefault="007F7360" w:rsidP="007F7360"/>
    <w:p w14:paraId="73AC8BE8" w14:textId="77777777" w:rsidR="007F7360" w:rsidRDefault="007F7360" w:rsidP="007F7360"/>
    <w:p w14:paraId="3D8048F4" w14:textId="77777777" w:rsidR="007F7360" w:rsidRDefault="007F7360" w:rsidP="007F7360"/>
    <w:p w14:paraId="7D7B9446" w14:textId="77777777" w:rsidR="007F7360" w:rsidRDefault="007F7360" w:rsidP="007F7360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08F44741" w14:textId="77777777" w:rsidR="00193D21" w:rsidRDefault="00193D21" w:rsidP="000757AB"/>
    <w:p w14:paraId="1E5E4BFA" w14:textId="77777777" w:rsidR="00193D21" w:rsidRDefault="00193D21" w:rsidP="000757AB"/>
    <w:p w14:paraId="2295749D" w14:textId="77777777" w:rsidR="00193D21" w:rsidRDefault="00193D21" w:rsidP="000757AB"/>
    <w:p w14:paraId="5AA766C0" w14:textId="77777777" w:rsidR="000757AB" w:rsidRDefault="000757AB" w:rsidP="000757AB"/>
    <w:p w14:paraId="631DCB09" w14:textId="77777777" w:rsidR="000757AB" w:rsidRPr="00644CAC" w:rsidRDefault="000757AB" w:rsidP="000757AB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57" w:name="_Toc466366586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CDR</w:t>
      </w:r>
      <w:bookmarkEnd w:id="57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3969"/>
      </w:tblGrid>
      <w:tr w:rsidR="00205725" w:rsidRPr="00BF473F" w14:paraId="2CFBB73D" w14:textId="77777777" w:rsidTr="0020572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902F8B5" w14:textId="77777777" w:rsidR="00205725" w:rsidRPr="00C3424E" w:rsidRDefault="00205725" w:rsidP="0076346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5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0BE276" w14:textId="77777777" w:rsidR="00205725" w:rsidRPr="005C47AD" w:rsidRDefault="00205725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CDR</w:t>
            </w:r>
          </w:p>
        </w:tc>
      </w:tr>
      <w:tr w:rsidR="00205725" w:rsidRPr="00BF473F" w14:paraId="59817A92" w14:textId="77777777" w:rsidTr="00205725">
        <w:trPr>
          <w:trHeight w:val="978"/>
        </w:trPr>
        <w:tc>
          <w:tcPr>
            <w:tcW w:w="2127" w:type="dxa"/>
            <w:shd w:val="clear" w:color="auto" w:fill="E6E6E6"/>
          </w:tcPr>
          <w:p w14:paraId="4FB167FD" w14:textId="77777777" w:rsidR="00205725" w:rsidRPr="00C3424E" w:rsidRDefault="00205725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512" w:type="dxa"/>
            <w:gridSpan w:val="4"/>
            <w:shd w:val="clear" w:color="auto" w:fill="auto"/>
          </w:tcPr>
          <w:p w14:paraId="63EF4407" w14:textId="77777777" w:rsidR="00205725" w:rsidRDefault="00205725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CDR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表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,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记录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在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线电话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,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落地呼叫，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SMS,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数据上网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等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各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种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业务的帐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单</w:t>
            </w:r>
          </w:p>
          <w:p w14:paraId="6D11A8B1" w14:textId="77777777" w:rsidR="00205725" w:rsidRPr="005C47AD" w:rsidRDefault="00205725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205725" w:rsidRPr="00BF473F" w14:paraId="4E57E013" w14:textId="77777777" w:rsidTr="00205725">
        <w:tc>
          <w:tcPr>
            <w:tcW w:w="2127" w:type="dxa"/>
            <w:shd w:val="clear" w:color="auto" w:fill="E6E6E6"/>
          </w:tcPr>
          <w:p w14:paraId="57481F02" w14:textId="77777777" w:rsidR="00205725" w:rsidRPr="00C3424E" w:rsidRDefault="00205725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512" w:type="dxa"/>
            <w:gridSpan w:val="4"/>
            <w:shd w:val="clear" w:color="auto" w:fill="auto"/>
          </w:tcPr>
          <w:p w14:paraId="04DA861E" w14:textId="77777777" w:rsidR="00205725" w:rsidRPr="005C47AD" w:rsidRDefault="00205725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205725" w:rsidRPr="00BF473F" w14:paraId="671E5CA9" w14:textId="77777777" w:rsidTr="0020572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C3C1511" w14:textId="77777777" w:rsidR="00205725" w:rsidRPr="00C3424E" w:rsidRDefault="00205725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5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00F0B0" w14:textId="77777777" w:rsidR="00205725" w:rsidRPr="005C47AD" w:rsidRDefault="00205725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keyCDRID</w:t>
            </w:r>
          </w:p>
        </w:tc>
      </w:tr>
      <w:tr w:rsidR="00205725" w:rsidRPr="00BF473F" w14:paraId="5E42F100" w14:textId="77777777" w:rsidTr="0020572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2D5BF9A" w14:textId="77777777" w:rsidR="00205725" w:rsidRPr="00C3424E" w:rsidRDefault="00205725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5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D242241" w14:textId="77777777" w:rsidR="00205725" w:rsidRPr="005C47AD" w:rsidRDefault="00205725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286410">
              <w:rPr>
                <w:rFonts w:ascii="Consolas" w:eastAsia="微软雅黑" w:hAnsi="Consolas"/>
                <w:kern w:val="0"/>
                <w:sz w:val="20"/>
                <w:lang w:eastAsia="zh-CN"/>
              </w:rPr>
              <w:t>idxUserId</w:t>
            </w:r>
          </w:p>
        </w:tc>
      </w:tr>
      <w:tr w:rsidR="00205725" w:rsidRPr="00BF473F" w14:paraId="43525BA6" w14:textId="77777777" w:rsidTr="00205725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49248197" w14:textId="77777777" w:rsidR="00205725" w:rsidRPr="00C3424E" w:rsidRDefault="00205725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188C499C" w14:textId="77777777" w:rsidR="00205725" w:rsidRPr="00C3424E" w:rsidRDefault="00205725" w:rsidP="0076346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8F0B1A6" w14:textId="77777777" w:rsidR="00205725" w:rsidRPr="00C3424E" w:rsidRDefault="00205725" w:rsidP="0076346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4DC0E30" w14:textId="77777777" w:rsidR="00205725" w:rsidRPr="00C3424E" w:rsidRDefault="00205725" w:rsidP="0076346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29191BF5" w14:textId="77777777" w:rsidR="00205725" w:rsidRPr="00C3424E" w:rsidRDefault="00205725" w:rsidP="0076346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205725" w:rsidRPr="00BF473F" w14:paraId="63DD9E2C" w14:textId="77777777" w:rsidTr="00205725">
        <w:trPr>
          <w:trHeight w:val="387"/>
        </w:trPr>
        <w:tc>
          <w:tcPr>
            <w:tcW w:w="2127" w:type="dxa"/>
          </w:tcPr>
          <w:p w14:paraId="4992BA62" w14:textId="77777777" w:rsidR="00205725" w:rsidRPr="005C47AD" w:rsidRDefault="00205725" w:rsidP="00763469">
            <w:pPr>
              <w:rPr>
                <w:rFonts w:ascii="Consolas" w:eastAsia="微软雅黑" w:hAnsi="Consolas"/>
                <w:b/>
                <w:lang w:eastAsia="zh-CN"/>
              </w:rPr>
            </w:pPr>
            <w:r w:rsidRPr="00721C54">
              <w:rPr>
                <w:rFonts w:ascii="Consolas" w:eastAsia="微软雅黑" w:hAnsi="Consolas"/>
                <w:lang w:eastAsia="zh-CN"/>
              </w:rPr>
              <w:t>keyCDRID</w:t>
            </w:r>
          </w:p>
        </w:tc>
        <w:tc>
          <w:tcPr>
            <w:tcW w:w="1559" w:type="dxa"/>
          </w:tcPr>
          <w:p w14:paraId="1D051B98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8004F76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EF55960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572AD36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CDRID</w:t>
            </w:r>
          </w:p>
          <w:p w14:paraId="2B6BDBD7" w14:textId="77777777" w:rsidR="00205725" w:rsidRPr="00DF39B1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0904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205725" w:rsidRPr="00BF473F" w14:paraId="2E11E509" w14:textId="77777777" w:rsidTr="00205725">
        <w:trPr>
          <w:trHeight w:val="215"/>
        </w:trPr>
        <w:tc>
          <w:tcPr>
            <w:tcW w:w="2127" w:type="dxa"/>
          </w:tcPr>
          <w:p w14:paraId="4809DA5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idxUserId</w:t>
            </w:r>
          </w:p>
        </w:tc>
        <w:tc>
          <w:tcPr>
            <w:tcW w:w="1559" w:type="dxa"/>
          </w:tcPr>
          <w:p w14:paraId="3D0B46E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4ACD8D2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606F19E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737001A7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</w:t>
            </w:r>
          </w:p>
          <w:p w14:paraId="2AFC59E8" w14:textId="77777777" w:rsidR="00205725" w:rsidRPr="008B2597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用户帐号</w:t>
            </w:r>
          </w:p>
        </w:tc>
      </w:tr>
      <w:tr w:rsidR="00205725" w:rsidRPr="00BF473F" w14:paraId="191069A6" w14:textId="77777777" w:rsidTr="00205725">
        <w:trPr>
          <w:trHeight w:val="215"/>
        </w:trPr>
        <w:tc>
          <w:tcPr>
            <w:tcW w:w="2127" w:type="dxa"/>
          </w:tcPr>
          <w:p w14:paraId="7F8C563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idxDeductUserId</w:t>
            </w:r>
          </w:p>
        </w:tc>
        <w:tc>
          <w:tcPr>
            <w:tcW w:w="1559" w:type="dxa"/>
          </w:tcPr>
          <w:p w14:paraId="45D58FC5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CF94D29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311FA81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13C41430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帐号</w:t>
            </w:r>
          </w:p>
          <w:p w14:paraId="6447298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扣费帐号，一般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是用户帐号</w:t>
            </w:r>
          </w:p>
        </w:tc>
      </w:tr>
      <w:tr w:rsidR="00205725" w:rsidRPr="00BF473F" w14:paraId="3A3F81AF" w14:textId="77777777" w:rsidTr="00205725">
        <w:trPr>
          <w:trHeight w:val="215"/>
        </w:trPr>
        <w:tc>
          <w:tcPr>
            <w:tcW w:w="2127" w:type="dxa"/>
            <w:tcBorders>
              <w:bottom w:val="single" w:sz="4" w:space="0" w:color="auto"/>
            </w:tcBorders>
          </w:tcPr>
          <w:p w14:paraId="25B1BDBA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cdrType</w:t>
            </w:r>
          </w:p>
        </w:tc>
        <w:tc>
          <w:tcPr>
            <w:tcW w:w="1559" w:type="dxa"/>
          </w:tcPr>
          <w:p w14:paraId="2EC859CB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572996B0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186C4E3" w14:textId="77777777" w:rsidR="00205725" w:rsidRPr="005C47AD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A3C2855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类型</w:t>
            </w:r>
          </w:p>
          <w:p w14:paraId="50E4260F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CDR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类型</w:t>
            </w:r>
          </w:p>
          <w:p w14:paraId="5B94FDD7" w14:textId="77777777" w:rsidR="00205725" w:rsidRPr="00E12B3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N:</w:t>
            </w:r>
            <w:r w:rsidRPr="00EC36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在线呼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叫</w:t>
            </w:r>
          </w:p>
          <w:p w14:paraId="7DDB0CA0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落地呼叫</w:t>
            </w:r>
          </w:p>
          <w:p w14:paraId="57804910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B: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落地回拨</w:t>
            </w:r>
          </w:p>
          <w:p w14:paraId="6F7FDD3A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G:GoIP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</w:t>
            </w:r>
          </w:p>
          <w:p w14:paraId="1756E1EC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K:GoIP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回拨</w:t>
            </w:r>
          </w:p>
          <w:p w14:paraId="7B25EB47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S:GoIP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短信</w:t>
            </w:r>
          </w:p>
          <w:p w14:paraId="78C00D1C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V:ViFi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数据上网</w:t>
            </w:r>
          </w:p>
          <w:p w14:paraId="7AC3D0FF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月租</w:t>
            </w:r>
          </w:p>
          <w:p w14:paraId="4535C125" w14:textId="77777777" w:rsidR="00205725" w:rsidRPr="00EC368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日租</w:t>
            </w:r>
          </w:p>
        </w:tc>
      </w:tr>
      <w:tr w:rsidR="00205725" w:rsidRPr="00BF473F" w14:paraId="660C2531" w14:textId="77777777" w:rsidTr="00C80E21">
        <w:trPr>
          <w:trHeight w:val="215"/>
        </w:trPr>
        <w:tc>
          <w:tcPr>
            <w:tcW w:w="2127" w:type="dxa"/>
            <w:shd w:val="clear" w:color="auto" w:fill="D9E2F3"/>
          </w:tcPr>
          <w:p w14:paraId="315ED6DD" w14:textId="77777777" w:rsidR="00205725" w:rsidRPr="005C47AD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direction</w:t>
            </w:r>
          </w:p>
        </w:tc>
        <w:tc>
          <w:tcPr>
            <w:tcW w:w="1559" w:type="dxa"/>
          </w:tcPr>
          <w:p w14:paraId="1E65B048" w14:textId="77777777" w:rsidR="00205725" w:rsidRPr="005C47AD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3E288562" w14:textId="77777777" w:rsidR="00205725" w:rsidRPr="005C47AD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391E887" w14:textId="77777777" w:rsidR="00205725" w:rsidRPr="005C47AD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</w:t>
            </w:r>
          </w:p>
        </w:tc>
        <w:tc>
          <w:tcPr>
            <w:tcW w:w="3969" w:type="dxa"/>
          </w:tcPr>
          <w:p w14:paraId="7F925A68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方向</w:t>
            </w:r>
          </w:p>
          <w:p w14:paraId="2CA3400B" w14:textId="77777777" w:rsidR="00205725" w:rsidRPr="00EC368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I: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接收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0DDCAE01" w14:textId="77777777" w:rsidR="00205725" w:rsidRPr="00E12B3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O</w:t>
            </w:r>
            <w:r w:rsidRPr="00EC36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呼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发送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  <w:r w:rsidRPr="00EC368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205725" w:rsidRPr="00BF473F" w14:paraId="244B3572" w14:textId="77777777" w:rsidTr="00C80E21">
        <w:trPr>
          <w:trHeight w:val="255"/>
        </w:trPr>
        <w:tc>
          <w:tcPr>
            <w:tcW w:w="2127" w:type="dxa"/>
            <w:shd w:val="clear" w:color="auto" w:fill="D9E2F3"/>
          </w:tcPr>
          <w:p w14:paraId="7AFBB7EB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 w:rsidRPr="00D21692">
              <w:rPr>
                <w:rFonts w:ascii="Consolas" w:eastAsia="微软雅黑" w:hAnsi="Consolas"/>
                <w:lang w:eastAsia="zh-CN"/>
              </w:rPr>
              <w:t>distance</w:t>
            </w:r>
          </w:p>
        </w:tc>
        <w:tc>
          <w:tcPr>
            <w:tcW w:w="1559" w:type="dxa"/>
          </w:tcPr>
          <w:p w14:paraId="25CB9A86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0EF3CCBE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A024222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3969" w:type="dxa"/>
          </w:tcPr>
          <w:p w14:paraId="03AFD32B" w14:textId="77777777" w:rsidR="00205725" w:rsidRDefault="0020572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长途</w:t>
            </w:r>
          </w:p>
          <w:p w14:paraId="0B44D0AC" w14:textId="77777777" w:rsidR="00205725" w:rsidRPr="0015680C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L</w:t>
            </w:r>
            <w:r w:rsidRPr="0015680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15680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市</w:t>
            </w:r>
            <w:r w:rsidRPr="0015680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话</w:t>
            </w:r>
            <w:r w:rsidRPr="0015680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(local call/city call)</w:t>
            </w:r>
          </w:p>
          <w:p w14:paraId="6A0604DD" w14:textId="77777777" w:rsidR="00205725" w:rsidRPr="00D21692" w:rsidRDefault="00205725" w:rsidP="00E9096B">
            <w:pPr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</w:pPr>
            <w:r w:rsidRPr="00D21692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 xml:space="preserve">D: </w:t>
            </w:r>
            <w:r w:rsidRPr="00D21692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国内长</w:t>
            </w:r>
            <w:r w:rsidRPr="00D21692">
              <w:rPr>
                <w:rFonts w:ascii="Consolas" w:eastAsia="微软雅黑" w:hAnsi="Consolas" w:hint="eastAsia"/>
                <w:strike/>
                <w:color w:val="808080"/>
                <w:sz w:val="16"/>
                <w:szCs w:val="16"/>
                <w:lang w:eastAsia="zh-CN"/>
              </w:rPr>
              <w:t>途</w:t>
            </w:r>
            <w:r w:rsidRPr="00D21692">
              <w:rPr>
                <w:rFonts w:ascii="Consolas" w:eastAsia="微软雅黑" w:hAnsi="Consolas"/>
                <w:strike/>
                <w:color w:val="808080"/>
                <w:sz w:val="16"/>
                <w:szCs w:val="16"/>
                <w:lang w:eastAsia="zh-CN"/>
              </w:rPr>
              <w:t>(direct distance dialing)</w:t>
            </w:r>
          </w:p>
          <w:p w14:paraId="03F57CD6" w14:textId="77777777" w:rsidR="00205725" w:rsidRDefault="00205725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</w:t>
            </w:r>
            <w:r w:rsidRPr="0015680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Pr="0015680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国际长</w:t>
            </w:r>
            <w:r w:rsidRPr="0015680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途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15680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international call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7BC2DC74" w14:textId="77777777" w:rsidR="003B613E" w:rsidRPr="00FD6B3B" w:rsidRDefault="003B613E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N: 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在线呼叫</w:t>
            </w:r>
          </w:p>
          <w:p w14:paraId="7D904F9D" w14:textId="77777777" w:rsidR="00205725" w:rsidRDefault="003B613E" w:rsidP="0015680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</w:t>
            </w:r>
            <w:r w:rsidR="00205725"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205725"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未知</w:t>
            </w:r>
            <w:r w:rsidR="00205725"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(unknown)</w:t>
            </w:r>
            <w:r w:rsidR="00205725">
              <w:rPr>
                <w:rFonts w:ascii="Consolas" w:eastAsia="微软雅黑" w:hAnsi="Consolas"/>
                <w:lang w:eastAsia="zh-CN"/>
              </w:rPr>
              <w:t xml:space="preserve"> </w:t>
            </w:r>
          </w:p>
        </w:tc>
      </w:tr>
      <w:tr w:rsidR="00DF3BAD" w:rsidRPr="00BF473F" w14:paraId="36520B2B" w14:textId="77777777" w:rsidTr="002520A5">
        <w:trPr>
          <w:trHeight w:val="255"/>
        </w:trPr>
        <w:tc>
          <w:tcPr>
            <w:tcW w:w="2127" w:type="dxa"/>
            <w:tcBorders>
              <w:bottom w:val="single" w:sz="4" w:space="0" w:color="auto"/>
            </w:tcBorders>
          </w:tcPr>
          <w:p w14:paraId="744E102E" w14:textId="77777777" w:rsid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idxRateId</w:t>
            </w:r>
          </w:p>
        </w:tc>
        <w:tc>
          <w:tcPr>
            <w:tcW w:w="1559" w:type="dxa"/>
          </w:tcPr>
          <w:p w14:paraId="71CFB6A2" w14:textId="77777777" w:rsid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89E63DB" w14:textId="77777777" w:rsid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F699DE6" w14:textId="77777777" w:rsid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11DB7C7D" w14:textId="77777777" w:rsid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费率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C438BAC" w14:textId="77777777" w:rsidR="00DF3BAD" w:rsidRPr="00763698" w:rsidRDefault="00DF3BAD" w:rsidP="002520A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表示无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扣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费动作产生，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扣除赠送时长</w:t>
            </w:r>
          </w:p>
        </w:tc>
      </w:tr>
      <w:tr w:rsidR="00205725" w:rsidRPr="00BF473F" w14:paraId="3B5EA7E6" w14:textId="77777777" w:rsidTr="00DF3BAD">
        <w:trPr>
          <w:trHeight w:val="633"/>
        </w:trPr>
        <w:tc>
          <w:tcPr>
            <w:tcW w:w="2127" w:type="dxa"/>
            <w:tcBorders>
              <w:bottom w:val="single" w:sz="4" w:space="0" w:color="auto"/>
            </w:tcBorders>
          </w:tcPr>
          <w:p w14:paraId="0483479E" w14:textId="77777777" w:rsidR="00205725" w:rsidRPr="00FD6B3B" w:rsidRDefault="00DF3BAD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suit</w:t>
            </w:r>
            <w:r w:rsidR="001839CB" w:rsidRPr="00FD6B3B">
              <w:rPr>
                <w:rFonts w:ascii="Consolas" w:eastAsia="微软雅黑" w:hAnsi="Consolas"/>
                <w:lang w:eastAsia="zh-CN"/>
              </w:rPr>
              <w:t>e</w:t>
            </w:r>
            <w:r w:rsidRPr="00FD6B3B">
              <w:rPr>
                <w:rFonts w:ascii="Consolas" w:eastAsia="微软雅黑" w:hAnsi="Consolas"/>
                <w:lang w:eastAsia="zh-CN"/>
              </w:rPr>
              <w:t>Rate</w:t>
            </w:r>
            <w:r w:rsidR="00205725" w:rsidRPr="00FD6B3B">
              <w:rPr>
                <w:rFonts w:ascii="Consolas" w:eastAsia="微软雅黑" w:hAnsi="Consolas"/>
                <w:lang w:eastAsia="zh-CN"/>
              </w:rPr>
              <w:t>Id</w:t>
            </w:r>
            <w:r w:rsidRPr="00FD6B3B">
              <w:rPr>
                <w:rFonts w:ascii="Consolas" w:eastAsia="微软雅黑" w:hAnsi="Consolas"/>
                <w:lang w:eastAsia="zh-CN"/>
              </w:rPr>
              <w:t>s</w:t>
            </w:r>
          </w:p>
        </w:tc>
        <w:tc>
          <w:tcPr>
            <w:tcW w:w="1559" w:type="dxa"/>
          </w:tcPr>
          <w:p w14:paraId="3B5F2774" w14:textId="77777777" w:rsidR="00205725" w:rsidRDefault="00DF3BAD" w:rsidP="00DF3BAD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</w:t>
            </w:r>
            <w:r>
              <w:rPr>
                <w:rFonts w:ascii="Consolas" w:eastAsia="微软雅黑" w:hAnsi="Consolas"/>
                <w:lang w:eastAsia="zh-CN"/>
              </w:rPr>
              <w:t>64</w:t>
            </w:r>
            <w:r w:rsidRPr="004D324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4C7969AD" w14:textId="77777777" w:rsidR="00205725" w:rsidRDefault="00DF3BA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8D7F833" w14:textId="77777777" w:rsidR="00205725" w:rsidRDefault="00DF3BA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40599B03" w14:textId="77777777" w:rsidR="00205725" w:rsidRDefault="00DF3BA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套餐</w:t>
            </w:r>
            <w:r w:rsidR="00205725">
              <w:rPr>
                <w:rFonts w:ascii="Consolas" w:eastAsia="微软雅黑" w:hAnsi="Consolas"/>
                <w:lang w:eastAsia="zh-CN"/>
              </w:rPr>
              <w:t>ID</w:t>
            </w:r>
          </w:p>
          <w:p w14:paraId="489C9DCD" w14:textId="77777777" w:rsidR="00205725" w:rsidRPr="00763698" w:rsidRDefault="00DF3BAD" w:rsidP="00DF3BAD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多个套餐时使用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分开</w:t>
            </w:r>
          </w:p>
        </w:tc>
      </w:tr>
      <w:tr w:rsidR="00DF3BAD" w:rsidRPr="00BF473F" w14:paraId="0C6F4D03" w14:textId="77777777" w:rsidTr="002520A5">
        <w:trPr>
          <w:trHeight w:val="255"/>
        </w:trPr>
        <w:tc>
          <w:tcPr>
            <w:tcW w:w="2127" w:type="dxa"/>
            <w:tcBorders>
              <w:bottom w:val="single" w:sz="4" w:space="0" w:color="auto"/>
            </w:tcBorders>
          </w:tcPr>
          <w:p w14:paraId="395C0802" w14:textId="77777777" w:rsidR="00DF3BAD" w:rsidRPr="00FD6B3B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lang w:eastAsia="zh-CN"/>
              </w:rPr>
              <w:t>d</w:t>
            </w:r>
            <w:r w:rsidRPr="00FD6B3B">
              <w:rPr>
                <w:rFonts w:ascii="Consolas" w:eastAsia="微软雅黑" w:hAnsi="Consolas"/>
                <w:lang w:eastAsia="zh-CN"/>
              </w:rPr>
              <w:t>ailyRentalID</w:t>
            </w:r>
          </w:p>
        </w:tc>
        <w:tc>
          <w:tcPr>
            <w:tcW w:w="1559" w:type="dxa"/>
          </w:tcPr>
          <w:p w14:paraId="1AAC0C52" w14:textId="77777777" w:rsid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561663A" w14:textId="77777777" w:rsid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49BA101" w14:textId="77777777" w:rsid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17C665A" w14:textId="77777777" w:rsidR="00DF3BAD" w:rsidRPr="00DF3BAD" w:rsidRDefault="00DF3BAD" w:rsidP="002520A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日租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205725" w:rsidRPr="00BF473F" w14:paraId="635F99DD" w14:textId="77777777" w:rsidTr="00C80E21">
        <w:trPr>
          <w:trHeight w:val="283"/>
        </w:trPr>
        <w:tc>
          <w:tcPr>
            <w:tcW w:w="2127" w:type="dxa"/>
            <w:shd w:val="clear" w:color="auto" w:fill="D9E2F3"/>
          </w:tcPr>
          <w:p w14:paraId="24EA160D" w14:textId="77777777" w:rsidR="00205725" w:rsidRPr="004D3245" w:rsidRDefault="00DF3BAD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</w:t>
            </w:r>
            <w:r w:rsidR="00205725" w:rsidRPr="004D3245">
              <w:rPr>
                <w:rFonts w:ascii="Consolas" w:eastAsia="微软雅黑" w:hAnsi="Consolas"/>
                <w:lang w:eastAsia="zh-CN"/>
              </w:rPr>
              <w:t>nis</w:t>
            </w:r>
          </w:p>
        </w:tc>
        <w:tc>
          <w:tcPr>
            <w:tcW w:w="1559" w:type="dxa"/>
          </w:tcPr>
          <w:p w14:paraId="435CBFC6" w14:textId="77777777" w:rsidR="00205725" w:rsidRPr="004D324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5835DA9B" w14:textId="77777777" w:rsidR="00205725" w:rsidRPr="004D324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51057AF" w14:textId="77777777" w:rsidR="00205725" w:rsidRPr="004D324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7F009336" w14:textId="77777777" w:rsidR="00205725" w:rsidRPr="004D324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被</w:t>
            </w:r>
            <w:r>
              <w:rPr>
                <w:rFonts w:ascii="Consolas" w:eastAsia="微软雅黑" w:hAnsi="Consolas" w:hint="eastAsia"/>
                <w:lang w:eastAsia="zh-CN"/>
              </w:rPr>
              <w:t>叫</w:t>
            </w:r>
            <w:r w:rsidRPr="004D3245">
              <w:rPr>
                <w:rFonts w:ascii="Consolas" w:eastAsia="微软雅黑" w:hAnsi="Consolas"/>
                <w:lang w:eastAsia="zh-CN"/>
              </w:rPr>
              <w:t>号</w:t>
            </w:r>
          </w:p>
          <w:p w14:paraId="541C7920" w14:textId="77777777" w:rsidR="00205725" w:rsidRPr="004D324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原始接收号码</w:t>
            </w:r>
          </w:p>
        </w:tc>
      </w:tr>
      <w:tr w:rsidR="00205725" w:rsidRPr="00BF473F" w14:paraId="73752AC8" w14:textId="77777777" w:rsidTr="00C80E21">
        <w:trPr>
          <w:trHeight w:val="215"/>
        </w:trPr>
        <w:tc>
          <w:tcPr>
            <w:tcW w:w="2127" w:type="dxa"/>
            <w:shd w:val="clear" w:color="auto" w:fill="D9E2F3"/>
          </w:tcPr>
          <w:p w14:paraId="659E99E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caller</w:t>
            </w:r>
          </w:p>
        </w:tc>
        <w:tc>
          <w:tcPr>
            <w:tcW w:w="1559" w:type="dxa"/>
          </w:tcPr>
          <w:p w14:paraId="1084602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16AB64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5E08FE6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02FD41ED" w14:textId="77777777" w:rsidR="00205725" w:rsidRDefault="00205725" w:rsidP="0076369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主叫号</w:t>
            </w:r>
          </w:p>
          <w:p w14:paraId="48D6CCA1" w14:textId="77777777" w:rsidR="00205725" w:rsidRDefault="00205725" w:rsidP="00763698">
            <w:pPr>
              <w:rPr>
                <w:rFonts w:ascii="Consolas" w:eastAsia="微软雅黑" w:hAnsi="Consolas"/>
                <w:lang w:eastAsia="zh-CN"/>
              </w:rPr>
            </w:pP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显示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给对方的号码</w:t>
            </w:r>
          </w:p>
        </w:tc>
      </w:tr>
      <w:tr w:rsidR="00205725" w:rsidRPr="00BF473F" w14:paraId="4F7622E7" w14:textId="77777777" w:rsidTr="00C80E21">
        <w:trPr>
          <w:trHeight w:val="209"/>
        </w:trPr>
        <w:tc>
          <w:tcPr>
            <w:tcW w:w="2127" w:type="dxa"/>
            <w:shd w:val="clear" w:color="auto" w:fill="D9E2F3"/>
          </w:tcPr>
          <w:p w14:paraId="70F739E2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callee</w:t>
            </w:r>
          </w:p>
        </w:tc>
        <w:tc>
          <w:tcPr>
            <w:tcW w:w="1559" w:type="dxa"/>
          </w:tcPr>
          <w:p w14:paraId="57747D6C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2AFC8ED9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600E2EA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B0DFAC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被叫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  <w:r>
              <w:rPr>
                <w:rFonts w:ascii="Consolas" w:eastAsia="微软雅黑" w:hAnsi="Consolas"/>
                <w:lang w:eastAsia="zh-CN"/>
              </w:rPr>
              <w:t>码</w:t>
            </w:r>
          </w:p>
          <w:p w14:paraId="425B9BD5" w14:textId="77777777" w:rsidR="00205725" w:rsidRPr="00763698" w:rsidRDefault="00205725" w:rsidP="0076346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变换后被叫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接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收号码</w:t>
            </w:r>
          </w:p>
        </w:tc>
      </w:tr>
      <w:tr w:rsidR="00205725" w:rsidRPr="00BF473F" w14:paraId="2F0F6BF7" w14:textId="77777777" w:rsidTr="00C80E21">
        <w:trPr>
          <w:trHeight w:val="209"/>
        </w:trPr>
        <w:tc>
          <w:tcPr>
            <w:tcW w:w="2127" w:type="dxa"/>
            <w:shd w:val="clear" w:color="auto" w:fill="D9E2F3"/>
          </w:tcPr>
          <w:p w14:paraId="0225E0AC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StartTime</w:t>
            </w:r>
          </w:p>
        </w:tc>
        <w:tc>
          <w:tcPr>
            <w:tcW w:w="1559" w:type="dxa"/>
          </w:tcPr>
          <w:p w14:paraId="0228D76B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3DCC870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80253BC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0C5350F5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开始时间</w:t>
            </w:r>
          </w:p>
          <w:p w14:paraId="73556BA4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Pr="00D571A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呼</w:t>
            </w: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叫</w:t>
            </w: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/</w:t>
            </w: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上网</w:t>
            </w: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/</w:t>
            </w:r>
            <w:r w:rsidRPr="00D571A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收发</w:t>
            </w: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短信）</w:t>
            </w:r>
          </w:p>
        </w:tc>
      </w:tr>
      <w:tr w:rsidR="00205725" w:rsidRPr="00BF473F" w14:paraId="454F868C" w14:textId="77777777" w:rsidTr="00C80E21">
        <w:trPr>
          <w:trHeight w:val="215"/>
        </w:trPr>
        <w:tc>
          <w:tcPr>
            <w:tcW w:w="2127" w:type="dxa"/>
            <w:shd w:val="clear" w:color="auto" w:fill="D9E2F3"/>
          </w:tcPr>
          <w:p w14:paraId="7DADA01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AnswerTime</w:t>
            </w:r>
          </w:p>
        </w:tc>
        <w:tc>
          <w:tcPr>
            <w:tcW w:w="1559" w:type="dxa"/>
          </w:tcPr>
          <w:p w14:paraId="08E3AFDC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1DE3735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4F8AD24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3172375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应</w:t>
            </w:r>
            <w:r>
              <w:rPr>
                <w:rFonts w:ascii="Consolas" w:eastAsia="微软雅黑" w:hAnsi="Consolas" w:hint="eastAsia"/>
                <w:lang w:eastAsia="zh-CN"/>
              </w:rPr>
              <w:t>答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  <w:p w14:paraId="19B81021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呼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叫应答时间</w:t>
            </w:r>
          </w:p>
        </w:tc>
      </w:tr>
      <w:tr w:rsidR="00205725" w:rsidRPr="00BF473F" w14:paraId="332A8BB6" w14:textId="77777777" w:rsidTr="00C80E21">
        <w:trPr>
          <w:trHeight w:val="215"/>
        </w:trPr>
        <w:tc>
          <w:tcPr>
            <w:tcW w:w="2127" w:type="dxa"/>
            <w:shd w:val="clear" w:color="auto" w:fill="D9E2F3"/>
          </w:tcPr>
          <w:p w14:paraId="16E98A6B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StopTime</w:t>
            </w:r>
          </w:p>
        </w:tc>
        <w:tc>
          <w:tcPr>
            <w:tcW w:w="1559" w:type="dxa"/>
          </w:tcPr>
          <w:p w14:paraId="186FF162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98BED2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815E5FC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6B24AED7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结束时间</w:t>
            </w:r>
          </w:p>
          <w:p w14:paraId="79545414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Pr="00D571A1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呼</w:t>
            </w: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叫</w:t>
            </w: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/</w:t>
            </w: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上网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205725" w:rsidRPr="00BF473F" w14:paraId="4F543A45" w14:textId="77777777" w:rsidTr="00C80E21">
        <w:trPr>
          <w:trHeight w:val="215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D9E2F3"/>
          </w:tcPr>
          <w:p w14:paraId="023E961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callDuration</w:t>
            </w:r>
          </w:p>
        </w:tc>
        <w:tc>
          <w:tcPr>
            <w:tcW w:w="1559" w:type="dxa"/>
          </w:tcPr>
          <w:p w14:paraId="3611BDF0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1B06D24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857DD76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6DD7DA7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呼叫时长</w:t>
            </w:r>
          </w:p>
          <w:p w14:paraId="0CE52F4C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秒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205725" w:rsidRPr="00BF473F" w14:paraId="41AF29F8" w14:textId="77777777" w:rsidTr="00C80E21">
        <w:trPr>
          <w:trHeight w:val="255"/>
        </w:trPr>
        <w:tc>
          <w:tcPr>
            <w:tcW w:w="2127" w:type="dxa"/>
            <w:shd w:val="clear" w:color="auto" w:fill="E2EFD9"/>
          </w:tcPr>
          <w:p w14:paraId="6D4C43BA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dataTraffic</w:t>
            </w:r>
          </w:p>
        </w:tc>
        <w:tc>
          <w:tcPr>
            <w:tcW w:w="1559" w:type="dxa"/>
          </w:tcPr>
          <w:p w14:paraId="21CF2E8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438E9E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6721C3C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52B1F10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上网流量</w:t>
            </w:r>
          </w:p>
          <w:p w14:paraId="0F7975F6" w14:textId="77777777" w:rsidR="00205725" w:rsidRPr="00F37FF7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205725" w:rsidRPr="00BF473F" w14:paraId="3829849B" w14:textId="77777777" w:rsidTr="00C80E21">
        <w:trPr>
          <w:trHeight w:val="255"/>
        </w:trPr>
        <w:tc>
          <w:tcPr>
            <w:tcW w:w="2127" w:type="dxa"/>
            <w:shd w:val="clear" w:color="auto" w:fill="E2EFD9"/>
          </w:tcPr>
          <w:p w14:paraId="77E9F37F" w14:textId="77777777" w:rsidR="00205725" w:rsidRPr="00EB7254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EB7254">
              <w:rPr>
                <w:rFonts w:ascii="Consolas" w:eastAsia="微软雅黑" w:hAnsi="Consolas"/>
                <w:lang w:eastAsia="zh-CN"/>
              </w:rPr>
              <w:t>uuwifiDataUp</w:t>
            </w:r>
          </w:p>
        </w:tc>
        <w:tc>
          <w:tcPr>
            <w:tcW w:w="1559" w:type="dxa"/>
          </w:tcPr>
          <w:p w14:paraId="652F3842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F8E362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DC18CBA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540ABBD" w14:textId="77777777" w:rsidR="00205725" w:rsidRDefault="00205725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当</w:t>
            </w:r>
            <w:r>
              <w:rPr>
                <w:rFonts w:ascii="Consolas" w:eastAsia="微软雅黑" w:hAnsi="Consolas"/>
                <w:lang w:eastAsia="zh-CN"/>
              </w:rPr>
              <w:t>前上行流量</w:t>
            </w:r>
          </w:p>
          <w:p w14:paraId="0D09485B" w14:textId="77777777" w:rsidR="00205725" w:rsidRPr="00F37FF7" w:rsidRDefault="00205725" w:rsidP="009F0850">
            <w:pPr>
              <w:rPr>
                <w:rFonts w:ascii="Consolas" w:eastAsia="微软雅黑" w:hAnsi="Consolas"/>
                <w:lang w:eastAsia="zh-CN"/>
              </w:rPr>
            </w:pP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205725" w:rsidRPr="00BF473F" w14:paraId="38D98C6B" w14:textId="77777777" w:rsidTr="00C80E21">
        <w:trPr>
          <w:trHeight w:val="255"/>
        </w:trPr>
        <w:tc>
          <w:tcPr>
            <w:tcW w:w="2127" w:type="dxa"/>
            <w:shd w:val="clear" w:color="auto" w:fill="E2EFD9"/>
          </w:tcPr>
          <w:p w14:paraId="2BD0F4F8" w14:textId="77777777" w:rsidR="00205725" w:rsidRPr="00EB7254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EB7254">
              <w:rPr>
                <w:rFonts w:ascii="Consolas" w:eastAsia="微软雅黑" w:hAnsi="Consolas"/>
                <w:lang w:eastAsia="zh-CN"/>
              </w:rPr>
              <w:t>uuwifiDataDown</w:t>
            </w:r>
          </w:p>
        </w:tc>
        <w:tc>
          <w:tcPr>
            <w:tcW w:w="1559" w:type="dxa"/>
          </w:tcPr>
          <w:p w14:paraId="0A528C96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BE81CB4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2A1E06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072BE143" w14:textId="77777777" w:rsidR="00205725" w:rsidRDefault="00205725" w:rsidP="009F08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当</w:t>
            </w:r>
            <w:r>
              <w:rPr>
                <w:rFonts w:ascii="Consolas" w:eastAsia="微软雅黑" w:hAnsi="Consolas"/>
                <w:lang w:eastAsia="zh-CN"/>
              </w:rPr>
              <w:t>前下行流量</w:t>
            </w:r>
          </w:p>
          <w:p w14:paraId="396D8023" w14:textId="77777777" w:rsidR="00205725" w:rsidRPr="00F37FF7" w:rsidRDefault="00205725" w:rsidP="009F0850">
            <w:pPr>
              <w:rPr>
                <w:rFonts w:ascii="Consolas" w:eastAsia="微软雅黑" w:hAnsi="Consolas"/>
                <w:lang w:eastAsia="zh-CN"/>
              </w:rPr>
            </w:pPr>
            <w:r w:rsidRPr="00D571A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KB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205725" w:rsidRPr="00BF473F" w14:paraId="683788DF" w14:textId="77777777" w:rsidTr="00C80E21">
        <w:trPr>
          <w:trHeight w:val="255"/>
        </w:trPr>
        <w:tc>
          <w:tcPr>
            <w:tcW w:w="2127" w:type="dxa"/>
            <w:shd w:val="clear" w:color="auto" w:fill="E2EFD9"/>
          </w:tcPr>
          <w:p w14:paraId="0CECA636" w14:textId="77777777" w:rsidR="00205725" w:rsidRPr="00EB7254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EB7254">
              <w:rPr>
                <w:rFonts w:ascii="Consolas" w:eastAsia="微软雅黑" w:hAnsi="Consolas"/>
                <w:lang w:eastAsia="zh-CN"/>
              </w:rPr>
              <w:t>uuwifiSessId</w:t>
            </w:r>
          </w:p>
        </w:tc>
        <w:tc>
          <w:tcPr>
            <w:tcW w:w="1559" w:type="dxa"/>
          </w:tcPr>
          <w:p w14:paraId="6DB1281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05B6587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D52B301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8A9E15D" w14:textId="77777777" w:rsidR="00205725" w:rsidRPr="00F37FF7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会话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205725" w:rsidRPr="00BF473F" w14:paraId="44DFDC39" w14:textId="77777777" w:rsidTr="00205725">
        <w:trPr>
          <w:trHeight w:val="255"/>
        </w:trPr>
        <w:tc>
          <w:tcPr>
            <w:tcW w:w="2127" w:type="dxa"/>
          </w:tcPr>
          <w:p w14:paraId="358AB5EB" w14:textId="77777777" w:rsidR="00205725" w:rsidRPr="00EB7254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EB7254">
              <w:rPr>
                <w:rFonts w:ascii="Consolas" w:eastAsia="微软雅黑" w:hAnsi="Consolas"/>
                <w:lang w:eastAsia="zh-CN"/>
              </w:rPr>
              <w:t>costCash</w:t>
            </w:r>
          </w:p>
        </w:tc>
        <w:tc>
          <w:tcPr>
            <w:tcW w:w="1559" w:type="dxa"/>
          </w:tcPr>
          <w:p w14:paraId="2571C93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94142D0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7ACD464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C5CEE53" w14:textId="77777777" w:rsidR="00205725" w:rsidRPr="00F37FF7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F37FF7">
              <w:rPr>
                <w:rFonts w:ascii="Consolas" w:eastAsia="微软雅黑" w:hAnsi="Consolas"/>
                <w:lang w:eastAsia="zh-CN"/>
              </w:rPr>
              <w:t>费用</w:t>
            </w:r>
            <w:r>
              <w:rPr>
                <w:rFonts w:ascii="Consolas" w:eastAsia="微软雅黑" w:hAnsi="Consolas" w:hint="eastAsia"/>
                <w:lang w:eastAsia="zh-CN"/>
              </w:rPr>
              <w:t>扣</w:t>
            </w:r>
            <w:r>
              <w:rPr>
                <w:rFonts w:ascii="Consolas" w:eastAsia="微软雅黑" w:hAnsi="Consolas"/>
                <w:lang w:eastAsia="zh-CN"/>
              </w:rPr>
              <w:t>除</w:t>
            </w:r>
          </w:p>
          <w:p w14:paraId="542FB281" w14:textId="77777777" w:rsidR="00205725" w:rsidRPr="00735B4B" w:rsidRDefault="00205725" w:rsidP="0076346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在用户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帐户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中扣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除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，以厘为单位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205725" w:rsidRPr="00BF473F" w14:paraId="27928805" w14:textId="77777777" w:rsidTr="00205725">
        <w:trPr>
          <w:trHeight w:val="647"/>
        </w:trPr>
        <w:tc>
          <w:tcPr>
            <w:tcW w:w="2127" w:type="dxa"/>
          </w:tcPr>
          <w:p w14:paraId="5B105CFC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costReward</w:t>
            </w:r>
          </w:p>
        </w:tc>
        <w:tc>
          <w:tcPr>
            <w:tcW w:w="1559" w:type="dxa"/>
          </w:tcPr>
          <w:p w14:paraId="1DCC0711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737D0A6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34C2FF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4CDA0C3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赠送</w:t>
            </w:r>
            <w:r>
              <w:rPr>
                <w:rFonts w:ascii="Consolas" w:eastAsia="微软雅黑" w:hAnsi="Consolas" w:hint="eastAsia"/>
                <w:lang w:eastAsia="zh-CN"/>
              </w:rPr>
              <w:t>扣</w:t>
            </w:r>
            <w:r>
              <w:rPr>
                <w:rFonts w:ascii="Consolas" w:eastAsia="微软雅黑" w:hAnsi="Consolas"/>
                <w:lang w:eastAsia="zh-CN"/>
              </w:rPr>
              <w:t>除</w:t>
            </w:r>
          </w:p>
          <w:p w14:paraId="6414B928" w14:textId="77777777" w:rsidR="00205725" w:rsidRDefault="00205725" w:rsidP="00763698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在用户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赠送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帐户中扣除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，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时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长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流量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0A101F6E" w14:textId="77777777" w:rsidR="00205725" w:rsidRPr="00F37FF7" w:rsidRDefault="00205725" w:rsidP="00763698">
            <w:pPr>
              <w:rPr>
                <w:rFonts w:ascii="Consolas" w:eastAsia="微软雅黑" w:hAnsi="Consolas"/>
                <w:lang w:eastAsia="zh-CN"/>
              </w:rPr>
            </w:pPr>
            <w:r w:rsidRPr="00464AF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（秒</w:t>
            </w:r>
            <w:r w:rsidRPr="00464AF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或</w:t>
            </w:r>
            <w:r w:rsidRPr="00464AF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KB</w:t>
            </w:r>
            <w:r w:rsidRPr="00464AF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为单位）</w:t>
            </w:r>
          </w:p>
        </w:tc>
      </w:tr>
      <w:tr w:rsidR="00205725" w:rsidRPr="00BF473F" w14:paraId="63E6AA72" w14:textId="77777777" w:rsidTr="00205725">
        <w:trPr>
          <w:trHeight w:val="647"/>
        </w:trPr>
        <w:tc>
          <w:tcPr>
            <w:tcW w:w="2127" w:type="dxa"/>
          </w:tcPr>
          <w:p w14:paraId="3B78DF1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bonus</w:t>
            </w:r>
          </w:p>
        </w:tc>
        <w:tc>
          <w:tcPr>
            <w:tcW w:w="1559" w:type="dxa"/>
          </w:tcPr>
          <w:p w14:paraId="2714375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D9B322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5E1166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7256BB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F37FF7">
              <w:rPr>
                <w:rFonts w:ascii="Consolas" w:eastAsia="微软雅黑" w:hAnsi="Consolas"/>
                <w:lang w:eastAsia="zh-CN"/>
              </w:rPr>
              <w:t>点数</w:t>
            </w:r>
          </w:p>
          <w:p w14:paraId="31A361AB" w14:textId="77777777" w:rsidR="00205725" w:rsidRPr="00F37FF7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（激励点数）</w:t>
            </w:r>
          </w:p>
        </w:tc>
      </w:tr>
      <w:tr w:rsidR="00205725" w:rsidRPr="00BF473F" w14:paraId="2B659BA2" w14:textId="77777777" w:rsidTr="00205725">
        <w:trPr>
          <w:trHeight w:val="215"/>
        </w:trPr>
        <w:tc>
          <w:tcPr>
            <w:tcW w:w="2127" w:type="dxa"/>
          </w:tcPr>
          <w:p w14:paraId="2325C2A3" w14:textId="77777777" w:rsidR="00205725" w:rsidRPr="004D324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idxSupplierId</w:t>
            </w:r>
          </w:p>
        </w:tc>
        <w:tc>
          <w:tcPr>
            <w:tcW w:w="1559" w:type="dxa"/>
          </w:tcPr>
          <w:p w14:paraId="7AA8BE47" w14:textId="77777777" w:rsidR="00205725" w:rsidRPr="004D324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698AC8B" w14:textId="77777777" w:rsidR="00205725" w:rsidRPr="004D324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A2028FD" w14:textId="77777777" w:rsidR="00205725" w:rsidRPr="004D324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5ED1393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供用</w:t>
            </w:r>
            <w:r w:rsidRPr="004D3245">
              <w:rPr>
                <w:rFonts w:ascii="Consolas" w:eastAsia="微软雅黑" w:hAnsi="Consolas" w:hint="eastAsia"/>
                <w:lang w:eastAsia="zh-CN"/>
              </w:rPr>
              <w:t>商</w:t>
            </w:r>
          </w:p>
          <w:p w14:paraId="1B8DD65E" w14:textId="77777777" w:rsidR="00205725" w:rsidRPr="004D324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供用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商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编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205725" w:rsidRPr="00BF473F" w14:paraId="3BB3B01C" w14:textId="77777777" w:rsidTr="00205725">
        <w:trPr>
          <w:trHeight w:val="647"/>
        </w:trPr>
        <w:tc>
          <w:tcPr>
            <w:tcW w:w="2127" w:type="dxa"/>
          </w:tcPr>
          <w:p w14:paraId="74105444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supplierDiscount</w:t>
            </w:r>
          </w:p>
        </w:tc>
        <w:tc>
          <w:tcPr>
            <w:tcW w:w="1559" w:type="dxa"/>
          </w:tcPr>
          <w:p w14:paraId="317D9A4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A9587D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58A07D9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6B5BCC26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供用</w:t>
            </w:r>
            <w:r>
              <w:rPr>
                <w:rFonts w:ascii="Consolas" w:eastAsia="微软雅黑" w:hAnsi="Consolas"/>
                <w:lang w:eastAsia="zh-CN"/>
              </w:rPr>
              <w:t>折扣</w:t>
            </w:r>
            <w:r>
              <w:rPr>
                <w:rFonts w:ascii="Consolas" w:eastAsia="微软雅黑" w:hAnsi="Consolas"/>
                <w:lang w:eastAsia="zh-CN"/>
              </w:rPr>
              <w:br/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供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用商</w:t>
            </w:r>
            <w:r w:rsidRPr="00445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折扣</w:t>
            </w:r>
          </w:p>
        </w:tc>
      </w:tr>
      <w:tr w:rsidR="00205725" w:rsidRPr="00BF473F" w14:paraId="1F15DBFE" w14:textId="77777777" w:rsidTr="00205725">
        <w:trPr>
          <w:trHeight w:val="647"/>
        </w:trPr>
        <w:tc>
          <w:tcPr>
            <w:tcW w:w="2127" w:type="dxa"/>
          </w:tcPr>
          <w:p w14:paraId="777807F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idxAgentID</w:t>
            </w:r>
          </w:p>
        </w:tc>
        <w:tc>
          <w:tcPr>
            <w:tcW w:w="1559" w:type="dxa"/>
          </w:tcPr>
          <w:p w14:paraId="52D7BC12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956D0E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2985FD8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AA1B0F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</w:t>
            </w:r>
          </w:p>
          <w:p w14:paraId="680EE937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（最终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级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别的代理商）</w:t>
            </w:r>
          </w:p>
        </w:tc>
      </w:tr>
      <w:tr w:rsidR="00205725" w:rsidRPr="00BF473F" w14:paraId="207678A5" w14:textId="77777777" w:rsidTr="00205725">
        <w:trPr>
          <w:trHeight w:val="215"/>
        </w:trPr>
        <w:tc>
          <w:tcPr>
            <w:tcW w:w="2127" w:type="dxa"/>
            <w:tcBorders>
              <w:bottom w:val="single" w:sz="4" w:space="0" w:color="auto"/>
            </w:tcBorders>
          </w:tcPr>
          <w:p w14:paraId="24A5602A" w14:textId="77777777" w:rsidR="0020572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agentD</w:t>
            </w:r>
            <w:r w:rsidRPr="00226B28">
              <w:rPr>
                <w:rFonts w:ascii="Consolas" w:eastAsia="微软雅黑" w:hAnsi="Consolas"/>
                <w:lang w:eastAsia="zh-CN"/>
              </w:rPr>
              <w:t>iscount</w:t>
            </w:r>
          </w:p>
        </w:tc>
        <w:tc>
          <w:tcPr>
            <w:tcW w:w="1559" w:type="dxa"/>
          </w:tcPr>
          <w:p w14:paraId="7766EA45" w14:textId="77777777" w:rsidR="0020572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236500D" w14:textId="77777777" w:rsidR="0020572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8A9EDA5" w14:textId="77777777" w:rsidR="0020572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6A0EB47F" w14:textId="77777777" w:rsidR="0020572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代理折</w:t>
            </w:r>
            <w:r>
              <w:rPr>
                <w:rFonts w:ascii="Consolas" w:eastAsia="微软雅黑" w:hAnsi="Consolas" w:hint="eastAsia"/>
                <w:lang w:eastAsia="zh-CN"/>
              </w:rPr>
              <w:t>扣</w:t>
            </w:r>
          </w:p>
          <w:p w14:paraId="512F5902" w14:textId="77777777" w:rsidR="00205725" w:rsidRDefault="00205725" w:rsidP="00FF6B62">
            <w:pPr>
              <w:rPr>
                <w:rFonts w:ascii="Consolas" w:eastAsia="微软雅黑" w:hAnsi="Consolas"/>
                <w:lang w:eastAsia="zh-CN"/>
              </w:rPr>
            </w:pPr>
            <w:r w:rsidRPr="00445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</w:t>
            </w:r>
            <w:r w:rsidRPr="0044557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终</w:t>
            </w:r>
            <w:r w:rsidRPr="00445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代理级别折</w:t>
            </w:r>
            <w:r w:rsidRPr="0044557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扣</w:t>
            </w:r>
            <w:r w:rsidRPr="00445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</w:t>
            </w:r>
          </w:p>
        </w:tc>
      </w:tr>
      <w:tr w:rsidR="00205725" w:rsidRPr="00BF473F" w14:paraId="3328660A" w14:textId="77777777" w:rsidTr="00C80E21">
        <w:trPr>
          <w:trHeight w:val="255"/>
        </w:trPr>
        <w:tc>
          <w:tcPr>
            <w:tcW w:w="2127" w:type="dxa"/>
            <w:shd w:val="clear" w:color="auto" w:fill="D9E2F3"/>
          </w:tcPr>
          <w:p w14:paraId="7BFF206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idxCallID</w:t>
            </w:r>
          </w:p>
        </w:tc>
        <w:tc>
          <w:tcPr>
            <w:tcW w:w="1559" w:type="dxa"/>
          </w:tcPr>
          <w:p w14:paraId="058A7CF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2CE9B5A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CEB776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105178A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CallID</w:t>
            </w:r>
          </w:p>
          <w:p w14:paraId="208F43CA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 call ID</w:t>
            </w:r>
          </w:p>
        </w:tc>
      </w:tr>
      <w:tr w:rsidR="00205725" w:rsidRPr="00BF473F" w14:paraId="71038FB0" w14:textId="77777777" w:rsidTr="00C80E21">
        <w:trPr>
          <w:trHeight w:val="255"/>
        </w:trPr>
        <w:tc>
          <w:tcPr>
            <w:tcW w:w="2127" w:type="dxa"/>
            <w:shd w:val="clear" w:color="auto" w:fill="D9E2F3"/>
          </w:tcPr>
          <w:p w14:paraId="2FDF5651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idxVPXID</w:t>
            </w:r>
          </w:p>
        </w:tc>
        <w:tc>
          <w:tcPr>
            <w:tcW w:w="1559" w:type="dxa"/>
          </w:tcPr>
          <w:p w14:paraId="25FF1C3F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6EB66EA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FD80A87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2E18CFFC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VPXID</w:t>
            </w:r>
          </w:p>
          <w:p w14:paraId="08EFC274" w14:textId="77777777" w:rsidR="00205725" w:rsidRPr="00F40034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VPX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205725" w:rsidRPr="00BF473F" w14:paraId="20A80633" w14:textId="77777777" w:rsidTr="00C80E21">
        <w:trPr>
          <w:trHeight w:val="255"/>
        </w:trPr>
        <w:tc>
          <w:tcPr>
            <w:tcW w:w="2127" w:type="dxa"/>
            <w:shd w:val="clear" w:color="auto" w:fill="D9E2F3"/>
          </w:tcPr>
          <w:p w14:paraId="30AC51F1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idxTrunkID</w:t>
            </w:r>
          </w:p>
        </w:tc>
        <w:tc>
          <w:tcPr>
            <w:tcW w:w="1559" w:type="dxa"/>
          </w:tcPr>
          <w:p w14:paraId="5DD05FE5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1DFBA9C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AAC61F3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22368564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TrunkID</w:t>
            </w:r>
          </w:p>
        </w:tc>
      </w:tr>
      <w:tr w:rsidR="00205725" w:rsidRPr="00BF473F" w14:paraId="7E6D62DB" w14:textId="77777777" w:rsidTr="00C80E21">
        <w:trPr>
          <w:trHeight w:val="925"/>
        </w:trPr>
        <w:tc>
          <w:tcPr>
            <w:tcW w:w="2127" w:type="dxa"/>
            <w:shd w:val="clear" w:color="auto" w:fill="D9E2F3"/>
          </w:tcPr>
          <w:p w14:paraId="6902A732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hangupPart</w:t>
            </w:r>
          </w:p>
        </w:tc>
        <w:tc>
          <w:tcPr>
            <w:tcW w:w="1559" w:type="dxa"/>
          </w:tcPr>
          <w:p w14:paraId="25D50CBF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956BE3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FCC6B7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042CD0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挂</w:t>
            </w:r>
            <w:r>
              <w:rPr>
                <w:rFonts w:ascii="Consolas" w:eastAsia="微软雅黑" w:hAnsi="Consolas" w:hint="eastAsia"/>
                <w:lang w:eastAsia="zh-CN"/>
              </w:rPr>
              <w:t>机</w:t>
            </w:r>
            <w:r>
              <w:rPr>
                <w:rFonts w:ascii="Consolas" w:eastAsia="微软雅黑" w:hAnsi="Consolas"/>
                <w:lang w:eastAsia="zh-CN"/>
              </w:rPr>
              <w:t>方</w:t>
            </w:r>
          </w:p>
          <w:p w14:paraId="0DC1675C" w14:textId="77777777" w:rsidR="00205725" w:rsidRPr="004C4905" w:rsidRDefault="00205725" w:rsidP="0076346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 call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的挂</w:t>
            </w:r>
            <w:r w:rsidRPr="004C490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机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方</w:t>
            </w:r>
          </w:p>
          <w:p w14:paraId="4FA6DCA8" w14:textId="77777777" w:rsidR="00205725" w:rsidRDefault="00205725" w:rsidP="0076346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本端挂机</w:t>
            </w:r>
          </w:p>
          <w:p w14:paraId="4F6C07A0" w14:textId="77777777" w:rsidR="00205725" w:rsidRDefault="00205725" w:rsidP="002B413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远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端挂机</w:t>
            </w:r>
          </w:p>
        </w:tc>
      </w:tr>
      <w:tr w:rsidR="00205725" w:rsidRPr="00BF473F" w14:paraId="760288EA" w14:textId="77777777" w:rsidTr="00C80E21">
        <w:trPr>
          <w:trHeight w:val="255"/>
        </w:trPr>
        <w:tc>
          <w:tcPr>
            <w:tcW w:w="2127" w:type="dxa"/>
            <w:shd w:val="clear" w:color="auto" w:fill="D9E2F3"/>
          </w:tcPr>
          <w:p w14:paraId="457674A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hangupReason</w:t>
            </w:r>
          </w:p>
        </w:tc>
        <w:tc>
          <w:tcPr>
            <w:tcW w:w="1559" w:type="dxa"/>
          </w:tcPr>
          <w:p w14:paraId="6C66FA45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59C18B6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06CCA79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8A03AF5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挂机原因</w:t>
            </w:r>
          </w:p>
        </w:tc>
      </w:tr>
      <w:tr w:rsidR="00205725" w:rsidRPr="00BF473F" w14:paraId="693879BB" w14:textId="77777777" w:rsidTr="00C80E21">
        <w:trPr>
          <w:trHeight w:val="255"/>
        </w:trPr>
        <w:tc>
          <w:tcPr>
            <w:tcW w:w="2127" w:type="dxa"/>
            <w:shd w:val="clear" w:color="auto" w:fill="E2EFD9"/>
          </w:tcPr>
          <w:p w14:paraId="5A4B76E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idxVSWID</w:t>
            </w:r>
          </w:p>
        </w:tc>
        <w:tc>
          <w:tcPr>
            <w:tcW w:w="1559" w:type="dxa"/>
          </w:tcPr>
          <w:p w14:paraId="1C1CC24D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1656C3AA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99D135F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9FCE95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VSWID</w:t>
            </w:r>
          </w:p>
          <w:p w14:paraId="3690B9E6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VSW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服务器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205725" w:rsidRPr="00BF473F" w14:paraId="3F3336B0" w14:textId="77777777" w:rsidTr="00C80E21">
        <w:trPr>
          <w:trHeight w:val="255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D9E2F3"/>
          </w:tcPr>
          <w:p w14:paraId="36A2D838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idxGoIPID</w:t>
            </w:r>
          </w:p>
        </w:tc>
        <w:tc>
          <w:tcPr>
            <w:tcW w:w="1559" w:type="dxa"/>
          </w:tcPr>
          <w:p w14:paraId="204DBBA8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6124D14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C7E7CCB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7B866151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GoIPPort</w:t>
            </w:r>
          </w:p>
          <w:p w14:paraId="6D505E01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GoIP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端口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205725" w:rsidRPr="00BF473F" w14:paraId="248F002F" w14:textId="77777777" w:rsidTr="00C80E21">
        <w:trPr>
          <w:trHeight w:val="209"/>
        </w:trPr>
        <w:tc>
          <w:tcPr>
            <w:tcW w:w="2127" w:type="dxa"/>
            <w:shd w:val="clear" w:color="auto" w:fill="E2EFD9"/>
          </w:tcPr>
          <w:p w14:paraId="2AC5CE30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idxSimPID</w:t>
            </w:r>
          </w:p>
        </w:tc>
        <w:tc>
          <w:tcPr>
            <w:tcW w:w="1559" w:type="dxa"/>
          </w:tcPr>
          <w:p w14:paraId="0183CF86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8BCF11E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37AD089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599EE565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SimPPort</w:t>
            </w:r>
          </w:p>
          <w:p w14:paraId="3FD3346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SimP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端口</w:t>
            </w: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205725" w:rsidRPr="00BF473F" w14:paraId="4DEFBC5B" w14:textId="77777777" w:rsidTr="00C80E21">
        <w:trPr>
          <w:trHeight w:val="209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E2EFD9"/>
          </w:tcPr>
          <w:p w14:paraId="1D06C299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idxSimCardID</w:t>
            </w:r>
          </w:p>
        </w:tc>
        <w:tc>
          <w:tcPr>
            <w:tcW w:w="1559" w:type="dxa"/>
          </w:tcPr>
          <w:p w14:paraId="276431EA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9DB98A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87D074F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F8E08B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Sim</w:t>
            </w:r>
            <w:r>
              <w:rPr>
                <w:rFonts w:ascii="Consolas" w:eastAsia="微软雅黑" w:hAnsi="Consolas"/>
                <w:lang w:eastAsia="zh-CN"/>
              </w:rPr>
              <w:t>卡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46F2067D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SimCard ID</w:t>
            </w:r>
          </w:p>
        </w:tc>
      </w:tr>
      <w:tr w:rsidR="00205725" w:rsidRPr="00BF473F" w14:paraId="33C1548F" w14:textId="77777777" w:rsidTr="00C80E21">
        <w:trPr>
          <w:trHeight w:val="209"/>
        </w:trPr>
        <w:tc>
          <w:tcPr>
            <w:tcW w:w="2127" w:type="dxa"/>
            <w:shd w:val="clear" w:color="auto" w:fill="FFF2CC"/>
          </w:tcPr>
          <w:p w14:paraId="0119CBD3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idxSMSGate</w:t>
            </w:r>
          </w:p>
        </w:tc>
        <w:tc>
          <w:tcPr>
            <w:tcW w:w="1559" w:type="dxa"/>
          </w:tcPr>
          <w:p w14:paraId="55AD0C2F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6AB93932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ED41B76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0A2E7814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短信网关</w:t>
            </w:r>
          </w:p>
        </w:tc>
      </w:tr>
      <w:tr w:rsidR="00205725" w:rsidRPr="00BF473F" w14:paraId="7EC20908" w14:textId="77777777" w:rsidTr="00205725">
        <w:trPr>
          <w:trHeight w:val="209"/>
        </w:trPr>
        <w:tc>
          <w:tcPr>
            <w:tcW w:w="2127" w:type="dxa"/>
          </w:tcPr>
          <w:p w14:paraId="1AD5BBC2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idxVAPPID</w:t>
            </w:r>
          </w:p>
        </w:tc>
        <w:tc>
          <w:tcPr>
            <w:tcW w:w="1559" w:type="dxa"/>
          </w:tcPr>
          <w:p w14:paraId="1490B1BC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0DFF2BE0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142FB28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51A9EBA5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APPID</w:t>
            </w:r>
          </w:p>
        </w:tc>
      </w:tr>
      <w:tr w:rsidR="00205725" w:rsidRPr="00BF473F" w14:paraId="78EE5338" w14:textId="77777777" w:rsidTr="00C80E21">
        <w:trPr>
          <w:trHeight w:val="209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E2EFD9"/>
          </w:tcPr>
          <w:p w14:paraId="74E16DEA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0742AD83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240725AD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13D2255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615AF177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ViFiID</w:t>
            </w:r>
          </w:p>
        </w:tc>
      </w:tr>
      <w:tr w:rsidR="00205725" w:rsidRPr="00BF473F" w14:paraId="1DEF4570" w14:textId="77777777" w:rsidTr="00C80E21">
        <w:trPr>
          <w:trHeight w:val="209"/>
        </w:trPr>
        <w:tc>
          <w:tcPr>
            <w:tcW w:w="2127" w:type="dxa"/>
            <w:shd w:val="clear" w:color="auto" w:fill="E2EFD9"/>
          </w:tcPr>
          <w:p w14:paraId="69FB883F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ispID</w:t>
            </w:r>
          </w:p>
        </w:tc>
        <w:tc>
          <w:tcPr>
            <w:tcW w:w="1559" w:type="dxa"/>
          </w:tcPr>
          <w:p w14:paraId="71A6D14B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27B8267B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EA8F674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13039BB5" w14:textId="77777777" w:rsid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运营商</w:t>
            </w:r>
          </w:p>
          <w:p w14:paraId="0C7920E2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4C490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运营商编</w:t>
            </w:r>
            <w:r w:rsidRPr="004C490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4E4338" w:rsidRPr="00BF473F" w14:paraId="7FB51E6B" w14:textId="77777777" w:rsidTr="007356EC">
        <w:trPr>
          <w:trHeight w:val="209"/>
        </w:trPr>
        <w:tc>
          <w:tcPr>
            <w:tcW w:w="2127" w:type="dxa"/>
            <w:shd w:val="clear" w:color="auto" w:fill="E2EFD9"/>
          </w:tcPr>
          <w:p w14:paraId="7F478A2A" w14:textId="77777777" w:rsidR="004E4338" w:rsidRPr="005C47AD" w:rsidRDefault="004E4338" w:rsidP="007356EC">
            <w:pPr>
              <w:rPr>
                <w:rFonts w:ascii="Consolas" w:eastAsia="微软雅黑" w:hAnsi="Consolas"/>
                <w:lang w:eastAsia="zh-CN"/>
              </w:rPr>
            </w:pPr>
            <w:r w:rsidRPr="004E4338">
              <w:rPr>
                <w:rFonts w:ascii="Consolas" w:eastAsia="微软雅黑" w:hAnsi="Consolas"/>
                <w:highlight w:val="cyan"/>
                <w:lang w:eastAsia="zh-CN"/>
              </w:rPr>
              <w:t>cellId</w:t>
            </w:r>
          </w:p>
        </w:tc>
        <w:tc>
          <w:tcPr>
            <w:tcW w:w="1559" w:type="dxa"/>
          </w:tcPr>
          <w:p w14:paraId="768C5B1A" w14:textId="77777777" w:rsidR="004E4338" w:rsidRPr="005C47AD" w:rsidRDefault="004E4338" w:rsidP="004E433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18FD961" w14:textId="77777777" w:rsidR="004E4338" w:rsidRPr="005C47AD" w:rsidRDefault="004E433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6930521" w14:textId="77777777" w:rsidR="004E4338" w:rsidRPr="005C47AD" w:rsidRDefault="004E433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513880E1" w14:textId="77777777" w:rsidR="004E4338" w:rsidRPr="005C47AD" w:rsidRDefault="004E433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基</w:t>
            </w:r>
            <w:r>
              <w:rPr>
                <w:rFonts w:ascii="Consolas" w:eastAsia="微软雅黑" w:hAnsi="Consolas"/>
                <w:lang w:eastAsia="zh-CN"/>
              </w:rPr>
              <w:t>站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205725" w:rsidRPr="00BF473F" w14:paraId="554511D3" w14:textId="77777777" w:rsidTr="00205725">
        <w:trPr>
          <w:trHeight w:val="209"/>
        </w:trPr>
        <w:tc>
          <w:tcPr>
            <w:tcW w:w="2127" w:type="dxa"/>
          </w:tcPr>
          <w:p w14:paraId="625CF84A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countryCode</w:t>
            </w:r>
          </w:p>
        </w:tc>
        <w:tc>
          <w:tcPr>
            <w:tcW w:w="1559" w:type="dxa"/>
          </w:tcPr>
          <w:p w14:paraId="23AE0DD2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6754EA15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FA51BB1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C243D01" w14:textId="77777777" w:rsidR="00205725" w:rsidRPr="005C47AD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国</w:t>
            </w:r>
            <w:r>
              <w:rPr>
                <w:rFonts w:ascii="Consolas" w:eastAsia="微软雅黑" w:hAnsi="Consolas" w:hint="eastAsia"/>
                <w:lang w:eastAsia="zh-CN"/>
              </w:rPr>
              <w:t>家</w:t>
            </w:r>
            <w:r>
              <w:rPr>
                <w:rFonts w:ascii="Consolas" w:eastAsia="微软雅黑" w:hAnsi="Consolas"/>
                <w:lang w:eastAsia="zh-CN"/>
              </w:rPr>
              <w:t>码</w:t>
            </w:r>
          </w:p>
        </w:tc>
      </w:tr>
      <w:tr w:rsidR="00205725" w:rsidRPr="00BF473F" w14:paraId="07C81E23" w14:textId="77777777" w:rsidTr="00205725">
        <w:trPr>
          <w:trHeight w:val="209"/>
        </w:trPr>
        <w:tc>
          <w:tcPr>
            <w:tcW w:w="2127" w:type="dxa"/>
          </w:tcPr>
          <w:p w14:paraId="55C9A9E9" w14:textId="77777777" w:rsidR="00205725" w:rsidRP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pubIP</w:t>
            </w:r>
          </w:p>
        </w:tc>
        <w:tc>
          <w:tcPr>
            <w:tcW w:w="1559" w:type="dxa"/>
          </w:tcPr>
          <w:p w14:paraId="34883CD1" w14:textId="77777777" w:rsidR="00205725" w:rsidRP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6991EA5A" w14:textId="77777777" w:rsidR="00205725" w:rsidRP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DD86307" w14:textId="77777777" w:rsidR="00205725" w:rsidRP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115BBF57" w14:textId="77777777" w:rsidR="00205725" w:rsidRP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IP</w:t>
            </w:r>
            <w:r w:rsidRPr="00205725">
              <w:rPr>
                <w:rFonts w:ascii="Consolas" w:eastAsia="微软雅黑" w:hAnsi="Consolas"/>
                <w:lang w:eastAsia="zh-CN"/>
              </w:rPr>
              <w:t>地址</w:t>
            </w:r>
          </w:p>
        </w:tc>
      </w:tr>
      <w:tr w:rsidR="00205725" w:rsidRPr="00BF473F" w14:paraId="75702404" w14:textId="77777777" w:rsidTr="00205725">
        <w:trPr>
          <w:trHeight w:val="209"/>
        </w:trPr>
        <w:tc>
          <w:tcPr>
            <w:tcW w:w="2127" w:type="dxa"/>
          </w:tcPr>
          <w:p w14:paraId="2338DAAA" w14:textId="77777777" w:rsidR="00205725" w:rsidRP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area</w:t>
            </w:r>
          </w:p>
        </w:tc>
        <w:tc>
          <w:tcPr>
            <w:tcW w:w="1559" w:type="dxa"/>
          </w:tcPr>
          <w:p w14:paraId="57297D34" w14:textId="77777777" w:rsidR="00205725" w:rsidRPr="00205725" w:rsidRDefault="00205725" w:rsidP="001C0B37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6DB51EBC" w14:textId="77777777" w:rsidR="00205725" w:rsidRP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869133F" w14:textId="77777777" w:rsidR="00205725" w:rsidRPr="00205725" w:rsidRDefault="00205725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21448F4" w14:textId="77777777" w:rsidR="00205725" w:rsidRDefault="00A87219" w:rsidP="00763469">
            <w:pPr>
              <w:rPr>
                <w:rFonts w:ascii="Consolas" w:eastAsia="微软雅黑" w:hAnsi="Consolas"/>
                <w:lang w:eastAsia="zh-CN"/>
              </w:rPr>
            </w:pPr>
            <w:r w:rsidRPr="0028145F">
              <w:rPr>
                <w:rFonts w:ascii="Consolas" w:eastAsia="微软雅黑" w:hAnsi="Consolas"/>
                <w:highlight w:val="cyan"/>
                <w:lang w:eastAsia="zh-CN"/>
              </w:rPr>
              <w:t>地区代码</w:t>
            </w:r>
          </w:p>
          <w:p w14:paraId="6F3F9626" w14:textId="77777777" w:rsidR="00A87219" w:rsidRPr="00205725" w:rsidRDefault="00A87219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u.cn</w:t>
            </w:r>
          </w:p>
        </w:tc>
      </w:tr>
      <w:tr w:rsidR="00921F11" w:rsidRPr="00BF473F" w14:paraId="35E25A01" w14:textId="77777777" w:rsidTr="00205725">
        <w:trPr>
          <w:trHeight w:val="209"/>
        </w:trPr>
        <w:tc>
          <w:tcPr>
            <w:tcW w:w="2127" w:type="dxa"/>
          </w:tcPr>
          <w:p w14:paraId="6A22A32A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 w:rsidRPr="0028145F">
              <w:rPr>
                <w:rFonts w:ascii="Consolas" w:eastAsia="微软雅黑" w:hAnsi="Consolas"/>
                <w:highlight w:val="cyan"/>
                <w:lang w:eastAsia="zh-CN"/>
              </w:rPr>
              <w:t>longitude</w:t>
            </w:r>
          </w:p>
        </w:tc>
        <w:tc>
          <w:tcPr>
            <w:tcW w:w="1559" w:type="dxa"/>
          </w:tcPr>
          <w:p w14:paraId="4DDA69E2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DOUBLE</w:t>
            </w:r>
          </w:p>
        </w:tc>
        <w:tc>
          <w:tcPr>
            <w:tcW w:w="850" w:type="dxa"/>
          </w:tcPr>
          <w:p w14:paraId="4F1CE4F5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2886D63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66D93565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经</w:t>
            </w:r>
            <w:r>
              <w:rPr>
                <w:rFonts w:ascii="Consolas" w:eastAsia="微软雅黑" w:hAnsi="Consolas" w:hint="eastAsia"/>
                <w:lang w:eastAsia="zh-CN"/>
              </w:rPr>
              <w:t>度</w:t>
            </w:r>
          </w:p>
        </w:tc>
      </w:tr>
      <w:tr w:rsidR="00921F11" w:rsidRPr="00BF473F" w14:paraId="4B5EC538" w14:textId="77777777" w:rsidTr="00205725">
        <w:trPr>
          <w:trHeight w:val="209"/>
        </w:trPr>
        <w:tc>
          <w:tcPr>
            <w:tcW w:w="2127" w:type="dxa"/>
          </w:tcPr>
          <w:p w14:paraId="47A3AAEF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 w:rsidRPr="0028145F">
              <w:rPr>
                <w:rFonts w:ascii="Consolas" w:eastAsia="微软雅黑" w:hAnsi="Consolas"/>
                <w:highlight w:val="cyan"/>
                <w:lang w:eastAsia="zh-CN"/>
              </w:rPr>
              <w:t>latitude</w:t>
            </w:r>
          </w:p>
        </w:tc>
        <w:tc>
          <w:tcPr>
            <w:tcW w:w="1559" w:type="dxa"/>
          </w:tcPr>
          <w:p w14:paraId="6CE1731B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DOUBLE</w:t>
            </w:r>
          </w:p>
        </w:tc>
        <w:tc>
          <w:tcPr>
            <w:tcW w:w="850" w:type="dxa"/>
          </w:tcPr>
          <w:p w14:paraId="2009BC4F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089F2F3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73A1C5C" w14:textId="77777777" w:rsidR="00921F11" w:rsidRPr="005C47AD" w:rsidRDefault="00921F11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纬度</w:t>
            </w:r>
          </w:p>
        </w:tc>
      </w:tr>
      <w:tr w:rsidR="00921F11" w:rsidRPr="00BF473F" w14:paraId="356E2118" w14:textId="77777777" w:rsidTr="00205725">
        <w:trPr>
          <w:trHeight w:val="209"/>
        </w:trPr>
        <w:tc>
          <w:tcPr>
            <w:tcW w:w="2127" w:type="dxa"/>
          </w:tcPr>
          <w:p w14:paraId="0DC0E058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3B6B5222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F3AA4BE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7CEBDF4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415A0492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</w:t>
            </w:r>
            <w:r>
              <w:rPr>
                <w:rFonts w:ascii="Consolas" w:eastAsia="微软雅黑" w:hAnsi="Consolas" w:hint="eastAsia"/>
                <w:lang w:eastAsia="zh-CN"/>
              </w:rPr>
              <w:t>时间</w:t>
            </w:r>
          </w:p>
        </w:tc>
      </w:tr>
      <w:tr w:rsidR="00921F11" w:rsidRPr="00BF473F" w14:paraId="19A74FCD" w14:textId="77777777" w:rsidTr="00205725">
        <w:trPr>
          <w:trHeight w:val="209"/>
        </w:trPr>
        <w:tc>
          <w:tcPr>
            <w:tcW w:w="2127" w:type="dxa"/>
          </w:tcPr>
          <w:p w14:paraId="5CF85734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3E365CA7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68D48B0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52A4F7F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3388085" w14:textId="77777777" w:rsidR="00921F11" w:rsidRPr="005C47AD" w:rsidRDefault="00921F11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42AD2B03" w14:textId="77777777" w:rsidR="000757AB" w:rsidRDefault="000757AB" w:rsidP="000757AB"/>
    <w:p w14:paraId="0857ED22" w14:textId="77777777" w:rsidR="00205725" w:rsidRDefault="00205725" w:rsidP="000757AB">
      <w:pPr>
        <w:rPr>
          <w:rFonts w:ascii="Consolas" w:eastAsia="微软雅黑" w:hAnsi="Consolas"/>
          <w:lang w:eastAsia="zh-CN"/>
        </w:rPr>
      </w:pPr>
      <w:r>
        <w:rPr>
          <w:rFonts w:ascii="Consolas" w:eastAsia="微软雅黑" w:hAnsi="Consolas"/>
          <w:lang w:eastAsia="zh-CN"/>
        </w:rPr>
        <w:t>注</w:t>
      </w:r>
      <w:r>
        <w:rPr>
          <w:rFonts w:ascii="Consolas" w:eastAsia="微软雅黑" w:hAnsi="Consolas"/>
          <w:lang w:eastAsia="zh-CN"/>
        </w:rPr>
        <w:t>:CDR</w:t>
      </w:r>
      <w:r>
        <w:rPr>
          <w:rFonts w:ascii="Consolas" w:eastAsia="微软雅黑" w:hAnsi="Consolas"/>
          <w:lang w:eastAsia="zh-CN"/>
        </w:rPr>
        <w:t>表同时包括了通话、</w:t>
      </w:r>
      <w:r>
        <w:rPr>
          <w:rFonts w:ascii="Consolas" w:eastAsia="微软雅黑" w:hAnsi="Consolas" w:hint="eastAsia"/>
          <w:lang w:eastAsia="zh-CN"/>
        </w:rPr>
        <w:t>流</w:t>
      </w:r>
      <w:r>
        <w:rPr>
          <w:rFonts w:ascii="Consolas" w:eastAsia="微软雅黑" w:hAnsi="Consolas"/>
          <w:lang w:eastAsia="zh-CN"/>
        </w:rPr>
        <w:t>量</w:t>
      </w:r>
      <w:r>
        <w:rPr>
          <w:rFonts w:ascii="Consolas" w:eastAsia="微软雅黑" w:hAnsi="Consolas" w:hint="eastAsia"/>
          <w:lang w:eastAsia="zh-CN"/>
        </w:rPr>
        <w:t>和</w:t>
      </w:r>
      <w:r>
        <w:rPr>
          <w:rFonts w:ascii="Consolas" w:eastAsia="微软雅黑" w:hAnsi="Consolas"/>
          <w:lang w:eastAsia="zh-CN"/>
        </w:rPr>
        <w:t>短信三个类型帐单，</w:t>
      </w:r>
      <w:r>
        <w:rPr>
          <w:rFonts w:ascii="Consolas" w:eastAsia="微软雅黑" w:hAnsi="Consolas" w:hint="eastAsia"/>
          <w:lang w:eastAsia="zh-CN"/>
        </w:rPr>
        <w:t>它</w:t>
      </w:r>
      <w:r>
        <w:rPr>
          <w:rFonts w:ascii="Consolas" w:eastAsia="微软雅黑" w:hAnsi="Consolas"/>
          <w:lang w:eastAsia="zh-CN"/>
        </w:rPr>
        <w:t>们所关</w:t>
      </w:r>
      <w:r>
        <w:rPr>
          <w:rFonts w:ascii="Consolas" w:eastAsia="微软雅黑" w:hAnsi="Consolas" w:hint="eastAsia"/>
          <w:lang w:eastAsia="zh-CN"/>
        </w:rPr>
        <w:t>注</w:t>
      </w:r>
      <w:r>
        <w:rPr>
          <w:rFonts w:ascii="Consolas" w:eastAsia="微软雅黑" w:hAnsi="Consolas"/>
          <w:lang w:eastAsia="zh-CN"/>
        </w:rPr>
        <w:t>的字段也都</w:t>
      </w:r>
      <w:r>
        <w:rPr>
          <w:rFonts w:ascii="Consolas" w:eastAsia="微软雅黑" w:hAnsi="Consolas" w:hint="eastAsia"/>
          <w:lang w:eastAsia="zh-CN"/>
        </w:rPr>
        <w:t>不</w:t>
      </w:r>
      <w:r>
        <w:rPr>
          <w:rFonts w:ascii="Consolas" w:eastAsia="微软雅黑" w:hAnsi="Consolas"/>
          <w:lang w:eastAsia="zh-CN"/>
        </w:rPr>
        <w:t>一样。</w:t>
      </w:r>
    </w:p>
    <w:p w14:paraId="3030D911" w14:textId="77777777" w:rsidR="000757AB" w:rsidRDefault="00205725" w:rsidP="000757AB">
      <w:pPr>
        <w:rPr>
          <w:rFonts w:ascii="Consolas" w:eastAsia="微软雅黑" w:hAnsi="Consolas"/>
          <w:lang w:eastAsia="zh-CN"/>
        </w:rPr>
      </w:pPr>
      <w:r>
        <w:rPr>
          <w:rFonts w:ascii="Consolas" w:eastAsia="微软雅黑" w:hAnsi="Consolas"/>
          <w:lang w:eastAsia="zh-CN"/>
        </w:rPr>
        <w:t xml:space="preserve">   </w:t>
      </w:r>
      <w:r>
        <w:rPr>
          <w:rFonts w:ascii="Consolas" w:eastAsia="微软雅黑" w:hAnsi="Consolas" w:hint="eastAsia"/>
          <w:lang w:eastAsia="zh-CN"/>
        </w:rPr>
        <w:t>表格</w:t>
      </w:r>
      <w:r>
        <w:rPr>
          <w:rFonts w:ascii="Consolas" w:eastAsia="微软雅黑" w:hAnsi="Consolas"/>
          <w:lang w:eastAsia="zh-CN"/>
        </w:rPr>
        <w:t>以</w:t>
      </w:r>
      <w:r w:rsidR="0053111D">
        <w:rPr>
          <w:rFonts w:ascii="Consolas" w:eastAsia="微软雅黑" w:hAnsi="Consolas"/>
          <w:lang w:eastAsia="zh-CN"/>
        </w:rPr>
        <w:t>字段底</w:t>
      </w:r>
      <w:r w:rsidR="0053111D">
        <w:rPr>
          <w:rFonts w:ascii="Consolas" w:eastAsia="微软雅黑" w:hAnsi="Consolas" w:hint="eastAsia"/>
          <w:lang w:eastAsia="zh-CN"/>
        </w:rPr>
        <w:t>色</w:t>
      </w:r>
      <w:r w:rsidR="0053111D">
        <w:rPr>
          <w:rFonts w:ascii="Consolas" w:eastAsia="微软雅黑" w:hAnsi="Consolas"/>
          <w:lang w:eastAsia="zh-CN"/>
        </w:rPr>
        <w:t>加</w:t>
      </w:r>
      <w:r w:rsidR="0053111D">
        <w:rPr>
          <w:rFonts w:ascii="Consolas" w:eastAsia="微软雅黑" w:hAnsi="Consolas" w:hint="eastAsia"/>
          <w:lang w:eastAsia="zh-CN"/>
        </w:rPr>
        <w:t>以</w:t>
      </w:r>
      <w:r w:rsidR="0053111D">
        <w:rPr>
          <w:rFonts w:ascii="Consolas" w:eastAsia="微软雅黑" w:hAnsi="Consolas"/>
          <w:lang w:eastAsia="zh-CN"/>
        </w:rPr>
        <w:t>区别，</w:t>
      </w:r>
      <w:r w:rsidR="0053111D">
        <w:rPr>
          <w:rFonts w:ascii="Consolas" w:eastAsia="微软雅黑" w:hAnsi="Consolas" w:hint="eastAsia"/>
          <w:lang w:eastAsia="zh-CN"/>
        </w:rPr>
        <w:t>无</w:t>
      </w:r>
      <w:r w:rsidR="0053111D">
        <w:rPr>
          <w:rFonts w:ascii="Consolas" w:eastAsia="微软雅黑" w:hAnsi="Consolas"/>
          <w:lang w:eastAsia="zh-CN"/>
        </w:rPr>
        <w:t>底</w:t>
      </w:r>
      <w:r w:rsidR="0053111D">
        <w:rPr>
          <w:rFonts w:ascii="Consolas" w:eastAsia="微软雅黑" w:hAnsi="Consolas" w:hint="eastAsia"/>
          <w:lang w:eastAsia="zh-CN"/>
        </w:rPr>
        <w:t>色</w:t>
      </w:r>
      <w:r w:rsidR="0053111D">
        <w:rPr>
          <w:rFonts w:ascii="Consolas" w:eastAsia="微软雅黑" w:hAnsi="Consolas"/>
          <w:lang w:eastAsia="zh-CN"/>
        </w:rPr>
        <w:t>表示共用，</w:t>
      </w:r>
      <w:r w:rsidR="0053111D">
        <w:rPr>
          <w:rFonts w:ascii="Consolas" w:eastAsia="微软雅黑" w:hAnsi="Consolas" w:hint="eastAsia"/>
          <w:lang w:eastAsia="zh-CN"/>
        </w:rPr>
        <w:t>有</w:t>
      </w:r>
      <w:r w:rsidR="0053111D">
        <w:rPr>
          <w:rFonts w:ascii="Consolas" w:eastAsia="微软雅黑" w:hAnsi="Consolas"/>
          <w:lang w:eastAsia="zh-CN"/>
        </w:rPr>
        <w:t>底</w:t>
      </w:r>
      <w:r w:rsidR="0053111D">
        <w:rPr>
          <w:rFonts w:ascii="Consolas" w:eastAsia="微软雅黑" w:hAnsi="Consolas" w:hint="eastAsia"/>
          <w:lang w:eastAsia="zh-CN"/>
        </w:rPr>
        <w:t>色</w:t>
      </w:r>
      <w:r w:rsidR="0053111D">
        <w:rPr>
          <w:rFonts w:ascii="Consolas" w:eastAsia="微软雅黑" w:hAnsi="Consolas"/>
          <w:lang w:eastAsia="zh-CN"/>
        </w:rPr>
        <w:t>分类为</w:t>
      </w:r>
      <w:r w:rsidR="0053111D">
        <w:rPr>
          <w:rFonts w:ascii="Consolas" w:eastAsia="微软雅黑" w:hAnsi="Consolas"/>
          <w:lang w:eastAsia="zh-CN"/>
        </w:rPr>
        <w:t xml:space="preserve"> </w:t>
      </w:r>
      <w:r w:rsidR="0053111D" w:rsidRPr="00C80E21">
        <w:rPr>
          <w:rFonts w:ascii="Consolas" w:eastAsia="微软雅黑" w:hAnsi="Consolas"/>
          <w:color w:val="8EAADB"/>
          <w:lang w:eastAsia="zh-CN"/>
        </w:rPr>
        <w:t>通话</w:t>
      </w:r>
      <w:r w:rsidR="0053111D">
        <w:rPr>
          <w:rFonts w:ascii="Consolas" w:eastAsia="微软雅黑" w:hAnsi="Consolas"/>
          <w:lang w:eastAsia="zh-CN"/>
        </w:rPr>
        <w:t>、</w:t>
      </w:r>
      <w:r w:rsidR="0053111D" w:rsidRPr="00C80E21">
        <w:rPr>
          <w:rFonts w:ascii="Consolas" w:eastAsia="微软雅黑" w:hAnsi="Consolas" w:hint="eastAsia"/>
          <w:color w:val="A8D08D"/>
          <w:lang w:eastAsia="zh-CN"/>
        </w:rPr>
        <w:t>流</w:t>
      </w:r>
      <w:r w:rsidR="0053111D" w:rsidRPr="00C80E21">
        <w:rPr>
          <w:rFonts w:ascii="Consolas" w:eastAsia="微软雅黑" w:hAnsi="Consolas"/>
          <w:color w:val="A8D08D"/>
          <w:lang w:eastAsia="zh-CN"/>
        </w:rPr>
        <w:t>量</w:t>
      </w:r>
      <w:r w:rsidR="0053111D">
        <w:rPr>
          <w:rFonts w:ascii="Consolas" w:eastAsia="微软雅黑" w:hAnsi="Consolas"/>
          <w:lang w:eastAsia="zh-CN"/>
        </w:rPr>
        <w:t>、</w:t>
      </w:r>
      <w:r w:rsidR="0053111D" w:rsidRPr="00C80E21">
        <w:rPr>
          <w:rFonts w:ascii="Consolas" w:eastAsia="微软雅黑" w:hAnsi="Consolas"/>
          <w:color w:val="FFD966"/>
          <w:lang w:eastAsia="zh-CN"/>
        </w:rPr>
        <w:t>短信</w:t>
      </w:r>
    </w:p>
    <w:p w14:paraId="5D041EFD" w14:textId="77777777" w:rsidR="00205725" w:rsidRDefault="00205725" w:rsidP="000757AB">
      <w:pPr>
        <w:rPr>
          <w:rFonts w:ascii="Consolas" w:eastAsia="微软雅黑" w:hAnsi="Consolas"/>
          <w:lang w:eastAsia="zh-CN"/>
        </w:rPr>
      </w:pPr>
    </w:p>
    <w:p w14:paraId="0225CA7F" w14:textId="77777777" w:rsidR="00205725" w:rsidRDefault="00205725" w:rsidP="000757AB">
      <w:r>
        <w:rPr>
          <w:rFonts w:ascii="Consolas" w:eastAsia="微软雅黑" w:hAnsi="Consolas" w:hint="eastAsia"/>
          <w:lang w:eastAsia="zh-CN"/>
        </w:rPr>
        <w:t xml:space="preserve">  </w:t>
      </w:r>
    </w:p>
    <w:p w14:paraId="7ED623E7" w14:textId="77777777" w:rsidR="000757AB" w:rsidRDefault="000757AB" w:rsidP="000757AB"/>
    <w:p w14:paraId="782C56D8" w14:textId="77777777" w:rsidR="00763469" w:rsidRDefault="00763469" w:rsidP="00613C97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580C8C09" w14:textId="77777777" w:rsidR="00763469" w:rsidRDefault="00763469" w:rsidP="00613C97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746520F0" w14:textId="77777777" w:rsidR="00763469" w:rsidRDefault="00763469" w:rsidP="00763469"/>
    <w:p w14:paraId="66AD9810" w14:textId="77777777" w:rsidR="00763469" w:rsidRDefault="00763469" w:rsidP="00763469"/>
    <w:p w14:paraId="2CAF87D6" w14:textId="77777777" w:rsidR="00763469" w:rsidRPr="00644CAC" w:rsidRDefault="00763469" w:rsidP="00763469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58" w:name="_Toc466366587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Rate</w:t>
      </w:r>
      <w:bookmarkEnd w:id="58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763469" w:rsidRPr="00BF473F" w14:paraId="061DB5AA" w14:textId="77777777" w:rsidTr="0049602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4FAF767" w14:textId="77777777" w:rsidR="00763469" w:rsidRPr="00C3424E" w:rsidRDefault="00763469" w:rsidP="0076346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F22262" w14:textId="77777777" w:rsidR="00763469" w:rsidRPr="005C47AD" w:rsidRDefault="00763469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Rate</w:t>
            </w:r>
          </w:p>
        </w:tc>
      </w:tr>
      <w:tr w:rsidR="00763469" w:rsidRPr="00BF473F" w14:paraId="11FB6E80" w14:textId="77777777" w:rsidTr="0049602F">
        <w:trPr>
          <w:trHeight w:val="978"/>
        </w:trPr>
        <w:tc>
          <w:tcPr>
            <w:tcW w:w="2127" w:type="dxa"/>
            <w:shd w:val="clear" w:color="auto" w:fill="E6E6E6"/>
          </w:tcPr>
          <w:p w14:paraId="3CCEE6BE" w14:textId="77777777" w:rsidR="00763469" w:rsidRPr="00C3424E" w:rsidRDefault="00763469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876D266" w14:textId="77777777" w:rsidR="00763469" w:rsidRDefault="00763469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费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率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表</w:t>
            </w:r>
          </w:p>
          <w:p w14:paraId="317288EB" w14:textId="77777777" w:rsidR="00763469" w:rsidRPr="005C47AD" w:rsidRDefault="00E563A4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包括呼叫，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短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信，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上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网流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量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三种</w:t>
            </w:r>
            <w:r w:rsidR="00BA13F7">
              <w:rPr>
                <w:rFonts w:ascii="Consolas" w:eastAsia="微软雅黑" w:hAnsi="Consolas"/>
                <w:kern w:val="0"/>
                <w:sz w:val="20"/>
                <w:lang w:eastAsia="zh-CN"/>
              </w:rPr>
              <w:t>按量收费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费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率</w:t>
            </w:r>
          </w:p>
        </w:tc>
      </w:tr>
      <w:tr w:rsidR="00763469" w:rsidRPr="00BF473F" w14:paraId="3EA9FCCF" w14:textId="77777777" w:rsidTr="0049602F">
        <w:tc>
          <w:tcPr>
            <w:tcW w:w="2127" w:type="dxa"/>
            <w:shd w:val="clear" w:color="auto" w:fill="E6E6E6"/>
          </w:tcPr>
          <w:p w14:paraId="75CAD0C8" w14:textId="77777777" w:rsidR="00763469" w:rsidRPr="00C3424E" w:rsidRDefault="00763469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0B86FE9" w14:textId="77777777" w:rsidR="00763469" w:rsidRPr="00EB7254" w:rsidRDefault="00763469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B7254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763469" w:rsidRPr="00BF473F" w14:paraId="08A4D50E" w14:textId="77777777" w:rsidTr="0049602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A546FC3" w14:textId="77777777" w:rsidR="00763469" w:rsidRPr="00C3424E" w:rsidRDefault="00763469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50539F" w14:textId="77777777" w:rsidR="00763469" w:rsidRPr="005C47AD" w:rsidRDefault="00EB7254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B7254">
              <w:rPr>
                <w:rFonts w:ascii="Consolas" w:eastAsia="微软雅黑" w:hAnsi="Consolas"/>
                <w:kern w:val="0"/>
                <w:sz w:val="20"/>
                <w:lang w:eastAsia="zh-CN"/>
              </w:rPr>
              <w:t>keyRateID</w:t>
            </w:r>
          </w:p>
        </w:tc>
      </w:tr>
      <w:tr w:rsidR="00763469" w:rsidRPr="00BF473F" w14:paraId="4E3593D3" w14:textId="77777777" w:rsidTr="0049602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68E28D8" w14:textId="77777777" w:rsidR="00763469" w:rsidRPr="00C3424E" w:rsidRDefault="00763469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6C1A723" w14:textId="77777777" w:rsidR="00763469" w:rsidRPr="005C47AD" w:rsidRDefault="00EB7254" w:rsidP="0076346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B7254">
              <w:rPr>
                <w:rFonts w:ascii="Consolas" w:eastAsia="微软雅黑" w:hAnsi="Consolas"/>
                <w:kern w:val="0"/>
                <w:sz w:val="20"/>
                <w:lang w:eastAsia="zh-CN"/>
              </w:rPr>
              <w:t>idxCallPrefix</w:t>
            </w:r>
          </w:p>
        </w:tc>
      </w:tr>
      <w:tr w:rsidR="00763469" w:rsidRPr="00BF473F" w14:paraId="7C201E76" w14:textId="77777777" w:rsidTr="004F2EEA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7874E2A3" w14:textId="77777777" w:rsidR="00763469" w:rsidRPr="00C3424E" w:rsidRDefault="00763469" w:rsidP="0076346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37277104" w14:textId="77777777" w:rsidR="00763469" w:rsidRPr="00C3424E" w:rsidRDefault="00763469" w:rsidP="0076346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7F276C35" w14:textId="77777777" w:rsidR="00763469" w:rsidRPr="00C3424E" w:rsidRDefault="00763469" w:rsidP="0076346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266F3194" w14:textId="77777777" w:rsidR="00763469" w:rsidRPr="00C3424E" w:rsidRDefault="00763469" w:rsidP="0076346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12CDCC37" w14:textId="77777777" w:rsidR="00763469" w:rsidRPr="00C3424E" w:rsidRDefault="00763469" w:rsidP="0076346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763469" w:rsidRPr="00BF473F" w14:paraId="1C941BCE" w14:textId="77777777" w:rsidTr="004F2EEA">
        <w:trPr>
          <w:trHeight w:val="387"/>
        </w:trPr>
        <w:tc>
          <w:tcPr>
            <w:tcW w:w="2127" w:type="dxa"/>
          </w:tcPr>
          <w:p w14:paraId="773D95D1" w14:textId="77777777" w:rsidR="00763469" w:rsidRPr="00EB7254" w:rsidRDefault="00E563A4" w:rsidP="00763469">
            <w:pPr>
              <w:rPr>
                <w:rFonts w:ascii="Consolas" w:eastAsia="微软雅黑" w:hAnsi="Consolas"/>
                <w:lang w:eastAsia="zh-CN"/>
              </w:rPr>
            </w:pPr>
            <w:r w:rsidRPr="00EB7254">
              <w:rPr>
                <w:rFonts w:ascii="Consolas" w:eastAsia="微软雅黑" w:hAnsi="Consolas"/>
                <w:lang w:eastAsia="zh-CN"/>
              </w:rPr>
              <w:t>keyRate</w:t>
            </w:r>
            <w:r w:rsidR="00763469" w:rsidRPr="00EB7254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10A963FF" w14:textId="77777777" w:rsidR="00763469" w:rsidRPr="005C47AD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D6DE4DC" w14:textId="77777777" w:rsidR="00763469" w:rsidRPr="005C47AD" w:rsidRDefault="00763469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BF1A0BF" w14:textId="77777777" w:rsidR="00763469" w:rsidRPr="005C47AD" w:rsidRDefault="00763469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FB0642D" w14:textId="77777777" w:rsidR="00090411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费率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3CFFF34E" w14:textId="77777777" w:rsidR="00125F3D" w:rsidRPr="00090411" w:rsidRDefault="00125F3D" w:rsidP="0076346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0904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程序生成</w:t>
            </w:r>
          </w:p>
          <w:p w14:paraId="4225D2D3" w14:textId="77777777" w:rsidR="001C6257" w:rsidRPr="001C6257" w:rsidRDefault="001C6257" w:rsidP="0076346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C625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20xxxxxx</w:t>
            </w:r>
            <w:r w:rsidRPr="001C625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呼</w:t>
            </w:r>
            <w:r w:rsidRPr="001C62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叫费率</w:t>
            </w:r>
          </w:p>
          <w:p w14:paraId="4015BA2D" w14:textId="77777777" w:rsidR="001C6257" w:rsidRPr="00DF39B1" w:rsidRDefault="001C6257" w:rsidP="00763469">
            <w:pPr>
              <w:rPr>
                <w:rFonts w:ascii="Consolas" w:eastAsia="微软雅黑" w:hAnsi="Consolas"/>
                <w:lang w:eastAsia="zh-CN"/>
              </w:rPr>
            </w:pPr>
            <w:r w:rsidRPr="001C62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21xxxxxx</w:t>
            </w:r>
            <w:r w:rsidRPr="001C62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上网费率</w:t>
            </w:r>
          </w:p>
        </w:tc>
      </w:tr>
      <w:tr w:rsidR="0058231A" w:rsidRPr="00BF473F" w14:paraId="0124CB83" w14:textId="77777777" w:rsidTr="004F2EEA">
        <w:trPr>
          <w:trHeight w:val="215"/>
        </w:trPr>
        <w:tc>
          <w:tcPr>
            <w:tcW w:w="2127" w:type="dxa"/>
          </w:tcPr>
          <w:p w14:paraId="78FB5DF0" w14:textId="77777777" w:rsidR="0058231A" w:rsidRDefault="0058231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rateMode</w:t>
            </w:r>
          </w:p>
        </w:tc>
        <w:tc>
          <w:tcPr>
            <w:tcW w:w="1559" w:type="dxa"/>
          </w:tcPr>
          <w:p w14:paraId="5E4FB18D" w14:textId="77777777" w:rsidR="0058231A" w:rsidRDefault="001124F2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58231A">
              <w:rPr>
                <w:rFonts w:ascii="Consolas" w:eastAsia="微软雅黑" w:hAnsi="Consolas"/>
                <w:lang w:eastAsia="zh-CN"/>
              </w:rPr>
              <w:t>(1)</w:t>
            </w:r>
          </w:p>
        </w:tc>
        <w:tc>
          <w:tcPr>
            <w:tcW w:w="850" w:type="dxa"/>
          </w:tcPr>
          <w:p w14:paraId="325B67AF" w14:textId="77777777" w:rsidR="0058231A" w:rsidRDefault="0058231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7A568E8" w14:textId="77777777" w:rsidR="0058231A" w:rsidRPr="005C47AD" w:rsidRDefault="0058231A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FB67F4C" w14:textId="77777777" w:rsidR="0058231A" w:rsidRDefault="00125F3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计费模式</w:t>
            </w:r>
          </w:p>
          <w:p w14:paraId="373E598E" w14:textId="77777777" w:rsidR="0058231A" w:rsidRDefault="00BA13F7" w:rsidP="00E9096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</w:t>
            </w:r>
            <w:r w:rsidR="0058231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呼叫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秒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6DFE7958" w14:textId="77777777" w:rsidR="0058231A" w:rsidRDefault="00786033" w:rsidP="00BA13F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</w:t>
            </w:r>
            <w:r w:rsidR="0058231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58231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流量</w:t>
            </w:r>
            <w:r w:rsidR="00BA13F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C4592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用量</w:t>
            </w:r>
            <w:r w:rsidR="00BA13F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KB) </w:t>
            </w:r>
          </w:p>
          <w:p w14:paraId="5682203A" w14:textId="77777777" w:rsidR="00C4592A" w:rsidRDefault="00C4592A" w:rsidP="00BA13F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流量包天</w:t>
            </w:r>
          </w:p>
          <w:p w14:paraId="591B2344" w14:textId="77777777" w:rsidR="0058231A" w:rsidRPr="00193D21" w:rsidRDefault="00BA13F7" w:rsidP="00C4592A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</w:t>
            </w:r>
            <w:r w:rsidR="0058231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58231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短信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条数</w:t>
            </w:r>
            <w:r w:rsidR="0058231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49602F" w:rsidRPr="00BF473F" w14:paraId="6491F296" w14:textId="77777777" w:rsidTr="004F2EEA">
        <w:trPr>
          <w:trHeight w:val="209"/>
        </w:trPr>
        <w:tc>
          <w:tcPr>
            <w:tcW w:w="2127" w:type="dxa"/>
          </w:tcPr>
          <w:p w14:paraId="7BA011F7" w14:textId="77777777" w:rsidR="0049602F" w:rsidRDefault="0049602F" w:rsidP="00E90DA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idxAgentID</w:t>
            </w:r>
          </w:p>
        </w:tc>
        <w:tc>
          <w:tcPr>
            <w:tcW w:w="1559" w:type="dxa"/>
          </w:tcPr>
          <w:p w14:paraId="46DE2578" w14:textId="77777777" w:rsidR="0049602F" w:rsidRPr="005C47AD" w:rsidRDefault="0049602F" w:rsidP="00E90DA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35051D2" w14:textId="77777777" w:rsidR="0049602F" w:rsidRDefault="0049602F" w:rsidP="00E90DA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B5FCE57" w14:textId="77777777" w:rsidR="0049602F" w:rsidRPr="005C47AD" w:rsidRDefault="0049602F" w:rsidP="00E90DA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57BAC68" w14:textId="77777777" w:rsidR="0049602F" w:rsidRDefault="0049602F" w:rsidP="00E90DA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代理商编</w:t>
            </w:r>
            <w:r>
              <w:rPr>
                <w:rFonts w:ascii="Consolas" w:eastAsia="微软雅黑" w:hAnsi="Consolas" w:hint="eastAsia"/>
                <w:lang w:eastAsia="zh-CN"/>
              </w:rPr>
              <w:t>号</w:t>
            </w:r>
          </w:p>
        </w:tc>
      </w:tr>
      <w:tr w:rsidR="001C6257" w:rsidRPr="00BF473F" w14:paraId="68DFBE52" w14:textId="77777777" w:rsidTr="004F2EEA">
        <w:trPr>
          <w:trHeight w:val="215"/>
        </w:trPr>
        <w:tc>
          <w:tcPr>
            <w:tcW w:w="2127" w:type="dxa"/>
          </w:tcPr>
          <w:p w14:paraId="4E145868" w14:textId="77777777" w:rsidR="001C6257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</w:t>
            </w:r>
            <w:r w:rsidR="001C6257">
              <w:rPr>
                <w:rFonts w:ascii="Consolas" w:eastAsia="微软雅黑" w:hAnsi="Consolas"/>
                <w:lang w:eastAsia="zh-CN"/>
              </w:rPr>
              <w:t>irection</w:t>
            </w:r>
          </w:p>
        </w:tc>
        <w:tc>
          <w:tcPr>
            <w:tcW w:w="1559" w:type="dxa"/>
          </w:tcPr>
          <w:p w14:paraId="7D90678B" w14:textId="77777777" w:rsidR="001C6257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7E13091" w14:textId="77777777" w:rsidR="001C6257" w:rsidRDefault="001C6257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510E1E7" w14:textId="77777777" w:rsidR="001C6257" w:rsidRDefault="001C6257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3B7095F" w14:textId="77777777" w:rsidR="001C6257" w:rsidRDefault="001C6257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呼叫方向</w:t>
            </w:r>
          </w:p>
          <w:p w14:paraId="4FEF7307" w14:textId="77777777" w:rsidR="001C6257" w:rsidRPr="001C6257" w:rsidRDefault="001C6257" w:rsidP="0076346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C625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0:</w:t>
            </w:r>
            <w:r w:rsidRPr="001C625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外</w:t>
            </w:r>
            <w:r w:rsidRPr="001C62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</w:t>
            </w:r>
            <w:r w:rsidR="00CD282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="00CD282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发送</w:t>
            </w:r>
            <w:r w:rsidR="00CD282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  <w:p w14:paraId="301CB494" w14:textId="77777777" w:rsidR="001C6257" w:rsidRPr="001C6257" w:rsidRDefault="001C6257" w:rsidP="0076346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1C625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Pr="001C625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入</w:t>
            </w:r>
            <w:r w:rsidRPr="001C62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呼</w:t>
            </w:r>
            <w:r w:rsidR="00CD282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="00CD282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接</w:t>
            </w:r>
            <w:r w:rsidR="00CD282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收</w:t>
            </w:r>
            <w:r w:rsidR="00CD282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  <w:p w14:paraId="58484DDB" w14:textId="77777777" w:rsidR="001C6257" w:rsidRDefault="001C6257" w:rsidP="00763469">
            <w:pPr>
              <w:rPr>
                <w:rFonts w:ascii="Consolas" w:eastAsia="微软雅黑" w:hAnsi="Consolas"/>
                <w:lang w:eastAsia="zh-CN"/>
              </w:rPr>
            </w:pPr>
            <w:r w:rsidRPr="001C625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</w:t>
            </w:r>
            <w:r w:rsidRPr="001C625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双</w:t>
            </w:r>
            <w:r w:rsidRPr="001C62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方向</w:t>
            </w:r>
          </w:p>
        </w:tc>
      </w:tr>
      <w:tr w:rsidR="0058231A" w:rsidRPr="00BF473F" w14:paraId="7AD23B4F" w14:textId="77777777" w:rsidTr="004F2EEA">
        <w:trPr>
          <w:trHeight w:val="215"/>
        </w:trPr>
        <w:tc>
          <w:tcPr>
            <w:tcW w:w="2127" w:type="dxa"/>
          </w:tcPr>
          <w:p w14:paraId="6A9541FA" w14:textId="77777777" w:rsidR="0058231A" w:rsidRPr="00AF673D" w:rsidRDefault="001C6257" w:rsidP="00763469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AF673D">
              <w:rPr>
                <w:rFonts w:ascii="Consolas" w:eastAsia="微软雅黑" w:hAnsi="Consolas"/>
                <w:highlight w:val="cyan"/>
                <w:lang w:eastAsia="zh-CN"/>
              </w:rPr>
              <w:t>idxCallPrefix</w:t>
            </w:r>
          </w:p>
        </w:tc>
        <w:tc>
          <w:tcPr>
            <w:tcW w:w="1559" w:type="dxa"/>
          </w:tcPr>
          <w:p w14:paraId="7B110D20" w14:textId="77777777" w:rsidR="0058231A" w:rsidRPr="00AF673D" w:rsidRDefault="001124F2" w:rsidP="00763469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AF673D">
              <w:rPr>
                <w:rFonts w:ascii="Consolas" w:eastAsia="微软雅黑" w:hAnsi="Consolas"/>
                <w:highlight w:val="cyan"/>
                <w:lang w:eastAsia="zh-CN"/>
              </w:rPr>
              <w:t>VARCHAR</w:t>
            </w:r>
            <w:r w:rsidR="001C6257" w:rsidRPr="00AF673D">
              <w:rPr>
                <w:rFonts w:ascii="Consolas" w:eastAsia="微软雅黑" w:hAnsi="Consolas"/>
                <w:highlight w:val="cyan"/>
                <w:lang w:eastAsia="zh-CN"/>
              </w:rPr>
              <w:t>(16)</w:t>
            </w:r>
          </w:p>
        </w:tc>
        <w:tc>
          <w:tcPr>
            <w:tcW w:w="850" w:type="dxa"/>
          </w:tcPr>
          <w:p w14:paraId="583187C0" w14:textId="77777777" w:rsidR="0058231A" w:rsidRPr="00AF673D" w:rsidRDefault="001C6257" w:rsidP="00763469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AF673D">
              <w:rPr>
                <w:rFonts w:ascii="Consolas" w:eastAsia="微软雅黑" w:hAnsi="Consolas"/>
                <w:highlight w:val="cyan"/>
                <w:lang w:eastAsia="zh-CN"/>
              </w:rPr>
              <w:t>N</w:t>
            </w:r>
          </w:p>
        </w:tc>
        <w:tc>
          <w:tcPr>
            <w:tcW w:w="1276" w:type="dxa"/>
          </w:tcPr>
          <w:p w14:paraId="7F31A5CA" w14:textId="77777777" w:rsidR="0058231A" w:rsidRPr="00AF673D" w:rsidRDefault="001C6257" w:rsidP="00763469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AF673D">
              <w:rPr>
                <w:rFonts w:ascii="Consolas" w:eastAsia="微软雅黑" w:hAnsi="Consolas"/>
                <w:highlight w:val="cyan"/>
                <w:lang w:eastAsia="zh-CN"/>
              </w:rPr>
              <w:t>0</w:t>
            </w:r>
          </w:p>
        </w:tc>
        <w:tc>
          <w:tcPr>
            <w:tcW w:w="4111" w:type="dxa"/>
          </w:tcPr>
          <w:p w14:paraId="2EB23CCE" w14:textId="77777777" w:rsidR="0058231A" w:rsidRDefault="001C6257" w:rsidP="00763469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AF673D">
              <w:rPr>
                <w:rFonts w:ascii="Consolas" w:eastAsia="微软雅黑" w:hAnsi="Consolas"/>
                <w:highlight w:val="cyan"/>
                <w:lang w:eastAsia="zh-CN"/>
              </w:rPr>
              <w:t>呼叫前缀</w:t>
            </w:r>
          </w:p>
          <w:p w14:paraId="06D37F95" w14:textId="77777777" w:rsidR="004F2EEA" w:rsidRPr="00AF673D" w:rsidRDefault="004F2EEA" w:rsidP="00763469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话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计费</w:t>
            </w:r>
          </w:p>
        </w:tc>
      </w:tr>
      <w:tr w:rsidR="004F2EEA" w:rsidRPr="00BF473F" w14:paraId="3E8DB574" w14:textId="77777777" w:rsidTr="004F2EEA">
        <w:trPr>
          <w:trHeight w:val="209"/>
        </w:trPr>
        <w:tc>
          <w:tcPr>
            <w:tcW w:w="2127" w:type="dxa"/>
          </w:tcPr>
          <w:p w14:paraId="6E3A5123" w14:textId="77777777" w:rsidR="004F2EEA" w:rsidRDefault="004F2EEA" w:rsidP="00144A13">
            <w:pPr>
              <w:rPr>
                <w:rFonts w:ascii="Consolas" w:eastAsia="微软雅黑" w:hAnsi="Consolas"/>
                <w:lang w:eastAsia="zh-CN"/>
              </w:rPr>
            </w:pPr>
            <w:r w:rsidRPr="00222952">
              <w:rPr>
                <w:rFonts w:ascii="Consolas" w:eastAsia="微软雅黑" w:hAnsi="Consolas"/>
                <w:highlight w:val="cyan"/>
                <w:lang w:eastAsia="zh-CN"/>
              </w:rPr>
              <w:t>idx</w:t>
            </w:r>
            <w:r>
              <w:rPr>
                <w:rFonts w:ascii="Consolas" w:eastAsia="微软雅黑" w:hAnsi="Consolas"/>
                <w:highlight w:val="cyan"/>
                <w:lang w:eastAsia="zh-CN"/>
              </w:rPr>
              <w:t>UUWiFi</w:t>
            </w:r>
            <w:r w:rsidRPr="00222952">
              <w:rPr>
                <w:rFonts w:ascii="Consolas" w:eastAsia="微软雅黑" w:hAnsi="Consolas"/>
                <w:highlight w:val="cyan"/>
                <w:lang w:eastAsia="zh-CN"/>
              </w:rPr>
              <w:t>AreaId</w:t>
            </w:r>
          </w:p>
        </w:tc>
        <w:tc>
          <w:tcPr>
            <w:tcW w:w="1559" w:type="dxa"/>
          </w:tcPr>
          <w:p w14:paraId="4E47AD44" w14:textId="77777777" w:rsidR="004F2EEA" w:rsidRDefault="004F2EEA" w:rsidP="00144A1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2ECEE5CB" w14:textId="77777777" w:rsidR="004F2EEA" w:rsidRDefault="004F2EEA" w:rsidP="00144A1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252594A" w14:textId="77777777" w:rsidR="004F2EEA" w:rsidRPr="005C47AD" w:rsidRDefault="004F2EEA" w:rsidP="00144A1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C383CBB" w14:textId="77777777" w:rsidR="004F2EEA" w:rsidRDefault="004F2EEA" w:rsidP="00144A1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 w:rsidR="007E3475">
              <w:rPr>
                <w:rFonts w:ascii="Consolas" w:eastAsia="微软雅黑" w:hAnsi="Consolas"/>
                <w:lang w:eastAsia="zh-CN"/>
              </w:rPr>
              <w:t>区</w:t>
            </w:r>
            <w:r w:rsidR="007E3475">
              <w:rPr>
                <w:rFonts w:ascii="Consolas" w:eastAsia="微软雅黑" w:hAnsi="Consolas" w:hint="eastAsia"/>
                <w:lang w:eastAsia="zh-CN"/>
              </w:rPr>
              <w:t>编</w:t>
            </w:r>
            <w:r>
              <w:rPr>
                <w:rFonts w:ascii="Consolas" w:eastAsia="微软雅黑" w:hAnsi="Consolas"/>
                <w:lang w:eastAsia="zh-CN"/>
              </w:rPr>
              <w:t>码</w:t>
            </w:r>
          </w:p>
          <w:p w14:paraId="547EAB66" w14:textId="77777777" w:rsidR="004F2EEA" w:rsidRDefault="004F2EEA" w:rsidP="00144A1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流量计费</w:t>
            </w:r>
          </w:p>
          <w:p w14:paraId="1A823D40" w14:textId="77777777" w:rsidR="004F2EEA" w:rsidRDefault="004F2EEA" w:rsidP="00144A1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运营商所在地区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</w:t>
            </w:r>
            <w:r w:rsidRPr="005C63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tbUUWiFiArea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关联</w:t>
            </w:r>
          </w:p>
          <w:p w14:paraId="117487E2" w14:textId="77777777" w:rsidR="004F2EEA" w:rsidRPr="008157B0" w:rsidRDefault="004F2EEA" w:rsidP="00144A1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u.as.cn</w:t>
            </w:r>
          </w:p>
        </w:tc>
      </w:tr>
      <w:tr w:rsidR="004F2EEA" w:rsidRPr="00BF473F" w14:paraId="3EAFA5DA" w14:textId="77777777" w:rsidTr="004F2EEA">
        <w:trPr>
          <w:trHeight w:val="215"/>
        </w:trPr>
        <w:tc>
          <w:tcPr>
            <w:tcW w:w="2127" w:type="dxa"/>
          </w:tcPr>
          <w:p w14:paraId="5D770080" w14:textId="77777777" w:rsidR="004F2EEA" w:rsidRDefault="004F2EEA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395B14C7" w14:textId="77777777" w:rsidR="004F2EEA" w:rsidRDefault="004F2EEA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7638EDCE" w14:textId="77777777" w:rsidR="004F2EEA" w:rsidRDefault="004F2EEA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0107FE09" w14:textId="77777777" w:rsidR="004F2EEA" w:rsidRDefault="004F2EEA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AA95F09" w14:textId="77777777" w:rsidR="004F2EEA" w:rsidRDefault="004F2EEA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1C6257" w:rsidRPr="00BF473F" w14:paraId="1389394A" w14:textId="77777777" w:rsidTr="004F2EEA">
        <w:trPr>
          <w:trHeight w:val="215"/>
        </w:trPr>
        <w:tc>
          <w:tcPr>
            <w:tcW w:w="2127" w:type="dxa"/>
          </w:tcPr>
          <w:p w14:paraId="737A6968" w14:textId="77777777" w:rsidR="001C6257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countryCode</w:t>
            </w:r>
          </w:p>
        </w:tc>
        <w:tc>
          <w:tcPr>
            <w:tcW w:w="1559" w:type="dxa"/>
          </w:tcPr>
          <w:p w14:paraId="3A2AAEC5" w14:textId="77777777" w:rsidR="001C6257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FC6913">
              <w:rPr>
                <w:rFonts w:ascii="Consolas" w:eastAsia="微软雅黑" w:hAnsi="Consolas"/>
                <w:lang w:eastAsia="zh-CN"/>
              </w:rPr>
              <w:t>(16)</w:t>
            </w:r>
          </w:p>
        </w:tc>
        <w:tc>
          <w:tcPr>
            <w:tcW w:w="850" w:type="dxa"/>
          </w:tcPr>
          <w:p w14:paraId="127F9C4D" w14:textId="77777777" w:rsidR="001C6257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49BFC8E" w14:textId="77777777" w:rsidR="001C6257" w:rsidRPr="005C47AD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F34B179" w14:textId="77777777" w:rsidR="001C6257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国家码</w:t>
            </w:r>
          </w:p>
        </w:tc>
      </w:tr>
      <w:tr w:rsidR="001C6257" w:rsidRPr="00BF473F" w14:paraId="31FD470F" w14:textId="77777777" w:rsidTr="004F2EEA">
        <w:trPr>
          <w:trHeight w:val="215"/>
        </w:trPr>
        <w:tc>
          <w:tcPr>
            <w:tcW w:w="2127" w:type="dxa"/>
          </w:tcPr>
          <w:p w14:paraId="1267868E" w14:textId="77777777" w:rsidR="001C6257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country</w:t>
            </w:r>
          </w:p>
        </w:tc>
        <w:tc>
          <w:tcPr>
            <w:tcW w:w="1559" w:type="dxa"/>
          </w:tcPr>
          <w:p w14:paraId="28A1B1AE" w14:textId="77777777" w:rsidR="001C6257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FC6913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E2A2D9C" w14:textId="77777777" w:rsidR="001C6257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324ABDE" w14:textId="77777777" w:rsidR="001C6257" w:rsidRPr="005C47AD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0E2103C" w14:textId="77777777" w:rsidR="00FC6913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国家简称</w:t>
            </w:r>
          </w:p>
          <w:p w14:paraId="7B958431" w14:textId="77777777" w:rsidR="001C6257" w:rsidRDefault="00FC6913" w:rsidP="00763469">
            <w:pPr>
              <w:rPr>
                <w:rFonts w:ascii="Consolas" w:eastAsia="微软雅黑" w:hAnsi="Consolas"/>
                <w:lang w:eastAsia="zh-CN"/>
              </w:rPr>
            </w:pPr>
            <w:r w:rsidRPr="00FC691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(CN/HK)</w:t>
            </w:r>
          </w:p>
        </w:tc>
      </w:tr>
      <w:tr w:rsidR="001C6257" w:rsidRPr="00BF473F" w14:paraId="73317BA7" w14:textId="77777777" w:rsidTr="004F2EEA">
        <w:trPr>
          <w:trHeight w:val="215"/>
        </w:trPr>
        <w:tc>
          <w:tcPr>
            <w:tcW w:w="2127" w:type="dxa"/>
          </w:tcPr>
          <w:p w14:paraId="5C9BE82F" w14:textId="77777777" w:rsidR="001C6257" w:rsidRDefault="00AF567A" w:rsidP="00AF567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priceC</w:t>
            </w:r>
            <w:r w:rsidR="004F0238">
              <w:rPr>
                <w:rFonts w:ascii="Consolas" w:eastAsia="微软雅黑" w:hAnsi="Consolas"/>
                <w:lang w:eastAsia="zh-CN"/>
              </w:rPr>
              <w:t>allOnline</w:t>
            </w:r>
          </w:p>
        </w:tc>
        <w:tc>
          <w:tcPr>
            <w:tcW w:w="1559" w:type="dxa"/>
          </w:tcPr>
          <w:p w14:paraId="642735D4" w14:textId="77777777" w:rsidR="001C6257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F48EF4A" w14:textId="77777777" w:rsidR="001C6257" w:rsidRDefault="004F0238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C10CB97" w14:textId="77777777" w:rsidR="001C6257" w:rsidRPr="005C47AD" w:rsidRDefault="004F0238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B5F344C" w14:textId="77777777" w:rsidR="001C6257" w:rsidRDefault="004F0238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在线呼叫</w:t>
            </w:r>
            <w:r w:rsidR="00CD282C">
              <w:rPr>
                <w:rFonts w:ascii="Consolas" w:eastAsia="微软雅黑" w:hAnsi="Consolas"/>
                <w:lang w:eastAsia="zh-CN"/>
              </w:rPr>
              <w:t>价格</w:t>
            </w:r>
          </w:p>
          <w:p w14:paraId="3E663CA6" w14:textId="77777777" w:rsidR="00CD282C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FC691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4F0238" w:rsidRPr="00BF473F" w14:paraId="191F8E06" w14:textId="77777777" w:rsidTr="004F2EEA">
        <w:trPr>
          <w:trHeight w:val="215"/>
        </w:trPr>
        <w:tc>
          <w:tcPr>
            <w:tcW w:w="2127" w:type="dxa"/>
          </w:tcPr>
          <w:p w14:paraId="4C619D38" w14:textId="77777777" w:rsidR="004F0238" w:rsidRDefault="00AF567A" w:rsidP="00AF567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priceC</w:t>
            </w:r>
            <w:r w:rsidR="00CD282C">
              <w:rPr>
                <w:rFonts w:ascii="Consolas" w:eastAsia="微软雅黑" w:hAnsi="Consolas"/>
                <w:lang w:eastAsia="zh-CN"/>
              </w:rPr>
              <w:t>allOf</w:t>
            </w:r>
            <w:r w:rsidR="006D3737">
              <w:rPr>
                <w:rFonts w:ascii="Consolas" w:eastAsia="微软雅黑" w:hAnsi="Consolas"/>
                <w:lang w:eastAsia="zh-CN"/>
              </w:rPr>
              <w:t>f</w:t>
            </w:r>
            <w:r w:rsidR="00CD282C">
              <w:rPr>
                <w:rFonts w:ascii="Consolas" w:eastAsia="微软雅黑" w:hAnsi="Consolas"/>
                <w:lang w:eastAsia="zh-CN"/>
              </w:rPr>
              <w:t>line</w:t>
            </w:r>
          </w:p>
        </w:tc>
        <w:tc>
          <w:tcPr>
            <w:tcW w:w="1559" w:type="dxa"/>
          </w:tcPr>
          <w:p w14:paraId="57D94861" w14:textId="77777777" w:rsidR="004F0238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5BAA5AD" w14:textId="77777777" w:rsidR="004F0238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472C207" w14:textId="77777777" w:rsidR="004F0238" w:rsidRPr="005C47AD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18A5AC3" w14:textId="77777777" w:rsidR="004F0238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落地呼叫价格</w:t>
            </w:r>
          </w:p>
          <w:p w14:paraId="13C8CAFA" w14:textId="77777777" w:rsidR="00CD282C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FC691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EA49A2" w:rsidRPr="00BF473F" w14:paraId="27CD671E" w14:textId="77777777" w:rsidTr="004F2EEA">
        <w:trPr>
          <w:trHeight w:val="215"/>
        </w:trPr>
        <w:tc>
          <w:tcPr>
            <w:tcW w:w="2127" w:type="dxa"/>
          </w:tcPr>
          <w:p w14:paraId="6A982E4E" w14:textId="77777777" w:rsidR="00EA49A2" w:rsidRDefault="00AF567A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priceC</w:t>
            </w:r>
            <w:r w:rsidR="00EA49A2">
              <w:rPr>
                <w:rFonts w:ascii="Consolas" w:eastAsia="微软雅黑" w:hAnsi="Consolas"/>
                <w:lang w:eastAsia="zh-CN"/>
              </w:rPr>
              <w:t>allbackOff</w:t>
            </w:r>
          </w:p>
        </w:tc>
        <w:tc>
          <w:tcPr>
            <w:tcW w:w="1559" w:type="dxa"/>
          </w:tcPr>
          <w:p w14:paraId="6B355407" w14:textId="77777777" w:rsidR="00EA49A2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E58DBF" w14:textId="77777777" w:rsidR="00EA49A2" w:rsidRDefault="00EA49A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C7BC64F" w14:textId="77777777" w:rsidR="00EA49A2" w:rsidRDefault="00EA49A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3738A28" w14:textId="77777777" w:rsidR="00EA49A2" w:rsidRDefault="00EA49A2" w:rsidP="00EA49A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落地回拨价格</w:t>
            </w:r>
          </w:p>
          <w:p w14:paraId="328808FC" w14:textId="77777777" w:rsidR="00EA49A2" w:rsidRDefault="00EA49A2" w:rsidP="00EA49A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FC691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CD282C" w:rsidRPr="00BF473F" w14:paraId="7EF540A9" w14:textId="77777777" w:rsidTr="004F2EEA">
        <w:trPr>
          <w:trHeight w:val="215"/>
        </w:trPr>
        <w:tc>
          <w:tcPr>
            <w:tcW w:w="2127" w:type="dxa"/>
          </w:tcPr>
          <w:p w14:paraId="0DF9ACE3" w14:textId="77777777" w:rsidR="00CD282C" w:rsidRDefault="00AF567A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priceCallGoIP</w:t>
            </w:r>
          </w:p>
        </w:tc>
        <w:tc>
          <w:tcPr>
            <w:tcW w:w="1559" w:type="dxa"/>
          </w:tcPr>
          <w:p w14:paraId="3E6A42C7" w14:textId="77777777" w:rsidR="00CD282C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D909C9F" w14:textId="77777777" w:rsidR="00CD282C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FD52872" w14:textId="77777777" w:rsidR="00CD282C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F7D8F75" w14:textId="77777777" w:rsidR="00CD282C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呼叫价格</w:t>
            </w:r>
          </w:p>
        </w:tc>
      </w:tr>
      <w:tr w:rsidR="00EA49A2" w:rsidRPr="00BF473F" w14:paraId="38BA61F3" w14:textId="77777777" w:rsidTr="004F2EEA">
        <w:trPr>
          <w:trHeight w:val="215"/>
        </w:trPr>
        <w:tc>
          <w:tcPr>
            <w:tcW w:w="2127" w:type="dxa"/>
          </w:tcPr>
          <w:p w14:paraId="21BE8656" w14:textId="77777777" w:rsidR="00EA49A2" w:rsidRDefault="00AF567A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priceCallbackGoIP</w:t>
            </w:r>
          </w:p>
        </w:tc>
        <w:tc>
          <w:tcPr>
            <w:tcW w:w="1559" w:type="dxa"/>
          </w:tcPr>
          <w:p w14:paraId="25345D4C" w14:textId="77777777" w:rsidR="00EA49A2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4EBEE18" w14:textId="77777777" w:rsidR="00EA49A2" w:rsidRDefault="00EA49A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A1A057B" w14:textId="77777777" w:rsidR="00EA49A2" w:rsidRDefault="00EA49A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35115B3" w14:textId="77777777" w:rsidR="00EA49A2" w:rsidRDefault="00EA49A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回拨价格</w:t>
            </w:r>
          </w:p>
        </w:tc>
      </w:tr>
      <w:tr w:rsidR="004F0238" w:rsidRPr="00BF473F" w14:paraId="10A91A03" w14:textId="77777777" w:rsidTr="004F2EEA">
        <w:trPr>
          <w:trHeight w:val="215"/>
        </w:trPr>
        <w:tc>
          <w:tcPr>
            <w:tcW w:w="2127" w:type="dxa"/>
          </w:tcPr>
          <w:p w14:paraId="614C6CA9" w14:textId="77777777" w:rsidR="004F0238" w:rsidRDefault="00AF567A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priceSMS</w:t>
            </w:r>
          </w:p>
        </w:tc>
        <w:tc>
          <w:tcPr>
            <w:tcW w:w="1559" w:type="dxa"/>
          </w:tcPr>
          <w:p w14:paraId="4BF170E0" w14:textId="77777777" w:rsidR="004F0238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8842748" w14:textId="77777777" w:rsidR="004F0238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0E3A9D5" w14:textId="77777777" w:rsidR="004F0238" w:rsidRPr="005C47AD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8F71E74" w14:textId="77777777" w:rsidR="004F0238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短信价格</w:t>
            </w:r>
          </w:p>
          <w:p w14:paraId="4B582C52" w14:textId="77777777" w:rsidR="00E66349" w:rsidRDefault="00E66349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条</w:t>
            </w:r>
            <w:r w:rsidRPr="00FC691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4F0238" w:rsidRPr="00BF473F" w14:paraId="047ACB62" w14:textId="77777777" w:rsidTr="004F2EEA">
        <w:trPr>
          <w:trHeight w:val="215"/>
        </w:trPr>
        <w:tc>
          <w:tcPr>
            <w:tcW w:w="2127" w:type="dxa"/>
          </w:tcPr>
          <w:p w14:paraId="42579EDC" w14:textId="77777777" w:rsidR="004F0238" w:rsidRDefault="00AF567A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priceNET</w:t>
            </w:r>
          </w:p>
        </w:tc>
        <w:tc>
          <w:tcPr>
            <w:tcW w:w="1559" w:type="dxa"/>
          </w:tcPr>
          <w:p w14:paraId="3676397C" w14:textId="77777777" w:rsidR="004F0238" w:rsidRDefault="001124F2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0882289" w14:textId="77777777" w:rsidR="004F0238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1A1CF77" w14:textId="77777777" w:rsidR="004F0238" w:rsidRPr="005C47AD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7A0DF13" w14:textId="77777777" w:rsidR="004F0238" w:rsidRDefault="00CD282C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上网流量价格</w:t>
            </w:r>
          </w:p>
          <w:p w14:paraId="619AA362" w14:textId="77777777" w:rsidR="00E66349" w:rsidRDefault="00E66349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="007F770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="00774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</w:t>
            </w:r>
            <w:r w:rsidRPr="00FC691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C4592A" w:rsidRPr="00BF473F" w14:paraId="40764BD1" w14:textId="77777777" w:rsidTr="004F2EEA">
        <w:trPr>
          <w:trHeight w:val="215"/>
        </w:trPr>
        <w:tc>
          <w:tcPr>
            <w:tcW w:w="2127" w:type="dxa"/>
          </w:tcPr>
          <w:p w14:paraId="75D92DD7" w14:textId="77777777" w:rsidR="00C4592A" w:rsidRPr="00C20ECA" w:rsidRDefault="00313654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dayD</w:t>
            </w:r>
            <w:r w:rsidR="00C4592A">
              <w:rPr>
                <w:rFonts w:ascii="Consolas" w:eastAsia="微软雅黑" w:hAnsi="Consolas"/>
                <w:lang w:eastAsia="zh-CN"/>
              </w:rPr>
              <w:t>ataPrice</w:t>
            </w:r>
          </w:p>
        </w:tc>
        <w:tc>
          <w:tcPr>
            <w:tcW w:w="1559" w:type="dxa"/>
          </w:tcPr>
          <w:p w14:paraId="27C076A3" w14:textId="77777777" w:rsidR="00C4592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D94037D" w14:textId="77777777" w:rsidR="00C4592A" w:rsidRPr="00C20EC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25695B2" w14:textId="77777777" w:rsidR="00C4592A" w:rsidRPr="00C20EC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EB9ABD9" w14:textId="77777777" w:rsidR="00C4592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流量包天价格</w:t>
            </w:r>
          </w:p>
          <w:p w14:paraId="14028A0A" w14:textId="77777777" w:rsidR="00C4592A" w:rsidRPr="00C20EC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FC691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C4592A" w:rsidRPr="00BF473F" w14:paraId="5656C9FA" w14:textId="77777777" w:rsidTr="004F2EEA">
        <w:trPr>
          <w:trHeight w:val="215"/>
        </w:trPr>
        <w:tc>
          <w:tcPr>
            <w:tcW w:w="2127" w:type="dxa"/>
          </w:tcPr>
          <w:p w14:paraId="154774E2" w14:textId="77777777" w:rsidR="00C4592A" w:rsidRPr="00C20ECA" w:rsidRDefault="00313654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dayD</w:t>
            </w:r>
            <w:r w:rsidR="00C4592A">
              <w:rPr>
                <w:rFonts w:ascii="Consolas" w:eastAsia="微软雅黑" w:hAnsi="Consolas"/>
                <w:lang w:eastAsia="zh-CN"/>
              </w:rPr>
              <w:t>ataLimit</w:t>
            </w:r>
          </w:p>
        </w:tc>
        <w:tc>
          <w:tcPr>
            <w:tcW w:w="1559" w:type="dxa"/>
          </w:tcPr>
          <w:p w14:paraId="715BC16A" w14:textId="77777777" w:rsidR="00C4592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817EC00" w14:textId="77777777" w:rsidR="00C4592A" w:rsidRPr="00C20EC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8C5BCCC" w14:textId="77777777" w:rsidR="00C4592A" w:rsidRPr="00C20EC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4E8E787" w14:textId="77777777" w:rsidR="00C4592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流量包天限速</w:t>
            </w:r>
            <w:r>
              <w:rPr>
                <w:rFonts w:ascii="Consolas" w:eastAsia="微软雅黑" w:hAnsi="Consolas" w:hint="eastAsia"/>
                <w:lang w:eastAsia="zh-CN"/>
              </w:rPr>
              <w:t>值</w:t>
            </w:r>
          </w:p>
          <w:p w14:paraId="060704FB" w14:textId="77777777" w:rsidR="00C4592A" w:rsidRPr="00C20ECA" w:rsidRDefault="00C4592A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="00774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:M</w:t>
            </w:r>
            <w:r w:rsidRPr="00FC691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090411" w:rsidRPr="00BF473F" w14:paraId="14A3D7B8" w14:textId="77777777" w:rsidTr="004F2EEA">
        <w:trPr>
          <w:trHeight w:val="215"/>
        </w:trPr>
        <w:tc>
          <w:tcPr>
            <w:tcW w:w="2127" w:type="dxa"/>
          </w:tcPr>
          <w:p w14:paraId="5A8F6FE2" w14:textId="77777777" w:rsidR="00090411" w:rsidRPr="00C20ECA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  <w:r w:rsidRPr="00C20ECA">
              <w:rPr>
                <w:rFonts w:ascii="Consolas" w:eastAsia="微软雅黑" w:hAnsi="Consolas" w:hint="eastAsia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4BC418CD" w14:textId="77777777" w:rsidR="00090411" w:rsidRPr="00C20ECA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C20ECA">
              <w:rPr>
                <w:rFonts w:ascii="Consolas" w:eastAsia="微软雅黑" w:hAnsi="Consolas" w:hint="eastAsia"/>
                <w:lang w:eastAsia="zh-CN"/>
              </w:rPr>
              <w:t>(128)</w:t>
            </w:r>
          </w:p>
        </w:tc>
        <w:tc>
          <w:tcPr>
            <w:tcW w:w="850" w:type="dxa"/>
          </w:tcPr>
          <w:p w14:paraId="3CF8594C" w14:textId="77777777" w:rsidR="00090411" w:rsidRPr="00C20ECA" w:rsidRDefault="00A30535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E8696DF" w14:textId="77777777" w:rsidR="00090411" w:rsidRPr="00C20ECA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C56AFD2" w14:textId="77777777" w:rsidR="00090411" w:rsidRPr="005C47AD" w:rsidRDefault="00090411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  <w:r w:rsidRPr="005C47AD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090411" w:rsidRPr="00BF473F" w14:paraId="273A7D3A" w14:textId="77777777" w:rsidTr="004F2EEA">
        <w:trPr>
          <w:trHeight w:val="215"/>
        </w:trPr>
        <w:tc>
          <w:tcPr>
            <w:tcW w:w="2127" w:type="dxa"/>
          </w:tcPr>
          <w:p w14:paraId="6C976BCF" w14:textId="77777777" w:rsidR="00090411" w:rsidRPr="005C47AD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080FC65C" w14:textId="77777777" w:rsidR="00090411" w:rsidRPr="005C47AD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0396919" w14:textId="77777777" w:rsidR="00090411" w:rsidRPr="005C47AD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581CE55" w14:textId="77777777" w:rsidR="00090411" w:rsidRPr="005C47AD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FD55C16" w14:textId="77777777" w:rsidR="00090411" w:rsidRPr="005C47AD" w:rsidRDefault="00090411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090411" w:rsidRPr="00BF473F" w14:paraId="5F66EB92" w14:textId="77777777" w:rsidTr="004F2EEA">
        <w:trPr>
          <w:trHeight w:val="209"/>
        </w:trPr>
        <w:tc>
          <w:tcPr>
            <w:tcW w:w="2127" w:type="dxa"/>
          </w:tcPr>
          <w:p w14:paraId="09E2ED9E" w14:textId="77777777" w:rsidR="00090411" w:rsidRPr="005C47AD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1C28E2E" w14:textId="77777777" w:rsidR="00090411" w:rsidRPr="005C47AD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FD554FF" w14:textId="77777777" w:rsidR="00090411" w:rsidRPr="005C47AD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62AB61F" w14:textId="77777777" w:rsidR="00090411" w:rsidRPr="005C47AD" w:rsidRDefault="00090411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F9983ED" w14:textId="77777777" w:rsidR="00090411" w:rsidRPr="005C47AD" w:rsidRDefault="00090411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090411" w:rsidRPr="00BF473F" w14:paraId="0B722061" w14:textId="77777777" w:rsidTr="004F2EEA">
        <w:trPr>
          <w:trHeight w:val="209"/>
        </w:trPr>
        <w:tc>
          <w:tcPr>
            <w:tcW w:w="2127" w:type="dxa"/>
          </w:tcPr>
          <w:p w14:paraId="0A681D07" w14:textId="77777777" w:rsidR="00090411" w:rsidRPr="005C47AD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572E58FA" w14:textId="77777777" w:rsidR="00090411" w:rsidRPr="005C47AD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8185AF2" w14:textId="77777777" w:rsidR="00090411" w:rsidRPr="005C47AD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965AD83" w14:textId="77777777" w:rsidR="00090411" w:rsidRPr="005C47AD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CBE4BE3" w14:textId="77777777" w:rsidR="00090411" w:rsidRPr="005C47AD" w:rsidRDefault="00090411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090411" w:rsidRPr="00BF473F" w14:paraId="19A00B33" w14:textId="77777777" w:rsidTr="004F2EEA">
        <w:trPr>
          <w:trHeight w:val="209"/>
        </w:trPr>
        <w:tc>
          <w:tcPr>
            <w:tcW w:w="2127" w:type="dxa"/>
          </w:tcPr>
          <w:p w14:paraId="3450E5B5" w14:textId="77777777" w:rsidR="00090411" w:rsidRPr="005C47AD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E891AA3" w14:textId="77777777" w:rsidR="00090411" w:rsidRPr="005C47AD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CCF9671" w14:textId="77777777" w:rsidR="00090411" w:rsidRPr="005C47AD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2CB1B82" w14:textId="77777777" w:rsidR="00090411" w:rsidRPr="005C47AD" w:rsidRDefault="00090411" w:rsidP="0076346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4EB1562" w14:textId="77777777" w:rsidR="00090411" w:rsidRPr="005C47AD" w:rsidRDefault="00090411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2BDA58A7" w14:textId="77777777" w:rsidR="00763469" w:rsidRDefault="00763469" w:rsidP="00763469"/>
    <w:p w14:paraId="7287D030" w14:textId="77777777" w:rsidR="00763469" w:rsidRDefault="00763469" w:rsidP="00763469"/>
    <w:p w14:paraId="5F4AB341" w14:textId="77777777" w:rsidR="00763469" w:rsidRDefault="00763469" w:rsidP="00763469"/>
    <w:p w14:paraId="4FCB9B28" w14:textId="77777777" w:rsidR="00763469" w:rsidRPr="00AC6499" w:rsidRDefault="00763469" w:rsidP="00AC6499"/>
    <w:p w14:paraId="510C1F81" w14:textId="77777777" w:rsidR="005D36B2" w:rsidRDefault="005D36B2" w:rsidP="005D36B2"/>
    <w:p w14:paraId="592166C3" w14:textId="77777777" w:rsidR="005D36B2" w:rsidRDefault="005D36B2" w:rsidP="005D36B2"/>
    <w:p w14:paraId="71702AF1" w14:textId="77777777" w:rsidR="005D36B2" w:rsidRDefault="005D36B2" w:rsidP="005D36B2"/>
    <w:p w14:paraId="772C5329" w14:textId="77777777" w:rsidR="005D36B2" w:rsidRPr="00644CAC" w:rsidRDefault="005D36B2" w:rsidP="005D36B2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59" w:name="_Toc466366588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8512A4">
        <w:rPr>
          <w:rFonts w:ascii="Consolas" w:eastAsia="微软雅黑" w:hAnsi="Consolas"/>
          <w:bCs/>
          <w:i w:val="0"/>
          <w:iCs/>
          <w:lang w:eastAsia="zh-HK"/>
        </w:rPr>
        <w:t>Count</w:t>
      </w:r>
      <w:r>
        <w:rPr>
          <w:rFonts w:ascii="Consolas" w:eastAsia="微软雅黑" w:hAnsi="Consolas"/>
          <w:bCs/>
          <w:i w:val="0"/>
          <w:iCs/>
          <w:lang w:eastAsia="zh-HK"/>
        </w:rPr>
        <w:t>Da</w:t>
      </w:r>
      <w:r w:rsidR="008512A4">
        <w:rPr>
          <w:rFonts w:ascii="Consolas" w:eastAsia="微软雅黑" w:hAnsi="Consolas"/>
          <w:bCs/>
          <w:i w:val="0"/>
          <w:iCs/>
          <w:lang w:eastAsia="zh-HK"/>
        </w:rPr>
        <w:t>il</w:t>
      </w:r>
      <w:r>
        <w:rPr>
          <w:rFonts w:ascii="Consolas" w:eastAsia="微软雅黑" w:hAnsi="Consolas"/>
          <w:bCs/>
          <w:i w:val="0"/>
          <w:iCs/>
          <w:lang w:eastAsia="zh-HK"/>
        </w:rPr>
        <w:t>y</w:t>
      </w:r>
      <w:bookmarkEnd w:id="59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5D36B2" w:rsidRPr="00BF473F" w14:paraId="11218A25" w14:textId="77777777" w:rsidTr="00E909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A7F5695" w14:textId="77777777" w:rsidR="005D36B2" w:rsidRPr="00C3424E" w:rsidRDefault="005D36B2" w:rsidP="00E9096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299ABA" w14:textId="77777777" w:rsidR="005D36B2" w:rsidRPr="005C47AD" w:rsidRDefault="005D36B2" w:rsidP="00E9096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8512A4">
              <w:rPr>
                <w:rFonts w:ascii="Consolas" w:eastAsia="微软雅黑" w:hAnsi="Consolas"/>
                <w:kern w:val="0"/>
                <w:sz w:val="20"/>
                <w:lang w:eastAsia="zh-CN"/>
              </w:rPr>
              <w:t>CountDaily</w:t>
            </w:r>
          </w:p>
        </w:tc>
      </w:tr>
      <w:tr w:rsidR="005D36B2" w:rsidRPr="00BF473F" w14:paraId="7861FAEB" w14:textId="77777777" w:rsidTr="00E9096B">
        <w:trPr>
          <w:trHeight w:val="978"/>
        </w:trPr>
        <w:tc>
          <w:tcPr>
            <w:tcW w:w="2127" w:type="dxa"/>
            <w:shd w:val="clear" w:color="auto" w:fill="E6E6E6"/>
          </w:tcPr>
          <w:p w14:paraId="4EBD663D" w14:textId="77777777" w:rsidR="005D36B2" w:rsidRPr="00FD6B3B" w:rsidRDefault="005D36B2" w:rsidP="00E9096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30816DD" w14:textId="77777777" w:rsidR="005D36B2" w:rsidRPr="00FD6B3B" w:rsidRDefault="00A8310E" w:rsidP="008512A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用户</w:t>
            </w:r>
            <w:r w:rsidR="008512A4"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每</w:t>
            </w:r>
            <w:r w:rsidR="008512A4" w:rsidRPr="00FD6B3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日</w:t>
            </w:r>
            <w:r w:rsidR="008512A4"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用量</w:t>
            </w:r>
            <w:r w:rsidR="008512A4" w:rsidRPr="00FD6B3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统计</w:t>
            </w:r>
          </w:p>
        </w:tc>
      </w:tr>
      <w:tr w:rsidR="005D36B2" w:rsidRPr="00BF473F" w14:paraId="67D9D6F1" w14:textId="77777777" w:rsidTr="00E9096B">
        <w:tc>
          <w:tcPr>
            <w:tcW w:w="2127" w:type="dxa"/>
            <w:shd w:val="clear" w:color="auto" w:fill="E6E6E6"/>
          </w:tcPr>
          <w:p w14:paraId="61E3F305" w14:textId="77777777" w:rsidR="005D36B2" w:rsidRPr="00FD6B3B" w:rsidRDefault="005D36B2" w:rsidP="00E9096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0EEE528" w14:textId="77777777" w:rsidR="005D36B2" w:rsidRPr="00FD6B3B" w:rsidRDefault="005D36B2" w:rsidP="00E9096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9021CF" w:rsidRPr="00BF473F" w14:paraId="38279635" w14:textId="77777777" w:rsidTr="00E909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B17CA39" w14:textId="77777777" w:rsidR="009021CF" w:rsidRPr="00FD6B3B" w:rsidRDefault="009021CF" w:rsidP="00E9096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B5B683" w14:textId="77777777" w:rsidR="009021CF" w:rsidRPr="00FD6B3B" w:rsidRDefault="00A670DC" w:rsidP="00BC4DA6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keyCDID</w:t>
            </w:r>
          </w:p>
        </w:tc>
      </w:tr>
      <w:tr w:rsidR="009021CF" w:rsidRPr="00BF473F" w14:paraId="6EA9B207" w14:textId="77777777" w:rsidTr="00E909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1BA4831" w14:textId="77777777" w:rsidR="009021CF" w:rsidRPr="00FD6B3B" w:rsidRDefault="009021CF" w:rsidP="00E9096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7070F1" w14:textId="77777777" w:rsidR="009021CF" w:rsidRPr="00FD6B3B" w:rsidRDefault="009021CF" w:rsidP="00115FA8">
            <w:pPr>
              <w:pStyle w:val="BodyText"/>
              <w:rPr>
                <w:rFonts w:ascii="Consolas" w:eastAsia="微软雅黑" w:hAnsi="Consolas"/>
                <w:b/>
                <w:lang w:eastAsia="zh-CN"/>
              </w:rPr>
            </w:pPr>
            <w:r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idxUserId, idxCountDate</w:t>
            </w:r>
          </w:p>
        </w:tc>
      </w:tr>
      <w:tr w:rsidR="009021CF" w:rsidRPr="00BF473F" w14:paraId="306EF10A" w14:textId="77777777" w:rsidTr="00E9096B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7F1FA6A2" w14:textId="77777777" w:rsidR="009021CF" w:rsidRPr="00FD6B3B" w:rsidRDefault="009021CF" w:rsidP="00E9096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7C488ADC" w14:textId="77777777" w:rsidR="009021CF" w:rsidRPr="00FD6B3B" w:rsidRDefault="009021CF" w:rsidP="00E9096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FD6B3B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06041D6D" w14:textId="77777777" w:rsidR="009021CF" w:rsidRPr="00FD6B3B" w:rsidRDefault="009021CF" w:rsidP="00E9096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FD6B3B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6E989AE" w14:textId="77777777" w:rsidR="009021CF" w:rsidRPr="00FD6B3B" w:rsidRDefault="009021CF" w:rsidP="00E9096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FD6B3B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853C30F" w14:textId="77777777" w:rsidR="009021CF" w:rsidRPr="00FD6B3B" w:rsidRDefault="009021CF" w:rsidP="00E9096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FD6B3B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8913BD" w:rsidRPr="00BF473F" w14:paraId="71E94CF0" w14:textId="77777777" w:rsidTr="00E9096B">
        <w:trPr>
          <w:trHeight w:val="387"/>
        </w:trPr>
        <w:tc>
          <w:tcPr>
            <w:tcW w:w="2127" w:type="dxa"/>
          </w:tcPr>
          <w:p w14:paraId="2B21D743" w14:textId="77777777" w:rsidR="008913BD" w:rsidRPr="00FD6B3B" w:rsidRDefault="008913BD" w:rsidP="0076038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keyCDID</w:t>
            </w:r>
          </w:p>
        </w:tc>
        <w:tc>
          <w:tcPr>
            <w:tcW w:w="1559" w:type="dxa"/>
          </w:tcPr>
          <w:p w14:paraId="4C4BFBE2" w14:textId="77777777" w:rsidR="008913BD" w:rsidRPr="00FD6B3B" w:rsidRDefault="008913BD" w:rsidP="004B4548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VARCHAR(</w:t>
            </w:r>
            <w:r w:rsidR="004B4548" w:rsidRPr="00FD6B3B">
              <w:rPr>
                <w:rFonts w:ascii="Consolas" w:eastAsia="微软雅黑" w:hAnsi="Consolas"/>
                <w:lang w:eastAsia="zh-CN"/>
              </w:rPr>
              <w:t>4</w:t>
            </w:r>
            <w:r w:rsidRPr="00FD6B3B">
              <w:rPr>
                <w:rFonts w:ascii="Consolas" w:eastAsia="微软雅黑" w:hAnsi="Consolas"/>
                <w:lang w:eastAsia="zh-CN"/>
              </w:rPr>
              <w:t>0)</w:t>
            </w:r>
          </w:p>
        </w:tc>
        <w:tc>
          <w:tcPr>
            <w:tcW w:w="850" w:type="dxa"/>
          </w:tcPr>
          <w:p w14:paraId="1A0ADF13" w14:textId="77777777" w:rsidR="008913BD" w:rsidRPr="00FD6B3B" w:rsidRDefault="008913BD" w:rsidP="0076038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E1CAACE" w14:textId="77777777" w:rsidR="008913BD" w:rsidRPr="00FD6B3B" w:rsidRDefault="008913BD" w:rsidP="007603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CD15E94" w14:textId="77777777" w:rsidR="008913BD" w:rsidRPr="00FD6B3B" w:rsidRDefault="008913BD" w:rsidP="0076038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lang w:eastAsia="zh-CN"/>
              </w:rPr>
              <w:t>统计</w:t>
            </w:r>
            <w:r w:rsidRPr="00FD6B3B">
              <w:rPr>
                <w:rFonts w:ascii="Consolas" w:eastAsia="微软雅黑" w:hAnsi="Consolas"/>
                <w:lang w:eastAsia="zh-CN"/>
              </w:rPr>
              <w:t>日期＋</w:t>
            </w:r>
            <w:r w:rsidRPr="00FD6B3B">
              <w:rPr>
                <w:rFonts w:ascii="Consolas" w:eastAsia="微软雅黑" w:hAnsi="Consolas" w:hint="eastAsia"/>
                <w:lang w:eastAsia="zh-CN"/>
              </w:rPr>
              <w:t>用户</w:t>
            </w:r>
            <w:r w:rsidRPr="00FD6B3B">
              <w:rPr>
                <w:rFonts w:ascii="Consolas" w:eastAsia="微软雅黑" w:hAnsi="Consolas"/>
                <w:lang w:eastAsia="zh-CN"/>
              </w:rPr>
              <w:t>帐号</w:t>
            </w:r>
          </w:p>
          <w:p w14:paraId="27262105" w14:textId="77777777" w:rsidR="008913BD" w:rsidRPr="00FD6B3B" w:rsidRDefault="008913BD" w:rsidP="0076038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格式：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YYYYMMDDnnnnnnnnnnnnn</w:t>
            </w:r>
          </w:p>
          <w:p w14:paraId="7CCD7AB4" w14:textId="77777777" w:rsidR="008913BD" w:rsidRPr="00FD6B3B" w:rsidRDefault="008913BD" w:rsidP="0076038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201604158613723458849</w:t>
            </w:r>
          </w:p>
        </w:tc>
      </w:tr>
      <w:tr w:rsidR="004B4548" w:rsidRPr="00BF473F" w14:paraId="357B8725" w14:textId="77777777" w:rsidTr="0076038C">
        <w:trPr>
          <w:trHeight w:val="381"/>
        </w:trPr>
        <w:tc>
          <w:tcPr>
            <w:tcW w:w="2127" w:type="dxa"/>
          </w:tcPr>
          <w:p w14:paraId="1E3995A4" w14:textId="77777777" w:rsidR="004B4548" w:rsidRPr="00FD6B3B" w:rsidRDefault="004B4548" w:rsidP="0076038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idxUserId</w:t>
            </w:r>
          </w:p>
        </w:tc>
        <w:tc>
          <w:tcPr>
            <w:tcW w:w="1559" w:type="dxa"/>
          </w:tcPr>
          <w:p w14:paraId="222E7132" w14:textId="77777777" w:rsidR="004B4548" w:rsidRPr="00FD6B3B" w:rsidRDefault="004B4548" w:rsidP="0076038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6AB962FA" w14:textId="77777777" w:rsidR="004B4548" w:rsidRPr="00FD6B3B" w:rsidRDefault="004B4548" w:rsidP="0076038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5170C86" w14:textId="77777777" w:rsidR="004B4548" w:rsidRPr="00FD6B3B" w:rsidRDefault="004B4548" w:rsidP="007603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0486C9D" w14:textId="77777777" w:rsidR="004B4548" w:rsidRPr="00FD6B3B" w:rsidRDefault="004B4548" w:rsidP="0076038C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用户帐号</w:t>
            </w:r>
          </w:p>
        </w:tc>
      </w:tr>
      <w:tr w:rsidR="008913BD" w:rsidRPr="00BF473F" w14:paraId="6739AD53" w14:textId="77777777" w:rsidTr="0076328C">
        <w:trPr>
          <w:trHeight w:val="215"/>
        </w:trPr>
        <w:tc>
          <w:tcPr>
            <w:tcW w:w="2127" w:type="dxa"/>
          </w:tcPr>
          <w:p w14:paraId="5EFC748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numTotalMMOut</w:t>
            </w:r>
          </w:p>
        </w:tc>
        <w:tc>
          <w:tcPr>
            <w:tcW w:w="1559" w:type="dxa"/>
          </w:tcPr>
          <w:p w14:paraId="16102476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453712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0298891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468E584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在线</w:t>
            </w:r>
            <w:r>
              <w:rPr>
                <w:rFonts w:ascii="Consolas" w:eastAsia="微软雅黑" w:hAnsi="Consolas" w:hint="eastAsia"/>
                <w:lang w:eastAsia="zh-CN"/>
              </w:rPr>
              <w:t>呼</w:t>
            </w:r>
            <w:r>
              <w:rPr>
                <w:rFonts w:ascii="Consolas" w:eastAsia="微软雅黑" w:hAnsi="Consolas"/>
                <w:lang w:eastAsia="zh-CN"/>
              </w:rPr>
              <w:t>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呼总个数</w:t>
            </w:r>
          </w:p>
        </w:tc>
      </w:tr>
      <w:tr w:rsidR="008913BD" w:rsidRPr="00BF473F" w14:paraId="1EAD40FE" w14:textId="77777777" w:rsidTr="0076328C">
        <w:trPr>
          <w:trHeight w:val="215"/>
        </w:trPr>
        <w:tc>
          <w:tcPr>
            <w:tcW w:w="2127" w:type="dxa"/>
          </w:tcPr>
          <w:p w14:paraId="2ABB4815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numTotalMO</w:t>
            </w:r>
          </w:p>
        </w:tc>
        <w:tc>
          <w:tcPr>
            <w:tcW w:w="1559" w:type="dxa"/>
          </w:tcPr>
          <w:p w14:paraId="6DC91BE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7414C2E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F146EED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DF081B8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落地呼叫－外呼总个数</w:t>
            </w:r>
          </w:p>
        </w:tc>
      </w:tr>
      <w:tr w:rsidR="008913BD" w:rsidRPr="00BF473F" w14:paraId="706DA89E" w14:textId="77777777" w:rsidTr="0076328C">
        <w:trPr>
          <w:trHeight w:val="215"/>
        </w:trPr>
        <w:tc>
          <w:tcPr>
            <w:tcW w:w="2127" w:type="dxa"/>
          </w:tcPr>
          <w:p w14:paraId="77A31F3F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numTotalMOCb</w:t>
            </w:r>
          </w:p>
        </w:tc>
        <w:tc>
          <w:tcPr>
            <w:tcW w:w="1559" w:type="dxa"/>
          </w:tcPr>
          <w:p w14:paraId="47F29EF6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1C90C9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8F428A3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9C7C8C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落地回拨－外呼总个数</w:t>
            </w:r>
          </w:p>
        </w:tc>
      </w:tr>
      <w:tr w:rsidR="008913BD" w:rsidRPr="00BF473F" w14:paraId="1AB59563" w14:textId="77777777" w:rsidTr="0076328C">
        <w:trPr>
          <w:trHeight w:val="367"/>
        </w:trPr>
        <w:tc>
          <w:tcPr>
            <w:tcW w:w="2127" w:type="dxa"/>
          </w:tcPr>
          <w:p w14:paraId="39EAB60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numTotalMTGoip</w:t>
            </w:r>
          </w:p>
        </w:tc>
        <w:tc>
          <w:tcPr>
            <w:tcW w:w="1559" w:type="dxa"/>
          </w:tcPr>
          <w:p w14:paraId="7C56E5EA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CBF300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DA162B7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354E3D7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入呼呼叫－</w:t>
            </w: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呼总个数</w:t>
            </w:r>
          </w:p>
        </w:tc>
      </w:tr>
      <w:tr w:rsidR="008913BD" w:rsidRPr="00BF473F" w14:paraId="5C6CA42A" w14:textId="77777777" w:rsidTr="0076328C">
        <w:trPr>
          <w:trHeight w:val="325"/>
        </w:trPr>
        <w:tc>
          <w:tcPr>
            <w:tcW w:w="2127" w:type="dxa"/>
          </w:tcPr>
          <w:p w14:paraId="4330A83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numTotalMOGoip</w:t>
            </w:r>
          </w:p>
        </w:tc>
        <w:tc>
          <w:tcPr>
            <w:tcW w:w="1559" w:type="dxa"/>
          </w:tcPr>
          <w:p w14:paraId="3CB1469A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EE63E0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F7A71BA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769AF08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外呼呼叫－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呼总个数</w:t>
            </w:r>
          </w:p>
        </w:tc>
      </w:tr>
      <w:tr w:rsidR="008913BD" w:rsidRPr="00BF473F" w14:paraId="728384E6" w14:textId="77777777" w:rsidTr="0076328C">
        <w:trPr>
          <w:trHeight w:val="215"/>
        </w:trPr>
        <w:tc>
          <w:tcPr>
            <w:tcW w:w="2127" w:type="dxa"/>
          </w:tcPr>
          <w:p w14:paraId="4EE2CC6E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numTotalMOGoipCb</w:t>
            </w:r>
          </w:p>
        </w:tc>
        <w:tc>
          <w:tcPr>
            <w:tcW w:w="1559" w:type="dxa"/>
          </w:tcPr>
          <w:p w14:paraId="6DC9646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21D0E4B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FBA357B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5A2682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回</w:t>
            </w:r>
            <w:r>
              <w:rPr>
                <w:rFonts w:ascii="Consolas" w:eastAsia="微软雅黑" w:hAnsi="Consolas" w:hint="eastAsia"/>
                <w:lang w:eastAsia="zh-CN"/>
              </w:rPr>
              <w:t>拨</w:t>
            </w:r>
            <w:r>
              <w:rPr>
                <w:rFonts w:ascii="Consolas" w:eastAsia="微软雅黑" w:hAnsi="Consolas"/>
                <w:lang w:eastAsia="zh-CN"/>
              </w:rPr>
              <w:t>－外呼总个数</w:t>
            </w:r>
          </w:p>
        </w:tc>
      </w:tr>
      <w:tr w:rsidR="008913BD" w:rsidRPr="00BF473F" w14:paraId="368032C4" w14:textId="77777777" w:rsidTr="0076328C">
        <w:trPr>
          <w:trHeight w:val="215"/>
        </w:trPr>
        <w:tc>
          <w:tcPr>
            <w:tcW w:w="2127" w:type="dxa"/>
          </w:tcPr>
          <w:p w14:paraId="3A8E63D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039810F0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7BCE69A7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38B81ACA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9E87940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8913BD" w:rsidRPr="00BF473F" w14:paraId="4702F095" w14:textId="77777777" w:rsidTr="0076328C">
        <w:trPr>
          <w:trHeight w:val="297"/>
        </w:trPr>
        <w:tc>
          <w:tcPr>
            <w:tcW w:w="2127" w:type="dxa"/>
          </w:tcPr>
          <w:p w14:paraId="6F284A9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numFailedMMIn</w:t>
            </w:r>
          </w:p>
        </w:tc>
        <w:tc>
          <w:tcPr>
            <w:tcW w:w="1559" w:type="dxa"/>
          </w:tcPr>
          <w:p w14:paraId="77C358D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C339728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23AA0CB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E373542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在线呼叫－</w:t>
            </w: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呼失败个数</w:t>
            </w:r>
          </w:p>
        </w:tc>
      </w:tr>
      <w:tr w:rsidR="008913BD" w:rsidRPr="00BF473F" w14:paraId="71F85995" w14:textId="77777777" w:rsidTr="0076328C">
        <w:trPr>
          <w:trHeight w:val="215"/>
        </w:trPr>
        <w:tc>
          <w:tcPr>
            <w:tcW w:w="2127" w:type="dxa"/>
          </w:tcPr>
          <w:p w14:paraId="56D4592C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numFailedMMOut</w:t>
            </w:r>
          </w:p>
        </w:tc>
        <w:tc>
          <w:tcPr>
            <w:tcW w:w="1559" w:type="dxa"/>
          </w:tcPr>
          <w:p w14:paraId="2B6DCD0B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E5FF397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210C478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84DF68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在线</w:t>
            </w:r>
            <w:r>
              <w:rPr>
                <w:rFonts w:ascii="Consolas" w:eastAsia="微软雅黑" w:hAnsi="Consolas" w:hint="eastAsia"/>
                <w:lang w:eastAsia="zh-CN"/>
              </w:rPr>
              <w:t>呼</w:t>
            </w:r>
            <w:r>
              <w:rPr>
                <w:rFonts w:ascii="Consolas" w:eastAsia="微软雅黑" w:hAnsi="Consolas"/>
                <w:lang w:eastAsia="zh-CN"/>
              </w:rPr>
              <w:t>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呼失败个数</w:t>
            </w:r>
          </w:p>
        </w:tc>
      </w:tr>
      <w:tr w:rsidR="008913BD" w:rsidRPr="00BF473F" w14:paraId="7EF2D341" w14:textId="77777777" w:rsidTr="0076328C">
        <w:trPr>
          <w:trHeight w:val="215"/>
        </w:trPr>
        <w:tc>
          <w:tcPr>
            <w:tcW w:w="2127" w:type="dxa"/>
          </w:tcPr>
          <w:p w14:paraId="5F91AB94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numFailedMO</w:t>
            </w:r>
          </w:p>
        </w:tc>
        <w:tc>
          <w:tcPr>
            <w:tcW w:w="1559" w:type="dxa"/>
          </w:tcPr>
          <w:p w14:paraId="72702FBE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4E48A34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E96C23B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8A64D5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落地呼叫－外呼失败个数</w:t>
            </w:r>
          </w:p>
        </w:tc>
      </w:tr>
      <w:tr w:rsidR="008913BD" w:rsidRPr="00BF473F" w14:paraId="35817976" w14:textId="77777777" w:rsidTr="0076328C">
        <w:trPr>
          <w:trHeight w:val="215"/>
        </w:trPr>
        <w:tc>
          <w:tcPr>
            <w:tcW w:w="2127" w:type="dxa"/>
          </w:tcPr>
          <w:p w14:paraId="449F6916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numFailedMOCb</w:t>
            </w:r>
          </w:p>
        </w:tc>
        <w:tc>
          <w:tcPr>
            <w:tcW w:w="1559" w:type="dxa"/>
          </w:tcPr>
          <w:p w14:paraId="328F503A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F0595B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44E573D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C75A85C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落地回拨－外呼失败个数</w:t>
            </w:r>
          </w:p>
          <w:p w14:paraId="28C8AC29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8913BD" w:rsidRPr="00BF473F" w14:paraId="007C01FC" w14:textId="77777777" w:rsidTr="0076328C">
        <w:trPr>
          <w:trHeight w:val="367"/>
        </w:trPr>
        <w:tc>
          <w:tcPr>
            <w:tcW w:w="2127" w:type="dxa"/>
          </w:tcPr>
          <w:p w14:paraId="431D722B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numFailedMTGoip</w:t>
            </w:r>
          </w:p>
        </w:tc>
        <w:tc>
          <w:tcPr>
            <w:tcW w:w="1559" w:type="dxa"/>
          </w:tcPr>
          <w:p w14:paraId="5BB1AE57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A7A2DD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C3CD8E9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55A33A4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入呼呼叫－</w:t>
            </w: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呼失败个数</w:t>
            </w:r>
          </w:p>
        </w:tc>
      </w:tr>
      <w:tr w:rsidR="008913BD" w:rsidRPr="00BF473F" w14:paraId="6E0B39B6" w14:textId="77777777" w:rsidTr="0076328C">
        <w:trPr>
          <w:trHeight w:val="340"/>
        </w:trPr>
        <w:tc>
          <w:tcPr>
            <w:tcW w:w="2127" w:type="dxa"/>
          </w:tcPr>
          <w:p w14:paraId="3064C72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numFailedMOGoip</w:t>
            </w:r>
          </w:p>
        </w:tc>
        <w:tc>
          <w:tcPr>
            <w:tcW w:w="1559" w:type="dxa"/>
          </w:tcPr>
          <w:p w14:paraId="25385219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CB259E4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12F68FD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2DB9C6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外呼呼叫－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呼失败个数</w:t>
            </w:r>
          </w:p>
        </w:tc>
      </w:tr>
      <w:tr w:rsidR="008913BD" w:rsidRPr="00BF473F" w14:paraId="444BB074" w14:textId="77777777" w:rsidTr="0076328C">
        <w:trPr>
          <w:trHeight w:val="215"/>
        </w:trPr>
        <w:tc>
          <w:tcPr>
            <w:tcW w:w="2127" w:type="dxa"/>
          </w:tcPr>
          <w:p w14:paraId="3FB1DA5A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numFailedMOGoipCb</w:t>
            </w:r>
          </w:p>
        </w:tc>
        <w:tc>
          <w:tcPr>
            <w:tcW w:w="1559" w:type="dxa"/>
          </w:tcPr>
          <w:p w14:paraId="2512837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2494A3C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0B1C4E0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EDAA07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回</w:t>
            </w:r>
            <w:r>
              <w:rPr>
                <w:rFonts w:ascii="Consolas" w:eastAsia="微软雅黑" w:hAnsi="Consolas" w:hint="eastAsia"/>
                <w:lang w:eastAsia="zh-CN"/>
              </w:rPr>
              <w:t>拨</w:t>
            </w:r>
            <w:r>
              <w:rPr>
                <w:rFonts w:ascii="Consolas" w:eastAsia="微软雅黑" w:hAnsi="Consolas"/>
                <w:lang w:eastAsia="zh-CN"/>
              </w:rPr>
              <w:t>－外呼失败个数</w:t>
            </w:r>
          </w:p>
        </w:tc>
      </w:tr>
      <w:tr w:rsidR="008913BD" w:rsidRPr="00BF473F" w14:paraId="3F8BB1C3" w14:textId="77777777" w:rsidTr="0076328C">
        <w:trPr>
          <w:trHeight w:val="215"/>
        </w:trPr>
        <w:tc>
          <w:tcPr>
            <w:tcW w:w="2127" w:type="dxa"/>
          </w:tcPr>
          <w:p w14:paraId="26BD323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433BA31F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61EDB8DF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77DA3054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87D073F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8913BD" w:rsidRPr="00BF473F" w14:paraId="7C280D78" w14:textId="77777777" w:rsidTr="0076328C">
        <w:trPr>
          <w:trHeight w:val="297"/>
        </w:trPr>
        <w:tc>
          <w:tcPr>
            <w:tcW w:w="2127" w:type="dxa"/>
          </w:tcPr>
          <w:p w14:paraId="6D2F505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numShortMMIn</w:t>
            </w:r>
          </w:p>
        </w:tc>
        <w:tc>
          <w:tcPr>
            <w:tcW w:w="1559" w:type="dxa"/>
          </w:tcPr>
          <w:p w14:paraId="4B292265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41956FC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B2AB04D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FBA610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在线呼叫－</w:t>
            </w: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呼短呼叫个数</w:t>
            </w:r>
          </w:p>
        </w:tc>
      </w:tr>
      <w:tr w:rsidR="008913BD" w:rsidRPr="00BF473F" w14:paraId="7D7DF74D" w14:textId="77777777" w:rsidTr="0076328C">
        <w:trPr>
          <w:trHeight w:val="215"/>
        </w:trPr>
        <w:tc>
          <w:tcPr>
            <w:tcW w:w="2127" w:type="dxa"/>
          </w:tcPr>
          <w:p w14:paraId="2799B7F2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numShortMMOut</w:t>
            </w:r>
          </w:p>
        </w:tc>
        <w:tc>
          <w:tcPr>
            <w:tcW w:w="1559" w:type="dxa"/>
          </w:tcPr>
          <w:p w14:paraId="4F32826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FC25C5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E5CB5FE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5BEA2F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在线</w:t>
            </w:r>
            <w:r>
              <w:rPr>
                <w:rFonts w:ascii="Consolas" w:eastAsia="微软雅黑" w:hAnsi="Consolas" w:hint="eastAsia"/>
                <w:lang w:eastAsia="zh-CN"/>
              </w:rPr>
              <w:t>呼</w:t>
            </w:r>
            <w:r>
              <w:rPr>
                <w:rFonts w:ascii="Consolas" w:eastAsia="微软雅黑" w:hAnsi="Consolas"/>
                <w:lang w:eastAsia="zh-CN"/>
              </w:rPr>
              <w:t>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呼短呼叫个数</w:t>
            </w:r>
          </w:p>
        </w:tc>
      </w:tr>
      <w:tr w:rsidR="008913BD" w:rsidRPr="00BF473F" w14:paraId="6735892A" w14:textId="77777777" w:rsidTr="0076328C">
        <w:trPr>
          <w:trHeight w:val="215"/>
        </w:trPr>
        <w:tc>
          <w:tcPr>
            <w:tcW w:w="2127" w:type="dxa"/>
          </w:tcPr>
          <w:p w14:paraId="6485398F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numShortMO</w:t>
            </w:r>
          </w:p>
        </w:tc>
        <w:tc>
          <w:tcPr>
            <w:tcW w:w="1559" w:type="dxa"/>
          </w:tcPr>
          <w:p w14:paraId="65FE1510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F7AF927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BB52E0E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0B47D3E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落地呼叫－外呼短呼叫个数</w:t>
            </w:r>
          </w:p>
        </w:tc>
      </w:tr>
      <w:tr w:rsidR="008913BD" w:rsidRPr="00BF473F" w14:paraId="63B05DAD" w14:textId="77777777" w:rsidTr="0076328C">
        <w:trPr>
          <w:trHeight w:val="215"/>
        </w:trPr>
        <w:tc>
          <w:tcPr>
            <w:tcW w:w="2127" w:type="dxa"/>
          </w:tcPr>
          <w:p w14:paraId="0BDC01B4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numShortMOCb</w:t>
            </w:r>
          </w:p>
        </w:tc>
        <w:tc>
          <w:tcPr>
            <w:tcW w:w="1559" w:type="dxa"/>
          </w:tcPr>
          <w:p w14:paraId="123A0A05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79F1B0F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DDE05F7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9977D58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落地回拨－外呼短呼叫个数</w:t>
            </w:r>
          </w:p>
        </w:tc>
      </w:tr>
      <w:tr w:rsidR="008913BD" w:rsidRPr="00BF473F" w14:paraId="4BA5ED82" w14:textId="77777777" w:rsidTr="0076328C">
        <w:trPr>
          <w:trHeight w:val="367"/>
        </w:trPr>
        <w:tc>
          <w:tcPr>
            <w:tcW w:w="2127" w:type="dxa"/>
          </w:tcPr>
          <w:p w14:paraId="0006A558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numShortMTGoip</w:t>
            </w:r>
          </w:p>
        </w:tc>
        <w:tc>
          <w:tcPr>
            <w:tcW w:w="1559" w:type="dxa"/>
          </w:tcPr>
          <w:p w14:paraId="1A01DF3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4DDD877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DC6224B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51E6F7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入呼呼叫－</w:t>
            </w: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呼短呼叫个数</w:t>
            </w:r>
          </w:p>
        </w:tc>
      </w:tr>
      <w:tr w:rsidR="008913BD" w:rsidRPr="00BF473F" w14:paraId="0642CBCC" w14:textId="77777777" w:rsidTr="0076328C">
        <w:trPr>
          <w:trHeight w:val="339"/>
        </w:trPr>
        <w:tc>
          <w:tcPr>
            <w:tcW w:w="2127" w:type="dxa"/>
          </w:tcPr>
          <w:p w14:paraId="37957B8E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numShortMOGoip</w:t>
            </w:r>
          </w:p>
        </w:tc>
        <w:tc>
          <w:tcPr>
            <w:tcW w:w="1559" w:type="dxa"/>
          </w:tcPr>
          <w:p w14:paraId="7CB1BC9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99BF98A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FC10E80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C564FDE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外呼呼叫－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呼短呼叫个数</w:t>
            </w:r>
          </w:p>
        </w:tc>
      </w:tr>
      <w:tr w:rsidR="008913BD" w:rsidRPr="00BF473F" w14:paraId="7A5701B6" w14:textId="77777777" w:rsidTr="0076328C">
        <w:trPr>
          <w:trHeight w:val="215"/>
        </w:trPr>
        <w:tc>
          <w:tcPr>
            <w:tcW w:w="2127" w:type="dxa"/>
          </w:tcPr>
          <w:p w14:paraId="4B9103E9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numShortMOGoipCb</w:t>
            </w:r>
          </w:p>
        </w:tc>
        <w:tc>
          <w:tcPr>
            <w:tcW w:w="1559" w:type="dxa"/>
          </w:tcPr>
          <w:p w14:paraId="154FE155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4842BA2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D8AB0B4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CA9D4D6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回</w:t>
            </w:r>
            <w:r>
              <w:rPr>
                <w:rFonts w:ascii="Consolas" w:eastAsia="微软雅黑" w:hAnsi="Consolas" w:hint="eastAsia"/>
                <w:lang w:eastAsia="zh-CN"/>
              </w:rPr>
              <w:t>拨</w:t>
            </w:r>
            <w:r>
              <w:rPr>
                <w:rFonts w:ascii="Consolas" w:eastAsia="微软雅黑" w:hAnsi="Consolas"/>
                <w:lang w:eastAsia="zh-CN"/>
              </w:rPr>
              <w:t>－外呼短呼叫个数</w:t>
            </w:r>
          </w:p>
        </w:tc>
      </w:tr>
      <w:tr w:rsidR="00D05AFC" w:rsidRPr="00BF473F" w14:paraId="4092DD6B" w14:textId="77777777" w:rsidTr="0076328C">
        <w:trPr>
          <w:trHeight w:val="215"/>
        </w:trPr>
        <w:tc>
          <w:tcPr>
            <w:tcW w:w="2127" w:type="dxa"/>
          </w:tcPr>
          <w:p w14:paraId="76E99980" w14:textId="77777777" w:rsidR="00D05AFC" w:rsidRDefault="00D05AFC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7AB2C366" w14:textId="77777777" w:rsidR="00D05AFC" w:rsidRDefault="00D05AFC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36FF22A8" w14:textId="77777777" w:rsidR="00D05AFC" w:rsidRDefault="00D05AFC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74E15195" w14:textId="77777777" w:rsidR="00D05AFC" w:rsidRPr="005C47AD" w:rsidRDefault="00D05AFC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303B712" w14:textId="77777777" w:rsidR="00D05AFC" w:rsidRDefault="00D05AFC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D05AFC" w:rsidRPr="004B4548" w14:paraId="5F218E92" w14:textId="77777777" w:rsidTr="002520A5">
        <w:trPr>
          <w:trHeight w:val="215"/>
        </w:trPr>
        <w:tc>
          <w:tcPr>
            <w:tcW w:w="2127" w:type="dxa"/>
          </w:tcPr>
          <w:p w14:paraId="5D452E55" w14:textId="77777777" w:rsidR="00D05AFC" w:rsidRPr="00FD6B3B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durMMIn</w:t>
            </w:r>
          </w:p>
        </w:tc>
        <w:tc>
          <w:tcPr>
            <w:tcW w:w="1559" w:type="dxa"/>
          </w:tcPr>
          <w:p w14:paraId="420F6944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4462F3E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38F39AF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8A4D872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在线呼叫－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入</w:t>
            </w:r>
            <w:r w:rsidRPr="00D05AFC">
              <w:rPr>
                <w:rFonts w:ascii="Consolas" w:eastAsia="微软雅黑" w:hAnsi="Consolas"/>
                <w:lang w:eastAsia="zh-CN"/>
              </w:rPr>
              <w:t>呼时长</w:t>
            </w:r>
          </w:p>
          <w:p w14:paraId="47108094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D05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D05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D05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秒</w:t>
            </w:r>
            <w:r w:rsidRPr="00D05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D05AFC" w:rsidRPr="004B4548" w14:paraId="65BDD3D7" w14:textId="77777777" w:rsidTr="002520A5">
        <w:trPr>
          <w:trHeight w:val="215"/>
        </w:trPr>
        <w:tc>
          <w:tcPr>
            <w:tcW w:w="2127" w:type="dxa"/>
          </w:tcPr>
          <w:p w14:paraId="25676AF4" w14:textId="77777777" w:rsidR="00D05AFC" w:rsidRPr="00FD6B3B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durMMOut</w:t>
            </w:r>
          </w:p>
        </w:tc>
        <w:tc>
          <w:tcPr>
            <w:tcW w:w="1559" w:type="dxa"/>
          </w:tcPr>
          <w:p w14:paraId="0B7EEC69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F401C7D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9919E8E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27CA1CC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在线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呼</w:t>
            </w:r>
            <w:r w:rsidRPr="00D05AFC">
              <w:rPr>
                <w:rFonts w:ascii="Consolas" w:eastAsia="微软雅黑" w:hAnsi="Consolas"/>
                <w:lang w:eastAsia="zh-CN"/>
              </w:rPr>
              <w:t>叫－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外</w:t>
            </w:r>
            <w:r w:rsidRPr="00D05AFC">
              <w:rPr>
                <w:rFonts w:ascii="Consolas" w:eastAsia="微软雅黑" w:hAnsi="Consolas"/>
                <w:lang w:eastAsia="zh-CN"/>
              </w:rPr>
              <w:t>呼时长</w:t>
            </w:r>
          </w:p>
          <w:p w14:paraId="625804D2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(</w:t>
            </w:r>
            <w:r w:rsidRPr="00D05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D05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D05AF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秒</w:t>
            </w:r>
            <w:r w:rsidRPr="00D05AF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D05AFC" w:rsidRPr="004B4548" w14:paraId="445A3A0A" w14:textId="77777777" w:rsidTr="002520A5">
        <w:trPr>
          <w:trHeight w:val="215"/>
        </w:trPr>
        <w:tc>
          <w:tcPr>
            <w:tcW w:w="2127" w:type="dxa"/>
          </w:tcPr>
          <w:p w14:paraId="3E74B9FE" w14:textId="77777777" w:rsidR="00D05AFC" w:rsidRPr="00FD6B3B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durMO</w:t>
            </w:r>
          </w:p>
        </w:tc>
        <w:tc>
          <w:tcPr>
            <w:tcW w:w="1559" w:type="dxa"/>
          </w:tcPr>
          <w:p w14:paraId="1F102BC7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A6C375A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4944B2B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814716F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落地呼叫－外呼时长</w:t>
            </w:r>
          </w:p>
          <w:p w14:paraId="03508DBD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(</w:t>
            </w:r>
            <w:r w:rsidRPr="00D05AFC">
              <w:rPr>
                <w:rFonts w:ascii="Consolas" w:eastAsia="微软雅黑" w:hAnsi="Consolas"/>
                <w:lang w:eastAsia="zh-CN"/>
              </w:rPr>
              <w:t>单位</w:t>
            </w:r>
            <w:r w:rsidRPr="00D05AFC">
              <w:rPr>
                <w:rFonts w:ascii="Consolas" w:eastAsia="微软雅黑" w:hAnsi="Consolas"/>
                <w:lang w:eastAsia="zh-CN"/>
              </w:rPr>
              <w:t>: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秒</w:t>
            </w:r>
            <w:r w:rsidRPr="00D05AFC"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D05AFC" w:rsidRPr="004B4548" w14:paraId="3A5B2983" w14:textId="77777777" w:rsidTr="002520A5">
        <w:trPr>
          <w:trHeight w:val="215"/>
        </w:trPr>
        <w:tc>
          <w:tcPr>
            <w:tcW w:w="2127" w:type="dxa"/>
          </w:tcPr>
          <w:p w14:paraId="54717C2F" w14:textId="77777777" w:rsidR="00D05AFC" w:rsidRPr="00FD6B3B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durMOCb</w:t>
            </w:r>
          </w:p>
        </w:tc>
        <w:tc>
          <w:tcPr>
            <w:tcW w:w="1559" w:type="dxa"/>
          </w:tcPr>
          <w:p w14:paraId="20B5ECCB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E49F9CA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700B69C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16A852A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落地回拨－外呼时长</w:t>
            </w:r>
          </w:p>
          <w:p w14:paraId="1E839E43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(</w:t>
            </w:r>
            <w:r w:rsidRPr="00D05AFC">
              <w:rPr>
                <w:rFonts w:ascii="Consolas" w:eastAsia="微软雅黑" w:hAnsi="Consolas"/>
                <w:lang w:eastAsia="zh-CN"/>
              </w:rPr>
              <w:t>单位</w:t>
            </w:r>
            <w:r w:rsidRPr="00D05AFC">
              <w:rPr>
                <w:rFonts w:ascii="Consolas" w:eastAsia="微软雅黑" w:hAnsi="Consolas"/>
                <w:lang w:eastAsia="zh-CN"/>
              </w:rPr>
              <w:t>: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秒</w:t>
            </w:r>
            <w:r w:rsidRPr="00D05AFC"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D05AFC" w:rsidRPr="004B4548" w14:paraId="5BE55C98" w14:textId="77777777" w:rsidTr="002520A5">
        <w:trPr>
          <w:trHeight w:val="367"/>
        </w:trPr>
        <w:tc>
          <w:tcPr>
            <w:tcW w:w="2127" w:type="dxa"/>
          </w:tcPr>
          <w:p w14:paraId="565450C5" w14:textId="77777777" w:rsidR="00D05AFC" w:rsidRPr="00FD6B3B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durMTGoip</w:t>
            </w:r>
          </w:p>
        </w:tc>
        <w:tc>
          <w:tcPr>
            <w:tcW w:w="1559" w:type="dxa"/>
          </w:tcPr>
          <w:p w14:paraId="7BAB68A9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9DB0617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285935E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9737675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GoIP</w:t>
            </w:r>
            <w:r w:rsidRPr="00D05AFC">
              <w:rPr>
                <w:rFonts w:ascii="Consolas" w:eastAsia="微软雅黑" w:hAnsi="Consolas"/>
                <w:lang w:eastAsia="zh-CN"/>
              </w:rPr>
              <w:t>入呼呼叫－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入</w:t>
            </w:r>
            <w:r w:rsidRPr="00D05AFC">
              <w:rPr>
                <w:rFonts w:ascii="Consolas" w:eastAsia="微软雅黑" w:hAnsi="Consolas"/>
                <w:lang w:eastAsia="zh-CN"/>
              </w:rPr>
              <w:t>呼时长</w:t>
            </w:r>
          </w:p>
          <w:p w14:paraId="1D944344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(</w:t>
            </w:r>
            <w:r w:rsidRPr="00D05AFC">
              <w:rPr>
                <w:rFonts w:ascii="Consolas" w:eastAsia="微软雅黑" w:hAnsi="Consolas"/>
                <w:lang w:eastAsia="zh-CN"/>
              </w:rPr>
              <w:t>单位</w:t>
            </w:r>
            <w:r w:rsidRPr="00D05AFC">
              <w:rPr>
                <w:rFonts w:ascii="Consolas" w:eastAsia="微软雅黑" w:hAnsi="Consolas"/>
                <w:lang w:eastAsia="zh-CN"/>
              </w:rPr>
              <w:t>: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秒</w:t>
            </w:r>
            <w:r w:rsidRPr="00D05AFC"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D05AFC" w:rsidRPr="004B4548" w14:paraId="5B507DE2" w14:textId="77777777" w:rsidTr="002520A5">
        <w:trPr>
          <w:trHeight w:val="646"/>
        </w:trPr>
        <w:tc>
          <w:tcPr>
            <w:tcW w:w="2127" w:type="dxa"/>
          </w:tcPr>
          <w:p w14:paraId="091E2BB5" w14:textId="77777777" w:rsidR="00D05AFC" w:rsidRPr="00FD6B3B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durMOGoip</w:t>
            </w:r>
          </w:p>
        </w:tc>
        <w:tc>
          <w:tcPr>
            <w:tcW w:w="1559" w:type="dxa"/>
          </w:tcPr>
          <w:p w14:paraId="657F753A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5C10DEE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A4057D3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17616DD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GoIP</w:t>
            </w:r>
            <w:r w:rsidRPr="00D05AFC">
              <w:rPr>
                <w:rFonts w:ascii="Consolas" w:eastAsia="微软雅黑" w:hAnsi="Consolas"/>
                <w:lang w:eastAsia="zh-CN"/>
              </w:rPr>
              <w:t>外呼呼叫－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外</w:t>
            </w:r>
            <w:r w:rsidRPr="00D05AFC">
              <w:rPr>
                <w:rFonts w:ascii="Consolas" w:eastAsia="微软雅黑" w:hAnsi="Consolas"/>
                <w:lang w:eastAsia="zh-CN"/>
              </w:rPr>
              <w:t>呼时长</w:t>
            </w:r>
          </w:p>
          <w:p w14:paraId="3A57F4A0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(</w:t>
            </w:r>
            <w:r w:rsidRPr="00D05AFC">
              <w:rPr>
                <w:rFonts w:ascii="Consolas" w:eastAsia="微软雅黑" w:hAnsi="Consolas"/>
                <w:lang w:eastAsia="zh-CN"/>
              </w:rPr>
              <w:t>单位</w:t>
            </w:r>
            <w:r w:rsidRPr="00D05AFC">
              <w:rPr>
                <w:rFonts w:ascii="Consolas" w:eastAsia="微软雅黑" w:hAnsi="Consolas"/>
                <w:lang w:eastAsia="zh-CN"/>
              </w:rPr>
              <w:t>: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秒</w:t>
            </w:r>
            <w:r w:rsidRPr="00D05AFC"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D05AFC" w:rsidRPr="004B4548" w14:paraId="3D726E60" w14:textId="77777777" w:rsidTr="002520A5">
        <w:trPr>
          <w:trHeight w:val="215"/>
        </w:trPr>
        <w:tc>
          <w:tcPr>
            <w:tcW w:w="2127" w:type="dxa"/>
          </w:tcPr>
          <w:p w14:paraId="39FA2630" w14:textId="77777777" w:rsidR="00D05AFC" w:rsidRPr="00FD6B3B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durMOGoipCb</w:t>
            </w:r>
          </w:p>
        </w:tc>
        <w:tc>
          <w:tcPr>
            <w:tcW w:w="1559" w:type="dxa"/>
          </w:tcPr>
          <w:p w14:paraId="4C97C62B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59A4B71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B4D1680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7650E6F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GoIP</w:t>
            </w:r>
            <w:r w:rsidRPr="00D05AFC">
              <w:rPr>
                <w:rFonts w:ascii="Consolas" w:eastAsia="微软雅黑" w:hAnsi="Consolas"/>
                <w:lang w:eastAsia="zh-CN"/>
              </w:rPr>
              <w:t>回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拨</w:t>
            </w:r>
            <w:r w:rsidRPr="00D05AFC">
              <w:rPr>
                <w:rFonts w:ascii="Consolas" w:eastAsia="微软雅黑" w:hAnsi="Consolas"/>
                <w:lang w:eastAsia="zh-CN"/>
              </w:rPr>
              <w:t>－外呼时长</w:t>
            </w:r>
          </w:p>
          <w:p w14:paraId="1AE77B50" w14:textId="77777777" w:rsidR="00D05AFC" w:rsidRPr="00D05AFC" w:rsidRDefault="00D05AFC" w:rsidP="002520A5">
            <w:pPr>
              <w:rPr>
                <w:rFonts w:ascii="Consolas" w:eastAsia="微软雅黑" w:hAnsi="Consolas"/>
                <w:lang w:eastAsia="zh-CN"/>
              </w:rPr>
            </w:pPr>
            <w:r w:rsidRPr="00D05AFC">
              <w:rPr>
                <w:rFonts w:ascii="Consolas" w:eastAsia="微软雅黑" w:hAnsi="Consolas"/>
                <w:lang w:eastAsia="zh-CN"/>
              </w:rPr>
              <w:t>(</w:t>
            </w:r>
            <w:r w:rsidRPr="00D05AFC">
              <w:rPr>
                <w:rFonts w:ascii="Consolas" w:eastAsia="微软雅黑" w:hAnsi="Consolas"/>
                <w:lang w:eastAsia="zh-CN"/>
              </w:rPr>
              <w:t>单位</w:t>
            </w:r>
            <w:r w:rsidRPr="00D05AFC">
              <w:rPr>
                <w:rFonts w:ascii="Consolas" w:eastAsia="微软雅黑" w:hAnsi="Consolas"/>
                <w:lang w:eastAsia="zh-CN"/>
              </w:rPr>
              <w:t>:</w:t>
            </w:r>
            <w:r w:rsidRPr="00D05AFC">
              <w:rPr>
                <w:rFonts w:ascii="Consolas" w:eastAsia="微软雅黑" w:hAnsi="Consolas" w:hint="eastAsia"/>
                <w:lang w:eastAsia="zh-CN"/>
              </w:rPr>
              <w:t>秒</w:t>
            </w:r>
            <w:r w:rsidRPr="00D05AFC"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8913BD" w:rsidRPr="00BF473F" w14:paraId="665D1B4D" w14:textId="77777777" w:rsidTr="0076328C">
        <w:trPr>
          <w:trHeight w:val="215"/>
        </w:trPr>
        <w:tc>
          <w:tcPr>
            <w:tcW w:w="2127" w:type="dxa"/>
          </w:tcPr>
          <w:p w14:paraId="6A012932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49965894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27D0F172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15CB676D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74B7F3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8913BD" w:rsidRPr="00BF473F" w14:paraId="70923581" w14:textId="77777777" w:rsidTr="0076328C">
        <w:trPr>
          <w:trHeight w:val="215"/>
        </w:trPr>
        <w:tc>
          <w:tcPr>
            <w:tcW w:w="2127" w:type="dxa"/>
          </w:tcPr>
          <w:p w14:paraId="1CED5881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numSMSRecv</w:t>
            </w:r>
          </w:p>
        </w:tc>
        <w:tc>
          <w:tcPr>
            <w:tcW w:w="1559" w:type="dxa"/>
          </w:tcPr>
          <w:p w14:paraId="5869062F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01F1130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2E34FA7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573A51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短信－接收条数</w:t>
            </w:r>
          </w:p>
        </w:tc>
      </w:tr>
      <w:tr w:rsidR="008913BD" w:rsidRPr="00BF473F" w14:paraId="705B3C46" w14:textId="77777777" w:rsidTr="0076328C">
        <w:trPr>
          <w:trHeight w:val="215"/>
        </w:trPr>
        <w:tc>
          <w:tcPr>
            <w:tcW w:w="2127" w:type="dxa"/>
          </w:tcPr>
          <w:p w14:paraId="341B8C53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numSMSSend</w:t>
            </w:r>
          </w:p>
        </w:tc>
        <w:tc>
          <w:tcPr>
            <w:tcW w:w="1559" w:type="dxa"/>
          </w:tcPr>
          <w:p w14:paraId="1FE32CBD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938074E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57D2177" w14:textId="77777777" w:rsidR="008913BD" w:rsidRPr="005C47A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C799BCF" w14:textId="77777777" w:rsidR="008913BD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短信－</w:t>
            </w:r>
            <w:r>
              <w:rPr>
                <w:rFonts w:ascii="Consolas" w:eastAsia="微软雅黑" w:hAnsi="Consolas" w:hint="eastAsia"/>
                <w:lang w:eastAsia="zh-CN"/>
              </w:rPr>
              <w:t>发</w:t>
            </w:r>
            <w:r>
              <w:rPr>
                <w:rFonts w:ascii="Consolas" w:eastAsia="微软雅黑" w:hAnsi="Consolas"/>
                <w:lang w:eastAsia="zh-CN"/>
              </w:rPr>
              <w:t>送条数</w:t>
            </w:r>
          </w:p>
        </w:tc>
      </w:tr>
      <w:tr w:rsidR="008913BD" w:rsidRPr="00BF473F" w14:paraId="0FE338FD" w14:textId="77777777" w:rsidTr="0076328C">
        <w:trPr>
          <w:trHeight w:val="209"/>
        </w:trPr>
        <w:tc>
          <w:tcPr>
            <w:tcW w:w="2127" w:type="dxa"/>
          </w:tcPr>
          <w:p w14:paraId="77242EBB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cntD</w:t>
            </w:r>
            <w:r>
              <w:rPr>
                <w:rFonts w:ascii="Consolas" w:eastAsia="微软雅黑" w:hAnsi="Consolas"/>
                <w:lang w:eastAsia="zh-CN"/>
              </w:rPr>
              <w:t>ataDown</w:t>
            </w:r>
          </w:p>
        </w:tc>
        <w:tc>
          <w:tcPr>
            <w:tcW w:w="1559" w:type="dxa"/>
          </w:tcPr>
          <w:p w14:paraId="4221ABF4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0CE7866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BEDA2D8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68CFE60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ViFi</w:t>
            </w:r>
            <w:r w:rsidRPr="00A04D96">
              <w:rPr>
                <w:rFonts w:ascii="Consolas" w:eastAsia="微软雅黑" w:hAnsi="Consolas"/>
                <w:lang w:eastAsia="zh-CN"/>
              </w:rPr>
              <w:t>上网</w:t>
            </w:r>
            <w:r w:rsidRPr="00A04D96">
              <w:rPr>
                <w:rFonts w:ascii="Consolas" w:eastAsia="微软雅黑" w:hAnsi="Consolas" w:hint="eastAsia"/>
                <w:lang w:eastAsia="zh-CN"/>
              </w:rPr>
              <w:t>下</w:t>
            </w:r>
            <w:r w:rsidRPr="00A04D96">
              <w:rPr>
                <w:rFonts w:ascii="Consolas" w:eastAsia="微软雅黑" w:hAnsi="Consolas"/>
                <w:lang w:eastAsia="zh-CN"/>
              </w:rPr>
              <w:t>行流量</w:t>
            </w:r>
          </w:p>
          <w:p w14:paraId="7A0794C5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8913BD" w:rsidRPr="00BF473F" w14:paraId="46A77361" w14:textId="77777777" w:rsidTr="0076328C">
        <w:trPr>
          <w:trHeight w:val="209"/>
        </w:trPr>
        <w:tc>
          <w:tcPr>
            <w:tcW w:w="2127" w:type="dxa"/>
          </w:tcPr>
          <w:p w14:paraId="1B0DF949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cntD</w:t>
            </w:r>
            <w:r>
              <w:rPr>
                <w:rFonts w:ascii="Consolas" w:eastAsia="微软雅黑" w:hAnsi="Consolas"/>
                <w:lang w:eastAsia="zh-CN"/>
              </w:rPr>
              <w:t>ataUp</w:t>
            </w:r>
          </w:p>
        </w:tc>
        <w:tc>
          <w:tcPr>
            <w:tcW w:w="1559" w:type="dxa"/>
          </w:tcPr>
          <w:p w14:paraId="022121EA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C1ED0EB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541A914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3004FB6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ViFi</w:t>
            </w:r>
            <w:r w:rsidRPr="00A04D96">
              <w:rPr>
                <w:rFonts w:ascii="Consolas" w:eastAsia="微软雅黑" w:hAnsi="Consolas"/>
                <w:lang w:eastAsia="zh-CN"/>
              </w:rPr>
              <w:t>上网上行流量</w:t>
            </w:r>
          </w:p>
          <w:p w14:paraId="4DFEE517" w14:textId="77777777" w:rsidR="008913BD" w:rsidRPr="00A04D96" w:rsidRDefault="008913BD" w:rsidP="0076328C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4B4548" w:rsidRPr="00BF473F" w14:paraId="0A96B3CA" w14:textId="77777777" w:rsidTr="00E9096B">
        <w:trPr>
          <w:trHeight w:val="215"/>
        </w:trPr>
        <w:tc>
          <w:tcPr>
            <w:tcW w:w="2127" w:type="dxa"/>
          </w:tcPr>
          <w:p w14:paraId="210229C8" w14:textId="77777777" w:rsidR="004B4548" w:rsidRPr="005B6E87" w:rsidRDefault="004B4548" w:rsidP="00E9096B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cntDataSum</w:t>
            </w:r>
          </w:p>
        </w:tc>
        <w:tc>
          <w:tcPr>
            <w:tcW w:w="1559" w:type="dxa"/>
          </w:tcPr>
          <w:p w14:paraId="6B099374" w14:textId="77777777" w:rsidR="004B4548" w:rsidRPr="005B6E87" w:rsidRDefault="004B4548" w:rsidP="00E9096B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96AB303" w14:textId="77777777" w:rsidR="004B4548" w:rsidRPr="005B6E87" w:rsidRDefault="004B4548" w:rsidP="00E9096B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D626D41" w14:textId="77777777" w:rsidR="004B4548" w:rsidRPr="005B6E87" w:rsidRDefault="004B4548" w:rsidP="00E9096B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406376D" w14:textId="77777777" w:rsidR="004B4548" w:rsidRPr="005B6E87" w:rsidRDefault="004B4548" w:rsidP="004B4548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ViFi</w:t>
            </w:r>
            <w:r w:rsidRPr="005B6E87">
              <w:rPr>
                <w:rFonts w:ascii="Consolas" w:eastAsia="微软雅黑" w:hAnsi="Consolas"/>
                <w:lang w:eastAsia="zh-CN"/>
              </w:rPr>
              <w:t>总流量</w:t>
            </w:r>
          </w:p>
          <w:p w14:paraId="7D88F7C8" w14:textId="77777777" w:rsidR="004B4548" w:rsidRPr="005B6E87" w:rsidRDefault="004B4548" w:rsidP="004B4548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4B4548" w:rsidRPr="00BF473F" w14:paraId="1233F60B" w14:textId="77777777" w:rsidTr="00E9096B">
        <w:trPr>
          <w:trHeight w:val="209"/>
        </w:trPr>
        <w:tc>
          <w:tcPr>
            <w:tcW w:w="2127" w:type="dxa"/>
          </w:tcPr>
          <w:p w14:paraId="527BF0DF" w14:textId="77777777" w:rsidR="004B4548" w:rsidRPr="005B6E87" w:rsidRDefault="004B4548" w:rsidP="00E9096B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cost</w:t>
            </w:r>
          </w:p>
        </w:tc>
        <w:tc>
          <w:tcPr>
            <w:tcW w:w="1559" w:type="dxa"/>
          </w:tcPr>
          <w:p w14:paraId="77D48675" w14:textId="77777777" w:rsidR="004B4548" w:rsidRPr="005B6E87" w:rsidRDefault="004B4548" w:rsidP="00E9096B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F37227A" w14:textId="77777777" w:rsidR="004B4548" w:rsidRPr="005B6E87" w:rsidRDefault="004B4548" w:rsidP="00E9096B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132726A" w14:textId="77777777" w:rsidR="004B4548" w:rsidRPr="005B6E87" w:rsidRDefault="004B4548" w:rsidP="00E9096B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75C5361" w14:textId="77777777" w:rsidR="004B4548" w:rsidRPr="005B6E87" w:rsidRDefault="005B6E87" w:rsidP="004C5C50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总</w:t>
            </w:r>
            <w:r w:rsidR="004B4548" w:rsidRPr="005B6E87">
              <w:rPr>
                <w:rFonts w:ascii="Consolas" w:eastAsia="微软雅黑" w:hAnsi="Consolas"/>
                <w:lang w:eastAsia="zh-CN"/>
              </w:rPr>
              <w:t>费用</w:t>
            </w:r>
          </w:p>
          <w:p w14:paraId="6BF78847" w14:textId="77777777" w:rsidR="004B4548" w:rsidRPr="005B6E87" w:rsidRDefault="004B4548" w:rsidP="004C5C50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5B6E8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5B6E87" w:rsidRPr="00BF473F" w14:paraId="58E31EE6" w14:textId="77777777" w:rsidTr="00E9096B">
        <w:trPr>
          <w:trHeight w:val="209"/>
        </w:trPr>
        <w:tc>
          <w:tcPr>
            <w:tcW w:w="2127" w:type="dxa"/>
          </w:tcPr>
          <w:p w14:paraId="6E72CD59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callCost</w:t>
            </w:r>
          </w:p>
        </w:tc>
        <w:tc>
          <w:tcPr>
            <w:tcW w:w="1559" w:type="dxa"/>
          </w:tcPr>
          <w:p w14:paraId="453CC8DE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7F2B81A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58D93EA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3704302" w14:textId="77777777" w:rsidR="005B6E87" w:rsidRPr="00FD6B3B" w:rsidRDefault="005B6E87" w:rsidP="005B6E87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通话费用</w:t>
            </w:r>
          </w:p>
          <w:p w14:paraId="64C79D1C" w14:textId="77777777" w:rsidR="005B6E87" w:rsidRPr="00FD6B3B" w:rsidRDefault="005B6E87" w:rsidP="005B6E87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lastRenderedPageBreak/>
              <w:t>(</w:t>
            </w: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5B6E87" w:rsidRPr="00BF473F" w14:paraId="68A1FD80" w14:textId="77777777" w:rsidTr="00E9096B">
        <w:trPr>
          <w:trHeight w:val="209"/>
        </w:trPr>
        <w:tc>
          <w:tcPr>
            <w:tcW w:w="2127" w:type="dxa"/>
          </w:tcPr>
          <w:p w14:paraId="1C2554B1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lastRenderedPageBreak/>
              <w:t>dataCost</w:t>
            </w:r>
          </w:p>
        </w:tc>
        <w:tc>
          <w:tcPr>
            <w:tcW w:w="1559" w:type="dxa"/>
          </w:tcPr>
          <w:p w14:paraId="5F2EDCCC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3D9576D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3FBB7DA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4AC91C6F" w14:textId="77777777" w:rsidR="005B6E87" w:rsidRPr="00FD6B3B" w:rsidRDefault="005B6E87" w:rsidP="005B6E87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lang w:eastAsia="zh-CN"/>
              </w:rPr>
              <w:t>流</w:t>
            </w:r>
            <w:r w:rsidRPr="00FD6B3B">
              <w:rPr>
                <w:rFonts w:ascii="Consolas" w:eastAsia="微软雅黑" w:hAnsi="Consolas"/>
                <w:lang w:eastAsia="zh-CN"/>
              </w:rPr>
              <w:t>量费用</w:t>
            </w:r>
          </w:p>
          <w:p w14:paraId="205499EE" w14:textId="77777777" w:rsidR="005B6E87" w:rsidRPr="00FD6B3B" w:rsidRDefault="005B6E87" w:rsidP="005B6E87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5B6E87" w:rsidRPr="00BF473F" w14:paraId="28D36941" w14:textId="77777777" w:rsidTr="00E9096B">
        <w:trPr>
          <w:trHeight w:val="209"/>
        </w:trPr>
        <w:tc>
          <w:tcPr>
            <w:tcW w:w="2127" w:type="dxa"/>
          </w:tcPr>
          <w:p w14:paraId="298700A0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smsCost</w:t>
            </w:r>
          </w:p>
        </w:tc>
        <w:tc>
          <w:tcPr>
            <w:tcW w:w="1559" w:type="dxa"/>
          </w:tcPr>
          <w:p w14:paraId="3B2FCDE5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3FAA6E1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1E0D3AA" w14:textId="77777777" w:rsidR="005B6E87" w:rsidRPr="00FD6B3B" w:rsidRDefault="005B6E87" w:rsidP="00E9096B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924F701" w14:textId="77777777" w:rsidR="005B6E87" w:rsidRPr="00FD6B3B" w:rsidRDefault="005B6E87" w:rsidP="005B6E87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lang w:eastAsia="zh-CN"/>
              </w:rPr>
              <w:t>短</w:t>
            </w:r>
            <w:r w:rsidRPr="00FD6B3B">
              <w:rPr>
                <w:rFonts w:ascii="Consolas" w:eastAsia="微软雅黑" w:hAnsi="Consolas"/>
                <w:lang w:eastAsia="zh-CN"/>
              </w:rPr>
              <w:t>信费用</w:t>
            </w:r>
          </w:p>
          <w:p w14:paraId="3A249776" w14:textId="77777777" w:rsidR="005B6E87" w:rsidRPr="00FD6B3B" w:rsidRDefault="005B6E87" w:rsidP="005B6E87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8913BD" w:rsidRPr="00BF473F" w14:paraId="0683605B" w14:textId="77777777" w:rsidTr="00E9096B">
        <w:trPr>
          <w:trHeight w:val="209"/>
        </w:trPr>
        <w:tc>
          <w:tcPr>
            <w:tcW w:w="2127" w:type="dxa"/>
          </w:tcPr>
          <w:p w14:paraId="51799EDB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41D012E5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671C523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5A4C9C6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DDD86A7" w14:textId="77777777" w:rsidR="008913BD" w:rsidRPr="005C47AD" w:rsidRDefault="008913BD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8913BD" w:rsidRPr="00BF473F" w14:paraId="2D5D8400" w14:textId="77777777" w:rsidTr="00E9096B">
        <w:trPr>
          <w:trHeight w:val="209"/>
        </w:trPr>
        <w:tc>
          <w:tcPr>
            <w:tcW w:w="2127" w:type="dxa"/>
          </w:tcPr>
          <w:p w14:paraId="7914328F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16E49E4C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B99974F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E4E9967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85FC6E2" w14:textId="77777777" w:rsidR="008913BD" w:rsidRPr="005C47AD" w:rsidRDefault="008913BD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8913BD" w:rsidRPr="00BF473F" w14:paraId="158F70DB" w14:textId="77777777" w:rsidTr="00E9096B">
        <w:trPr>
          <w:trHeight w:val="209"/>
        </w:trPr>
        <w:tc>
          <w:tcPr>
            <w:tcW w:w="2127" w:type="dxa"/>
          </w:tcPr>
          <w:p w14:paraId="779DBACE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7914639F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E3ED575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B8FA55F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0C80C60" w14:textId="77777777" w:rsidR="008913BD" w:rsidRPr="005C47AD" w:rsidRDefault="008913BD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8913BD" w:rsidRPr="00BF473F" w14:paraId="11F89B57" w14:textId="77777777" w:rsidTr="00E9096B">
        <w:trPr>
          <w:trHeight w:val="209"/>
        </w:trPr>
        <w:tc>
          <w:tcPr>
            <w:tcW w:w="2127" w:type="dxa"/>
          </w:tcPr>
          <w:p w14:paraId="3AE93AF5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20878D3A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B41BF7E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45BFAF2" w14:textId="77777777" w:rsidR="008913BD" w:rsidRPr="005C47AD" w:rsidRDefault="008913BD" w:rsidP="00E9096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7B6FC45" w14:textId="77777777" w:rsidR="008913BD" w:rsidRPr="005C47AD" w:rsidRDefault="008913BD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096C1BE5" w14:textId="77777777" w:rsidR="005D36B2" w:rsidRDefault="005D36B2" w:rsidP="005D36B2"/>
    <w:p w14:paraId="1376D804" w14:textId="77777777" w:rsidR="005D36B2" w:rsidRDefault="005D36B2" w:rsidP="005D36B2"/>
    <w:p w14:paraId="5149D14B" w14:textId="77777777" w:rsidR="00A8310E" w:rsidRDefault="00A8310E" w:rsidP="00A8310E"/>
    <w:p w14:paraId="17EEFACC" w14:textId="77777777" w:rsidR="00A8310E" w:rsidRPr="00AC6499" w:rsidRDefault="00A8310E" w:rsidP="00A8310E"/>
    <w:p w14:paraId="461821B3" w14:textId="77777777" w:rsidR="00A8310E" w:rsidRDefault="00A8310E" w:rsidP="00A8310E"/>
    <w:p w14:paraId="26D1B5B5" w14:textId="77777777" w:rsidR="00A8310E" w:rsidRDefault="00A8310E" w:rsidP="00A8310E"/>
    <w:p w14:paraId="5634A6E3" w14:textId="77777777" w:rsidR="00A8310E" w:rsidRDefault="00A8310E" w:rsidP="00A8310E"/>
    <w:p w14:paraId="3CF32CE7" w14:textId="77777777" w:rsidR="00A8310E" w:rsidRPr="00FD6B3B" w:rsidRDefault="00A8310E" w:rsidP="00A8310E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60" w:name="_Toc466366589"/>
      <w:r w:rsidRPr="00FD6B3B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Pr="00FD6B3B">
        <w:rPr>
          <w:rFonts w:ascii="Consolas" w:eastAsia="微软雅黑" w:hAnsi="Consolas"/>
          <w:bCs/>
          <w:i w:val="0"/>
          <w:iCs/>
          <w:lang w:val="en-US" w:eastAsia="zh-HK"/>
        </w:rPr>
        <w:t>UUWiFi</w:t>
      </w:r>
      <w:r w:rsidRPr="00FD6B3B">
        <w:rPr>
          <w:rFonts w:ascii="Consolas" w:eastAsia="微软雅黑" w:hAnsi="Consolas"/>
          <w:bCs/>
          <w:i w:val="0"/>
          <w:iCs/>
          <w:lang w:eastAsia="zh-HK"/>
        </w:rPr>
        <w:t>CountDaily</w:t>
      </w:r>
      <w:bookmarkEnd w:id="6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A8310E" w:rsidRPr="00BF473F" w14:paraId="48368ABF" w14:textId="77777777" w:rsidTr="00A8310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80E7CF9" w14:textId="77777777" w:rsidR="00A8310E" w:rsidRPr="00C3424E" w:rsidRDefault="00A8310E" w:rsidP="00A8310E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DD3B3E" w14:textId="77777777" w:rsidR="00A8310E" w:rsidRPr="005C47AD" w:rsidRDefault="00A8310E" w:rsidP="00A8310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UUWiFiCountDaily</w:t>
            </w:r>
          </w:p>
        </w:tc>
      </w:tr>
      <w:tr w:rsidR="00A8310E" w:rsidRPr="00BF473F" w14:paraId="38BDBD40" w14:textId="77777777" w:rsidTr="00A8310E">
        <w:trPr>
          <w:trHeight w:val="978"/>
        </w:trPr>
        <w:tc>
          <w:tcPr>
            <w:tcW w:w="2127" w:type="dxa"/>
            <w:shd w:val="clear" w:color="auto" w:fill="E6E6E6"/>
          </w:tcPr>
          <w:p w14:paraId="6F759754" w14:textId="77777777" w:rsidR="00A8310E" w:rsidRPr="00C3424E" w:rsidRDefault="00A8310E" w:rsidP="00A8310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D3B5878" w14:textId="77777777" w:rsidR="00A8310E" w:rsidRPr="005C47AD" w:rsidRDefault="00A8310E" w:rsidP="00A8310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设备每</w:t>
            </w:r>
            <w:r w:rsidR="000B25A6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日</w:t>
            </w:r>
            <w:r w:rsidR="000B25A6">
              <w:rPr>
                <w:rFonts w:ascii="Consolas" w:eastAsia="微软雅黑" w:hAnsi="Consolas"/>
                <w:kern w:val="0"/>
                <w:sz w:val="20"/>
                <w:lang w:eastAsia="zh-CN"/>
              </w:rPr>
              <w:t>用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量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统计</w:t>
            </w:r>
          </w:p>
        </w:tc>
      </w:tr>
      <w:tr w:rsidR="00A8310E" w:rsidRPr="00BF473F" w14:paraId="787A4AF8" w14:textId="77777777" w:rsidTr="00A8310E">
        <w:tc>
          <w:tcPr>
            <w:tcW w:w="2127" w:type="dxa"/>
            <w:shd w:val="clear" w:color="auto" w:fill="E6E6E6"/>
          </w:tcPr>
          <w:p w14:paraId="621208EE" w14:textId="77777777" w:rsidR="00A8310E" w:rsidRPr="00C3424E" w:rsidRDefault="00A8310E" w:rsidP="00A8310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8ED73A4" w14:textId="77777777" w:rsidR="00A8310E" w:rsidRPr="005C47AD" w:rsidRDefault="00A8310E" w:rsidP="00A8310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A8310E" w:rsidRPr="00BF473F" w14:paraId="42720698" w14:textId="77777777" w:rsidTr="00A8310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69AF79F" w14:textId="77777777" w:rsidR="00A8310E" w:rsidRPr="00C3424E" w:rsidRDefault="00A8310E" w:rsidP="00A8310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1A350E" w14:textId="77777777" w:rsidR="00A8310E" w:rsidRPr="00115FA8" w:rsidRDefault="00A8310E" w:rsidP="00A8310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115FA8">
              <w:rPr>
                <w:rFonts w:ascii="Consolas" w:eastAsia="微软雅黑" w:hAnsi="Consolas"/>
                <w:kern w:val="0"/>
                <w:sz w:val="20"/>
                <w:lang w:eastAsia="zh-CN"/>
              </w:rPr>
              <w:t>keyCDID</w:t>
            </w:r>
          </w:p>
        </w:tc>
      </w:tr>
      <w:tr w:rsidR="00A8310E" w:rsidRPr="00BF473F" w14:paraId="7B6954D9" w14:textId="77777777" w:rsidTr="00A8310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B73CB04" w14:textId="77777777" w:rsidR="00A8310E" w:rsidRPr="00C3424E" w:rsidRDefault="00A8310E" w:rsidP="00A8310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440221C" w14:textId="77777777" w:rsidR="00A8310E" w:rsidRPr="00417C2F" w:rsidRDefault="00A8310E" w:rsidP="00A8310E">
            <w:pPr>
              <w:pStyle w:val="BodyText"/>
              <w:rPr>
                <w:rFonts w:ascii="Consolas" w:eastAsia="微软雅黑" w:hAnsi="Consolas"/>
                <w:b/>
                <w:lang w:eastAsia="zh-CN"/>
              </w:rPr>
            </w:pPr>
            <w:r w:rsidRPr="00115FA8">
              <w:rPr>
                <w:rFonts w:ascii="Consolas" w:eastAsia="微软雅黑" w:hAnsi="Consolas"/>
                <w:kern w:val="0"/>
                <w:sz w:val="20"/>
                <w:lang w:eastAsia="zh-CN"/>
              </w:rPr>
              <w:t>idxUserId, idxCountDate</w:t>
            </w:r>
          </w:p>
        </w:tc>
      </w:tr>
      <w:tr w:rsidR="00A8310E" w:rsidRPr="00BF473F" w14:paraId="2CA0628A" w14:textId="77777777" w:rsidTr="00A8310E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12E91061" w14:textId="77777777" w:rsidR="00A8310E" w:rsidRPr="00C3424E" w:rsidRDefault="00A8310E" w:rsidP="00A8310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12262358" w14:textId="77777777" w:rsidR="00A8310E" w:rsidRPr="00C3424E" w:rsidRDefault="00A8310E" w:rsidP="00A8310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C26B318" w14:textId="77777777" w:rsidR="00A8310E" w:rsidRPr="00C3424E" w:rsidRDefault="00A8310E" w:rsidP="00A8310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53B18E89" w14:textId="77777777" w:rsidR="00A8310E" w:rsidRPr="00C3424E" w:rsidRDefault="00A8310E" w:rsidP="00A8310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5DB61069" w14:textId="77777777" w:rsidR="00A8310E" w:rsidRPr="00C3424E" w:rsidRDefault="00A8310E" w:rsidP="00A8310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A8310E" w:rsidRPr="00BF473F" w14:paraId="7A23EBF1" w14:textId="77777777" w:rsidTr="00A8310E">
        <w:trPr>
          <w:trHeight w:val="387"/>
        </w:trPr>
        <w:tc>
          <w:tcPr>
            <w:tcW w:w="2127" w:type="dxa"/>
          </w:tcPr>
          <w:p w14:paraId="1FF10C2C" w14:textId="77777777" w:rsidR="00A8310E" w:rsidRP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8310E">
              <w:rPr>
                <w:rFonts w:ascii="Consolas" w:eastAsia="微软雅黑" w:hAnsi="Consolas"/>
                <w:lang w:eastAsia="zh-CN"/>
              </w:rPr>
              <w:t>keyUUWiFiCDID</w:t>
            </w:r>
          </w:p>
        </w:tc>
        <w:tc>
          <w:tcPr>
            <w:tcW w:w="1559" w:type="dxa"/>
          </w:tcPr>
          <w:p w14:paraId="7D6CA4C2" w14:textId="77777777" w:rsidR="00A8310E" w:rsidRP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8310E">
              <w:rPr>
                <w:rFonts w:ascii="Consolas" w:eastAsia="微软雅黑" w:hAnsi="Consolas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4BF9B032" w14:textId="77777777" w:rsidR="00A8310E" w:rsidRP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8310E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4E9429C" w14:textId="77777777" w:rsidR="00A8310E" w:rsidRP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3AD2959" w14:textId="77777777" w:rsidR="00A8310E" w:rsidRP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8310E">
              <w:rPr>
                <w:rFonts w:ascii="Consolas" w:eastAsia="微软雅黑" w:hAnsi="Consolas" w:hint="eastAsia"/>
                <w:lang w:eastAsia="zh-CN"/>
              </w:rPr>
              <w:t>统计</w:t>
            </w:r>
            <w:r w:rsidRPr="00A8310E">
              <w:rPr>
                <w:rFonts w:ascii="Consolas" w:eastAsia="微软雅黑" w:hAnsi="Consolas"/>
                <w:lang w:eastAsia="zh-CN"/>
              </w:rPr>
              <w:t>日期＋</w:t>
            </w:r>
            <w:r w:rsidRPr="00A8310E">
              <w:rPr>
                <w:rFonts w:ascii="Consolas" w:eastAsia="微软雅黑" w:hAnsi="Consolas"/>
                <w:lang w:eastAsia="zh-CN"/>
              </w:rPr>
              <w:t>UUWiFiID</w:t>
            </w:r>
          </w:p>
          <w:p w14:paraId="65180A88" w14:textId="77777777" w:rsidR="00A8310E" w:rsidRPr="00A8310E" w:rsidRDefault="00A8310E" w:rsidP="00A8310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8310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格式：</w:t>
            </w:r>
            <w:r w:rsidRPr="00A8310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YYYYMMDDnnnnnnnnnnnnn</w:t>
            </w:r>
          </w:p>
          <w:p w14:paraId="6658DD05" w14:textId="77777777" w:rsidR="00A8310E" w:rsidRP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8310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A8310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2016041586uuwifi0000000011111</w:t>
            </w:r>
          </w:p>
        </w:tc>
      </w:tr>
      <w:tr w:rsidR="00A8310E" w:rsidRPr="00BF473F" w14:paraId="0E136C8C" w14:textId="77777777" w:rsidTr="00A8310E">
        <w:trPr>
          <w:trHeight w:val="387"/>
        </w:trPr>
        <w:tc>
          <w:tcPr>
            <w:tcW w:w="2127" w:type="dxa"/>
          </w:tcPr>
          <w:p w14:paraId="4F1F88AB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idxViFiID</w:t>
            </w:r>
          </w:p>
        </w:tc>
        <w:tc>
          <w:tcPr>
            <w:tcW w:w="1559" w:type="dxa"/>
          </w:tcPr>
          <w:p w14:paraId="07CAD560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0B6881C5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3471764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9593358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ViFiID</w:t>
            </w:r>
          </w:p>
        </w:tc>
      </w:tr>
      <w:tr w:rsidR="00A8310E" w:rsidRPr="00BF473F" w14:paraId="6DB411B3" w14:textId="77777777" w:rsidTr="00A8310E">
        <w:trPr>
          <w:trHeight w:val="367"/>
        </w:trPr>
        <w:tc>
          <w:tcPr>
            <w:tcW w:w="2127" w:type="dxa"/>
          </w:tcPr>
          <w:p w14:paraId="1A37E578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numTotalMTGoip</w:t>
            </w:r>
          </w:p>
        </w:tc>
        <w:tc>
          <w:tcPr>
            <w:tcW w:w="1559" w:type="dxa"/>
          </w:tcPr>
          <w:p w14:paraId="6D6ADF51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8062581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ED9A219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E2C89EC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入呼呼叫－</w:t>
            </w: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呼总个数</w:t>
            </w:r>
          </w:p>
        </w:tc>
      </w:tr>
      <w:tr w:rsidR="00A8310E" w:rsidRPr="00BF473F" w14:paraId="10D8CE29" w14:textId="77777777" w:rsidTr="00A8310E">
        <w:trPr>
          <w:trHeight w:val="325"/>
        </w:trPr>
        <w:tc>
          <w:tcPr>
            <w:tcW w:w="2127" w:type="dxa"/>
          </w:tcPr>
          <w:p w14:paraId="3018009B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numTotalMOGoip</w:t>
            </w:r>
          </w:p>
        </w:tc>
        <w:tc>
          <w:tcPr>
            <w:tcW w:w="1559" w:type="dxa"/>
          </w:tcPr>
          <w:p w14:paraId="23DC0876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B3D5BA7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BF1E5C5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A0870B6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外呼呼叫－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呼总个数</w:t>
            </w:r>
          </w:p>
        </w:tc>
      </w:tr>
      <w:tr w:rsidR="00A8310E" w:rsidRPr="00BF473F" w14:paraId="364D639D" w14:textId="77777777" w:rsidTr="00A8310E">
        <w:trPr>
          <w:trHeight w:val="215"/>
        </w:trPr>
        <w:tc>
          <w:tcPr>
            <w:tcW w:w="2127" w:type="dxa"/>
          </w:tcPr>
          <w:p w14:paraId="6869BEC7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numTotalMOGoipCb</w:t>
            </w:r>
          </w:p>
        </w:tc>
        <w:tc>
          <w:tcPr>
            <w:tcW w:w="1559" w:type="dxa"/>
          </w:tcPr>
          <w:p w14:paraId="3BC8C7DD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0A82E85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F0D77DC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2BC2110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回</w:t>
            </w:r>
            <w:r>
              <w:rPr>
                <w:rFonts w:ascii="Consolas" w:eastAsia="微软雅黑" w:hAnsi="Consolas" w:hint="eastAsia"/>
                <w:lang w:eastAsia="zh-CN"/>
              </w:rPr>
              <w:t>拨</w:t>
            </w:r>
            <w:r>
              <w:rPr>
                <w:rFonts w:ascii="Consolas" w:eastAsia="微软雅黑" w:hAnsi="Consolas"/>
                <w:lang w:eastAsia="zh-CN"/>
              </w:rPr>
              <w:t>－外呼总个数</w:t>
            </w:r>
          </w:p>
        </w:tc>
      </w:tr>
      <w:tr w:rsidR="00A8310E" w:rsidRPr="00BF473F" w14:paraId="1DAE73EE" w14:textId="77777777" w:rsidTr="00A8310E">
        <w:trPr>
          <w:trHeight w:val="269"/>
        </w:trPr>
        <w:tc>
          <w:tcPr>
            <w:tcW w:w="2127" w:type="dxa"/>
          </w:tcPr>
          <w:p w14:paraId="51F3612A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00E36E04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30003631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132BCC1F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24289D5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A8310E" w:rsidRPr="00BF473F" w14:paraId="070091AA" w14:textId="77777777" w:rsidTr="00A8310E">
        <w:trPr>
          <w:trHeight w:val="367"/>
        </w:trPr>
        <w:tc>
          <w:tcPr>
            <w:tcW w:w="2127" w:type="dxa"/>
          </w:tcPr>
          <w:p w14:paraId="48A22E7D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numFailedMTGoip</w:t>
            </w:r>
          </w:p>
        </w:tc>
        <w:tc>
          <w:tcPr>
            <w:tcW w:w="1559" w:type="dxa"/>
          </w:tcPr>
          <w:p w14:paraId="10DE5C60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D8A7A55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483F635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589153C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入呼呼叫－</w:t>
            </w: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呼失败个数</w:t>
            </w:r>
          </w:p>
        </w:tc>
      </w:tr>
      <w:tr w:rsidR="00A8310E" w:rsidRPr="00BF473F" w14:paraId="62A4F3C0" w14:textId="77777777" w:rsidTr="00A8310E">
        <w:trPr>
          <w:trHeight w:val="340"/>
        </w:trPr>
        <w:tc>
          <w:tcPr>
            <w:tcW w:w="2127" w:type="dxa"/>
          </w:tcPr>
          <w:p w14:paraId="3BE0EBB1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numFailedMOGoip</w:t>
            </w:r>
          </w:p>
        </w:tc>
        <w:tc>
          <w:tcPr>
            <w:tcW w:w="1559" w:type="dxa"/>
          </w:tcPr>
          <w:p w14:paraId="3EBEC356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7589282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BF95E04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898A2A9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外呼呼叫－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呼失败个数</w:t>
            </w:r>
          </w:p>
        </w:tc>
      </w:tr>
      <w:tr w:rsidR="00A8310E" w:rsidRPr="00BF473F" w14:paraId="7836A538" w14:textId="77777777" w:rsidTr="00A8310E">
        <w:trPr>
          <w:trHeight w:val="215"/>
        </w:trPr>
        <w:tc>
          <w:tcPr>
            <w:tcW w:w="2127" w:type="dxa"/>
          </w:tcPr>
          <w:p w14:paraId="6D27FC17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numFailedMOGoipCb</w:t>
            </w:r>
          </w:p>
        </w:tc>
        <w:tc>
          <w:tcPr>
            <w:tcW w:w="1559" w:type="dxa"/>
          </w:tcPr>
          <w:p w14:paraId="31FEFB69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DFFCB21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9207E9C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EA62DC4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回</w:t>
            </w:r>
            <w:r>
              <w:rPr>
                <w:rFonts w:ascii="Consolas" w:eastAsia="微软雅黑" w:hAnsi="Consolas" w:hint="eastAsia"/>
                <w:lang w:eastAsia="zh-CN"/>
              </w:rPr>
              <w:t>拨</w:t>
            </w:r>
            <w:r>
              <w:rPr>
                <w:rFonts w:ascii="Consolas" w:eastAsia="微软雅黑" w:hAnsi="Consolas"/>
                <w:lang w:eastAsia="zh-CN"/>
              </w:rPr>
              <w:t>－外呼失败个数</w:t>
            </w:r>
          </w:p>
        </w:tc>
      </w:tr>
      <w:tr w:rsidR="00A8310E" w:rsidRPr="00BF473F" w14:paraId="23DE30CA" w14:textId="77777777" w:rsidTr="00A8310E">
        <w:trPr>
          <w:trHeight w:val="215"/>
        </w:trPr>
        <w:tc>
          <w:tcPr>
            <w:tcW w:w="2127" w:type="dxa"/>
          </w:tcPr>
          <w:p w14:paraId="636D60A2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76211A77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6F012B7B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1AEE0F63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9D10CA0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A8310E" w:rsidRPr="00BF473F" w14:paraId="3CB5A911" w14:textId="77777777" w:rsidTr="00A8310E">
        <w:trPr>
          <w:trHeight w:val="367"/>
        </w:trPr>
        <w:tc>
          <w:tcPr>
            <w:tcW w:w="2127" w:type="dxa"/>
          </w:tcPr>
          <w:p w14:paraId="1E0286FB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numShortMTGoip</w:t>
            </w:r>
          </w:p>
        </w:tc>
        <w:tc>
          <w:tcPr>
            <w:tcW w:w="1559" w:type="dxa"/>
          </w:tcPr>
          <w:p w14:paraId="62011D9A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FD995A7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94F1969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A8EA0A5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入呼呼叫－</w:t>
            </w:r>
            <w:r>
              <w:rPr>
                <w:rFonts w:ascii="Consolas" w:eastAsia="微软雅黑" w:hAnsi="Consolas" w:hint="eastAsia"/>
                <w:lang w:eastAsia="zh-CN"/>
              </w:rPr>
              <w:t>入</w:t>
            </w:r>
            <w:r>
              <w:rPr>
                <w:rFonts w:ascii="Consolas" w:eastAsia="微软雅黑" w:hAnsi="Consolas"/>
                <w:lang w:eastAsia="zh-CN"/>
              </w:rPr>
              <w:t>呼短呼叫个数</w:t>
            </w:r>
          </w:p>
        </w:tc>
      </w:tr>
      <w:tr w:rsidR="00A8310E" w:rsidRPr="00BF473F" w14:paraId="41F4C0B1" w14:textId="77777777" w:rsidTr="00A8310E">
        <w:trPr>
          <w:trHeight w:val="339"/>
        </w:trPr>
        <w:tc>
          <w:tcPr>
            <w:tcW w:w="2127" w:type="dxa"/>
          </w:tcPr>
          <w:p w14:paraId="2023C3D3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numShortMOGoip</w:t>
            </w:r>
          </w:p>
        </w:tc>
        <w:tc>
          <w:tcPr>
            <w:tcW w:w="1559" w:type="dxa"/>
          </w:tcPr>
          <w:p w14:paraId="171C368B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0653183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5293F37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A6AE58B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外呼呼叫－</w:t>
            </w:r>
            <w:r>
              <w:rPr>
                <w:rFonts w:ascii="Consolas" w:eastAsia="微软雅黑" w:hAnsi="Consolas" w:hint="eastAsia"/>
                <w:lang w:eastAsia="zh-CN"/>
              </w:rPr>
              <w:t>外</w:t>
            </w:r>
            <w:r>
              <w:rPr>
                <w:rFonts w:ascii="Consolas" w:eastAsia="微软雅黑" w:hAnsi="Consolas"/>
                <w:lang w:eastAsia="zh-CN"/>
              </w:rPr>
              <w:t>呼短呼叫个数</w:t>
            </w:r>
          </w:p>
        </w:tc>
      </w:tr>
      <w:tr w:rsidR="00A8310E" w:rsidRPr="00BF473F" w14:paraId="7DB9B878" w14:textId="77777777" w:rsidTr="00A8310E">
        <w:trPr>
          <w:trHeight w:val="215"/>
        </w:trPr>
        <w:tc>
          <w:tcPr>
            <w:tcW w:w="2127" w:type="dxa"/>
          </w:tcPr>
          <w:p w14:paraId="65910CCE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numShortMOGoipCb</w:t>
            </w:r>
          </w:p>
        </w:tc>
        <w:tc>
          <w:tcPr>
            <w:tcW w:w="1559" w:type="dxa"/>
          </w:tcPr>
          <w:p w14:paraId="08A5381F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566A559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DE227FE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824FAE3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回</w:t>
            </w:r>
            <w:r>
              <w:rPr>
                <w:rFonts w:ascii="Consolas" w:eastAsia="微软雅黑" w:hAnsi="Consolas" w:hint="eastAsia"/>
                <w:lang w:eastAsia="zh-CN"/>
              </w:rPr>
              <w:t>拨</w:t>
            </w:r>
            <w:r>
              <w:rPr>
                <w:rFonts w:ascii="Consolas" w:eastAsia="微软雅黑" w:hAnsi="Consolas"/>
                <w:lang w:eastAsia="zh-CN"/>
              </w:rPr>
              <w:t>－外呼短呼叫个数</w:t>
            </w:r>
          </w:p>
        </w:tc>
      </w:tr>
      <w:tr w:rsidR="00A8310E" w:rsidRPr="00BF473F" w14:paraId="01314812" w14:textId="77777777" w:rsidTr="00A8310E">
        <w:trPr>
          <w:trHeight w:val="215"/>
        </w:trPr>
        <w:tc>
          <w:tcPr>
            <w:tcW w:w="2127" w:type="dxa"/>
          </w:tcPr>
          <w:p w14:paraId="58E6C3E9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27F6A646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3C55A319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3C5EBD7D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9984239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A8310E" w:rsidRPr="004B4548" w14:paraId="60EF1549" w14:textId="77777777" w:rsidTr="00A8310E">
        <w:trPr>
          <w:trHeight w:val="367"/>
        </w:trPr>
        <w:tc>
          <w:tcPr>
            <w:tcW w:w="2127" w:type="dxa"/>
          </w:tcPr>
          <w:p w14:paraId="5AA69954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durMTGoip</w:t>
            </w:r>
          </w:p>
        </w:tc>
        <w:tc>
          <w:tcPr>
            <w:tcW w:w="1559" w:type="dxa"/>
          </w:tcPr>
          <w:p w14:paraId="44550D99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DF782F9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B683C82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8E62DF5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GoIP</w:t>
            </w:r>
            <w:r w:rsidRPr="000B25A6">
              <w:rPr>
                <w:rFonts w:ascii="Consolas" w:eastAsia="微软雅黑" w:hAnsi="Consolas"/>
                <w:lang w:eastAsia="zh-CN"/>
              </w:rPr>
              <w:t>入呼呼叫－</w:t>
            </w:r>
            <w:r w:rsidRPr="000B25A6">
              <w:rPr>
                <w:rFonts w:ascii="Consolas" w:eastAsia="微软雅黑" w:hAnsi="Consolas" w:hint="eastAsia"/>
                <w:lang w:eastAsia="zh-CN"/>
              </w:rPr>
              <w:t>入</w:t>
            </w:r>
            <w:r w:rsidRPr="000B25A6">
              <w:rPr>
                <w:rFonts w:ascii="Consolas" w:eastAsia="微软雅黑" w:hAnsi="Consolas"/>
                <w:lang w:eastAsia="zh-CN"/>
              </w:rPr>
              <w:t>呼时长</w:t>
            </w:r>
          </w:p>
          <w:p w14:paraId="517DC4AE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(</w:t>
            </w:r>
            <w:r w:rsidRPr="000B25A6">
              <w:rPr>
                <w:rFonts w:ascii="Consolas" w:eastAsia="微软雅黑" w:hAnsi="Consolas"/>
                <w:lang w:eastAsia="zh-CN"/>
              </w:rPr>
              <w:t>单位</w:t>
            </w:r>
            <w:r w:rsidRPr="000B25A6">
              <w:rPr>
                <w:rFonts w:ascii="Consolas" w:eastAsia="微软雅黑" w:hAnsi="Consolas"/>
                <w:lang w:eastAsia="zh-CN"/>
              </w:rPr>
              <w:t>:</w:t>
            </w:r>
            <w:r w:rsidRPr="000B25A6">
              <w:rPr>
                <w:rFonts w:ascii="Consolas" w:eastAsia="微软雅黑" w:hAnsi="Consolas" w:hint="eastAsia"/>
                <w:lang w:eastAsia="zh-CN"/>
              </w:rPr>
              <w:t>秒</w:t>
            </w:r>
            <w:r w:rsidRPr="000B25A6"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A8310E" w:rsidRPr="004B4548" w14:paraId="2BA3D98C" w14:textId="77777777" w:rsidTr="00A8310E">
        <w:trPr>
          <w:trHeight w:val="646"/>
        </w:trPr>
        <w:tc>
          <w:tcPr>
            <w:tcW w:w="2127" w:type="dxa"/>
          </w:tcPr>
          <w:p w14:paraId="4F1075B3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lastRenderedPageBreak/>
              <w:t>durMOGoip</w:t>
            </w:r>
          </w:p>
        </w:tc>
        <w:tc>
          <w:tcPr>
            <w:tcW w:w="1559" w:type="dxa"/>
          </w:tcPr>
          <w:p w14:paraId="4580283F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094D905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9567061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42211BB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GoIP</w:t>
            </w:r>
            <w:r w:rsidRPr="000B25A6">
              <w:rPr>
                <w:rFonts w:ascii="Consolas" w:eastAsia="微软雅黑" w:hAnsi="Consolas"/>
                <w:lang w:eastAsia="zh-CN"/>
              </w:rPr>
              <w:t>外呼呼叫－</w:t>
            </w:r>
            <w:r w:rsidRPr="000B25A6">
              <w:rPr>
                <w:rFonts w:ascii="Consolas" w:eastAsia="微软雅黑" w:hAnsi="Consolas" w:hint="eastAsia"/>
                <w:lang w:eastAsia="zh-CN"/>
              </w:rPr>
              <w:t>外</w:t>
            </w:r>
            <w:r w:rsidRPr="000B25A6">
              <w:rPr>
                <w:rFonts w:ascii="Consolas" w:eastAsia="微软雅黑" w:hAnsi="Consolas"/>
                <w:lang w:eastAsia="zh-CN"/>
              </w:rPr>
              <w:t>呼时长</w:t>
            </w:r>
          </w:p>
          <w:p w14:paraId="7A0EFA43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(</w:t>
            </w:r>
            <w:r w:rsidRPr="000B25A6">
              <w:rPr>
                <w:rFonts w:ascii="Consolas" w:eastAsia="微软雅黑" w:hAnsi="Consolas"/>
                <w:lang w:eastAsia="zh-CN"/>
              </w:rPr>
              <w:t>单位</w:t>
            </w:r>
            <w:r w:rsidRPr="000B25A6">
              <w:rPr>
                <w:rFonts w:ascii="Consolas" w:eastAsia="微软雅黑" w:hAnsi="Consolas"/>
                <w:lang w:eastAsia="zh-CN"/>
              </w:rPr>
              <w:t>:</w:t>
            </w:r>
            <w:r w:rsidRPr="000B25A6">
              <w:rPr>
                <w:rFonts w:ascii="Consolas" w:eastAsia="微软雅黑" w:hAnsi="Consolas" w:hint="eastAsia"/>
                <w:lang w:eastAsia="zh-CN"/>
              </w:rPr>
              <w:t>秒</w:t>
            </w:r>
            <w:r w:rsidRPr="000B25A6"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A8310E" w:rsidRPr="004B4548" w14:paraId="4891E50A" w14:textId="77777777" w:rsidTr="00A8310E">
        <w:trPr>
          <w:trHeight w:val="215"/>
        </w:trPr>
        <w:tc>
          <w:tcPr>
            <w:tcW w:w="2127" w:type="dxa"/>
          </w:tcPr>
          <w:p w14:paraId="47DD976A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durMOGoipCb</w:t>
            </w:r>
          </w:p>
        </w:tc>
        <w:tc>
          <w:tcPr>
            <w:tcW w:w="1559" w:type="dxa"/>
          </w:tcPr>
          <w:p w14:paraId="1B06A942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9980418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7E1F2A0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22598CE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GoIP</w:t>
            </w:r>
            <w:r w:rsidRPr="000B25A6">
              <w:rPr>
                <w:rFonts w:ascii="Consolas" w:eastAsia="微软雅黑" w:hAnsi="Consolas"/>
                <w:lang w:eastAsia="zh-CN"/>
              </w:rPr>
              <w:t>回</w:t>
            </w:r>
            <w:r w:rsidRPr="000B25A6">
              <w:rPr>
                <w:rFonts w:ascii="Consolas" w:eastAsia="微软雅黑" w:hAnsi="Consolas" w:hint="eastAsia"/>
                <w:lang w:eastAsia="zh-CN"/>
              </w:rPr>
              <w:t>拨</w:t>
            </w:r>
            <w:r w:rsidRPr="000B25A6">
              <w:rPr>
                <w:rFonts w:ascii="Consolas" w:eastAsia="微软雅黑" w:hAnsi="Consolas"/>
                <w:lang w:eastAsia="zh-CN"/>
              </w:rPr>
              <w:t>－外呼时长</w:t>
            </w:r>
          </w:p>
          <w:p w14:paraId="7763BE8B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(</w:t>
            </w:r>
            <w:r w:rsidRPr="000B25A6">
              <w:rPr>
                <w:rFonts w:ascii="Consolas" w:eastAsia="微软雅黑" w:hAnsi="Consolas"/>
                <w:lang w:eastAsia="zh-CN"/>
              </w:rPr>
              <w:t>单位</w:t>
            </w:r>
            <w:r w:rsidRPr="000B25A6">
              <w:rPr>
                <w:rFonts w:ascii="Consolas" w:eastAsia="微软雅黑" w:hAnsi="Consolas"/>
                <w:lang w:eastAsia="zh-CN"/>
              </w:rPr>
              <w:t>:</w:t>
            </w:r>
            <w:r w:rsidRPr="000B25A6">
              <w:rPr>
                <w:rFonts w:ascii="Consolas" w:eastAsia="微软雅黑" w:hAnsi="Consolas" w:hint="eastAsia"/>
                <w:lang w:eastAsia="zh-CN"/>
              </w:rPr>
              <w:t>秒</w:t>
            </w:r>
            <w:r w:rsidRPr="000B25A6">
              <w:rPr>
                <w:rFonts w:ascii="Consolas" w:eastAsia="微软雅黑" w:hAnsi="Consolas"/>
                <w:lang w:eastAsia="zh-CN"/>
              </w:rPr>
              <w:t>)</w:t>
            </w:r>
          </w:p>
        </w:tc>
      </w:tr>
      <w:tr w:rsidR="00A8310E" w:rsidRPr="00BF473F" w14:paraId="3293A552" w14:textId="77777777" w:rsidTr="00A8310E">
        <w:trPr>
          <w:trHeight w:val="215"/>
        </w:trPr>
        <w:tc>
          <w:tcPr>
            <w:tcW w:w="2127" w:type="dxa"/>
          </w:tcPr>
          <w:p w14:paraId="200C9BDC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1EC3F7A1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5EFF9183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0D7E2702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BAB3817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A8310E" w:rsidRPr="00BF473F" w14:paraId="5C1E5D56" w14:textId="77777777" w:rsidTr="00A8310E">
        <w:trPr>
          <w:trHeight w:val="215"/>
        </w:trPr>
        <w:tc>
          <w:tcPr>
            <w:tcW w:w="2127" w:type="dxa"/>
          </w:tcPr>
          <w:p w14:paraId="653A01E5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numSMSRecv</w:t>
            </w:r>
          </w:p>
        </w:tc>
        <w:tc>
          <w:tcPr>
            <w:tcW w:w="1559" w:type="dxa"/>
          </w:tcPr>
          <w:p w14:paraId="7D67967D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A05339F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49A1822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69C7AC3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短信－接收条数</w:t>
            </w:r>
          </w:p>
        </w:tc>
      </w:tr>
      <w:tr w:rsidR="00A8310E" w:rsidRPr="00BF473F" w14:paraId="350CAE1A" w14:textId="77777777" w:rsidTr="00A8310E">
        <w:trPr>
          <w:trHeight w:val="215"/>
        </w:trPr>
        <w:tc>
          <w:tcPr>
            <w:tcW w:w="2127" w:type="dxa"/>
          </w:tcPr>
          <w:p w14:paraId="13EF858F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numSMSSend</w:t>
            </w:r>
          </w:p>
        </w:tc>
        <w:tc>
          <w:tcPr>
            <w:tcW w:w="1559" w:type="dxa"/>
          </w:tcPr>
          <w:p w14:paraId="66E38634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1A06F21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2D41097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C8D5542" w14:textId="77777777" w:rsidR="00A8310E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短信－</w:t>
            </w:r>
            <w:r>
              <w:rPr>
                <w:rFonts w:ascii="Consolas" w:eastAsia="微软雅黑" w:hAnsi="Consolas" w:hint="eastAsia"/>
                <w:lang w:eastAsia="zh-CN"/>
              </w:rPr>
              <w:t>发</w:t>
            </w:r>
            <w:r>
              <w:rPr>
                <w:rFonts w:ascii="Consolas" w:eastAsia="微软雅黑" w:hAnsi="Consolas"/>
                <w:lang w:eastAsia="zh-CN"/>
              </w:rPr>
              <w:t>送条数</w:t>
            </w:r>
          </w:p>
        </w:tc>
      </w:tr>
      <w:tr w:rsidR="00A8310E" w:rsidRPr="00BF473F" w14:paraId="4AF97FF0" w14:textId="77777777" w:rsidTr="00A8310E">
        <w:trPr>
          <w:trHeight w:val="209"/>
        </w:trPr>
        <w:tc>
          <w:tcPr>
            <w:tcW w:w="2127" w:type="dxa"/>
          </w:tcPr>
          <w:p w14:paraId="427FEF37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cntD</w:t>
            </w:r>
            <w:r>
              <w:rPr>
                <w:rFonts w:ascii="Consolas" w:eastAsia="微软雅黑" w:hAnsi="Consolas"/>
                <w:lang w:eastAsia="zh-CN"/>
              </w:rPr>
              <w:t>ataDown</w:t>
            </w:r>
          </w:p>
        </w:tc>
        <w:tc>
          <w:tcPr>
            <w:tcW w:w="1559" w:type="dxa"/>
          </w:tcPr>
          <w:p w14:paraId="4108EDAB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E92870D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653AD9B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337C967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ViFi</w:t>
            </w:r>
            <w:r w:rsidRPr="00A04D96">
              <w:rPr>
                <w:rFonts w:ascii="Consolas" w:eastAsia="微软雅黑" w:hAnsi="Consolas"/>
                <w:lang w:eastAsia="zh-CN"/>
              </w:rPr>
              <w:t>上网</w:t>
            </w:r>
            <w:r w:rsidRPr="00A04D96">
              <w:rPr>
                <w:rFonts w:ascii="Consolas" w:eastAsia="微软雅黑" w:hAnsi="Consolas" w:hint="eastAsia"/>
                <w:lang w:eastAsia="zh-CN"/>
              </w:rPr>
              <w:t>下</w:t>
            </w:r>
            <w:r w:rsidRPr="00A04D96">
              <w:rPr>
                <w:rFonts w:ascii="Consolas" w:eastAsia="微软雅黑" w:hAnsi="Consolas"/>
                <w:lang w:eastAsia="zh-CN"/>
              </w:rPr>
              <w:t>行流量</w:t>
            </w:r>
          </w:p>
          <w:p w14:paraId="3E367A2A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A8310E" w:rsidRPr="00BF473F" w14:paraId="22E15E63" w14:textId="77777777" w:rsidTr="00A8310E">
        <w:trPr>
          <w:trHeight w:val="209"/>
        </w:trPr>
        <w:tc>
          <w:tcPr>
            <w:tcW w:w="2127" w:type="dxa"/>
          </w:tcPr>
          <w:p w14:paraId="60ADFC7E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cntD</w:t>
            </w:r>
            <w:r>
              <w:rPr>
                <w:rFonts w:ascii="Consolas" w:eastAsia="微软雅黑" w:hAnsi="Consolas"/>
                <w:lang w:eastAsia="zh-CN"/>
              </w:rPr>
              <w:t>ataUp</w:t>
            </w:r>
          </w:p>
        </w:tc>
        <w:tc>
          <w:tcPr>
            <w:tcW w:w="1559" w:type="dxa"/>
          </w:tcPr>
          <w:p w14:paraId="0DBC539B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CE00F05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AACDEA7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4E66A1C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ViFi</w:t>
            </w:r>
            <w:r w:rsidRPr="00A04D96">
              <w:rPr>
                <w:rFonts w:ascii="Consolas" w:eastAsia="微软雅黑" w:hAnsi="Consolas"/>
                <w:lang w:eastAsia="zh-CN"/>
              </w:rPr>
              <w:t>上网上行流量</w:t>
            </w:r>
          </w:p>
          <w:p w14:paraId="36818BEA" w14:textId="77777777" w:rsidR="00A8310E" w:rsidRPr="00A04D9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A8310E" w:rsidRPr="00BF473F" w14:paraId="1A85CA41" w14:textId="77777777" w:rsidTr="00A8310E">
        <w:trPr>
          <w:trHeight w:val="215"/>
        </w:trPr>
        <w:tc>
          <w:tcPr>
            <w:tcW w:w="2127" w:type="dxa"/>
          </w:tcPr>
          <w:p w14:paraId="3AEEAF4B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cntDataSum</w:t>
            </w:r>
          </w:p>
        </w:tc>
        <w:tc>
          <w:tcPr>
            <w:tcW w:w="1559" w:type="dxa"/>
          </w:tcPr>
          <w:p w14:paraId="71C793FB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084E5D2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571507A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7293215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ViFi</w:t>
            </w:r>
            <w:r w:rsidRPr="000B25A6">
              <w:rPr>
                <w:rFonts w:ascii="Consolas" w:eastAsia="微软雅黑" w:hAnsi="Consolas"/>
                <w:lang w:eastAsia="zh-CN"/>
              </w:rPr>
              <w:t>总流量</w:t>
            </w:r>
          </w:p>
          <w:p w14:paraId="027340B3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A8310E" w:rsidRPr="00BF473F" w14:paraId="5E2108D9" w14:textId="77777777" w:rsidTr="00A8310E">
        <w:trPr>
          <w:trHeight w:val="215"/>
        </w:trPr>
        <w:tc>
          <w:tcPr>
            <w:tcW w:w="2127" w:type="dxa"/>
          </w:tcPr>
          <w:p w14:paraId="19ACCE13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156A6AB3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2E8C068E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4CE451E6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E26B600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A8310E" w:rsidRPr="00BF473F" w14:paraId="21FC011A" w14:textId="77777777" w:rsidTr="00A8310E">
        <w:trPr>
          <w:trHeight w:val="209"/>
        </w:trPr>
        <w:tc>
          <w:tcPr>
            <w:tcW w:w="2127" w:type="dxa"/>
          </w:tcPr>
          <w:p w14:paraId="345D4792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cost</w:t>
            </w:r>
          </w:p>
        </w:tc>
        <w:tc>
          <w:tcPr>
            <w:tcW w:w="1559" w:type="dxa"/>
          </w:tcPr>
          <w:p w14:paraId="798F849A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1DEFC9D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28DBF78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2F72D6C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费用</w:t>
            </w:r>
          </w:p>
          <w:p w14:paraId="5F963F01" w14:textId="77777777" w:rsidR="00A8310E" w:rsidRPr="000B25A6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0B25A6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A8310E" w:rsidRPr="00BF473F" w14:paraId="6407D068" w14:textId="77777777" w:rsidTr="00A8310E">
        <w:trPr>
          <w:trHeight w:val="209"/>
        </w:trPr>
        <w:tc>
          <w:tcPr>
            <w:tcW w:w="2127" w:type="dxa"/>
          </w:tcPr>
          <w:p w14:paraId="5BC316F7" w14:textId="77777777" w:rsidR="00A8310E" w:rsidRPr="00FD6B3B" w:rsidRDefault="00024473" w:rsidP="00A8310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deviceDur</w:t>
            </w:r>
          </w:p>
        </w:tc>
        <w:tc>
          <w:tcPr>
            <w:tcW w:w="1559" w:type="dxa"/>
          </w:tcPr>
          <w:p w14:paraId="6654D75F" w14:textId="77777777" w:rsidR="00A8310E" w:rsidRPr="000B25A6" w:rsidRDefault="00024473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FD748F4" w14:textId="77777777" w:rsidR="00A8310E" w:rsidRPr="000B25A6" w:rsidRDefault="00024473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11692A1" w14:textId="77777777" w:rsidR="00A8310E" w:rsidRPr="000B25A6" w:rsidRDefault="00024473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A040A19" w14:textId="77777777" w:rsidR="00A8310E" w:rsidRPr="000B25A6" w:rsidRDefault="00024473" w:rsidP="00A8310E">
            <w:pPr>
              <w:rPr>
                <w:rFonts w:ascii="Consolas" w:eastAsia="微软雅黑" w:hAnsi="Consolas"/>
                <w:lang w:eastAsia="zh-CN"/>
              </w:rPr>
            </w:pPr>
            <w:r w:rsidRPr="000B25A6">
              <w:rPr>
                <w:rFonts w:ascii="Consolas" w:eastAsia="微软雅黑" w:hAnsi="Consolas"/>
                <w:lang w:eastAsia="zh-CN"/>
              </w:rPr>
              <w:t>设备使用</w:t>
            </w:r>
            <w:r w:rsidR="000B25A6" w:rsidRPr="000B25A6">
              <w:rPr>
                <w:rFonts w:ascii="Consolas" w:eastAsia="微软雅黑" w:hAnsi="Consolas"/>
                <w:lang w:eastAsia="zh-CN"/>
              </w:rPr>
              <w:t>时长</w:t>
            </w:r>
          </w:p>
          <w:p w14:paraId="4804323B" w14:textId="77777777" w:rsidR="000B25A6" w:rsidRPr="000B25A6" w:rsidRDefault="000B25A6" w:rsidP="00A8310E">
            <w:pPr>
              <w:rPr>
                <w:rFonts w:ascii="Consolas" w:eastAsia="微软雅黑" w:hAnsi="Consolas"/>
                <w:b/>
                <w:lang w:eastAsia="zh-CN"/>
              </w:rPr>
            </w:pPr>
            <w:r w:rsidRPr="000B25A6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0B25A6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秒</w:t>
            </w:r>
            <w:r w:rsidRPr="000B25A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A8310E" w:rsidRPr="00BF473F" w14:paraId="4F5D7BAF" w14:textId="77777777" w:rsidTr="00A8310E">
        <w:trPr>
          <w:trHeight w:val="209"/>
        </w:trPr>
        <w:tc>
          <w:tcPr>
            <w:tcW w:w="2127" w:type="dxa"/>
          </w:tcPr>
          <w:p w14:paraId="1AD310DB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2E3A6AB1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21BC692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E9D8057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B517761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A8310E" w:rsidRPr="00BF473F" w14:paraId="5E97314D" w14:textId="77777777" w:rsidTr="00A8310E">
        <w:trPr>
          <w:trHeight w:val="209"/>
        </w:trPr>
        <w:tc>
          <w:tcPr>
            <w:tcW w:w="2127" w:type="dxa"/>
          </w:tcPr>
          <w:p w14:paraId="505ED24C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0B692C3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72924EB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07A42A8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D5C0777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A8310E" w:rsidRPr="00BF473F" w14:paraId="0AA481EF" w14:textId="77777777" w:rsidTr="00A8310E">
        <w:trPr>
          <w:trHeight w:val="209"/>
        </w:trPr>
        <w:tc>
          <w:tcPr>
            <w:tcW w:w="2127" w:type="dxa"/>
          </w:tcPr>
          <w:p w14:paraId="694B4557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07B009CE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774C63B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5E58739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1815B9D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A8310E" w:rsidRPr="00BF473F" w14:paraId="4EB0DA58" w14:textId="77777777" w:rsidTr="00A8310E">
        <w:trPr>
          <w:trHeight w:val="209"/>
        </w:trPr>
        <w:tc>
          <w:tcPr>
            <w:tcW w:w="2127" w:type="dxa"/>
          </w:tcPr>
          <w:p w14:paraId="641976E1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3FF27366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341EBD7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3018481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C4503D6" w14:textId="77777777" w:rsidR="00A8310E" w:rsidRPr="005C47AD" w:rsidRDefault="00A8310E" w:rsidP="00A8310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71B5453F" w14:textId="77777777" w:rsidR="00A8310E" w:rsidRDefault="00A8310E" w:rsidP="00A8310E"/>
    <w:p w14:paraId="522E7593" w14:textId="77777777" w:rsidR="00A8310E" w:rsidRDefault="00A8310E" w:rsidP="00A8310E"/>
    <w:p w14:paraId="5B6173A0" w14:textId="77777777" w:rsidR="005D36B2" w:rsidRDefault="005D36B2" w:rsidP="00613C97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69C04225" w14:textId="77777777" w:rsidR="00B2782F" w:rsidRDefault="00B2782F" w:rsidP="00613C97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64F0421E" w14:textId="77777777" w:rsidR="00B2782F" w:rsidRDefault="00B2782F" w:rsidP="00B2782F"/>
    <w:p w14:paraId="70255821" w14:textId="77777777" w:rsidR="00B2782F" w:rsidRDefault="00B2782F" w:rsidP="00B2782F"/>
    <w:p w14:paraId="63B2E505" w14:textId="37160289" w:rsidR="00B2782F" w:rsidRPr="00B2782F" w:rsidRDefault="00B2782F" w:rsidP="00B2782F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61" w:name="_Toc466366590"/>
      <w:r w:rsidRPr="00B2782F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</w:t>
      </w:r>
      <w:r w:rsidRPr="00B2782F">
        <w:rPr>
          <w:rFonts w:ascii="Consolas" w:eastAsia="微软雅黑" w:hAnsi="Consolas"/>
          <w:bCs/>
          <w:i w:val="0"/>
          <w:iCs/>
          <w:highlight w:val="cyan"/>
          <w:lang w:eastAsia="zh-HK"/>
        </w:rPr>
        <w:t>SIMCountDaily</w:t>
      </w:r>
      <w:bookmarkEnd w:id="61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B2782F" w:rsidRPr="00BF473F" w14:paraId="5B004C59" w14:textId="77777777" w:rsidTr="00900BE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108D48B" w14:textId="77777777" w:rsidR="00B2782F" w:rsidRPr="00C3424E" w:rsidRDefault="00B2782F" w:rsidP="00900BEE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CECFA2" w14:textId="626C244C" w:rsidR="00B2782F" w:rsidRPr="005C47AD" w:rsidRDefault="00B2782F" w:rsidP="00900BE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SIMCountDaily</w:t>
            </w:r>
          </w:p>
        </w:tc>
      </w:tr>
      <w:tr w:rsidR="00B2782F" w:rsidRPr="00BF473F" w14:paraId="623D722F" w14:textId="77777777" w:rsidTr="00900BEE">
        <w:trPr>
          <w:trHeight w:val="978"/>
        </w:trPr>
        <w:tc>
          <w:tcPr>
            <w:tcW w:w="2127" w:type="dxa"/>
            <w:shd w:val="clear" w:color="auto" w:fill="E6E6E6"/>
          </w:tcPr>
          <w:p w14:paraId="357DCBA6" w14:textId="77777777" w:rsidR="00B2782F" w:rsidRPr="00FD6B3B" w:rsidRDefault="00B2782F" w:rsidP="00900BE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5FA6690" w14:textId="5C1433DC" w:rsidR="00B2782F" w:rsidRPr="00FD6B3B" w:rsidRDefault="00B2782F" w:rsidP="00900BE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流量卡</w:t>
            </w:r>
            <w:r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每</w:t>
            </w:r>
            <w:r w:rsidRPr="00FD6B3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日</w:t>
            </w:r>
            <w:r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用量</w:t>
            </w:r>
            <w:r w:rsidRPr="00FD6B3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统计</w:t>
            </w:r>
          </w:p>
        </w:tc>
      </w:tr>
      <w:tr w:rsidR="00B2782F" w:rsidRPr="00BF473F" w14:paraId="3BDE7565" w14:textId="77777777" w:rsidTr="00900BEE">
        <w:tc>
          <w:tcPr>
            <w:tcW w:w="2127" w:type="dxa"/>
            <w:shd w:val="clear" w:color="auto" w:fill="E6E6E6"/>
          </w:tcPr>
          <w:p w14:paraId="6A52670A" w14:textId="77777777" w:rsidR="00B2782F" w:rsidRPr="00FD6B3B" w:rsidRDefault="00B2782F" w:rsidP="00900BE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647CF09" w14:textId="77777777" w:rsidR="00B2782F" w:rsidRPr="00FD6B3B" w:rsidRDefault="00B2782F" w:rsidP="00900BE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B2782F" w:rsidRPr="00BF473F" w14:paraId="49756D67" w14:textId="77777777" w:rsidTr="00900BE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04A7789" w14:textId="77777777" w:rsidR="00B2782F" w:rsidRPr="00FD6B3B" w:rsidRDefault="00B2782F" w:rsidP="00900BE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D8A66D" w14:textId="77777777" w:rsidR="00B2782F" w:rsidRPr="00FD6B3B" w:rsidRDefault="00B2782F" w:rsidP="00900BE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D6B3B">
              <w:rPr>
                <w:rFonts w:ascii="Consolas" w:eastAsia="微软雅黑" w:hAnsi="Consolas"/>
                <w:kern w:val="0"/>
                <w:sz w:val="20"/>
                <w:lang w:eastAsia="zh-CN"/>
              </w:rPr>
              <w:t>keyCDID</w:t>
            </w:r>
          </w:p>
        </w:tc>
      </w:tr>
      <w:tr w:rsidR="00B2782F" w:rsidRPr="00BF473F" w14:paraId="70FD2365" w14:textId="77777777" w:rsidTr="00900BEE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8F2DF09" w14:textId="77777777" w:rsidR="00B2782F" w:rsidRPr="00FD6B3B" w:rsidRDefault="00B2782F" w:rsidP="00900BE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633535" w14:textId="0C37EB7E" w:rsidR="00B2782F" w:rsidRPr="00FD6B3B" w:rsidRDefault="00B2782F" w:rsidP="00900BEE">
            <w:pPr>
              <w:pStyle w:val="BodyText"/>
              <w:rPr>
                <w:rFonts w:ascii="Consolas" w:eastAsia="微软雅黑" w:hAnsi="Consolas"/>
                <w:b/>
                <w:lang w:eastAsia="zh-CN"/>
              </w:rPr>
            </w:pPr>
          </w:p>
        </w:tc>
      </w:tr>
      <w:tr w:rsidR="00B2782F" w:rsidRPr="00BF473F" w14:paraId="43AAFE25" w14:textId="77777777" w:rsidTr="00900BEE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3A43BE2C" w14:textId="77777777" w:rsidR="00B2782F" w:rsidRPr="00FD6B3B" w:rsidRDefault="00B2782F" w:rsidP="00900BE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D6B3B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53E367CA" w14:textId="77777777" w:rsidR="00B2782F" w:rsidRPr="00FD6B3B" w:rsidRDefault="00B2782F" w:rsidP="00900BE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FD6B3B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6118700" w14:textId="77777777" w:rsidR="00B2782F" w:rsidRPr="00FD6B3B" w:rsidRDefault="00B2782F" w:rsidP="00900BE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FD6B3B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974E3F0" w14:textId="77777777" w:rsidR="00B2782F" w:rsidRPr="00FD6B3B" w:rsidRDefault="00B2782F" w:rsidP="00900BE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FD6B3B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14595F55" w14:textId="77777777" w:rsidR="00B2782F" w:rsidRPr="00FD6B3B" w:rsidRDefault="00B2782F" w:rsidP="00900BE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FD6B3B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B2782F" w:rsidRPr="00BF473F" w14:paraId="113953D8" w14:textId="77777777" w:rsidTr="004A1046">
        <w:trPr>
          <w:trHeight w:val="912"/>
        </w:trPr>
        <w:tc>
          <w:tcPr>
            <w:tcW w:w="2127" w:type="dxa"/>
          </w:tcPr>
          <w:p w14:paraId="11E4A91C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keyCDID</w:t>
            </w:r>
          </w:p>
        </w:tc>
        <w:tc>
          <w:tcPr>
            <w:tcW w:w="1559" w:type="dxa"/>
          </w:tcPr>
          <w:p w14:paraId="0C385E95" w14:textId="61ADF6FF" w:rsidR="00B2782F" w:rsidRPr="00FD6B3B" w:rsidRDefault="00B2782F" w:rsidP="00DD0388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VARCHAR(</w:t>
            </w:r>
            <w:r w:rsidR="00DD0388">
              <w:rPr>
                <w:rFonts w:ascii="Consolas" w:eastAsia="微软雅黑" w:hAnsi="Consolas"/>
                <w:lang w:eastAsia="zh-CN"/>
              </w:rPr>
              <w:t>128</w:t>
            </w:r>
            <w:r w:rsidRPr="00FD6B3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69913193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227BE21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9B5B6C7" w14:textId="554CF31D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lang w:eastAsia="zh-CN"/>
              </w:rPr>
              <w:t>统计</w:t>
            </w:r>
            <w:r w:rsidRPr="00FD6B3B">
              <w:rPr>
                <w:rFonts w:ascii="Consolas" w:eastAsia="微软雅黑" w:hAnsi="Consolas"/>
                <w:lang w:eastAsia="zh-CN"/>
              </w:rPr>
              <w:t>日期＋</w:t>
            </w:r>
            <w:r w:rsidR="005159D7">
              <w:rPr>
                <w:rFonts w:ascii="Consolas" w:eastAsia="微软雅黑" w:hAnsi="Consolas" w:hint="eastAsia"/>
                <w:lang w:eastAsia="zh-CN"/>
              </w:rPr>
              <w:t>卡</w:t>
            </w:r>
            <w:r w:rsidR="005159D7">
              <w:rPr>
                <w:rFonts w:ascii="Consolas" w:eastAsia="微软雅黑" w:hAnsi="Consolas"/>
                <w:lang w:eastAsia="zh-CN"/>
              </w:rPr>
              <w:t>ICCID+</w:t>
            </w:r>
            <w:r w:rsidR="005159D7">
              <w:rPr>
                <w:rFonts w:ascii="Consolas" w:eastAsia="微软雅黑" w:hAnsi="Consolas" w:hint="eastAsia"/>
                <w:lang w:eastAsia="zh-CN"/>
              </w:rPr>
              <w:t>地区编码</w:t>
            </w:r>
          </w:p>
          <w:p w14:paraId="5B31D260" w14:textId="77777777" w:rsidR="00B2782F" w:rsidRPr="00FD6B3B" w:rsidRDefault="00B2782F" w:rsidP="00900BE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格式：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YYYYMMDDnnnnnnnnnnnnn</w:t>
            </w:r>
          </w:p>
          <w:p w14:paraId="216094CD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201604158613723458849</w:t>
            </w:r>
          </w:p>
        </w:tc>
      </w:tr>
      <w:tr w:rsidR="00B2782F" w:rsidRPr="00BF473F" w14:paraId="18B9FABA" w14:textId="77777777" w:rsidTr="00900BEE">
        <w:trPr>
          <w:trHeight w:val="381"/>
        </w:trPr>
        <w:tc>
          <w:tcPr>
            <w:tcW w:w="2127" w:type="dxa"/>
          </w:tcPr>
          <w:p w14:paraId="5F523100" w14:textId="3A21603A" w:rsidR="00B2782F" w:rsidRPr="00FD6B3B" w:rsidRDefault="005159D7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idxSIM</w:t>
            </w:r>
            <w:r w:rsidR="00B2782F" w:rsidRPr="00FD6B3B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6F2EBB4B" w14:textId="0CE3BAB3" w:rsidR="00B2782F" w:rsidRPr="00FD6B3B" w:rsidRDefault="00B2782F" w:rsidP="005159D7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VARCHAR(</w:t>
            </w:r>
            <w:r w:rsidR="005159D7">
              <w:rPr>
                <w:rFonts w:ascii="Consolas" w:eastAsia="微软雅黑" w:hAnsi="Consolas" w:hint="eastAsia"/>
                <w:lang w:eastAsia="zh-CN"/>
              </w:rPr>
              <w:t>32</w:t>
            </w:r>
            <w:r w:rsidRPr="00FD6B3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6ED41478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92232E8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007DD1A" w14:textId="5E6BE440" w:rsidR="00B2782F" w:rsidRPr="00FD6B3B" w:rsidRDefault="005159D7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卡</w:t>
            </w:r>
            <w:r>
              <w:rPr>
                <w:rFonts w:ascii="Consolas" w:eastAsia="微软雅黑" w:hAnsi="Consolas"/>
                <w:lang w:eastAsia="zh-CN"/>
              </w:rPr>
              <w:t>ICCID</w:t>
            </w:r>
          </w:p>
        </w:tc>
      </w:tr>
      <w:tr w:rsidR="00B2782F" w:rsidRPr="00BF473F" w14:paraId="30FA4B7E" w14:textId="77777777" w:rsidTr="00900BEE">
        <w:trPr>
          <w:trHeight w:val="215"/>
        </w:trPr>
        <w:tc>
          <w:tcPr>
            <w:tcW w:w="2127" w:type="dxa"/>
          </w:tcPr>
          <w:p w14:paraId="31D4619A" w14:textId="4AFFA451" w:rsidR="00B2782F" w:rsidRDefault="004A1046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idxArea</w:t>
            </w:r>
            <w:r w:rsidRPr="00684B2E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3BB114FB" w14:textId="76429A35" w:rsidR="00B2782F" w:rsidRDefault="004A1046" w:rsidP="004A1046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VARCHAR(</w:t>
            </w:r>
            <w:r>
              <w:rPr>
                <w:rFonts w:ascii="Consolas" w:eastAsia="微软雅黑" w:hAnsi="Consolas"/>
                <w:lang w:eastAsia="zh-CN"/>
              </w:rPr>
              <w:t>128</w:t>
            </w:r>
            <w:r w:rsidRPr="00FD6B3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137EB854" w14:textId="77777777" w:rsidR="00B2782F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F722B81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9FBEE85" w14:textId="0268DB72" w:rsidR="00B2782F" w:rsidRDefault="004A1046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地区编码</w:t>
            </w:r>
          </w:p>
        </w:tc>
      </w:tr>
      <w:tr w:rsidR="00B2782F" w:rsidRPr="00BF473F" w14:paraId="4C8760E8" w14:textId="77777777" w:rsidTr="00900BEE">
        <w:trPr>
          <w:trHeight w:val="209"/>
        </w:trPr>
        <w:tc>
          <w:tcPr>
            <w:tcW w:w="2127" w:type="dxa"/>
          </w:tcPr>
          <w:p w14:paraId="75D41ECD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lastRenderedPageBreak/>
              <w:t>cntD</w:t>
            </w:r>
            <w:r>
              <w:rPr>
                <w:rFonts w:ascii="Consolas" w:eastAsia="微软雅黑" w:hAnsi="Consolas"/>
                <w:lang w:eastAsia="zh-CN"/>
              </w:rPr>
              <w:t>ataDown</w:t>
            </w:r>
          </w:p>
        </w:tc>
        <w:tc>
          <w:tcPr>
            <w:tcW w:w="1559" w:type="dxa"/>
          </w:tcPr>
          <w:p w14:paraId="65AEA019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40C236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A677760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E5B44C3" w14:textId="064EECCC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 w:hint="eastAsia"/>
                <w:lang w:eastAsia="zh-CN"/>
              </w:rPr>
              <w:t>下</w:t>
            </w:r>
            <w:r w:rsidRPr="00A04D96">
              <w:rPr>
                <w:rFonts w:ascii="Consolas" w:eastAsia="微软雅黑" w:hAnsi="Consolas"/>
                <w:lang w:eastAsia="zh-CN"/>
              </w:rPr>
              <w:t>行流量</w:t>
            </w:r>
          </w:p>
          <w:p w14:paraId="4E69D118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B2782F" w:rsidRPr="00BF473F" w14:paraId="4E8799E6" w14:textId="77777777" w:rsidTr="00900BEE">
        <w:trPr>
          <w:trHeight w:val="209"/>
        </w:trPr>
        <w:tc>
          <w:tcPr>
            <w:tcW w:w="2127" w:type="dxa"/>
          </w:tcPr>
          <w:p w14:paraId="009D804C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cntD</w:t>
            </w:r>
            <w:r>
              <w:rPr>
                <w:rFonts w:ascii="Consolas" w:eastAsia="微软雅黑" w:hAnsi="Consolas"/>
                <w:lang w:eastAsia="zh-CN"/>
              </w:rPr>
              <w:t>ataUp</w:t>
            </w:r>
          </w:p>
        </w:tc>
        <w:tc>
          <w:tcPr>
            <w:tcW w:w="1559" w:type="dxa"/>
          </w:tcPr>
          <w:p w14:paraId="354F992F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9B4750B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AFB0B97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BF860E4" w14:textId="082FA03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lang w:eastAsia="zh-CN"/>
              </w:rPr>
              <w:t>上行流量</w:t>
            </w:r>
          </w:p>
          <w:p w14:paraId="02A9FE26" w14:textId="77777777" w:rsidR="00B2782F" w:rsidRPr="00A04D96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A04D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B2782F" w:rsidRPr="00BF473F" w14:paraId="7DE6CC35" w14:textId="77777777" w:rsidTr="00900BEE">
        <w:trPr>
          <w:trHeight w:val="215"/>
        </w:trPr>
        <w:tc>
          <w:tcPr>
            <w:tcW w:w="2127" w:type="dxa"/>
          </w:tcPr>
          <w:p w14:paraId="4327D8D6" w14:textId="77777777" w:rsidR="00B2782F" w:rsidRPr="005B6E87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cntDataSum</w:t>
            </w:r>
          </w:p>
        </w:tc>
        <w:tc>
          <w:tcPr>
            <w:tcW w:w="1559" w:type="dxa"/>
          </w:tcPr>
          <w:p w14:paraId="6AB650C6" w14:textId="77777777" w:rsidR="00B2782F" w:rsidRPr="005B6E87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F459D42" w14:textId="77777777" w:rsidR="00B2782F" w:rsidRPr="005B6E87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CAEEB4E" w14:textId="77777777" w:rsidR="00B2782F" w:rsidRPr="005B6E87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D85F2C4" w14:textId="17B70F13" w:rsidR="00B2782F" w:rsidRPr="005B6E87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lang w:eastAsia="zh-CN"/>
              </w:rPr>
              <w:t>总流量</w:t>
            </w:r>
          </w:p>
          <w:p w14:paraId="56BF2477" w14:textId="77777777" w:rsidR="00B2782F" w:rsidRPr="005B6E87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单位</w:t>
            </w:r>
            <w:r w:rsidRPr="005B6E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:KB)</w:t>
            </w:r>
          </w:p>
        </w:tc>
      </w:tr>
      <w:tr w:rsidR="00B2782F" w:rsidRPr="00BF473F" w14:paraId="2E251293" w14:textId="77777777" w:rsidTr="00900BEE">
        <w:trPr>
          <w:trHeight w:val="209"/>
        </w:trPr>
        <w:tc>
          <w:tcPr>
            <w:tcW w:w="2127" w:type="dxa"/>
          </w:tcPr>
          <w:p w14:paraId="27547BAF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dataCost</w:t>
            </w:r>
          </w:p>
        </w:tc>
        <w:tc>
          <w:tcPr>
            <w:tcW w:w="1559" w:type="dxa"/>
          </w:tcPr>
          <w:p w14:paraId="6F19B4A0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83345FA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210585E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81AF21A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lang w:eastAsia="zh-CN"/>
              </w:rPr>
              <w:t>流</w:t>
            </w:r>
            <w:r w:rsidRPr="00FD6B3B">
              <w:rPr>
                <w:rFonts w:ascii="Consolas" w:eastAsia="微软雅黑" w:hAnsi="Consolas"/>
                <w:lang w:eastAsia="zh-CN"/>
              </w:rPr>
              <w:t>量费用</w:t>
            </w:r>
          </w:p>
          <w:p w14:paraId="3CC6B546" w14:textId="77777777" w:rsidR="00B2782F" w:rsidRPr="00FD6B3B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FD6B3B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  <w:r w:rsidRPr="00FD6B3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B2782F" w:rsidRPr="00BF473F" w14:paraId="4407CCF9" w14:textId="77777777" w:rsidTr="00900BEE">
        <w:trPr>
          <w:trHeight w:val="209"/>
        </w:trPr>
        <w:tc>
          <w:tcPr>
            <w:tcW w:w="2127" w:type="dxa"/>
          </w:tcPr>
          <w:p w14:paraId="528E5763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39BB499B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1039493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167C05D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44B9E61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B2782F" w:rsidRPr="00BF473F" w14:paraId="0EDD4370" w14:textId="77777777" w:rsidTr="00900BEE">
        <w:trPr>
          <w:trHeight w:val="209"/>
        </w:trPr>
        <w:tc>
          <w:tcPr>
            <w:tcW w:w="2127" w:type="dxa"/>
          </w:tcPr>
          <w:p w14:paraId="7A4F4F36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4F9EB3E4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668139D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1C52316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2DFCD8B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B2782F" w:rsidRPr="00BF473F" w14:paraId="2341BF61" w14:textId="77777777" w:rsidTr="00900BEE">
        <w:trPr>
          <w:trHeight w:val="209"/>
        </w:trPr>
        <w:tc>
          <w:tcPr>
            <w:tcW w:w="2127" w:type="dxa"/>
          </w:tcPr>
          <w:p w14:paraId="5970CF91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57D7CA23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C72801A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FA921B1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67E3847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B2782F" w:rsidRPr="00BF473F" w14:paraId="64EB9731" w14:textId="77777777" w:rsidTr="00900BEE">
        <w:trPr>
          <w:trHeight w:val="209"/>
        </w:trPr>
        <w:tc>
          <w:tcPr>
            <w:tcW w:w="2127" w:type="dxa"/>
          </w:tcPr>
          <w:p w14:paraId="2C57BFEF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3D6B098B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E59EB8B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AAE095D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1AA14C5" w14:textId="77777777" w:rsidR="00B2782F" w:rsidRPr="005C47AD" w:rsidRDefault="00B2782F" w:rsidP="00900BE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3D141389" w14:textId="77777777" w:rsidR="00B2782F" w:rsidRDefault="00B2782F" w:rsidP="00B2782F"/>
    <w:p w14:paraId="463E355A" w14:textId="77777777" w:rsidR="00B2782F" w:rsidRDefault="00B2782F" w:rsidP="00B2782F"/>
    <w:p w14:paraId="5B919B94" w14:textId="77777777" w:rsidR="00B2782F" w:rsidRDefault="00B2782F" w:rsidP="00B2782F"/>
    <w:p w14:paraId="13BE0F46" w14:textId="77777777" w:rsidR="00B2782F" w:rsidRDefault="00B2782F" w:rsidP="00613C97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449D9831" w14:textId="77777777" w:rsidR="005D36B2" w:rsidRDefault="005D36B2" w:rsidP="00613C97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6CE46C2F" w14:textId="77777777" w:rsidR="006C42CA" w:rsidRPr="004B4548" w:rsidRDefault="006C42CA" w:rsidP="006C42CA">
      <w:pPr>
        <w:rPr>
          <w:strike/>
        </w:rPr>
      </w:pPr>
    </w:p>
    <w:p w14:paraId="121745DB" w14:textId="77777777" w:rsidR="006C42CA" w:rsidRPr="00CC4640" w:rsidRDefault="006C42CA" w:rsidP="006C42CA">
      <w:pPr>
        <w:pStyle w:val="Heading2"/>
        <w:ind w:left="0" w:firstLine="0"/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</w:pPr>
      <w:bookmarkStart w:id="62" w:name="_Toc466366591"/>
      <w:r w:rsidRPr="00CC4640">
        <w:rPr>
          <w:rFonts w:ascii="Consolas" w:eastAsia="微软雅黑" w:hAnsi="Consolas" w:hint="eastAsia"/>
          <w:bCs/>
          <w:i w:val="0"/>
          <w:iCs/>
          <w:strike/>
          <w:color w:val="D9D9D9"/>
          <w:lang w:eastAsia="zh-HK"/>
        </w:rPr>
        <w:t>tb</w:t>
      </w:r>
      <w:r w:rsidRPr="00CC4640"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  <w:t>CountMonthly</w:t>
      </w:r>
      <w:bookmarkEnd w:id="62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6C42CA" w:rsidRPr="00CC4640" w14:paraId="352C2423" w14:textId="77777777" w:rsidTr="00E909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1DFA2ED" w14:textId="77777777" w:rsidR="006C42CA" w:rsidRPr="00CC4640" w:rsidRDefault="006C42CA" w:rsidP="00E9096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7A12B3" w14:textId="77777777" w:rsidR="006C42CA" w:rsidRPr="00CC4640" w:rsidRDefault="006C42CA" w:rsidP="006C42CA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tbCountMonthly</w:t>
            </w:r>
          </w:p>
        </w:tc>
      </w:tr>
      <w:tr w:rsidR="006C42CA" w:rsidRPr="00CC4640" w14:paraId="535B6B52" w14:textId="77777777" w:rsidTr="00E9096B">
        <w:trPr>
          <w:trHeight w:val="978"/>
        </w:trPr>
        <w:tc>
          <w:tcPr>
            <w:tcW w:w="2127" w:type="dxa"/>
            <w:shd w:val="clear" w:color="auto" w:fill="E6E6E6"/>
          </w:tcPr>
          <w:p w14:paraId="797314A6" w14:textId="77777777" w:rsidR="006C42CA" w:rsidRPr="00CC4640" w:rsidRDefault="006C42CA" w:rsidP="00E9096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EEC1E83" w14:textId="77777777" w:rsidR="006C42CA" w:rsidRPr="00CC4640" w:rsidRDefault="006C42CA" w:rsidP="00E9096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每月用量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kern w:val="0"/>
                <w:sz w:val="20"/>
                <w:lang w:eastAsia="zh-CN"/>
              </w:rPr>
              <w:t>统计</w:t>
            </w:r>
          </w:p>
        </w:tc>
      </w:tr>
      <w:tr w:rsidR="006C42CA" w:rsidRPr="00CC4640" w14:paraId="04176D98" w14:textId="77777777" w:rsidTr="00E9096B">
        <w:tc>
          <w:tcPr>
            <w:tcW w:w="2127" w:type="dxa"/>
            <w:shd w:val="clear" w:color="auto" w:fill="E6E6E6"/>
          </w:tcPr>
          <w:p w14:paraId="7530F98F" w14:textId="77777777" w:rsidR="006C42CA" w:rsidRPr="00CC4640" w:rsidRDefault="006C42CA" w:rsidP="00E9096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2E2DBCE" w14:textId="77777777" w:rsidR="006C42CA" w:rsidRPr="00CC4640" w:rsidRDefault="006C42CA" w:rsidP="00E9096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InnoDB</w:t>
            </w:r>
          </w:p>
        </w:tc>
      </w:tr>
      <w:tr w:rsidR="006C42CA" w:rsidRPr="00CC4640" w14:paraId="3D54BA78" w14:textId="77777777" w:rsidTr="00E909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1D40829" w14:textId="77777777" w:rsidR="006C42CA" w:rsidRPr="00CC4640" w:rsidRDefault="006C42CA" w:rsidP="00E9096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E49B941" w14:textId="77777777" w:rsidR="006C42CA" w:rsidRPr="00CC4640" w:rsidRDefault="00B25D33" w:rsidP="00E9096B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keyCMID</w:t>
            </w:r>
          </w:p>
        </w:tc>
      </w:tr>
      <w:tr w:rsidR="006C42CA" w:rsidRPr="00CC4640" w14:paraId="24A0A947" w14:textId="77777777" w:rsidTr="00E909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6826ED9" w14:textId="77777777" w:rsidR="006C42CA" w:rsidRPr="00CC4640" w:rsidRDefault="006C42CA" w:rsidP="00E9096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E37232" w14:textId="77777777" w:rsidR="006C42CA" w:rsidRPr="00CC4640" w:rsidRDefault="00B25D33" w:rsidP="00417C2F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idxUserId, idxCountDate</w:t>
            </w:r>
          </w:p>
        </w:tc>
      </w:tr>
      <w:tr w:rsidR="006C42CA" w:rsidRPr="00CC4640" w14:paraId="4AEC1760" w14:textId="77777777" w:rsidTr="00E9096B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428ADCB6" w14:textId="77777777" w:rsidR="006C42CA" w:rsidRPr="00CC4640" w:rsidRDefault="006C42CA" w:rsidP="00E9096B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64421CBD" w14:textId="77777777" w:rsidR="006C42CA" w:rsidRPr="00CC4640" w:rsidRDefault="006C42CA" w:rsidP="00E9096B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7556AB5" w14:textId="77777777" w:rsidR="006C42CA" w:rsidRPr="00CC4640" w:rsidRDefault="006C42CA" w:rsidP="00E9096B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2EB78C0" w14:textId="77777777" w:rsidR="006C42CA" w:rsidRPr="00CC4640" w:rsidRDefault="006C42CA" w:rsidP="00E9096B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1E840CCF" w14:textId="77777777" w:rsidR="006C42CA" w:rsidRPr="00CC4640" w:rsidRDefault="006C42CA" w:rsidP="00E9096B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CC4640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Remarks</w:t>
            </w:r>
          </w:p>
        </w:tc>
      </w:tr>
      <w:tr w:rsidR="006C42CA" w:rsidRPr="00CC4640" w14:paraId="51F76D57" w14:textId="77777777" w:rsidTr="00E9096B">
        <w:trPr>
          <w:trHeight w:val="387"/>
        </w:trPr>
        <w:tc>
          <w:tcPr>
            <w:tcW w:w="2127" w:type="dxa"/>
          </w:tcPr>
          <w:p w14:paraId="5E4994DD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key</w:t>
            </w:r>
            <w:r w:rsidR="0076328C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CM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ID</w:t>
            </w:r>
          </w:p>
        </w:tc>
        <w:tc>
          <w:tcPr>
            <w:tcW w:w="1559" w:type="dxa"/>
          </w:tcPr>
          <w:p w14:paraId="47E0DE11" w14:textId="77777777" w:rsidR="006C42CA" w:rsidRPr="00CC4640" w:rsidRDefault="00A670DC" w:rsidP="00A670D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18B40EB7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4EA54278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34F3D414" w14:textId="77777777" w:rsidR="006C42CA" w:rsidRPr="00CC4640" w:rsidRDefault="00A670DC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统计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月＋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用户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帐号</w:t>
            </w:r>
          </w:p>
          <w:p w14:paraId="091BDEFB" w14:textId="77777777" w:rsidR="00A670DC" w:rsidRPr="00CC4640" w:rsidRDefault="00A670DC" w:rsidP="00A670DC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格式：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YYYYMMnnnnnnnnnnnnn</w:t>
            </w:r>
          </w:p>
          <w:p w14:paraId="0D460340" w14:textId="77777777" w:rsidR="00A670DC" w:rsidRPr="00CC4640" w:rsidRDefault="00A670DC" w:rsidP="00A670D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如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 xml:space="preserve"> 2015118613723458849</w:t>
            </w:r>
          </w:p>
        </w:tc>
      </w:tr>
      <w:tr w:rsidR="006C42CA" w:rsidRPr="00CC4640" w14:paraId="2F9ACB18" w14:textId="77777777" w:rsidTr="00417C2F">
        <w:trPr>
          <w:trHeight w:val="381"/>
        </w:trPr>
        <w:tc>
          <w:tcPr>
            <w:tcW w:w="2127" w:type="dxa"/>
          </w:tcPr>
          <w:p w14:paraId="1C2A7A33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idxUserId</w:t>
            </w:r>
          </w:p>
        </w:tc>
        <w:tc>
          <w:tcPr>
            <w:tcW w:w="1559" w:type="dxa"/>
          </w:tcPr>
          <w:p w14:paraId="249EB6F8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</w:t>
            </w:r>
            <w:r w:rsidR="006C42CA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(64)</w:t>
            </w:r>
          </w:p>
        </w:tc>
        <w:tc>
          <w:tcPr>
            <w:tcW w:w="850" w:type="dxa"/>
          </w:tcPr>
          <w:p w14:paraId="77DE03A9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1B3F53BF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77C88D9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用户帐号</w:t>
            </w:r>
          </w:p>
        </w:tc>
      </w:tr>
      <w:tr w:rsidR="006C42CA" w:rsidRPr="00CC4640" w14:paraId="26C6E20C" w14:textId="77777777" w:rsidTr="00E9096B">
        <w:trPr>
          <w:trHeight w:val="215"/>
        </w:trPr>
        <w:tc>
          <w:tcPr>
            <w:tcW w:w="2127" w:type="dxa"/>
          </w:tcPr>
          <w:p w14:paraId="606E1E86" w14:textId="77777777" w:rsidR="006C42CA" w:rsidRPr="00CC4640" w:rsidRDefault="00417C2F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idxC</w:t>
            </w:r>
            <w:r w:rsidR="006C42CA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ountDate</w:t>
            </w:r>
          </w:p>
        </w:tc>
        <w:tc>
          <w:tcPr>
            <w:tcW w:w="1559" w:type="dxa"/>
          </w:tcPr>
          <w:p w14:paraId="7B95ED77" w14:textId="77777777" w:rsidR="006C42CA" w:rsidRPr="00CC4640" w:rsidRDefault="004F03B8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DATE</w:t>
            </w:r>
            <w:r w:rsidR="0076328C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TIME</w:t>
            </w:r>
          </w:p>
        </w:tc>
        <w:tc>
          <w:tcPr>
            <w:tcW w:w="850" w:type="dxa"/>
          </w:tcPr>
          <w:p w14:paraId="41C3F8EC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163157F8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7E087D96" w14:textId="77777777" w:rsidR="008A7BDF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统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计</w:t>
            </w:r>
            <w:r w:rsidR="008A7BDF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月</w:t>
            </w:r>
          </w:p>
        </w:tc>
      </w:tr>
      <w:tr w:rsidR="00D430BB" w:rsidRPr="00CC4640" w14:paraId="549E0E07" w14:textId="77777777" w:rsidTr="00901B58">
        <w:trPr>
          <w:trHeight w:val="297"/>
        </w:trPr>
        <w:tc>
          <w:tcPr>
            <w:tcW w:w="2127" w:type="dxa"/>
          </w:tcPr>
          <w:p w14:paraId="36DAB842" w14:textId="77777777" w:rsidR="00D430BB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numTotal</w:t>
            </w:r>
            <w:r w:rsidR="00D430BB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MMIn</w:t>
            </w:r>
          </w:p>
        </w:tc>
        <w:tc>
          <w:tcPr>
            <w:tcW w:w="1559" w:type="dxa"/>
          </w:tcPr>
          <w:p w14:paraId="7FDB83E7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23604382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3F0A9F2E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15897018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在线呼叫－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总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D430BB" w:rsidRPr="00CC4640" w14:paraId="176DEDE4" w14:textId="77777777" w:rsidTr="0076328C">
        <w:trPr>
          <w:trHeight w:val="215"/>
        </w:trPr>
        <w:tc>
          <w:tcPr>
            <w:tcW w:w="2127" w:type="dxa"/>
          </w:tcPr>
          <w:p w14:paraId="4E8CFD0E" w14:textId="77777777" w:rsidR="00D430BB" w:rsidRPr="00CC4640" w:rsidRDefault="00C13544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Total</w:t>
            </w:r>
            <w:r w:rsidR="00D430BB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MMOut</w:t>
            </w:r>
          </w:p>
        </w:tc>
        <w:tc>
          <w:tcPr>
            <w:tcW w:w="1559" w:type="dxa"/>
          </w:tcPr>
          <w:p w14:paraId="11D4EC1D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072C8D6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3E8F8B57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23E15B07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在线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呼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总</w:t>
            </w:r>
            <w:r w:rsidR="00C13544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D430BB" w:rsidRPr="00CC4640" w14:paraId="500ADFA6" w14:textId="77777777" w:rsidTr="0076328C">
        <w:trPr>
          <w:trHeight w:val="215"/>
        </w:trPr>
        <w:tc>
          <w:tcPr>
            <w:tcW w:w="2127" w:type="dxa"/>
          </w:tcPr>
          <w:p w14:paraId="6F4C0F34" w14:textId="77777777" w:rsidR="00D430BB" w:rsidRPr="00CC4640" w:rsidRDefault="00C13544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Total</w:t>
            </w:r>
            <w:r w:rsidR="00D430BB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MO</w:t>
            </w:r>
          </w:p>
        </w:tc>
        <w:tc>
          <w:tcPr>
            <w:tcW w:w="1559" w:type="dxa"/>
          </w:tcPr>
          <w:p w14:paraId="53F033C0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40FE4250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7542D0AC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1F4C5FFB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落地呼叫－外呼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总</w:t>
            </w:r>
            <w:r w:rsidR="00C13544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D430BB" w:rsidRPr="00CC4640" w14:paraId="58A01C76" w14:textId="77777777" w:rsidTr="0076328C">
        <w:trPr>
          <w:trHeight w:val="215"/>
        </w:trPr>
        <w:tc>
          <w:tcPr>
            <w:tcW w:w="2127" w:type="dxa"/>
          </w:tcPr>
          <w:p w14:paraId="4C32B760" w14:textId="77777777" w:rsidR="00D430BB" w:rsidRPr="00CC4640" w:rsidRDefault="00C13544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Total</w:t>
            </w:r>
            <w:r w:rsidR="00D430BB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MOCb</w:t>
            </w:r>
          </w:p>
        </w:tc>
        <w:tc>
          <w:tcPr>
            <w:tcW w:w="1559" w:type="dxa"/>
          </w:tcPr>
          <w:p w14:paraId="50B1B012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4BBC8658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1A7AB5B6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7099D57D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落地回拨－外呼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总</w:t>
            </w:r>
            <w:r w:rsidR="00C13544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D430BB" w:rsidRPr="00CC4640" w14:paraId="368331CA" w14:textId="77777777" w:rsidTr="0076328C">
        <w:trPr>
          <w:trHeight w:val="367"/>
        </w:trPr>
        <w:tc>
          <w:tcPr>
            <w:tcW w:w="2127" w:type="dxa"/>
          </w:tcPr>
          <w:p w14:paraId="1170C50B" w14:textId="77777777" w:rsidR="00D430BB" w:rsidRPr="00CC4640" w:rsidRDefault="00C13544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Total</w:t>
            </w:r>
            <w:r w:rsidR="00D430BB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MTGoip</w:t>
            </w:r>
          </w:p>
        </w:tc>
        <w:tc>
          <w:tcPr>
            <w:tcW w:w="1559" w:type="dxa"/>
          </w:tcPr>
          <w:p w14:paraId="2E43F93C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0BD3C28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76B97756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44240FE9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入呼呼叫－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总</w:t>
            </w:r>
            <w:r w:rsidR="00C13544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D430BB" w:rsidRPr="00CC4640" w14:paraId="34FE077D" w14:textId="77777777" w:rsidTr="00901B58">
        <w:trPr>
          <w:trHeight w:val="325"/>
        </w:trPr>
        <w:tc>
          <w:tcPr>
            <w:tcW w:w="2127" w:type="dxa"/>
          </w:tcPr>
          <w:p w14:paraId="6219EB8C" w14:textId="77777777" w:rsidR="00D430BB" w:rsidRPr="00CC4640" w:rsidRDefault="00C13544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Total</w:t>
            </w:r>
            <w:r w:rsidR="00D430BB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MOGoip</w:t>
            </w:r>
          </w:p>
        </w:tc>
        <w:tc>
          <w:tcPr>
            <w:tcW w:w="1559" w:type="dxa"/>
          </w:tcPr>
          <w:p w14:paraId="176E398C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7AA2619C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42878EE4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658185FC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外呼呼叫－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总</w:t>
            </w:r>
            <w:r w:rsidR="00C13544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D430BB" w:rsidRPr="00CC4640" w14:paraId="7B58ABF4" w14:textId="77777777" w:rsidTr="0076328C">
        <w:trPr>
          <w:trHeight w:val="215"/>
        </w:trPr>
        <w:tc>
          <w:tcPr>
            <w:tcW w:w="2127" w:type="dxa"/>
          </w:tcPr>
          <w:p w14:paraId="10721251" w14:textId="77777777" w:rsidR="00D430BB" w:rsidRPr="00CC4640" w:rsidRDefault="00C13544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Total</w:t>
            </w:r>
            <w:r w:rsidR="00D430BB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MOGoipCb</w:t>
            </w:r>
          </w:p>
        </w:tc>
        <w:tc>
          <w:tcPr>
            <w:tcW w:w="1559" w:type="dxa"/>
          </w:tcPr>
          <w:p w14:paraId="033560FB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1D62F76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00E79724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4F9DFF51" w14:textId="77777777" w:rsidR="00D430BB" w:rsidRPr="00CC4640" w:rsidRDefault="00D430BB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回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拨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－外呼</w:t>
            </w:r>
            <w:r w:rsidR="00C12B13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总</w:t>
            </w:r>
            <w:r w:rsidR="00C13544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3B6BBA" w:rsidRPr="00CC4640" w14:paraId="7969DB08" w14:textId="77777777" w:rsidTr="0076328C">
        <w:trPr>
          <w:trHeight w:val="215"/>
        </w:trPr>
        <w:tc>
          <w:tcPr>
            <w:tcW w:w="2127" w:type="dxa"/>
          </w:tcPr>
          <w:p w14:paraId="13C999AB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559" w:type="dxa"/>
          </w:tcPr>
          <w:p w14:paraId="3818E97F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850" w:type="dxa"/>
          </w:tcPr>
          <w:p w14:paraId="2EC285B4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779018B0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E101105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</w:tr>
      <w:tr w:rsidR="00C12B13" w:rsidRPr="00CC4640" w14:paraId="147DED09" w14:textId="77777777" w:rsidTr="0076328C">
        <w:trPr>
          <w:trHeight w:val="297"/>
        </w:trPr>
        <w:tc>
          <w:tcPr>
            <w:tcW w:w="2127" w:type="dxa"/>
          </w:tcPr>
          <w:p w14:paraId="6D04C999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mFailed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MMIn</w:t>
            </w:r>
          </w:p>
        </w:tc>
        <w:tc>
          <w:tcPr>
            <w:tcW w:w="1559" w:type="dxa"/>
          </w:tcPr>
          <w:p w14:paraId="6BB6F0FC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6447DDDE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34178443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0539C66D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在线呼叫－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失败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C12B13" w:rsidRPr="00CC4640" w14:paraId="18E4E447" w14:textId="77777777" w:rsidTr="0076328C">
        <w:trPr>
          <w:trHeight w:val="215"/>
        </w:trPr>
        <w:tc>
          <w:tcPr>
            <w:tcW w:w="2127" w:type="dxa"/>
          </w:tcPr>
          <w:p w14:paraId="3DFB36E8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lastRenderedPageBreak/>
              <w:t>num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Failed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MMOut</w:t>
            </w:r>
          </w:p>
        </w:tc>
        <w:tc>
          <w:tcPr>
            <w:tcW w:w="1559" w:type="dxa"/>
          </w:tcPr>
          <w:p w14:paraId="69762471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7460EBCC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4542EEC4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33CEA035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在线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呼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失败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C12B13" w:rsidRPr="00CC4640" w14:paraId="1C492F89" w14:textId="77777777" w:rsidTr="0076328C">
        <w:trPr>
          <w:trHeight w:val="215"/>
        </w:trPr>
        <w:tc>
          <w:tcPr>
            <w:tcW w:w="2127" w:type="dxa"/>
          </w:tcPr>
          <w:p w14:paraId="20163529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Failed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MO</w:t>
            </w:r>
          </w:p>
        </w:tc>
        <w:tc>
          <w:tcPr>
            <w:tcW w:w="1559" w:type="dxa"/>
          </w:tcPr>
          <w:p w14:paraId="0F0236AC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62F8109E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61A256B6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2BE571BD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落地呼叫－外呼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失败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C12B13" w:rsidRPr="00CC4640" w14:paraId="058B8E23" w14:textId="77777777" w:rsidTr="0076328C">
        <w:trPr>
          <w:trHeight w:val="215"/>
        </w:trPr>
        <w:tc>
          <w:tcPr>
            <w:tcW w:w="2127" w:type="dxa"/>
          </w:tcPr>
          <w:p w14:paraId="3EB1665F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Failed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MOCb</w:t>
            </w:r>
          </w:p>
        </w:tc>
        <w:tc>
          <w:tcPr>
            <w:tcW w:w="1559" w:type="dxa"/>
          </w:tcPr>
          <w:p w14:paraId="36B12EEB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4661B022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2CAEDC1F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4B3F6DF3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落地回拨－外呼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失败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  <w:p w14:paraId="5B69D134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</w:tr>
      <w:tr w:rsidR="00C12B13" w:rsidRPr="00CC4640" w14:paraId="431F2C18" w14:textId="77777777" w:rsidTr="0076328C">
        <w:trPr>
          <w:trHeight w:val="367"/>
        </w:trPr>
        <w:tc>
          <w:tcPr>
            <w:tcW w:w="2127" w:type="dxa"/>
          </w:tcPr>
          <w:p w14:paraId="55D88AD0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Failed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MTGoip</w:t>
            </w:r>
          </w:p>
        </w:tc>
        <w:tc>
          <w:tcPr>
            <w:tcW w:w="1559" w:type="dxa"/>
          </w:tcPr>
          <w:p w14:paraId="6F522CF2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E932285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2DA023A8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7384A79D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入呼呼叫－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失败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C12B13" w:rsidRPr="00CC4640" w14:paraId="1268A07D" w14:textId="77777777" w:rsidTr="00901B58">
        <w:trPr>
          <w:trHeight w:val="340"/>
        </w:trPr>
        <w:tc>
          <w:tcPr>
            <w:tcW w:w="2127" w:type="dxa"/>
          </w:tcPr>
          <w:p w14:paraId="1DEB6A84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Failed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MOGoip</w:t>
            </w:r>
          </w:p>
        </w:tc>
        <w:tc>
          <w:tcPr>
            <w:tcW w:w="1559" w:type="dxa"/>
          </w:tcPr>
          <w:p w14:paraId="6B61FC9A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2924980F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7BEA3184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627A8C63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外呼呼叫－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失败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C12B13" w:rsidRPr="00CC4640" w14:paraId="660539FE" w14:textId="77777777" w:rsidTr="0076328C">
        <w:trPr>
          <w:trHeight w:val="215"/>
        </w:trPr>
        <w:tc>
          <w:tcPr>
            <w:tcW w:w="2127" w:type="dxa"/>
          </w:tcPr>
          <w:p w14:paraId="52E18BD0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Failed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MOGoipCb</w:t>
            </w:r>
          </w:p>
        </w:tc>
        <w:tc>
          <w:tcPr>
            <w:tcW w:w="1559" w:type="dxa"/>
          </w:tcPr>
          <w:p w14:paraId="31BD9171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50815E96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0E1685B9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1114CCE5" w14:textId="77777777" w:rsidR="00C12B13" w:rsidRPr="00CC4640" w:rsidRDefault="00C12B13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回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拨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－外呼</w:t>
            </w:r>
            <w:r w:rsidR="00901B58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失败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个数</w:t>
            </w:r>
          </w:p>
        </w:tc>
      </w:tr>
      <w:tr w:rsidR="003B6BBA" w:rsidRPr="00CC4640" w14:paraId="0E672D5B" w14:textId="77777777" w:rsidTr="0076328C">
        <w:trPr>
          <w:trHeight w:val="215"/>
        </w:trPr>
        <w:tc>
          <w:tcPr>
            <w:tcW w:w="2127" w:type="dxa"/>
          </w:tcPr>
          <w:p w14:paraId="718EA614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559" w:type="dxa"/>
          </w:tcPr>
          <w:p w14:paraId="0886412F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850" w:type="dxa"/>
          </w:tcPr>
          <w:p w14:paraId="217F5B8D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2DE801E5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389D8795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</w:tr>
      <w:tr w:rsidR="00901B58" w:rsidRPr="00CC4640" w14:paraId="13BF2A6B" w14:textId="77777777" w:rsidTr="0076328C">
        <w:trPr>
          <w:trHeight w:val="297"/>
        </w:trPr>
        <w:tc>
          <w:tcPr>
            <w:tcW w:w="2127" w:type="dxa"/>
          </w:tcPr>
          <w:p w14:paraId="2743C7D0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numShortMMIn</w:t>
            </w:r>
          </w:p>
        </w:tc>
        <w:tc>
          <w:tcPr>
            <w:tcW w:w="1559" w:type="dxa"/>
          </w:tcPr>
          <w:p w14:paraId="6E55428A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57E68904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4223330C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5B6A2FF8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在线呼叫－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呼短呼叫个数</w:t>
            </w:r>
          </w:p>
        </w:tc>
      </w:tr>
      <w:tr w:rsidR="00901B58" w:rsidRPr="00CC4640" w14:paraId="3B5F7D9E" w14:textId="77777777" w:rsidTr="0076328C">
        <w:trPr>
          <w:trHeight w:val="215"/>
        </w:trPr>
        <w:tc>
          <w:tcPr>
            <w:tcW w:w="2127" w:type="dxa"/>
          </w:tcPr>
          <w:p w14:paraId="27CAFEE0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numShortMMOut</w:t>
            </w:r>
          </w:p>
        </w:tc>
        <w:tc>
          <w:tcPr>
            <w:tcW w:w="1559" w:type="dxa"/>
          </w:tcPr>
          <w:p w14:paraId="31A08D1A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51DAFC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1A4AECC3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4769A804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在线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呼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呼短呼叫个数</w:t>
            </w:r>
          </w:p>
        </w:tc>
      </w:tr>
      <w:tr w:rsidR="00901B58" w:rsidRPr="00CC4640" w14:paraId="45CD475C" w14:textId="77777777" w:rsidTr="0076328C">
        <w:trPr>
          <w:trHeight w:val="215"/>
        </w:trPr>
        <w:tc>
          <w:tcPr>
            <w:tcW w:w="2127" w:type="dxa"/>
          </w:tcPr>
          <w:p w14:paraId="5962D9E8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numShortMO</w:t>
            </w:r>
          </w:p>
        </w:tc>
        <w:tc>
          <w:tcPr>
            <w:tcW w:w="1559" w:type="dxa"/>
          </w:tcPr>
          <w:p w14:paraId="404E8C5F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206BF25A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683D385D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0FA8478B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落地呼叫－外呼短呼叫个数</w:t>
            </w:r>
          </w:p>
        </w:tc>
      </w:tr>
      <w:tr w:rsidR="00901B58" w:rsidRPr="00CC4640" w14:paraId="58AFBB07" w14:textId="77777777" w:rsidTr="0076328C">
        <w:trPr>
          <w:trHeight w:val="215"/>
        </w:trPr>
        <w:tc>
          <w:tcPr>
            <w:tcW w:w="2127" w:type="dxa"/>
          </w:tcPr>
          <w:p w14:paraId="6F37602C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numShortMOCb</w:t>
            </w:r>
          </w:p>
        </w:tc>
        <w:tc>
          <w:tcPr>
            <w:tcW w:w="1559" w:type="dxa"/>
          </w:tcPr>
          <w:p w14:paraId="3A716A53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2C08D330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699A9487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6A40F2CE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落地回拨－外呼短呼叫个数</w:t>
            </w:r>
          </w:p>
        </w:tc>
      </w:tr>
      <w:tr w:rsidR="00901B58" w:rsidRPr="00CC4640" w14:paraId="2A5F6D57" w14:textId="77777777" w:rsidTr="0076328C">
        <w:trPr>
          <w:trHeight w:val="367"/>
        </w:trPr>
        <w:tc>
          <w:tcPr>
            <w:tcW w:w="2127" w:type="dxa"/>
          </w:tcPr>
          <w:p w14:paraId="68A6CE7D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numShortMTGoip</w:t>
            </w:r>
          </w:p>
        </w:tc>
        <w:tc>
          <w:tcPr>
            <w:tcW w:w="1559" w:type="dxa"/>
          </w:tcPr>
          <w:p w14:paraId="624C6E2B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292B62E1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007D23DD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5BD58BC2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入呼呼叫－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呼短呼叫个数</w:t>
            </w:r>
          </w:p>
        </w:tc>
      </w:tr>
      <w:tr w:rsidR="00901B58" w:rsidRPr="00CC4640" w14:paraId="63B99429" w14:textId="77777777" w:rsidTr="00901B58">
        <w:trPr>
          <w:trHeight w:val="339"/>
        </w:trPr>
        <w:tc>
          <w:tcPr>
            <w:tcW w:w="2127" w:type="dxa"/>
          </w:tcPr>
          <w:p w14:paraId="29F27C12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numShortMOGoip</w:t>
            </w:r>
          </w:p>
        </w:tc>
        <w:tc>
          <w:tcPr>
            <w:tcW w:w="1559" w:type="dxa"/>
          </w:tcPr>
          <w:p w14:paraId="568E93BB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6C65AEE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729B28CF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457990EC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外呼呼叫－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呼短呼叫个数</w:t>
            </w:r>
          </w:p>
        </w:tc>
      </w:tr>
      <w:tr w:rsidR="00901B58" w:rsidRPr="00CC4640" w14:paraId="0015CF8E" w14:textId="77777777" w:rsidTr="0076328C">
        <w:trPr>
          <w:trHeight w:val="215"/>
        </w:trPr>
        <w:tc>
          <w:tcPr>
            <w:tcW w:w="2127" w:type="dxa"/>
          </w:tcPr>
          <w:p w14:paraId="6175CE59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numShortMOGoipCb</w:t>
            </w:r>
          </w:p>
        </w:tc>
        <w:tc>
          <w:tcPr>
            <w:tcW w:w="1559" w:type="dxa"/>
          </w:tcPr>
          <w:p w14:paraId="7F7A03EB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6F55B8A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0DC578B4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6BB45460" w14:textId="77777777" w:rsidR="00901B58" w:rsidRPr="00CC4640" w:rsidRDefault="00901B58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回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拨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－外呼短呼叫个数</w:t>
            </w:r>
          </w:p>
        </w:tc>
      </w:tr>
      <w:tr w:rsidR="003B6BBA" w:rsidRPr="00CC4640" w14:paraId="204E7083" w14:textId="77777777" w:rsidTr="0076328C">
        <w:trPr>
          <w:trHeight w:val="215"/>
        </w:trPr>
        <w:tc>
          <w:tcPr>
            <w:tcW w:w="2127" w:type="dxa"/>
          </w:tcPr>
          <w:p w14:paraId="5FC8249E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559" w:type="dxa"/>
          </w:tcPr>
          <w:p w14:paraId="1C31BDC9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850" w:type="dxa"/>
          </w:tcPr>
          <w:p w14:paraId="3B4A76DA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1276" w:type="dxa"/>
          </w:tcPr>
          <w:p w14:paraId="32BE50D4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4A2FA15E" w14:textId="77777777" w:rsidR="003B6BBA" w:rsidRPr="00CC4640" w:rsidRDefault="003B6BBA" w:rsidP="0076328C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</w:tr>
      <w:tr w:rsidR="006C42CA" w:rsidRPr="00CC4640" w14:paraId="7F61F08B" w14:textId="77777777" w:rsidTr="00E9096B">
        <w:trPr>
          <w:trHeight w:val="215"/>
        </w:trPr>
        <w:tc>
          <w:tcPr>
            <w:tcW w:w="2127" w:type="dxa"/>
          </w:tcPr>
          <w:p w14:paraId="7C3F1180" w14:textId="77777777" w:rsidR="006C42CA" w:rsidRPr="00CC4640" w:rsidRDefault="003B6BB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</w:t>
            </w:r>
            <w:r w:rsidR="0083536F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urMMIn</w:t>
            </w:r>
          </w:p>
        </w:tc>
        <w:tc>
          <w:tcPr>
            <w:tcW w:w="1559" w:type="dxa"/>
          </w:tcPr>
          <w:p w14:paraId="1A8F5962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864BE13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1BDC9E98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79BCEFD4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在线呼叫－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呼时长</w:t>
            </w:r>
          </w:p>
          <w:p w14:paraId="60498436" w14:textId="77777777" w:rsidR="0083536F" w:rsidRPr="00CC4640" w:rsidRDefault="0083536F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秒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6C42CA" w:rsidRPr="00CC4640" w14:paraId="76C470CD" w14:textId="77777777" w:rsidTr="00E9096B">
        <w:trPr>
          <w:trHeight w:val="215"/>
        </w:trPr>
        <w:tc>
          <w:tcPr>
            <w:tcW w:w="2127" w:type="dxa"/>
          </w:tcPr>
          <w:p w14:paraId="6B55F809" w14:textId="77777777" w:rsidR="006C42CA" w:rsidRPr="00CC4640" w:rsidRDefault="0083536F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durMMOut</w:t>
            </w:r>
          </w:p>
        </w:tc>
        <w:tc>
          <w:tcPr>
            <w:tcW w:w="1559" w:type="dxa"/>
          </w:tcPr>
          <w:p w14:paraId="5C194EB4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51ED3CB6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153EEC7C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2A0306C6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在线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呼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呼时长</w:t>
            </w:r>
          </w:p>
          <w:p w14:paraId="51279679" w14:textId="77777777" w:rsidR="0083536F" w:rsidRPr="00CC4640" w:rsidRDefault="0083536F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秒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6C42CA" w:rsidRPr="00CC4640" w14:paraId="2D17962F" w14:textId="77777777" w:rsidTr="00E9096B">
        <w:trPr>
          <w:trHeight w:val="215"/>
        </w:trPr>
        <w:tc>
          <w:tcPr>
            <w:tcW w:w="2127" w:type="dxa"/>
          </w:tcPr>
          <w:p w14:paraId="6928684C" w14:textId="77777777" w:rsidR="006C42CA" w:rsidRPr="00CC4640" w:rsidRDefault="0083536F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durMO</w:t>
            </w:r>
          </w:p>
        </w:tc>
        <w:tc>
          <w:tcPr>
            <w:tcW w:w="1559" w:type="dxa"/>
          </w:tcPr>
          <w:p w14:paraId="4E362751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E8F23FF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2464B1C0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4603CA7F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落地呼叫－</w:t>
            </w:r>
            <w:r w:rsidR="0083536F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呼时长</w:t>
            </w:r>
          </w:p>
          <w:p w14:paraId="1A7C4960" w14:textId="77777777" w:rsidR="0083536F" w:rsidRPr="00CC4640" w:rsidRDefault="0083536F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秒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6C42CA" w:rsidRPr="00CC4640" w14:paraId="31971619" w14:textId="77777777" w:rsidTr="00E9096B">
        <w:trPr>
          <w:trHeight w:val="215"/>
        </w:trPr>
        <w:tc>
          <w:tcPr>
            <w:tcW w:w="2127" w:type="dxa"/>
          </w:tcPr>
          <w:p w14:paraId="7CE9464A" w14:textId="77777777" w:rsidR="006C42CA" w:rsidRPr="00CC4640" w:rsidRDefault="0083536F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durMOCb</w:t>
            </w:r>
          </w:p>
        </w:tc>
        <w:tc>
          <w:tcPr>
            <w:tcW w:w="1559" w:type="dxa"/>
          </w:tcPr>
          <w:p w14:paraId="1C3A6E16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89DF65F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2F014CB7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5FE8D6C7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落地回拨－</w:t>
            </w:r>
            <w:r w:rsidR="0083536F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呼时长</w:t>
            </w:r>
          </w:p>
          <w:p w14:paraId="02848962" w14:textId="77777777" w:rsidR="0083536F" w:rsidRPr="00CC4640" w:rsidRDefault="0083536F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秒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6C42CA" w:rsidRPr="00CC4640" w14:paraId="42A4C1C7" w14:textId="77777777" w:rsidTr="00A04D96">
        <w:trPr>
          <w:trHeight w:val="367"/>
        </w:trPr>
        <w:tc>
          <w:tcPr>
            <w:tcW w:w="2127" w:type="dxa"/>
          </w:tcPr>
          <w:p w14:paraId="0C3777FB" w14:textId="77777777" w:rsidR="006C42CA" w:rsidRPr="00CC4640" w:rsidRDefault="00A04D96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durMTGoip</w:t>
            </w:r>
          </w:p>
        </w:tc>
        <w:tc>
          <w:tcPr>
            <w:tcW w:w="1559" w:type="dxa"/>
          </w:tcPr>
          <w:p w14:paraId="470299D2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49D3EBA0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620326E6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2DF8343A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="00A04D96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入呼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入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呼时长</w:t>
            </w:r>
          </w:p>
          <w:p w14:paraId="25F8536A" w14:textId="77777777" w:rsidR="00A04D96" w:rsidRPr="00CC4640" w:rsidRDefault="00A04D96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秒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6C42CA" w:rsidRPr="00CC4640" w14:paraId="45B0AD28" w14:textId="77777777" w:rsidTr="00A04D96">
        <w:trPr>
          <w:trHeight w:val="646"/>
        </w:trPr>
        <w:tc>
          <w:tcPr>
            <w:tcW w:w="2127" w:type="dxa"/>
          </w:tcPr>
          <w:p w14:paraId="45AAD8F1" w14:textId="77777777" w:rsidR="006C42CA" w:rsidRPr="00CC4640" w:rsidRDefault="00A04D96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durMOGoip</w:t>
            </w:r>
          </w:p>
        </w:tc>
        <w:tc>
          <w:tcPr>
            <w:tcW w:w="1559" w:type="dxa"/>
          </w:tcPr>
          <w:p w14:paraId="465173BC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DD1D980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3691D40C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1380B451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="00A04D96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外呼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呼叫－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呼时长</w:t>
            </w:r>
          </w:p>
          <w:p w14:paraId="4B9246BD" w14:textId="77777777" w:rsidR="00A04D96" w:rsidRPr="00CC4640" w:rsidRDefault="00A04D96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秒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6C42CA" w:rsidRPr="00CC4640" w14:paraId="56A5DBF6" w14:textId="77777777" w:rsidTr="00E9096B">
        <w:trPr>
          <w:trHeight w:val="215"/>
        </w:trPr>
        <w:tc>
          <w:tcPr>
            <w:tcW w:w="2127" w:type="dxa"/>
          </w:tcPr>
          <w:p w14:paraId="25EFB1F9" w14:textId="77777777" w:rsidR="006C42CA" w:rsidRPr="00CC4640" w:rsidRDefault="00A04D96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durMOGoipCb</w:t>
            </w:r>
          </w:p>
        </w:tc>
        <w:tc>
          <w:tcPr>
            <w:tcW w:w="1559" w:type="dxa"/>
          </w:tcPr>
          <w:p w14:paraId="778B5A25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380E4297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161D6C28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01CAF115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回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拨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－</w:t>
            </w:r>
            <w:r w:rsidR="00A04D96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外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呼时长</w:t>
            </w:r>
          </w:p>
          <w:p w14:paraId="618F6F18" w14:textId="77777777" w:rsidR="00C13544" w:rsidRPr="00CC4640" w:rsidRDefault="00C13544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秒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6C42CA" w:rsidRPr="00CC4640" w14:paraId="7DB12DAB" w14:textId="77777777" w:rsidTr="00E9096B">
        <w:trPr>
          <w:trHeight w:val="215"/>
        </w:trPr>
        <w:tc>
          <w:tcPr>
            <w:tcW w:w="2127" w:type="dxa"/>
          </w:tcPr>
          <w:p w14:paraId="33F460F5" w14:textId="77777777" w:rsidR="006C42CA" w:rsidRPr="00CC4640" w:rsidRDefault="00A04D96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numSMSRecv</w:t>
            </w:r>
          </w:p>
        </w:tc>
        <w:tc>
          <w:tcPr>
            <w:tcW w:w="1559" w:type="dxa"/>
          </w:tcPr>
          <w:p w14:paraId="413862C2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2B317875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23E6DB06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6A6D49B2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短信－接收条数</w:t>
            </w:r>
          </w:p>
        </w:tc>
      </w:tr>
      <w:tr w:rsidR="006C42CA" w:rsidRPr="00CC4640" w14:paraId="5BB30417" w14:textId="77777777" w:rsidTr="00E9096B">
        <w:trPr>
          <w:trHeight w:val="215"/>
        </w:trPr>
        <w:tc>
          <w:tcPr>
            <w:tcW w:w="2127" w:type="dxa"/>
          </w:tcPr>
          <w:p w14:paraId="1131EA91" w14:textId="77777777" w:rsidR="006C42CA" w:rsidRPr="00CC4640" w:rsidRDefault="00A04D96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numSMSSend</w:t>
            </w:r>
          </w:p>
        </w:tc>
        <w:tc>
          <w:tcPr>
            <w:tcW w:w="1559" w:type="dxa"/>
          </w:tcPr>
          <w:p w14:paraId="43007074" w14:textId="77777777" w:rsidR="006C42CA" w:rsidRPr="00CC4640" w:rsidRDefault="001124F2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2E6D954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6D2C0E0E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4E24252D" w14:textId="77777777" w:rsidR="006C42CA" w:rsidRPr="00CC4640" w:rsidRDefault="006C42C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GoIP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短信－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发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送条数</w:t>
            </w:r>
          </w:p>
        </w:tc>
      </w:tr>
      <w:tr w:rsidR="00DA1F7E" w:rsidRPr="00CC4640" w14:paraId="2AA418BB" w14:textId="77777777" w:rsidTr="00E9096B">
        <w:trPr>
          <w:trHeight w:val="209"/>
        </w:trPr>
        <w:tc>
          <w:tcPr>
            <w:tcW w:w="2127" w:type="dxa"/>
          </w:tcPr>
          <w:p w14:paraId="7DB0D0E6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cntD</w:t>
            </w:r>
            <w:r w:rsidR="00A04D96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ataDown</w:t>
            </w:r>
          </w:p>
        </w:tc>
        <w:tc>
          <w:tcPr>
            <w:tcW w:w="1559" w:type="dxa"/>
          </w:tcPr>
          <w:p w14:paraId="034B1300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72249BD2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017AC9AC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5E9771C5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ViFi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上网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下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行流量</w:t>
            </w:r>
          </w:p>
          <w:p w14:paraId="72F48BCC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="003B6BBA"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="003B6BBA"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:KB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)</w:t>
            </w:r>
          </w:p>
        </w:tc>
      </w:tr>
      <w:tr w:rsidR="00DA1F7E" w:rsidRPr="00CC4640" w14:paraId="7EF0239D" w14:textId="77777777" w:rsidTr="00E9096B">
        <w:trPr>
          <w:trHeight w:val="209"/>
        </w:trPr>
        <w:tc>
          <w:tcPr>
            <w:tcW w:w="2127" w:type="dxa"/>
          </w:tcPr>
          <w:p w14:paraId="74558F14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cntD</w:t>
            </w:r>
            <w:r w:rsidR="00A04D96"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ataUp</w:t>
            </w:r>
          </w:p>
        </w:tc>
        <w:tc>
          <w:tcPr>
            <w:tcW w:w="1559" w:type="dxa"/>
          </w:tcPr>
          <w:p w14:paraId="115EE79B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0E7EA2C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276" w:type="dxa"/>
          </w:tcPr>
          <w:p w14:paraId="5C0F4AB0" w14:textId="77777777" w:rsidR="00DA1F7E" w:rsidRPr="00CC4640" w:rsidRDefault="00DA1F7E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0</w:t>
            </w:r>
          </w:p>
        </w:tc>
        <w:tc>
          <w:tcPr>
            <w:tcW w:w="4111" w:type="dxa"/>
          </w:tcPr>
          <w:p w14:paraId="51B11E53" w14:textId="77777777" w:rsidR="00DA1F7E" w:rsidRPr="00CC4640" w:rsidRDefault="003B6BB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ViFi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上网上行流量</w:t>
            </w:r>
          </w:p>
          <w:p w14:paraId="12E53A09" w14:textId="77777777" w:rsidR="003B6BBA" w:rsidRPr="00CC4640" w:rsidRDefault="003B6BBA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(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单位</w:t>
            </w:r>
            <w:r w:rsidRPr="00CC4640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:KB)</w:t>
            </w:r>
          </w:p>
        </w:tc>
      </w:tr>
      <w:tr w:rsidR="00075F1D" w:rsidRPr="00CC4640" w14:paraId="7AEEAE16" w14:textId="77777777" w:rsidTr="00E9096B">
        <w:trPr>
          <w:trHeight w:val="209"/>
        </w:trPr>
        <w:tc>
          <w:tcPr>
            <w:tcW w:w="2127" w:type="dxa"/>
          </w:tcPr>
          <w:p w14:paraId="5D932EA7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md</w:t>
            </w: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f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Tm</w:t>
            </w:r>
          </w:p>
        </w:tc>
        <w:tc>
          <w:tcPr>
            <w:tcW w:w="1559" w:type="dxa"/>
          </w:tcPr>
          <w:p w14:paraId="727196CE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AB34A62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1B395AA9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0257BCB2" w14:textId="77777777" w:rsidR="00075F1D" w:rsidRPr="00CC4640" w:rsidRDefault="00075F1D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修改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时间</w:t>
            </w:r>
          </w:p>
        </w:tc>
      </w:tr>
      <w:tr w:rsidR="00075F1D" w:rsidRPr="00CC4640" w14:paraId="3151B96E" w14:textId="77777777" w:rsidTr="00E9096B">
        <w:trPr>
          <w:trHeight w:val="209"/>
        </w:trPr>
        <w:tc>
          <w:tcPr>
            <w:tcW w:w="2127" w:type="dxa"/>
          </w:tcPr>
          <w:p w14:paraId="31996F64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mdfBy</w:t>
            </w:r>
          </w:p>
        </w:tc>
        <w:tc>
          <w:tcPr>
            <w:tcW w:w="1559" w:type="dxa"/>
          </w:tcPr>
          <w:p w14:paraId="6653215F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1E3435BF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53FE9A01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69670C5A" w14:textId="77777777" w:rsidR="00075F1D" w:rsidRPr="00CC4640" w:rsidRDefault="00075F1D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修改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人</w:t>
            </w:r>
          </w:p>
        </w:tc>
      </w:tr>
      <w:tr w:rsidR="00075F1D" w:rsidRPr="00CC4640" w14:paraId="067ED5D7" w14:textId="77777777" w:rsidTr="00E9096B">
        <w:trPr>
          <w:trHeight w:val="209"/>
        </w:trPr>
        <w:tc>
          <w:tcPr>
            <w:tcW w:w="2127" w:type="dxa"/>
          </w:tcPr>
          <w:p w14:paraId="2743778C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24DED61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29892EE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1249957F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2BF8E53B" w14:textId="77777777" w:rsidR="00075F1D" w:rsidRPr="00CC4640" w:rsidRDefault="00075F1D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创建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时间</w:t>
            </w:r>
          </w:p>
        </w:tc>
      </w:tr>
      <w:tr w:rsidR="00075F1D" w:rsidRPr="00CC4640" w14:paraId="6CF96770" w14:textId="77777777" w:rsidTr="005D1C77">
        <w:trPr>
          <w:trHeight w:val="325"/>
        </w:trPr>
        <w:tc>
          <w:tcPr>
            <w:tcW w:w="2127" w:type="dxa"/>
          </w:tcPr>
          <w:p w14:paraId="4ADE3E92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4B1339FC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3BA4554F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276" w:type="dxa"/>
          </w:tcPr>
          <w:p w14:paraId="2A698C98" w14:textId="77777777" w:rsidR="00075F1D" w:rsidRPr="00CC4640" w:rsidRDefault="00075F1D" w:rsidP="00E9096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111" w:type="dxa"/>
          </w:tcPr>
          <w:p w14:paraId="2E437557" w14:textId="77777777" w:rsidR="00075F1D" w:rsidRPr="00CC4640" w:rsidRDefault="00075F1D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CC4640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创建</w:t>
            </w:r>
            <w:r w:rsidRPr="00CC4640">
              <w:rPr>
                <w:rFonts w:ascii="Consolas" w:eastAsia="微软雅黑" w:hAnsi="Consolas"/>
                <w:strike/>
                <w:color w:val="D9D9D9"/>
                <w:lang w:eastAsia="zh-CN"/>
              </w:rPr>
              <w:t>人</w:t>
            </w:r>
          </w:p>
        </w:tc>
      </w:tr>
    </w:tbl>
    <w:p w14:paraId="370235EA" w14:textId="77777777" w:rsidR="006C42CA" w:rsidRPr="00CC4640" w:rsidRDefault="006C42CA" w:rsidP="006C42CA">
      <w:pPr>
        <w:rPr>
          <w:strike/>
          <w:color w:val="D9D9D9"/>
        </w:rPr>
      </w:pPr>
    </w:p>
    <w:p w14:paraId="6ADB2028" w14:textId="77777777" w:rsidR="006C42CA" w:rsidRPr="00CC4640" w:rsidRDefault="006C42CA" w:rsidP="006C42CA">
      <w:pPr>
        <w:rPr>
          <w:strike/>
          <w:color w:val="D9D9D9"/>
        </w:rPr>
      </w:pPr>
    </w:p>
    <w:p w14:paraId="736D89AD" w14:textId="77777777" w:rsidR="006C42CA" w:rsidRDefault="006C42CA" w:rsidP="006C42CA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4C47A875" w14:textId="77777777" w:rsidR="00CD6F41" w:rsidRDefault="00CD6F41" w:rsidP="00613C97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74167F05" w14:textId="77777777" w:rsidR="00CF12C9" w:rsidRDefault="00CF12C9" w:rsidP="00613C97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1E13DFF3" w14:textId="77777777" w:rsidR="00B72B9D" w:rsidRDefault="00B72B9D" w:rsidP="00B72B9D"/>
    <w:p w14:paraId="7B832DF0" w14:textId="77777777" w:rsidR="00B72B9D" w:rsidRPr="00644CAC" w:rsidRDefault="00B72B9D" w:rsidP="00B72B9D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63" w:name="_Toc466366592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CountOnline</w:t>
      </w:r>
      <w:r>
        <w:rPr>
          <w:rFonts w:ascii="Consolas" w:eastAsia="微软雅黑" w:hAnsi="Consolas"/>
          <w:bCs/>
          <w:i w:val="0"/>
          <w:iCs/>
          <w:lang w:val="en-US" w:eastAsia="zh-HK"/>
        </w:rPr>
        <w:t>Daily</w:t>
      </w:r>
      <w:bookmarkEnd w:id="6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B72B9D" w:rsidRPr="00BF473F" w14:paraId="00E38AE1" w14:textId="77777777" w:rsidTr="00DB0683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2864705" w14:textId="77777777" w:rsidR="00B72B9D" w:rsidRPr="00C3424E" w:rsidRDefault="00B72B9D" w:rsidP="00DB0683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F8E51" w14:textId="77777777" w:rsidR="00B72B9D" w:rsidRPr="005C47AD" w:rsidRDefault="00B72B9D" w:rsidP="00DB0683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CountOnlineDaily</w:t>
            </w:r>
          </w:p>
        </w:tc>
      </w:tr>
      <w:tr w:rsidR="00B72B9D" w:rsidRPr="00BF473F" w14:paraId="703AE808" w14:textId="77777777" w:rsidTr="00DB0683">
        <w:trPr>
          <w:trHeight w:val="978"/>
        </w:trPr>
        <w:tc>
          <w:tcPr>
            <w:tcW w:w="2127" w:type="dxa"/>
            <w:shd w:val="clear" w:color="auto" w:fill="E6E6E6"/>
          </w:tcPr>
          <w:p w14:paraId="345377DC" w14:textId="77777777" w:rsidR="00B72B9D" w:rsidRPr="00C3424E" w:rsidRDefault="00B72B9D" w:rsidP="00DB0683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12A0D84" w14:textId="77777777" w:rsidR="00B72B9D" w:rsidRDefault="00B72B9D" w:rsidP="00DB0683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每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日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在线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统计</w:t>
            </w:r>
          </w:p>
          <w:p w14:paraId="455530B8" w14:textId="77777777" w:rsidR="00B72B9D" w:rsidRPr="005C47AD" w:rsidRDefault="00B72B9D" w:rsidP="00DB0683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B72B9D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(</w:t>
            </w:r>
            <w:r w:rsidRPr="00B72B9D"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  <w:t>定时任务查询各</w:t>
            </w:r>
            <w:r w:rsidRPr="00B72B9D">
              <w:rPr>
                <w:rFonts w:ascii="Consolas" w:eastAsia="微软雅黑" w:hAnsi="Consolas" w:hint="eastAsia"/>
                <w:color w:val="808080"/>
                <w:kern w:val="0"/>
                <w:sz w:val="16"/>
                <w:szCs w:val="16"/>
                <w:lang w:eastAsia="zh-CN"/>
              </w:rPr>
              <w:t>表</w:t>
            </w:r>
            <w:r w:rsidRPr="00B72B9D">
              <w:rPr>
                <w:rFonts w:ascii="Consolas" w:eastAsia="微软雅黑" w:hAnsi="Consolas" w:hint="eastAsia"/>
                <w:color w:val="808080"/>
                <w:kern w:val="0"/>
                <w:sz w:val="16"/>
                <w:szCs w:val="16"/>
                <w:lang w:eastAsia="zh-CN"/>
              </w:rPr>
              <w:t>)</w:t>
            </w:r>
          </w:p>
        </w:tc>
      </w:tr>
      <w:tr w:rsidR="00B72B9D" w:rsidRPr="00BF473F" w14:paraId="6EDE17D2" w14:textId="77777777" w:rsidTr="00DB0683">
        <w:tc>
          <w:tcPr>
            <w:tcW w:w="2127" w:type="dxa"/>
            <w:shd w:val="clear" w:color="auto" w:fill="E6E6E6"/>
          </w:tcPr>
          <w:p w14:paraId="1EE47F28" w14:textId="77777777" w:rsidR="00B72B9D" w:rsidRPr="00C3424E" w:rsidRDefault="00B72B9D" w:rsidP="00DB0683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EEEEBEF" w14:textId="77777777" w:rsidR="00B72B9D" w:rsidRPr="005C47AD" w:rsidRDefault="00B72B9D" w:rsidP="00DB0683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B72B9D" w:rsidRPr="00BF473F" w14:paraId="5688521D" w14:textId="77777777" w:rsidTr="00DB0683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944D7FC" w14:textId="77777777" w:rsidR="00B72B9D" w:rsidRPr="00C3424E" w:rsidRDefault="00B72B9D" w:rsidP="00DB0683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1ED2C3" w14:textId="77777777" w:rsidR="00B72B9D" w:rsidRPr="005C47AD" w:rsidRDefault="00B72B9D" w:rsidP="00DB0683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05387F">
              <w:rPr>
                <w:rFonts w:ascii="Consolas" w:eastAsia="微软雅黑" w:hAnsi="Consolas"/>
                <w:kern w:val="0"/>
                <w:sz w:val="20"/>
                <w:lang w:eastAsia="zh-CN"/>
              </w:rPr>
              <w:t>keyCODID</w:t>
            </w:r>
          </w:p>
        </w:tc>
      </w:tr>
      <w:tr w:rsidR="00B72B9D" w:rsidRPr="00BF473F" w14:paraId="49A0CE69" w14:textId="77777777" w:rsidTr="00DB0683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6C3031E" w14:textId="77777777" w:rsidR="00B72B9D" w:rsidRPr="00C3424E" w:rsidRDefault="00B72B9D" w:rsidP="00DB0683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5B74E8" w14:textId="77777777" w:rsidR="00B72B9D" w:rsidRPr="00417C2F" w:rsidRDefault="00B72B9D" w:rsidP="00DB0683">
            <w:pPr>
              <w:rPr>
                <w:rFonts w:ascii="Consolas" w:eastAsia="微软雅黑" w:hAnsi="Consolas"/>
                <w:b/>
                <w:lang w:eastAsia="zh-CN"/>
              </w:rPr>
            </w:pPr>
          </w:p>
        </w:tc>
      </w:tr>
      <w:tr w:rsidR="00B72B9D" w:rsidRPr="00BF473F" w14:paraId="61A82679" w14:textId="77777777" w:rsidTr="00DB0683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391B5BBA" w14:textId="77777777" w:rsidR="00B72B9D" w:rsidRPr="00C3424E" w:rsidRDefault="00B72B9D" w:rsidP="00DB0683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699AB048" w14:textId="77777777" w:rsidR="00B72B9D" w:rsidRPr="00C3424E" w:rsidRDefault="00B72B9D" w:rsidP="00DB0683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E699F75" w14:textId="77777777" w:rsidR="00B72B9D" w:rsidRPr="00C3424E" w:rsidRDefault="00B72B9D" w:rsidP="00DB0683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5173B85" w14:textId="77777777" w:rsidR="00B72B9D" w:rsidRPr="00C3424E" w:rsidRDefault="00B72B9D" w:rsidP="00DB0683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47534C6F" w14:textId="77777777" w:rsidR="00B72B9D" w:rsidRPr="00C3424E" w:rsidRDefault="00B72B9D" w:rsidP="00DB0683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B72B9D" w:rsidRPr="00BF473F" w14:paraId="0BE4030A" w14:textId="77777777" w:rsidTr="00DB0683">
        <w:trPr>
          <w:trHeight w:val="387"/>
        </w:trPr>
        <w:tc>
          <w:tcPr>
            <w:tcW w:w="2127" w:type="dxa"/>
          </w:tcPr>
          <w:p w14:paraId="0AD8DC3B" w14:textId="77777777" w:rsidR="00B72B9D" w:rsidRPr="0005387F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keyCODID</w:t>
            </w:r>
          </w:p>
        </w:tc>
        <w:tc>
          <w:tcPr>
            <w:tcW w:w="1559" w:type="dxa"/>
          </w:tcPr>
          <w:p w14:paraId="3C8588F8" w14:textId="77777777" w:rsidR="00B72B9D" w:rsidRPr="005C47A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69E45B26" w14:textId="77777777" w:rsidR="00B72B9D" w:rsidRPr="005C47A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8899E76" w14:textId="77777777" w:rsidR="00B72B9D" w:rsidRPr="005C47A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2911704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统计日期</w:t>
            </w:r>
          </w:p>
          <w:p w14:paraId="232CE1ED" w14:textId="77777777" w:rsidR="00B72B9D" w:rsidRPr="00DF39B1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格式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:YYYYMMDDHH</w:t>
            </w:r>
          </w:p>
        </w:tc>
      </w:tr>
      <w:tr w:rsidR="00B72B9D" w:rsidRPr="00BF473F" w14:paraId="7917A24C" w14:textId="77777777" w:rsidTr="00DB0683">
        <w:trPr>
          <w:trHeight w:val="367"/>
        </w:trPr>
        <w:tc>
          <w:tcPr>
            <w:tcW w:w="2127" w:type="dxa"/>
          </w:tcPr>
          <w:p w14:paraId="4555441D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appOnline</w:t>
            </w:r>
          </w:p>
        </w:tc>
        <w:tc>
          <w:tcPr>
            <w:tcW w:w="1559" w:type="dxa"/>
          </w:tcPr>
          <w:p w14:paraId="7322F030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E65519C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FF87E00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B06A5E8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在线数量</w:t>
            </w:r>
          </w:p>
        </w:tc>
      </w:tr>
      <w:tr w:rsidR="00B72B9D" w:rsidRPr="00BF473F" w14:paraId="72D847DE" w14:textId="77777777" w:rsidTr="00DB0683">
        <w:trPr>
          <w:trHeight w:val="367"/>
        </w:trPr>
        <w:tc>
          <w:tcPr>
            <w:tcW w:w="2127" w:type="dxa"/>
          </w:tcPr>
          <w:p w14:paraId="1ABA48E7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newRegister</w:t>
            </w:r>
          </w:p>
        </w:tc>
        <w:tc>
          <w:tcPr>
            <w:tcW w:w="1559" w:type="dxa"/>
          </w:tcPr>
          <w:p w14:paraId="778B932A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099BCE0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4EFB8B6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B8E0810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新注册用户数量</w:t>
            </w:r>
          </w:p>
        </w:tc>
      </w:tr>
      <w:tr w:rsidR="00B72B9D" w:rsidRPr="00BF473F" w14:paraId="7110B8A2" w14:textId="77777777" w:rsidTr="00DB0683">
        <w:trPr>
          <w:trHeight w:val="367"/>
        </w:trPr>
        <w:tc>
          <w:tcPr>
            <w:tcW w:w="2127" w:type="dxa"/>
          </w:tcPr>
          <w:p w14:paraId="6E4A0BBA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UUWiFiOnline</w:t>
            </w:r>
          </w:p>
        </w:tc>
        <w:tc>
          <w:tcPr>
            <w:tcW w:w="1559" w:type="dxa"/>
          </w:tcPr>
          <w:p w14:paraId="29B0D6FB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0343121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D4D7F93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1241A45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在线</w:t>
            </w:r>
            <w:r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数量</w:t>
            </w:r>
          </w:p>
        </w:tc>
      </w:tr>
      <w:tr w:rsidR="00B72B9D" w:rsidRPr="00BF473F" w14:paraId="2ADBFD91" w14:textId="77777777" w:rsidTr="00DB0683">
        <w:trPr>
          <w:trHeight w:val="215"/>
        </w:trPr>
        <w:tc>
          <w:tcPr>
            <w:tcW w:w="2127" w:type="dxa"/>
          </w:tcPr>
          <w:p w14:paraId="29880A73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VNSOnline</w:t>
            </w:r>
          </w:p>
        </w:tc>
        <w:tc>
          <w:tcPr>
            <w:tcW w:w="1559" w:type="dxa"/>
          </w:tcPr>
          <w:p w14:paraId="6305B152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C7084EE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3A89F1D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6ECF0BA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节</w:t>
            </w:r>
            <w:r>
              <w:rPr>
                <w:rFonts w:ascii="Consolas" w:eastAsia="微软雅黑" w:hAnsi="Consolas"/>
                <w:lang w:eastAsia="zh-CN"/>
              </w:rPr>
              <w:t>点在线数</w:t>
            </w:r>
          </w:p>
        </w:tc>
      </w:tr>
      <w:tr w:rsidR="00B72B9D" w:rsidRPr="00BF473F" w14:paraId="4D4D0D0C" w14:textId="77777777" w:rsidTr="00DB0683">
        <w:trPr>
          <w:trHeight w:val="215"/>
        </w:trPr>
        <w:tc>
          <w:tcPr>
            <w:tcW w:w="2127" w:type="dxa"/>
          </w:tcPr>
          <w:p w14:paraId="549B7007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VPXOnline</w:t>
            </w:r>
          </w:p>
        </w:tc>
        <w:tc>
          <w:tcPr>
            <w:tcW w:w="1559" w:type="dxa"/>
          </w:tcPr>
          <w:p w14:paraId="6A2599E7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F8E1932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49696AAE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C2E750B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VPX</w:t>
            </w:r>
            <w:r>
              <w:rPr>
                <w:rFonts w:ascii="Consolas" w:eastAsia="微软雅黑" w:hAnsi="Consolas"/>
                <w:lang w:eastAsia="zh-CN"/>
              </w:rPr>
              <w:t>在线数</w:t>
            </w:r>
          </w:p>
        </w:tc>
      </w:tr>
      <w:tr w:rsidR="00B72B9D" w:rsidRPr="00BF473F" w14:paraId="2F36DC22" w14:textId="77777777" w:rsidTr="00DB0683">
        <w:trPr>
          <w:trHeight w:val="215"/>
        </w:trPr>
        <w:tc>
          <w:tcPr>
            <w:tcW w:w="2127" w:type="dxa"/>
          </w:tcPr>
          <w:p w14:paraId="1FFA6E7C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VSWOnline</w:t>
            </w:r>
          </w:p>
        </w:tc>
        <w:tc>
          <w:tcPr>
            <w:tcW w:w="1559" w:type="dxa"/>
          </w:tcPr>
          <w:p w14:paraId="656D5ED1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FDB549D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C49D8F7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8152B9D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VSW</w:t>
            </w:r>
            <w:r>
              <w:rPr>
                <w:rFonts w:ascii="Consolas" w:eastAsia="微软雅黑" w:hAnsi="Consolas"/>
                <w:lang w:eastAsia="zh-CN"/>
              </w:rPr>
              <w:t>在线数</w:t>
            </w:r>
          </w:p>
        </w:tc>
      </w:tr>
      <w:tr w:rsidR="00B72B9D" w:rsidRPr="00BF473F" w14:paraId="11D3BB30" w14:textId="77777777" w:rsidTr="00DB0683">
        <w:trPr>
          <w:trHeight w:val="215"/>
        </w:trPr>
        <w:tc>
          <w:tcPr>
            <w:tcW w:w="2127" w:type="dxa"/>
          </w:tcPr>
          <w:p w14:paraId="66A7E3BC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TrunkOnline</w:t>
            </w:r>
          </w:p>
        </w:tc>
        <w:tc>
          <w:tcPr>
            <w:tcW w:w="1559" w:type="dxa"/>
          </w:tcPr>
          <w:p w14:paraId="51D885E7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A95CA41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F7D098F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AE4AD28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Trunk</w:t>
            </w:r>
            <w:r>
              <w:rPr>
                <w:rFonts w:ascii="Consolas" w:eastAsia="微软雅黑" w:hAnsi="Consolas"/>
                <w:lang w:eastAsia="zh-CN"/>
              </w:rPr>
              <w:t>在线数</w:t>
            </w:r>
          </w:p>
        </w:tc>
      </w:tr>
      <w:tr w:rsidR="00B72B9D" w:rsidRPr="00BF473F" w14:paraId="7E06DB30" w14:textId="77777777" w:rsidTr="00DB0683">
        <w:trPr>
          <w:trHeight w:val="215"/>
        </w:trPr>
        <w:tc>
          <w:tcPr>
            <w:tcW w:w="2127" w:type="dxa"/>
          </w:tcPr>
          <w:p w14:paraId="02C0EA3F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GoIPOnline</w:t>
            </w:r>
          </w:p>
        </w:tc>
        <w:tc>
          <w:tcPr>
            <w:tcW w:w="1559" w:type="dxa"/>
          </w:tcPr>
          <w:p w14:paraId="3DE72324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73BF505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0233A29A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1F1A2FF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GoIP</w:t>
            </w:r>
            <w:r>
              <w:rPr>
                <w:rFonts w:ascii="Consolas" w:eastAsia="微软雅黑" w:hAnsi="Consolas"/>
                <w:lang w:eastAsia="zh-CN"/>
              </w:rPr>
              <w:t>设备在线数</w:t>
            </w:r>
          </w:p>
        </w:tc>
      </w:tr>
      <w:tr w:rsidR="00B72B9D" w:rsidRPr="00BF473F" w14:paraId="671F024B" w14:textId="77777777" w:rsidTr="00DB0683">
        <w:trPr>
          <w:trHeight w:val="215"/>
        </w:trPr>
        <w:tc>
          <w:tcPr>
            <w:tcW w:w="2127" w:type="dxa"/>
          </w:tcPr>
          <w:p w14:paraId="6813CD60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SimPOnline</w:t>
            </w:r>
          </w:p>
        </w:tc>
        <w:tc>
          <w:tcPr>
            <w:tcW w:w="1559" w:type="dxa"/>
          </w:tcPr>
          <w:p w14:paraId="5ABACF57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BB112EC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32FCB2A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B91E585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SimP</w:t>
            </w:r>
            <w:r>
              <w:rPr>
                <w:rFonts w:ascii="Consolas" w:eastAsia="微软雅黑" w:hAnsi="Consolas"/>
                <w:lang w:eastAsia="zh-CN"/>
              </w:rPr>
              <w:t>设备在线数</w:t>
            </w:r>
          </w:p>
        </w:tc>
      </w:tr>
      <w:tr w:rsidR="00B72B9D" w:rsidRPr="00BF473F" w14:paraId="61F56FFE" w14:textId="77777777" w:rsidTr="00DB0683">
        <w:trPr>
          <w:trHeight w:val="215"/>
        </w:trPr>
        <w:tc>
          <w:tcPr>
            <w:tcW w:w="2127" w:type="dxa"/>
          </w:tcPr>
          <w:p w14:paraId="2BA7F56D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SIMOnline</w:t>
            </w:r>
          </w:p>
        </w:tc>
        <w:tc>
          <w:tcPr>
            <w:tcW w:w="1559" w:type="dxa"/>
          </w:tcPr>
          <w:p w14:paraId="657F2BF0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AC5921E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883735F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5EDE1A0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当前</w:t>
            </w:r>
            <w:r>
              <w:rPr>
                <w:rFonts w:ascii="Consolas" w:eastAsia="微软雅黑" w:hAnsi="Consolas" w:hint="eastAsia"/>
                <w:lang w:eastAsia="zh-CN"/>
              </w:rPr>
              <w:t>使用</w:t>
            </w:r>
            <w:r>
              <w:rPr>
                <w:rFonts w:ascii="Consolas" w:eastAsia="微软雅黑" w:hAnsi="Consolas"/>
                <w:lang w:eastAsia="zh-CN"/>
              </w:rPr>
              <w:t>SIM</w:t>
            </w:r>
            <w:r>
              <w:rPr>
                <w:rFonts w:ascii="Consolas" w:eastAsia="微软雅黑" w:hAnsi="Consolas"/>
                <w:lang w:eastAsia="zh-CN"/>
              </w:rPr>
              <w:t>卡数量</w:t>
            </w:r>
          </w:p>
        </w:tc>
      </w:tr>
      <w:tr w:rsidR="00B72B9D" w:rsidRPr="00BF473F" w14:paraId="5B427C46" w14:textId="77777777" w:rsidTr="00DB0683">
        <w:trPr>
          <w:trHeight w:val="215"/>
        </w:trPr>
        <w:tc>
          <w:tcPr>
            <w:tcW w:w="2127" w:type="dxa"/>
          </w:tcPr>
          <w:p w14:paraId="1FD65E4F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7DECB9EA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7DA52F34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4510DEFE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3478EEA" w14:textId="77777777" w:rsidR="00B72B9D" w:rsidRDefault="00B72B9D" w:rsidP="00DB0683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5D1C77" w:rsidRPr="00BF473F" w14:paraId="26CD2404" w14:textId="77777777" w:rsidTr="00DB0683">
        <w:trPr>
          <w:trHeight w:val="209"/>
        </w:trPr>
        <w:tc>
          <w:tcPr>
            <w:tcW w:w="2127" w:type="dxa"/>
          </w:tcPr>
          <w:p w14:paraId="20A67E65" w14:textId="77777777" w:rsidR="005D1C77" w:rsidRPr="005C47AD" w:rsidRDefault="005D1C77" w:rsidP="00DB0683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2E4BB0EC" w14:textId="77777777" w:rsidR="005D1C77" w:rsidRPr="005C47AD" w:rsidRDefault="005D1C77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8CF2B79" w14:textId="77777777" w:rsidR="005D1C77" w:rsidRPr="005C47AD" w:rsidRDefault="005D1C77" w:rsidP="00DB0683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EC37D5A" w14:textId="77777777" w:rsidR="005D1C77" w:rsidRPr="005C47AD" w:rsidRDefault="005D1C77" w:rsidP="00DB068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CACA89C" w14:textId="77777777" w:rsidR="005D1C77" w:rsidRPr="005C47AD" w:rsidRDefault="005D1C77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5D1C77" w:rsidRPr="00BF473F" w14:paraId="7FFA782C" w14:textId="77777777" w:rsidTr="00DB0683">
        <w:trPr>
          <w:trHeight w:val="209"/>
        </w:trPr>
        <w:tc>
          <w:tcPr>
            <w:tcW w:w="2127" w:type="dxa"/>
          </w:tcPr>
          <w:p w14:paraId="26EB81E6" w14:textId="77777777" w:rsidR="005D1C77" w:rsidRPr="005C47AD" w:rsidRDefault="005D1C77" w:rsidP="00DB0683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33E3233B" w14:textId="77777777" w:rsidR="005D1C77" w:rsidRPr="005C47AD" w:rsidRDefault="005D1C77" w:rsidP="00DB068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BCB5DA2" w14:textId="77777777" w:rsidR="005D1C77" w:rsidRPr="005C47AD" w:rsidRDefault="005D1C77" w:rsidP="00DB0683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3D3E978" w14:textId="77777777" w:rsidR="005D1C77" w:rsidRPr="005C47AD" w:rsidRDefault="005D1C77" w:rsidP="00DB068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3B05D5C" w14:textId="77777777" w:rsidR="005D1C77" w:rsidRPr="005C47AD" w:rsidRDefault="005D1C77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46E12373" w14:textId="77777777" w:rsidR="00B72B9D" w:rsidRDefault="00B72B9D" w:rsidP="00B72B9D"/>
    <w:p w14:paraId="4619C92B" w14:textId="77777777" w:rsidR="00173712" w:rsidRDefault="00173712" w:rsidP="00173712">
      <w:pPr>
        <w:rPr>
          <w:lang w:eastAsia="zh-HK"/>
        </w:rPr>
      </w:pPr>
    </w:p>
    <w:p w14:paraId="66476104" w14:textId="77777777" w:rsidR="00B72B9D" w:rsidRDefault="00B72B9D" w:rsidP="00173712">
      <w:pPr>
        <w:rPr>
          <w:lang w:eastAsia="zh-HK"/>
        </w:rPr>
      </w:pPr>
    </w:p>
    <w:p w14:paraId="5B61D3F5" w14:textId="77777777" w:rsidR="00B72B9D" w:rsidRDefault="00B72B9D" w:rsidP="00173712">
      <w:pPr>
        <w:rPr>
          <w:lang w:eastAsia="zh-HK"/>
        </w:rPr>
      </w:pPr>
    </w:p>
    <w:p w14:paraId="530D415C" w14:textId="77777777" w:rsidR="00B72B9D" w:rsidRDefault="00B72B9D" w:rsidP="00173712">
      <w:pPr>
        <w:rPr>
          <w:lang w:eastAsia="zh-HK"/>
        </w:rPr>
      </w:pPr>
    </w:p>
    <w:p w14:paraId="3E913AB7" w14:textId="77777777" w:rsidR="00173712" w:rsidRDefault="00173712" w:rsidP="00173712">
      <w:pPr>
        <w:rPr>
          <w:lang w:eastAsia="zh-HK"/>
        </w:rPr>
      </w:pPr>
    </w:p>
    <w:p w14:paraId="64866594" w14:textId="77777777" w:rsidR="00173712" w:rsidRDefault="00173712" w:rsidP="00173712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12F3DC93" w14:textId="77777777" w:rsidR="00173712" w:rsidRDefault="00173712" w:rsidP="00173712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3061A5E8" w14:textId="77777777" w:rsidR="00173712" w:rsidRDefault="00173712" w:rsidP="00173712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2D267918" w14:textId="77777777" w:rsidR="00173712" w:rsidRPr="00FB45F8" w:rsidRDefault="00173712" w:rsidP="00173712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64" w:name="_Toc466366593"/>
      <w:r w:rsidRPr="00FB45F8">
        <w:rPr>
          <w:rFonts w:ascii="Consolas" w:eastAsia="微软雅黑" w:hAnsi="Consolas" w:hint="eastAsia"/>
          <w:bCs/>
          <w:i w:val="0"/>
          <w:iCs/>
          <w:lang w:eastAsia="zh-HK"/>
        </w:rPr>
        <w:t>tbFeedback</w:t>
      </w:r>
      <w:bookmarkEnd w:id="64"/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851"/>
        <w:gridCol w:w="1134"/>
        <w:gridCol w:w="4213"/>
      </w:tblGrid>
      <w:tr w:rsidR="00173712" w:rsidRPr="00D02B5A" w14:paraId="78A72397" w14:textId="77777777" w:rsidTr="00443399">
        <w:tc>
          <w:tcPr>
            <w:tcW w:w="2093" w:type="dxa"/>
            <w:tcBorders>
              <w:bottom w:val="single" w:sz="4" w:space="0" w:color="auto"/>
            </w:tcBorders>
            <w:shd w:val="clear" w:color="auto" w:fill="E6E6E6"/>
          </w:tcPr>
          <w:p w14:paraId="38004FF5" w14:textId="77777777" w:rsidR="00173712" w:rsidRPr="00E90314" w:rsidRDefault="00173712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5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08335B" w14:textId="77777777" w:rsidR="00173712" w:rsidRPr="00E67D36" w:rsidRDefault="00173712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67D36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tbFeedback</w:t>
            </w:r>
          </w:p>
        </w:tc>
      </w:tr>
      <w:tr w:rsidR="00173712" w:rsidRPr="00D02B5A" w14:paraId="7AB63883" w14:textId="77777777" w:rsidTr="00443399">
        <w:tc>
          <w:tcPr>
            <w:tcW w:w="2093" w:type="dxa"/>
            <w:shd w:val="clear" w:color="auto" w:fill="E6E6E6"/>
          </w:tcPr>
          <w:p w14:paraId="3F0D49AC" w14:textId="77777777" w:rsidR="00173712" w:rsidRPr="00E90314" w:rsidRDefault="00173712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57" w:type="dxa"/>
            <w:gridSpan w:val="4"/>
            <w:shd w:val="clear" w:color="auto" w:fill="auto"/>
          </w:tcPr>
          <w:p w14:paraId="7BD02206" w14:textId="77777777" w:rsidR="00173712" w:rsidRPr="00E67D36" w:rsidRDefault="00173712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67D36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InnoDB</w:t>
            </w:r>
          </w:p>
        </w:tc>
      </w:tr>
      <w:tr w:rsidR="00173712" w:rsidRPr="00D02B5A" w14:paraId="4911DBE0" w14:textId="77777777" w:rsidTr="00443399">
        <w:trPr>
          <w:trHeight w:val="938"/>
        </w:trPr>
        <w:tc>
          <w:tcPr>
            <w:tcW w:w="2093" w:type="dxa"/>
            <w:shd w:val="clear" w:color="auto" w:fill="E6E6E6"/>
          </w:tcPr>
          <w:p w14:paraId="3BA2EF01" w14:textId="77777777" w:rsidR="00173712" w:rsidRPr="00E90314" w:rsidRDefault="00173712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lastRenderedPageBreak/>
              <w:t>Description</w:t>
            </w:r>
          </w:p>
        </w:tc>
        <w:tc>
          <w:tcPr>
            <w:tcW w:w="7757" w:type="dxa"/>
            <w:gridSpan w:val="4"/>
            <w:shd w:val="clear" w:color="auto" w:fill="auto"/>
          </w:tcPr>
          <w:p w14:paraId="74B7C51D" w14:textId="77777777" w:rsidR="00173712" w:rsidRPr="00E67D36" w:rsidRDefault="00173712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67D36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记录用户反馈信息以及处理</w:t>
            </w:r>
          </w:p>
        </w:tc>
      </w:tr>
      <w:tr w:rsidR="00173712" w:rsidRPr="00D02B5A" w14:paraId="3F505290" w14:textId="77777777" w:rsidTr="00443399">
        <w:trPr>
          <w:trHeight w:val="308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E6E6E6"/>
          </w:tcPr>
          <w:p w14:paraId="4D2D0168" w14:textId="77777777" w:rsidR="00173712" w:rsidRPr="00E90314" w:rsidRDefault="00173712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5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9BD53C" w14:textId="77777777" w:rsidR="00173712" w:rsidRPr="00E67D36" w:rsidRDefault="00173712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67D36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keyFeedbackId</w:t>
            </w:r>
          </w:p>
        </w:tc>
      </w:tr>
      <w:tr w:rsidR="00173712" w:rsidRPr="00D02B5A" w14:paraId="3367B59B" w14:textId="77777777" w:rsidTr="00443399">
        <w:trPr>
          <w:trHeight w:val="379"/>
        </w:trPr>
        <w:tc>
          <w:tcPr>
            <w:tcW w:w="2093" w:type="dxa"/>
            <w:shd w:val="clear" w:color="auto" w:fill="E6E6E6"/>
          </w:tcPr>
          <w:p w14:paraId="077C2A25" w14:textId="77777777" w:rsidR="00173712" w:rsidRPr="00E90314" w:rsidRDefault="00173712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</w:tcPr>
          <w:p w14:paraId="41697A06" w14:textId="77777777" w:rsidR="00173712" w:rsidRPr="00E90314" w:rsidRDefault="00173712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851" w:type="dxa"/>
            <w:shd w:val="clear" w:color="auto" w:fill="E6E6E6"/>
          </w:tcPr>
          <w:p w14:paraId="067B14F2" w14:textId="77777777" w:rsidR="00173712" w:rsidRPr="00E90314" w:rsidRDefault="00173712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134" w:type="dxa"/>
            <w:shd w:val="clear" w:color="auto" w:fill="E6E6E6"/>
          </w:tcPr>
          <w:p w14:paraId="3ADF3672" w14:textId="77777777" w:rsidR="00173712" w:rsidRPr="00E90314" w:rsidRDefault="00173712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 xml:space="preserve">Dfault </w:t>
            </w:r>
          </w:p>
        </w:tc>
        <w:tc>
          <w:tcPr>
            <w:tcW w:w="4213" w:type="dxa"/>
            <w:shd w:val="clear" w:color="auto" w:fill="E6E6E6"/>
          </w:tcPr>
          <w:p w14:paraId="2038858A" w14:textId="77777777" w:rsidR="00173712" w:rsidRPr="00E90314" w:rsidRDefault="00173712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E90314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173712" w:rsidRPr="00610510" w14:paraId="1602FD34" w14:textId="77777777" w:rsidTr="00443399">
        <w:tc>
          <w:tcPr>
            <w:tcW w:w="2093" w:type="dxa"/>
          </w:tcPr>
          <w:p w14:paraId="2CAED72C" w14:textId="77777777" w:rsidR="00173712" w:rsidRPr="006076C2" w:rsidRDefault="00173712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keyFeedbackId</w:t>
            </w:r>
          </w:p>
        </w:tc>
        <w:tc>
          <w:tcPr>
            <w:tcW w:w="1559" w:type="dxa"/>
          </w:tcPr>
          <w:p w14:paraId="4A8180FC" w14:textId="77777777" w:rsidR="00173712" w:rsidRPr="006076C2" w:rsidRDefault="001124F2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653E20C1" w14:textId="77777777" w:rsidR="00173712" w:rsidRPr="006076C2" w:rsidRDefault="00173712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1B7B8AD2" w14:textId="77777777" w:rsidR="00173712" w:rsidRPr="006076C2" w:rsidRDefault="00173712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6D8953AF" w14:textId="77777777" w:rsidR="005D1C77" w:rsidRDefault="005D1C77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反馈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485C3FA8" w14:textId="77777777" w:rsidR="00173712" w:rsidRPr="006076C2" w:rsidRDefault="00173712" w:rsidP="00443399">
            <w:pPr>
              <w:rPr>
                <w:rFonts w:ascii="Consolas" w:eastAsia="微软雅黑" w:hAnsi="Consolas"/>
                <w:lang w:eastAsia="zh-CN"/>
              </w:rPr>
            </w:pPr>
            <w:r w:rsidRPr="005D1C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173712" w:rsidRPr="00610510" w14:paraId="5AA573EF" w14:textId="77777777" w:rsidTr="00443399">
        <w:trPr>
          <w:trHeight w:val="215"/>
        </w:trPr>
        <w:tc>
          <w:tcPr>
            <w:tcW w:w="2093" w:type="dxa"/>
          </w:tcPr>
          <w:p w14:paraId="0BB88052" w14:textId="77777777" w:rsidR="00173712" w:rsidRPr="006076C2" w:rsidRDefault="00173712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idxAccountId_tbAccount</w:t>
            </w:r>
          </w:p>
        </w:tc>
        <w:tc>
          <w:tcPr>
            <w:tcW w:w="1559" w:type="dxa"/>
          </w:tcPr>
          <w:p w14:paraId="401F87C1" w14:textId="77777777" w:rsidR="00173712" w:rsidRPr="006076C2" w:rsidRDefault="001124F2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173712" w:rsidRPr="006076C2">
              <w:rPr>
                <w:rFonts w:ascii="Consolas" w:eastAsia="微软雅黑" w:hAnsi="Consolas" w:hint="eastAsia"/>
                <w:lang w:eastAsia="zh-CN"/>
              </w:rPr>
              <w:t>(30)</w:t>
            </w:r>
          </w:p>
        </w:tc>
        <w:tc>
          <w:tcPr>
            <w:tcW w:w="851" w:type="dxa"/>
          </w:tcPr>
          <w:p w14:paraId="14A7D946" w14:textId="77777777" w:rsidR="00173712" w:rsidRPr="006076C2" w:rsidRDefault="00173712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064703F6" w14:textId="77777777" w:rsidR="00173712" w:rsidRPr="006076C2" w:rsidRDefault="00173712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6D6FAA50" w14:textId="77777777" w:rsidR="005D1C77" w:rsidRDefault="005D1C77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用户</w:t>
            </w:r>
          </w:p>
          <w:p w14:paraId="6FE5B6DF" w14:textId="77777777" w:rsidR="00173712" w:rsidRPr="006076C2" w:rsidRDefault="00173712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account id</w:t>
            </w:r>
          </w:p>
        </w:tc>
      </w:tr>
      <w:tr w:rsidR="009B6A2A" w:rsidRPr="00610510" w14:paraId="5B4C53E5" w14:textId="77777777" w:rsidTr="00443399">
        <w:trPr>
          <w:trHeight w:val="215"/>
        </w:trPr>
        <w:tc>
          <w:tcPr>
            <w:tcW w:w="2093" w:type="dxa"/>
          </w:tcPr>
          <w:p w14:paraId="185D7975" w14:textId="77777777" w:rsidR="009B6A2A" w:rsidRPr="006076C2" w:rsidRDefault="009B6A2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type</w:t>
            </w:r>
          </w:p>
        </w:tc>
        <w:tc>
          <w:tcPr>
            <w:tcW w:w="1559" w:type="dxa"/>
          </w:tcPr>
          <w:p w14:paraId="55094AFB" w14:textId="77777777" w:rsidR="009B6A2A" w:rsidRDefault="009B6A2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VARCHAR(10)</w:t>
            </w:r>
          </w:p>
        </w:tc>
        <w:tc>
          <w:tcPr>
            <w:tcW w:w="851" w:type="dxa"/>
          </w:tcPr>
          <w:p w14:paraId="608E51FA" w14:textId="77777777" w:rsidR="009B6A2A" w:rsidRPr="006076C2" w:rsidRDefault="009B6A2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EEBD902" w14:textId="77777777" w:rsidR="009B6A2A" w:rsidRPr="006076C2" w:rsidRDefault="00524E26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4213" w:type="dxa"/>
          </w:tcPr>
          <w:p w14:paraId="48F0FEDD" w14:textId="77777777" w:rsidR="00C436D3" w:rsidRPr="00C436D3" w:rsidRDefault="009B6A2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类型</w:t>
            </w:r>
          </w:p>
          <w:p w14:paraId="606E35A8" w14:textId="77777777" w:rsidR="00C436D3" w:rsidRPr="00334F18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ViFiHW: ViFi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硬件</w:t>
            </w:r>
          </w:p>
          <w:p w14:paraId="7F0D51E8" w14:textId="77777777" w:rsidR="00C436D3" w:rsidRPr="00334F18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F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ViFi</w:t>
            </w:r>
            <w:r w:rsidRPr="00334F1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固件</w:t>
            </w:r>
          </w:p>
          <w:p w14:paraId="3D0C365B" w14:textId="77777777" w:rsidR="00C436D3" w:rsidRPr="00334F18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ViFiSW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ViFi</w:t>
            </w:r>
            <w:r w:rsidRPr="00334F1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</w:t>
            </w:r>
          </w:p>
          <w:p w14:paraId="188E0B51" w14:textId="77777777" w:rsidR="00C436D3" w:rsidRPr="00334F18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PPADR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AndroidAPP</w:t>
            </w:r>
          </w:p>
          <w:p w14:paraId="1C54D621" w14:textId="77777777" w:rsidR="00C436D3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APPIOS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334F1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iOS APP</w:t>
            </w:r>
          </w:p>
          <w:p w14:paraId="7DA77033" w14:textId="77777777" w:rsidR="00C436D3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VRSWS: VRSWS</w:t>
            </w:r>
          </w:p>
          <w:p w14:paraId="1B8847EB" w14:textId="77777777" w:rsidR="00C436D3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VRSWM: VRS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管理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</w:t>
            </w:r>
          </w:p>
          <w:p w14:paraId="563BD1B8" w14:textId="77777777" w:rsidR="00C436D3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VNSWS: VNSWS</w:t>
            </w:r>
          </w:p>
          <w:p w14:paraId="4FE96765" w14:textId="77777777" w:rsidR="00C436D3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VNSWM: VNS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管理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</w:t>
            </w:r>
          </w:p>
          <w:p w14:paraId="48306894" w14:textId="77777777" w:rsidR="00C436D3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F29B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VNSUI: VNS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WEB UI</w:t>
            </w:r>
          </w:p>
          <w:p w14:paraId="0428DC46" w14:textId="77777777" w:rsidR="00C436D3" w:rsidRDefault="00C436D3" w:rsidP="00C436D3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VNSBL: VNS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费服务</w:t>
            </w:r>
          </w:p>
          <w:p w14:paraId="2E970920" w14:textId="77777777" w:rsidR="00C436D3" w:rsidRDefault="00C436D3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  <w:p w14:paraId="7345E418" w14:textId="77777777" w:rsidR="00C436D3" w:rsidRPr="009B6A2A" w:rsidRDefault="00C436D3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</w:p>
        </w:tc>
      </w:tr>
      <w:tr w:rsidR="00C436D3" w:rsidRPr="00610510" w14:paraId="3EC5248C" w14:textId="77777777" w:rsidTr="00443399">
        <w:trPr>
          <w:trHeight w:val="215"/>
        </w:trPr>
        <w:tc>
          <w:tcPr>
            <w:tcW w:w="2093" w:type="dxa"/>
          </w:tcPr>
          <w:p w14:paraId="1A3B56AE" w14:textId="77777777" w:rsidR="00C436D3" w:rsidRPr="005C47AD" w:rsidRDefault="00C436D3" w:rsidP="00E061C3">
            <w:pPr>
              <w:rPr>
                <w:rFonts w:ascii="Consolas" w:eastAsia="微软雅黑" w:hAnsi="Consolas"/>
                <w:b/>
                <w:lang w:eastAsia="zh-CN"/>
              </w:rPr>
            </w:pPr>
            <w:r w:rsidRPr="00C436D3">
              <w:rPr>
                <w:rFonts w:ascii="Consolas" w:eastAsia="微软雅黑" w:hAnsi="Consolas"/>
                <w:lang w:eastAsia="zh-CN"/>
              </w:rPr>
              <w:t>verID</w:t>
            </w:r>
          </w:p>
        </w:tc>
        <w:tc>
          <w:tcPr>
            <w:tcW w:w="1559" w:type="dxa"/>
          </w:tcPr>
          <w:p w14:paraId="7179068F" w14:textId="77777777" w:rsidR="00C436D3" w:rsidRPr="005C47AD" w:rsidRDefault="00C436D3" w:rsidP="00E061C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1" w:type="dxa"/>
          </w:tcPr>
          <w:p w14:paraId="4AFD8260" w14:textId="77777777" w:rsidR="00C436D3" w:rsidRPr="005C47AD" w:rsidRDefault="00C436D3" w:rsidP="00E061C3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A7F8266" w14:textId="77777777" w:rsidR="00C436D3" w:rsidRPr="005C47AD" w:rsidRDefault="00C436D3" w:rsidP="00E061C3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08BA87FB" w14:textId="77777777" w:rsidR="00C436D3" w:rsidRDefault="00C436D3" w:rsidP="00E061C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版本号</w:t>
            </w:r>
          </w:p>
          <w:p w14:paraId="76FF64A6" w14:textId="77777777" w:rsidR="00C436D3" w:rsidRPr="00DF39B1" w:rsidRDefault="00C436D3" w:rsidP="00E061C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b/>
                <w:color w:val="808080"/>
                <w:sz w:val="16"/>
                <w:szCs w:val="16"/>
                <w:lang w:eastAsia="zh-CN"/>
              </w:rPr>
              <w:t>（</w:t>
            </w:r>
            <w:r>
              <w:rPr>
                <w:rFonts w:ascii="Consolas" w:eastAsia="微软雅黑" w:hAnsi="Consolas"/>
                <w:b/>
                <w:color w:val="808080"/>
                <w:sz w:val="16"/>
                <w:szCs w:val="16"/>
                <w:lang w:eastAsia="zh-CN"/>
              </w:rPr>
              <w:t>xx.xx</w:t>
            </w:r>
            <w:r>
              <w:rPr>
                <w:rFonts w:ascii="Consolas" w:eastAsia="微软雅黑" w:hAnsi="Consolas" w:hint="eastAsia"/>
                <w:b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C436D3" w:rsidRPr="00610510" w14:paraId="0FD16DDC" w14:textId="77777777" w:rsidTr="00443399">
        <w:trPr>
          <w:trHeight w:val="215"/>
        </w:trPr>
        <w:tc>
          <w:tcPr>
            <w:tcW w:w="2093" w:type="dxa"/>
          </w:tcPr>
          <w:p w14:paraId="2C17EC99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title</w:t>
            </w:r>
          </w:p>
        </w:tc>
        <w:tc>
          <w:tcPr>
            <w:tcW w:w="1559" w:type="dxa"/>
          </w:tcPr>
          <w:p w14:paraId="2CDC65FA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6076C2">
              <w:rPr>
                <w:rFonts w:ascii="Consolas" w:eastAsia="微软雅黑" w:hAnsi="Consolas" w:hint="eastAsia"/>
                <w:lang w:eastAsia="zh-CN"/>
              </w:rPr>
              <w:t>(256)</w:t>
            </w:r>
          </w:p>
        </w:tc>
        <w:tc>
          <w:tcPr>
            <w:tcW w:w="851" w:type="dxa"/>
          </w:tcPr>
          <w:p w14:paraId="1E40EABC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3B79E9A4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4F050D06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标题</w:t>
            </w:r>
          </w:p>
        </w:tc>
      </w:tr>
      <w:tr w:rsidR="00C436D3" w:rsidRPr="00610510" w14:paraId="69D80045" w14:textId="77777777" w:rsidTr="00443399">
        <w:trPr>
          <w:trHeight w:val="215"/>
        </w:trPr>
        <w:tc>
          <w:tcPr>
            <w:tcW w:w="2093" w:type="dxa"/>
          </w:tcPr>
          <w:p w14:paraId="707039C1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1C64A118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6076C2">
              <w:rPr>
                <w:rFonts w:ascii="Consolas" w:eastAsia="微软雅黑" w:hAnsi="Consolas" w:hint="eastAsia"/>
                <w:lang w:eastAsia="zh-CN"/>
              </w:rPr>
              <w:t>(2048)</w:t>
            </w:r>
          </w:p>
        </w:tc>
        <w:tc>
          <w:tcPr>
            <w:tcW w:w="851" w:type="dxa"/>
          </w:tcPr>
          <w:p w14:paraId="5B84D27C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118BC4CD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3A09B993" w14:textId="77777777" w:rsidR="005D1C77" w:rsidRDefault="005D1C77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反馈内容</w:t>
            </w:r>
          </w:p>
          <w:p w14:paraId="222112B9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5D1C7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用户所反馈的内容</w:t>
            </w:r>
          </w:p>
        </w:tc>
      </w:tr>
      <w:tr w:rsidR="00C436D3" w:rsidRPr="008A31EB" w14:paraId="141DE0EC" w14:textId="77777777" w:rsidTr="00443399">
        <w:trPr>
          <w:trHeight w:val="215"/>
        </w:trPr>
        <w:tc>
          <w:tcPr>
            <w:tcW w:w="2093" w:type="dxa"/>
          </w:tcPr>
          <w:p w14:paraId="1E8F58B2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attachFile</w:t>
            </w:r>
          </w:p>
        </w:tc>
        <w:tc>
          <w:tcPr>
            <w:tcW w:w="1559" w:type="dxa"/>
          </w:tcPr>
          <w:p w14:paraId="7C4A6147" w14:textId="77777777" w:rsidR="00C436D3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1" w:type="dxa"/>
          </w:tcPr>
          <w:p w14:paraId="4C82DEF9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3B0CBCD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40874D0B" w14:textId="77777777" w:rsidR="00C436D3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附件地址</w:t>
            </w:r>
          </w:p>
          <w:p w14:paraId="21A3631C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app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上传的为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zip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格式</w:t>
            </w:r>
          </w:p>
        </w:tc>
      </w:tr>
      <w:tr w:rsidR="00C436D3" w:rsidRPr="008A31EB" w14:paraId="37E13D44" w14:textId="77777777" w:rsidTr="00443399">
        <w:trPr>
          <w:trHeight w:val="215"/>
        </w:trPr>
        <w:tc>
          <w:tcPr>
            <w:tcW w:w="2093" w:type="dxa"/>
          </w:tcPr>
          <w:p w14:paraId="594A769B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feedback</w:t>
            </w:r>
            <w:r w:rsidRPr="006076C2">
              <w:rPr>
                <w:rFonts w:ascii="Consolas" w:eastAsia="微软雅黑" w:hAnsi="Consolas"/>
                <w:lang w:eastAsia="zh-CN"/>
              </w:rPr>
              <w:t>Time</w:t>
            </w:r>
          </w:p>
        </w:tc>
        <w:tc>
          <w:tcPr>
            <w:tcW w:w="1559" w:type="dxa"/>
          </w:tcPr>
          <w:p w14:paraId="18B4ECFB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6FF41666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020C3042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28A4085A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创建时间</w:t>
            </w:r>
          </w:p>
        </w:tc>
      </w:tr>
      <w:tr w:rsidR="00C436D3" w:rsidRPr="008A31EB" w14:paraId="730FED46" w14:textId="77777777" w:rsidTr="00443399">
        <w:trPr>
          <w:trHeight w:val="215"/>
        </w:trPr>
        <w:tc>
          <w:tcPr>
            <w:tcW w:w="2093" w:type="dxa"/>
          </w:tcPr>
          <w:p w14:paraId="56F818A4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ipaddress</w:t>
            </w:r>
          </w:p>
        </w:tc>
        <w:tc>
          <w:tcPr>
            <w:tcW w:w="1559" w:type="dxa"/>
          </w:tcPr>
          <w:p w14:paraId="06D63B9A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6076C2">
              <w:rPr>
                <w:rFonts w:ascii="Consolas" w:eastAsia="微软雅黑" w:hAnsi="Consolas" w:hint="eastAsia"/>
                <w:lang w:eastAsia="zh-CN"/>
              </w:rPr>
              <w:t>(30)</w:t>
            </w:r>
          </w:p>
        </w:tc>
        <w:tc>
          <w:tcPr>
            <w:tcW w:w="851" w:type="dxa"/>
          </w:tcPr>
          <w:p w14:paraId="63B92543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50D75C85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71054AB5" w14:textId="77777777" w:rsidR="00C436D3" w:rsidRPr="006076C2" w:rsidRDefault="00C436D3" w:rsidP="005D1C77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用户</w:t>
            </w:r>
            <w:r w:rsidR="005D1C77">
              <w:rPr>
                <w:rFonts w:ascii="Consolas" w:eastAsia="微软雅黑" w:hAnsi="Consolas"/>
                <w:lang w:eastAsia="zh-CN"/>
              </w:rPr>
              <w:t>IP</w:t>
            </w:r>
          </w:p>
        </w:tc>
      </w:tr>
      <w:tr w:rsidR="00C436D3" w:rsidRPr="008A31EB" w14:paraId="32D3E0D0" w14:textId="77777777" w:rsidTr="00443399">
        <w:trPr>
          <w:trHeight w:val="215"/>
        </w:trPr>
        <w:tc>
          <w:tcPr>
            <w:tcW w:w="2093" w:type="dxa"/>
          </w:tcPr>
          <w:p w14:paraId="450E8972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state</w:t>
            </w:r>
          </w:p>
        </w:tc>
        <w:tc>
          <w:tcPr>
            <w:tcW w:w="1559" w:type="dxa"/>
          </w:tcPr>
          <w:p w14:paraId="59BBAD5C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6076C2">
              <w:rPr>
                <w:rFonts w:ascii="Consolas" w:eastAsia="微软雅黑" w:hAnsi="Consolas" w:hint="eastAsia"/>
                <w:lang w:eastAsia="zh-CN"/>
              </w:rPr>
              <w:t>(1)</w:t>
            </w:r>
          </w:p>
        </w:tc>
        <w:tc>
          <w:tcPr>
            <w:tcW w:w="851" w:type="dxa"/>
          </w:tcPr>
          <w:p w14:paraId="0FF67F30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7E7A02F7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W</w:t>
            </w:r>
          </w:p>
        </w:tc>
        <w:tc>
          <w:tcPr>
            <w:tcW w:w="4213" w:type="dxa"/>
          </w:tcPr>
          <w:p w14:paraId="29D0B638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46EB38D1" w14:textId="77777777" w:rsidR="00C436D3" w:rsidRDefault="00C436D3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9326C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W </w:t>
            </w:r>
            <w:r w:rsidRPr="009326C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等待处理</w:t>
            </w:r>
          </w:p>
          <w:p w14:paraId="48EF85CA" w14:textId="77777777" w:rsidR="00C436D3" w:rsidRPr="009326C5" w:rsidRDefault="00C436D3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P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已提交处理</w:t>
            </w:r>
          </w:p>
          <w:p w14:paraId="27EC6463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9326C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C </w:t>
            </w:r>
            <w:r w:rsidRPr="009326C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处理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已完成</w:t>
            </w:r>
          </w:p>
        </w:tc>
      </w:tr>
      <w:tr w:rsidR="00C436D3" w:rsidRPr="008A31EB" w14:paraId="6D34EC7E" w14:textId="77777777" w:rsidTr="00443399">
        <w:trPr>
          <w:trHeight w:val="215"/>
        </w:trPr>
        <w:tc>
          <w:tcPr>
            <w:tcW w:w="2093" w:type="dxa"/>
          </w:tcPr>
          <w:p w14:paraId="056463E8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reply</w:t>
            </w:r>
          </w:p>
        </w:tc>
        <w:tc>
          <w:tcPr>
            <w:tcW w:w="1559" w:type="dxa"/>
          </w:tcPr>
          <w:p w14:paraId="775974AC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6076C2">
              <w:rPr>
                <w:rFonts w:ascii="Consolas" w:eastAsia="微软雅黑" w:hAnsi="Consolas" w:hint="eastAsia"/>
                <w:lang w:eastAsia="zh-CN"/>
              </w:rPr>
              <w:t>(2048)</w:t>
            </w:r>
          </w:p>
        </w:tc>
        <w:tc>
          <w:tcPr>
            <w:tcW w:w="851" w:type="dxa"/>
          </w:tcPr>
          <w:p w14:paraId="3DDDEFEF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064A6AA3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6FE99547" w14:textId="77777777" w:rsidR="004738DA" w:rsidRDefault="004738D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回复</w:t>
            </w:r>
            <w:r w:rsidRPr="006076C2">
              <w:rPr>
                <w:rFonts w:ascii="Consolas" w:eastAsia="微软雅黑" w:hAnsi="Consolas" w:hint="eastAsia"/>
                <w:lang w:eastAsia="zh-CN"/>
              </w:rPr>
              <w:t>内容</w:t>
            </w:r>
          </w:p>
          <w:p w14:paraId="6F10A91F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4738D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客服所回复的内容</w:t>
            </w:r>
          </w:p>
        </w:tc>
      </w:tr>
      <w:tr w:rsidR="00C436D3" w:rsidRPr="008A31EB" w14:paraId="30EF9A5C" w14:textId="77777777" w:rsidTr="00443399">
        <w:trPr>
          <w:trHeight w:val="215"/>
        </w:trPr>
        <w:tc>
          <w:tcPr>
            <w:tcW w:w="2093" w:type="dxa"/>
          </w:tcPr>
          <w:p w14:paraId="22617CB6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replyTime</w:t>
            </w:r>
          </w:p>
        </w:tc>
        <w:tc>
          <w:tcPr>
            <w:tcW w:w="1559" w:type="dxa"/>
          </w:tcPr>
          <w:p w14:paraId="10FA0AFE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63846094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6879F158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292CA62B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回复时间</w:t>
            </w:r>
          </w:p>
        </w:tc>
      </w:tr>
      <w:tr w:rsidR="00C436D3" w:rsidRPr="00610510" w14:paraId="6EFCE01D" w14:textId="77777777" w:rsidTr="00443399">
        <w:trPr>
          <w:trHeight w:val="215"/>
        </w:trPr>
        <w:tc>
          <w:tcPr>
            <w:tcW w:w="2093" w:type="dxa"/>
          </w:tcPr>
          <w:p w14:paraId="730193FC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extid</w:t>
            </w:r>
          </w:p>
        </w:tc>
        <w:tc>
          <w:tcPr>
            <w:tcW w:w="1559" w:type="dxa"/>
          </w:tcPr>
          <w:p w14:paraId="1E971F36" w14:textId="77777777" w:rsidR="00C436D3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1" w:type="dxa"/>
          </w:tcPr>
          <w:p w14:paraId="26952D6A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3FC0A55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13" w:type="dxa"/>
          </w:tcPr>
          <w:p w14:paraId="37253C04" w14:textId="77777777" w:rsidR="005858A0" w:rsidRDefault="005858A0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关</w:t>
            </w:r>
            <w:r>
              <w:rPr>
                <w:rFonts w:ascii="Consolas" w:eastAsia="微软雅黑" w:hAnsi="Consolas" w:hint="eastAsia"/>
                <w:lang w:eastAsia="zh-CN"/>
              </w:rPr>
              <w:t>联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A7C36D4" w14:textId="77777777" w:rsidR="00C436D3" w:rsidRPr="005858A0" w:rsidRDefault="00C436D3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5858A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外部关</w:t>
            </w:r>
            <w:r w:rsidRPr="005858A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联</w:t>
            </w:r>
            <w:r w:rsidRPr="005858A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管理系统</w:t>
            </w:r>
            <w:r w:rsidRPr="005858A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  <w:p w14:paraId="7A502087" w14:textId="77777777" w:rsidR="00C436D3" w:rsidRPr="006076C2" w:rsidRDefault="00C436D3" w:rsidP="00C5468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PMS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系统的问题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  <w:r w:rsidRPr="006076C2">
              <w:rPr>
                <w:rFonts w:ascii="Consolas" w:eastAsia="微软雅黑" w:hAnsi="Consolas"/>
                <w:lang w:eastAsia="zh-CN"/>
              </w:rPr>
              <w:t xml:space="preserve"> </w:t>
            </w:r>
          </w:p>
        </w:tc>
      </w:tr>
      <w:tr w:rsidR="00C436D3" w:rsidRPr="00610510" w14:paraId="1424ED0F" w14:textId="77777777" w:rsidTr="00443399">
        <w:trPr>
          <w:trHeight w:val="215"/>
        </w:trPr>
        <w:tc>
          <w:tcPr>
            <w:tcW w:w="2093" w:type="dxa"/>
          </w:tcPr>
          <w:p w14:paraId="762EA926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extSt</w:t>
            </w:r>
          </w:p>
        </w:tc>
        <w:tc>
          <w:tcPr>
            <w:tcW w:w="1559" w:type="dxa"/>
          </w:tcPr>
          <w:p w14:paraId="771C174E" w14:textId="77777777" w:rsidR="00C436D3" w:rsidRDefault="00C436D3" w:rsidP="00C5468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1" w:type="dxa"/>
          </w:tcPr>
          <w:p w14:paraId="0BB6F8F6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5799EF5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4213" w:type="dxa"/>
          </w:tcPr>
          <w:p w14:paraId="25D3C937" w14:textId="77777777" w:rsidR="005858A0" w:rsidRDefault="005858A0" w:rsidP="00443399">
            <w:pPr>
              <w:rPr>
                <w:rFonts w:ascii="Consolas" w:eastAsia="微软雅黑" w:hAnsi="Consolas"/>
                <w:lang w:eastAsia="zh-CN"/>
              </w:rPr>
            </w:pPr>
            <w:r w:rsidRPr="005858A0">
              <w:rPr>
                <w:rFonts w:ascii="Consolas" w:eastAsia="微软雅黑" w:hAnsi="Consolas"/>
                <w:lang w:eastAsia="zh-CN"/>
              </w:rPr>
              <w:t>关</w:t>
            </w:r>
            <w:r w:rsidRPr="005858A0">
              <w:rPr>
                <w:rFonts w:ascii="Consolas" w:eastAsia="微软雅黑" w:hAnsi="Consolas" w:hint="eastAsia"/>
                <w:lang w:eastAsia="zh-CN"/>
              </w:rPr>
              <w:t>联</w:t>
            </w:r>
            <w:r w:rsidRPr="005858A0">
              <w:rPr>
                <w:rFonts w:ascii="Consolas" w:eastAsia="微软雅黑" w:hAnsi="Consolas"/>
                <w:lang w:eastAsia="zh-CN"/>
              </w:rPr>
              <w:t>状态</w:t>
            </w:r>
          </w:p>
          <w:p w14:paraId="48DAFCE6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5858A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外部关</w:t>
            </w:r>
            <w:r w:rsidRPr="005858A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联</w:t>
            </w:r>
            <w:r w:rsidRPr="005858A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的状态</w:t>
            </w:r>
          </w:p>
        </w:tc>
      </w:tr>
      <w:tr w:rsidR="00C436D3" w:rsidRPr="00610510" w14:paraId="14B89765" w14:textId="77777777" w:rsidTr="00443399">
        <w:trPr>
          <w:trHeight w:val="215"/>
        </w:trPr>
        <w:tc>
          <w:tcPr>
            <w:tcW w:w="2093" w:type="dxa"/>
          </w:tcPr>
          <w:p w14:paraId="67A70255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0D116554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6076C2">
              <w:rPr>
                <w:rFonts w:ascii="Consolas" w:eastAsia="微软雅黑" w:hAnsi="Consolas" w:hint="eastAsia"/>
                <w:lang w:eastAsia="zh-CN"/>
              </w:rPr>
              <w:t>(128)</w:t>
            </w:r>
          </w:p>
        </w:tc>
        <w:tc>
          <w:tcPr>
            <w:tcW w:w="851" w:type="dxa"/>
          </w:tcPr>
          <w:p w14:paraId="6F68F0F3" w14:textId="77777777" w:rsidR="00C436D3" w:rsidRPr="006076C2" w:rsidRDefault="00A3053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27F08547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13" w:type="dxa"/>
          </w:tcPr>
          <w:p w14:paraId="5135B6F4" w14:textId="77777777" w:rsidR="00C436D3" w:rsidRPr="006076C2" w:rsidRDefault="00C436D3" w:rsidP="00443399">
            <w:pPr>
              <w:rPr>
                <w:rFonts w:ascii="Consolas" w:eastAsia="微软雅黑" w:hAnsi="Consolas"/>
                <w:lang w:eastAsia="zh-CN"/>
              </w:rPr>
            </w:pPr>
            <w:r w:rsidRPr="006076C2">
              <w:rPr>
                <w:rFonts w:ascii="Consolas" w:eastAsia="微软雅黑" w:hAnsi="Consolas" w:hint="eastAsia"/>
                <w:lang w:eastAsia="zh-CN"/>
              </w:rPr>
              <w:t>备注</w:t>
            </w:r>
          </w:p>
        </w:tc>
      </w:tr>
    </w:tbl>
    <w:p w14:paraId="0894AEA0" w14:textId="77777777" w:rsidR="00FC31E8" w:rsidRDefault="00FC31E8" w:rsidP="00FC31E8">
      <w:pPr>
        <w:pStyle w:val="BodyText"/>
        <w:ind w:rightChars="11" w:right="22"/>
        <w:rPr>
          <w:rFonts w:eastAsia="宋体"/>
          <w:lang w:eastAsia="zh-CN"/>
        </w:rPr>
      </w:pPr>
    </w:p>
    <w:p w14:paraId="4AFBD4B1" w14:textId="77777777" w:rsidR="00F44E88" w:rsidRDefault="00F44E88" w:rsidP="00FC31E8">
      <w:pPr>
        <w:pStyle w:val="BodyText"/>
        <w:ind w:rightChars="11" w:right="22"/>
        <w:rPr>
          <w:rFonts w:eastAsia="宋体"/>
          <w:lang w:eastAsia="zh-CN"/>
        </w:rPr>
      </w:pPr>
    </w:p>
    <w:p w14:paraId="3A1B565B" w14:textId="77777777" w:rsidR="00F44E88" w:rsidRDefault="00F44E88" w:rsidP="00FC31E8">
      <w:pPr>
        <w:pStyle w:val="BodyText"/>
        <w:ind w:rightChars="11" w:right="22"/>
        <w:rPr>
          <w:rFonts w:eastAsia="宋体"/>
          <w:lang w:eastAsia="zh-CN"/>
        </w:rPr>
      </w:pPr>
    </w:p>
    <w:p w14:paraId="45CCA28C" w14:textId="77777777" w:rsidR="00FC31E8" w:rsidRDefault="00FC31E8" w:rsidP="00FC31E8">
      <w:pPr>
        <w:pStyle w:val="BodyText"/>
        <w:ind w:rightChars="11" w:right="22"/>
        <w:rPr>
          <w:rFonts w:eastAsia="宋体"/>
          <w:lang w:eastAsia="zh-CN"/>
        </w:rPr>
      </w:pPr>
    </w:p>
    <w:p w14:paraId="5684A542" w14:textId="77777777" w:rsidR="00FC31E8" w:rsidRPr="006A65FA" w:rsidRDefault="00FC31E8" w:rsidP="00FC31E8">
      <w:pPr>
        <w:pStyle w:val="BodyText"/>
        <w:ind w:rightChars="11" w:right="22"/>
        <w:rPr>
          <w:rFonts w:eastAsia="宋体"/>
          <w:lang w:eastAsia="zh-CN"/>
        </w:rPr>
      </w:pPr>
    </w:p>
    <w:p w14:paraId="39C4AAFF" w14:textId="77777777" w:rsidR="00FC31E8" w:rsidRPr="00FC31E8" w:rsidRDefault="00FC31E8" w:rsidP="00FC31E8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 w:rsidRPr="00FC31E8">
        <w:rPr>
          <w:rFonts w:ascii="Consolas" w:eastAsia="微软雅黑" w:hAnsi="Consolas" w:hint="eastAsia"/>
          <w:bCs/>
          <w:i w:val="0"/>
          <w:iCs/>
          <w:lang w:eastAsia="zh-HK"/>
        </w:rPr>
        <w:t xml:space="preserve"> </w:t>
      </w:r>
      <w:bookmarkStart w:id="65" w:name="_Toc324091572"/>
      <w:bookmarkStart w:id="66" w:name="_Toc324320726"/>
      <w:bookmarkStart w:id="67" w:name="_Toc236721765"/>
      <w:bookmarkStart w:id="68" w:name="_Toc466366594"/>
      <w:r w:rsidRPr="00FC31E8">
        <w:rPr>
          <w:rFonts w:ascii="Consolas" w:eastAsia="微软雅黑" w:hAnsi="Consolas" w:hint="eastAsia"/>
          <w:bCs/>
          <w:i w:val="0"/>
          <w:iCs/>
          <w:lang w:eastAsia="zh-HK"/>
        </w:rPr>
        <w:t>tbSMS</w:t>
      </w:r>
      <w:bookmarkEnd w:id="65"/>
      <w:bookmarkEnd w:id="66"/>
      <w:bookmarkEnd w:id="67"/>
      <w:bookmarkEnd w:id="68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1"/>
        <w:gridCol w:w="1134"/>
        <w:gridCol w:w="4252"/>
      </w:tblGrid>
      <w:tr w:rsidR="00FB0A6B" w:rsidRPr="00D02B5A" w14:paraId="59A6F357" w14:textId="77777777" w:rsidTr="00FB0A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8E0C031" w14:textId="77777777" w:rsidR="00FC31E8" w:rsidRPr="00FC31E8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13A038C" w14:textId="77777777" w:rsidR="00FC31E8" w:rsidRPr="00FB0A6B" w:rsidRDefault="00FC31E8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tbSMS</w:t>
            </w:r>
          </w:p>
        </w:tc>
      </w:tr>
      <w:tr w:rsidR="00FB0A6B" w:rsidRPr="00D02B5A" w14:paraId="65CB0CAB" w14:textId="77777777" w:rsidTr="00FB0A6B">
        <w:tc>
          <w:tcPr>
            <w:tcW w:w="2127" w:type="dxa"/>
            <w:shd w:val="clear" w:color="auto" w:fill="E6E6E6"/>
          </w:tcPr>
          <w:p w14:paraId="74D23694" w14:textId="77777777" w:rsidR="00FC31E8" w:rsidRPr="00FC31E8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F84D423" w14:textId="77777777" w:rsidR="00FC31E8" w:rsidRPr="00FB0A6B" w:rsidRDefault="00FC31E8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InnoDB</w:t>
            </w:r>
          </w:p>
        </w:tc>
      </w:tr>
      <w:tr w:rsidR="00FB0A6B" w:rsidRPr="00D02B5A" w14:paraId="1F316667" w14:textId="77777777" w:rsidTr="00FB0A6B">
        <w:trPr>
          <w:trHeight w:val="938"/>
        </w:trPr>
        <w:tc>
          <w:tcPr>
            <w:tcW w:w="2127" w:type="dxa"/>
            <w:shd w:val="clear" w:color="auto" w:fill="E6E6E6"/>
          </w:tcPr>
          <w:p w14:paraId="39B1E0AD" w14:textId="77777777" w:rsidR="00FC31E8" w:rsidRPr="00FC31E8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8051D8B" w14:textId="77777777" w:rsidR="00FC31E8" w:rsidRPr="00FB0A6B" w:rsidRDefault="00FC31E8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发送</w:t>
            </w: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SMS</w:t>
            </w: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的队列表</w:t>
            </w: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, </w:t>
            </w:r>
          </w:p>
          <w:p w14:paraId="774B4F62" w14:textId="77777777" w:rsidR="00FC31E8" w:rsidRPr="00FB0A6B" w:rsidRDefault="00FC31E8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FB0A6B" w:rsidRPr="00D02B5A" w14:paraId="2BB48D40" w14:textId="77777777" w:rsidTr="00FB0A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5324460" w14:textId="77777777" w:rsidR="00FC31E8" w:rsidRPr="00FC31E8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75F13D" w14:textId="77777777" w:rsidR="00FC31E8" w:rsidRPr="00FB0A6B" w:rsidRDefault="00FC31E8" w:rsidP="0044339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keySMSId</w:t>
            </w:r>
          </w:p>
        </w:tc>
      </w:tr>
      <w:tr w:rsidR="006B12CA" w:rsidRPr="00D02B5A" w14:paraId="313D58AF" w14:textId="77777777" w:rsidTr="00FB0A6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89B8CCB" w14:textId="77777777" w:rsidR="006B12CA" w:rsidRPr="00C3424E" w:rsidRDefault="006B12CA" w:rsidP="00B41A3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2751899" w14:textId="77777777" w:rsidR="006B12CA" w:rsidRPr="005C47AD" w:rsidRDefault="006B12CA" w:rsidP="00B41A3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idxPhoneNumber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05387F">
              <w:rPr>
                <w:rFonts w:eastAsia="宋体" w:hint="eastAsia"/>
                <w:lang w:eastAsia="zh-CN"/>
              </w:rPr>
              <w:t xml:space="preserve"> </w:t>
            </w:r>
            <w:r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createdTime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t xml:space="preserve"> </w:t>
            </w:r>
            <w:r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state</w:t>
            </w:r>
          </w:p>
        </w:tc>
      </w:tr>
      <w:tr w:rsidR="006B12CA" w:rsidRPr="00D02B5A" w14:paraId="24902A04" w14:textId="77777777" w:rsidTr="00FB0A6B">
        <w:trPr>
          <w:trHeight w:val="451"/>
        </w:trPr>
        <w:tc>
          <w:tcPr>
            <w:tcW w:w="2127" w:type="dxa"/>
            <w:shd w:val="clear" w:color="auto" w:fill="E6E6E6"/>
            <w:vAlign w:val="center"/>
          </w:tcPr>
          <w:p w14:paraId="198006C5" w14:textId="77777777" w:rsidR="006B12CA" w:rsidRPr="00FC31E8" w:rsidRDefault="006B12CA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5F907B32" w14:textId="77777777" w:rsidR="006B12CA" w:rsidRPr="00FC31E8" w:rsidRDefault="006B12CA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851" w:type="dxa"/>
            <w:shd w:val="clear" w:color="auto" w:fill="E6E6E6"/>
            <w:vAlign w:val="center"/>
          </w:tcPr>
          <w:p w14:paraId="44D31FE1" w14:textId="77777777" w:rsidR="006B12CA" w:rsidRPr="00FC31E8" w:rsidRDefault="006B12CA" w:rsidP="00FB0A6B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27AD819" w14:textId="77777777" w:rsidR="006B12CA" w:rsidRPr="00FC31E8" w:rsidRDefault="006B12CA" w:rsidP="00FB0A6B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4252" w:type="dxa"/>
            <w:shd w:val="clear" w:color="auto" w:fill="E6E6E6"/>
            <w:vAlign w:val="center"/>
          </w:tcPr>
          <w:p w14:paraId="6DC11D5B" w14:textId="77777777" w:rsidR="006B12CA" w:rsidRPr="00FC31E8" w:rsidRDefault="006B12CA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6B12CA" w:rsidRPr="00610510" w14:paraId="632AF85D" w14:textId="77777777" w:rsidTr="00FB0A6B">
        <w:tc>
          <w:tcPr>
            <w:tcW w:w="2127" w:type="dxa"/>
          </w:tcPr>
          <w:p w14:paraId="49A89BF7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keySMSId</w:t>
            </w:r>
          </w:p>
        </w:tc>
        <w:tc>
          <w:tcPr>
            <w:tcW w:w="1559" w:type="dxa"/>
          </w:tcPr>
          <w:p w14:paraId="64743BA1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5A2074B7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2A2A7988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A852335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短信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0A48910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/>
                <w:lang w:eastAsia="zh-CN"/>
              </w:rPr>
              <w:t>auto_increment</w:t>
            </w:r>
          </w:p>
        </w:tc>
      </w:tr>
      <w:tr w:rsidR="006B12CA" w:rsidRPr="00610510" w14:paraId="16A9612A" w14:textId="77777777" w:rsidTr="00FB0A6B">
        <w:trPr>
          <w:trHeight w:val="215"/>
        </w:trPr>
        <w:tc>
          <w:tcPr>
            <w:tcW w:w="2127" w:type="dxa"/>
          </w:tcPr>
          <w:p w14:paraId="0286E18E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idxPhoneNumber</w:t>
            </w:r>
          </w:p>
        </w:tc>
        <w:tc>
          <w:tcPr>
            <w:tcW w:w="1559" w:type="dxa"/>
          </w:tcPr>
          <w:p w14:paraId="0B87A8EE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20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6E68699C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36A86A84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60B2763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手机号码</w:t>
            </w:r>
          </w:p>
          <w:p w14:paraId="24F2EE3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(E.164 number)</w:t>
            </w:r>
          </w:p>
        </w:tc>
      </w:tr>
      <w:tr w:rsidR="006B12CA" w:rsidRPr="00610510" w14:paraId="111B2023" w14:textId="77777777" w:rsidTr="00FB0A6B">
        <w:trPr>
          <w:trHeight w:val="209"/>
        </w:trPr>
        <w:tc>
          <w:tcPr>
            <w:tcW w:w="2127" w:type="dxa"/>
          </w:tcPr>
          <w:p w14:paraId="7B015009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message</w:t>
            </w:r>
          </w:p>
        </w:tc>
        <w:tc>
          <w:tcPr>
            <w:tcW w:w="1559" w:type="dxa"/>
          </w:tcPr>
          <w:p w14:paraId="7C6869E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256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4CB457ED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3D9E0D2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36BFDF0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内容</w:t>
            </w:r>
          </w:p>
          <w:p w14:paraId="10F9DFCB" w14:textId="77777777" w:rsidR="006B12CA" w:rsidRPr="00D235B0" w:rsidRDefault="006B12CA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235B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发送的短信</w:t>
            </w:r>
          </w:p>
          <w:p w14:paraId="5D0B2F1C" w14:textId="77777777" w:rsidR="006B12CA" w:rsidRPr="00FB0A6B" w:rsidRDefault="006B12CA" w:rsidP="002F4427">
            <w:pPr>
              <w:rPr>
                <w:rFonts w:ascii="Consolas" w:eastAsia="微软雅黑" w:hAnsi="Consolas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160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个英文，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70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个中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6B12CA" w:rsidRPr="00610510" w14:paraId="7511D350" w14:textId="77777777" w:rsidTr="00FB0A6B">
        <w:trPr>
          <w:trHeight w:val="215"/>
        </w:trPr>
        <w:tc>
          <w:tcPr>
            <w:tcW w:w="2127" w:type="dxa"/>
          </w:tcPr>
          <w:p w14:paraId="58ACA5D2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state</w:t>
            </w:r>
          </w:p>
        </w:tc>
        <w:tc>
          <w:tcPr>
            <w:tcW w:w="1559" w:type="dxa"/>
          </w:tcPr>
          <w:p w14:paraId="7262519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(1)</w:t>
            </w:r>
          </w:p>
        </w:tc>
        <w:tc>
          <w:tcPr>
            <w:tcW w:w="851" w:type="dxa"/>
          </w:tcPr>
          <w:p w14:paraId="40E0E1B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0E3F73C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/>
                <w:lang w:eastAsia="zh-CN"/>
              </w:rPr>
              <w:t>W</w:t>
            </w:r>
          </w:p>
        </w:tc>
        <w:tc>
          <w:tcPr>
            <w:tcW w:w="4252" w:type="dxa"/>
          </w:tcPr>
          <w:p w14:paraId="3348AA40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05B82BC0" w14:textId="77777777" w:rsidR="006B12CA" w:rsidRPr="002F4427" w:rsidRDefault="006B12CA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W: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等待发送</w:t>
            </w:r>
          </w:p>
          <w:p w14:paraId="057317B5" w14:textId="77777777" w:rsidR="006B12CA" w:rsidRPr="002F4427" w:rsidRDefault="006B12CA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P: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发送中</w:t>
            </w:r>
          </w:p>
          <w:p w14:paraId="2B611BA6" w14:textId="77777777" w:rsidR="006B12CA" w:rsidRPr="002F4427" w:rsidRDefault="006B12CA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S: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已成功发送</w:t>
            </w:r>
          </w:p>
          <w:p w14:paraId="476E7F2E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F: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发送失败</w:t>
            </w:r>
          </w:p>
        </w:tc>
      </w:tr>
      <w:tr w:rsidR="006B12CA" w:rsidRPr="00610510" w14:paraId="1EDFD996" w14:textId="77777777" w:rsidTr="00FB0A6B">
        <w:trPr>
          <w:trHeight w:val="215"/>
        </w:trPr>
        <w:tc>
          <w:tcPr>
            <w:tcW w:w="2127" w:type="dxa"/>
          </w:tcPr>
          <w:p w14:paraId="47E48877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idxSMSGWID</w:t>
            </w:r>
          </w:p>
        </w:tc>
        <w:tc>
          <w:tcPr>
            <w:tcW w:w="1559" w:type="dxa"/>
          </w:tcPr>
          <w:p w14:paraId="2554265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(15)</w:t>
            </w:r>
          </w:p>
        </w:tc>
        <w:tc>
          <w:tcPr>
            <w:tcW w:w="851" w:type="dxa"/>
          </w:tcPr>
          <w:p w14:paraId="285044D5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2A6D55B4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F7DA851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短</w:t>
            </w:r>
            <w:r>
              <w:rPr>
                <w:rFonts w:ascii="Consolas" w:eastAsia="微软雅黑" w:hAnsi="Consolas"/>
                <w:lang w:eastAsia="zh-CN"/>
              </w:rPr>
              <w:t>信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网关</w:t>
            </w:r>
          </w:p>
          <w:p w14:paraId="52AF01A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33337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33337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关联表</w:t>
            </w:r>
            <w:r w:rsidRPr="0033337A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tbSMSGateway</w:t>
            </w:r>
            <w:r w:rsidRPr="0033337A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6B12CA" w:rsidRPr="00610510" w14:paraId="765431AC" w14:textId="77777777" w:rsidTr="00FB0A6B">
        <w:trPr>
          <w:trHeight w:val="215"/>
        </w:trPr>
        <w:tc>
          <w:tcPr>
            <w:tcW w:w="2127" w:type="dxa"/>
          </w:tcPr>
          <w:p w14:paraId="0CAB0884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m</w:t>
            </w:r>
            <w:r w:rsidRPr="00FB0A6B">
              <w:rPr>
                <w:rFonts w:ascii="Consolas" w:eastAsia="微软雅黑" w:hAnsi="Consolas"/>
                <w:lang w:eastAsia="zh-CN"/>
              </w:rPr>
              <w:t>essageI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d</w:t>
            </w:r>
          </w:p>
        </w:tc>
        <w:tc>
          <w:tcPr>
            <w:tcW w:w="1559" w:type="dxa"/>
          </w:tcPr>
          <w:p w14:paraId="18726C3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(45)</w:t>
            </w:r>
          </w:p>
        </w:tc>
        <w:tc>
          <w:tcPr>
            <w:tcW w:w="851" w:type="dxa"/>
          </w:tcPr>
          <w:p w14:paraId="78AD9580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364D397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BA1C49F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网</w:t>
            </w:r>
            <w:r>
              <w:rPr>
                <w:rFonts w:ascii="Consolas" w:eastAsia="微软雅黑" w:hAnsi="Consolas"/>
                <w:lang w:eastAsia="zh-CN"/>
              </w:rPr>
              <w:t>关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1800EB6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gateway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受理的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messageId</w:t>
            </w:r>
          </w:p>
        </w:tc>
      </w:tr>
      <w:tr w:rsidR="006B12CA" w:rsidRPr="00610510" w14:paraId="77A6B1F6" w14:textId="77777777" w:rsidTr="00FB0A6B">
        <w:trPr>
          <w:trHeight w:val="215"/>
        </w:trPr>
        <w:tc>
          <w:tcPr>
            <w:tcW w:w="2127" w:type="dxa"/>
          </w:tcPr>
          <w:p w14:paraId="17029078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r</w:t>
            </w:r>
            <w:r w:rsidRPr="00FB0A6B">
              <w:rPr>
                <w:rFonts w:ascii="Consolas" w:eastAsia="微软雅黑" w:hAnsi="Consolas"/>
                <w:lang w:eastAsia="zh-CN"/>
              </w:rPr>
              <w:t>esponseCode</w:t>
            </w:r>
          </w:p>
        </w:tc>
        <w:tc>
          <w:tcPr>
            <w:tcW w:w="1559" w:type="dxa"/>
          </w:tcPr>
          <w:p w14:paraId="586CFE2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(10)</w:t>
            </w:r>
          </w:p>
        </w:tc>
        <w:tc>
          <w:tcPr>
            <w:tcW w:w="851" w:type="dxa"/>
          </w:tcPr>
          <w:p w14:paraId="685FA8C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38DA2552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23D68485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gateway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返回的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code</w:t>
            </w:r>
          </w:p>
        </w:tc>
      </w:tr>
      <w:tr w:rsidR="006B12CA" w:rsidRPr="00610510" w14:paraId="7B8C55A9" w14:textId="77777777" w:rsidTr="00FB0A6B">
        <w:trPr>
          <w:trHeight w:val="215"/>
        </w:trPr>
        <w:tc>
          <w:tcPr>
            <w:tcW w:w="2127" w:type="dxa"/>
          </w:tcPr>
          <w:p w14:paraId="51062DCA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r</w:t>
            </w:r>
            <w:r w:rsidRPr="00FB0A6B">
              <w:rPr>
                <w:rFonts w:ascii="Consolas" w:eastAsia="微软雅黑" w:hAnsi="Consolas"/>
                <w:lang w:eastAsia="zh-CN"/>
              </w:rPr>
              <w:t>esponseMessage</w:t>
            </w:r>
          </w:p>
        </w:tc>
        <w:tc>
          <w:tcPr>
            <w:tcW w:w="1559" w:type="dxa"/>
          </w:tcPr>
          <w:p w14:paraId="75178F4C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(45)</w:t>
            </w:r>
          </w:p>
        </w:tc>
        <w:tc>
          <w:tcPr>
            <w:tcW w:w="851" w:type="dxa"/>
          </w:tcPr>
          <w:p w14:paraId="23E14C8C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15426D1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0605AE8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gateway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返回的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code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说明</w:t>
            </w:r>
          </w:p>
        </w:tc>
      </w:tr>
      <w:tr w:rsidR="006B12CA" w:rsidRPr="00610510" w14:paraId="25BA96B4" w14:textId="77777777" w:rsidTr="00FB0A6B">
        <w:trPr>
          <w:trHeight w:val="215"/>
        </w:trPr>
        <w:tc>
          <w:tcPr>
            <w:tcW w:w="2127" w:type="dxa"/>
          </w:tcPr>
          <w:p w14:paraId="51BF3D5D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repeatNum</w:t>
            </w:r>
          </w:p>
        </w:tc>
        <w:tc>
          <w:tcPr>
            <w:tcW w:w="1559" w:type="dxa"/>
          </w:tcPr>
          <w:p w14:paraId="30A1F420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TINYINT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(2)</w:t>
            </w:r>
          </w:p>
        </w:tc>
        <w:tc>
          <w:tcPr>
            <w:tcW w:w="851" w:type="dxa"/>
          </w:tcPr>
          <w:p w14:paraId="501F333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57FC7250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0</w:t>
            </w:r>
          </w:p>
        </w:tc>
        <w:tc>
          <w:tcPr>
            <w:tcW w:w="4252" w:type="dxa"/>
          </w:tcPr>
          <w:p w14:paraId="0ABA3CC9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发送失败重新发送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 xml:space="preserve">, 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已重复次数</w:t>
            </w:r>
          </w:p>
        </w:tc>
      </w:tr>
      <w:tr w:rsidR="006B12CA" w:rsidRPr="00610510" w14:paraId="45D19F05" w14:textId="77777777" w:rsidTr="00FB0A6B">
        <w:trPr>
          <w:trHeight w:val="215"/>
        </w:trPr>
        <w:tc>
          <w:tcPr>
            <w:tcW w:w="2127" w:type="dxa"/>
          </w:tcPr>
          <w:p w14:paraId="02344D4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maxRepeatNum</w:t>
            </w:r>
          </w:p>
        </w:tc>
        <w:tc>
          <w:tcPr>
            <w:tcW w:w="1559" w:type="dxa"/>
          </w:tcPr>
          <w:p w14:paraId="2B84BCF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TINYINT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(2)</w:t>
            </w:r>
          </w:p>
        </w:tc>
        <w:tc>
          <w:tcPr>
            <w:tcW w:w="851" w:type="dxa"/>
          </w:tcPr>
          <w:p w14:paraId="1E51F6FF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497D6602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1</w:t>
            </w:r>
          </w:p>
        </w:tc>
        <w:tc>
          <w:tcPr>
            <w:tcW w:w="4252" w:type="dxa"/>
          </w:tcPr>
          <w:p w14:paraId="6ABF3E9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最多允许重复次数</w:t>
            </w:r>
          </w:p>
        </w:tc>
      </w:tr>
      <w:tr w:rsidR="006B12CA" w:rsidRPr="00610510" w14:paraId="11B91F2F" w14:textId="77777777" w:rsidTr="00FB0A6B">
        <w:trPr>
          <w:trHeight w:val="215"/>
        </w:trPr>
        <w:tc>
          <w:tcPr>
            <w:tcW w:w="2127" w:type="dxa"/>
          </w:tcPr>
          <w:p w14:paraId="15CE4D1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pri</w:t>
            </w:r>
          </w:p>
        </w:tc>
        <w:tc>
          <w:tcPr>
            <w:tcW w:w="1559" w:type="dxa"/>
          </w:tcPr>
          <w:p w14:paraId="266F859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TINYINT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(1)</w:t>
            </w:r>
          </w:p>
        </w:tc>
        <w:tc>
          <w:tcPr>
            <w:tcW w:w="851" w:type="dxa"/>
          </w:tcPr>
          <w:p w14:paraId="1F654B8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0C0F20B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0</w:t>
            </w:r>
          </w:p>
        </w:tc>
        <w:tc>
          <w:tcPr>
            <w:tcW w:w="4252" w:type="dxa"/>
          </w:tcPr>
          <w:p w14:paraId="3B668F1B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发送优先级</w:t>
            </w:r>
          </w:p>
          <w:p w14:paraId="688CBFFE" w14:textId="77777777" w:rsidR="006B12CA" w:rsidRPr="00CA0580" w:rsidRDefault="006B12CA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数字越小优先级越高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</w:p>
          <w:p w14:paraId="7AAE7485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其它模块可在插入时指定一个初始优先级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然后每发送失败一次后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优先级自增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</w:p>
        </w:tc>
      </w:tr>
      <w:tr w:rsidR="006B12CA" w:rsidRPr="00610510" w14:paraId="49E6BFCB" w14:textId="77777777" w:rsidTr="00FB0A6B">
        <w:trPr>
          <w:trHeight w:val="215"/>
        </w:trPr>
        <w:tc>
          <w:tcPr>
            <w:tcW w:w="2127" w:type="dxa"/>
          </w:tcPr>
          <w:p w14:paraId="05EE142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idxExternalID</w:t>
            </w:r>
          </w:p>
        </w:tc>
        <w:tc>
          <w:tcPr>
            <w:tcW w:w="1559" w:type="dxa"/>
          </w:tcPr>
          <w:p w14:paraId="19872FD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7242727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7A2E1DA3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633F152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外部关联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1BDC16A" w14:textId="77777777" w:rsidR="006B12CA" w:rsidRPr="00CA0580" w:rsidRDefault="006B12CA" w:rsidP="0044339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sms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相关表的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id</w:t>
            </w:r>
          </w:p>
          <w:p w14:paraId="07B1C532" w14:textId="77777777" w:rsidR="006B12CA" w:rsidRPr="00FB0A6B" w:rsidRDefault="006B12CA" w:rsidP="00CA0580">
            <w:pPr>
              <w:rPr>
                <w:rFonts w:ascii="Consolas" w:eastAsia="微软雅黑" w:hAnsi="Consolas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比如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若是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tb</w:t>
            </w:r>
            <w:r w:rsidRPr="00CA058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User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表插入过来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就是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keyUserId.)</w:t>
            </w:r>
          </w:p>
        </w:tc>
      </w:tr>
      <w:tr w:rsidR="006B12CA" w:rsidRPr="00610510" w14:paraId="119B15DC" w14:textId="77777777" w:rsidTr="00FB0A6B">
        <w:trPr>
          <w:trHeight w:val="215"/>
        </w:trPr>
        <w:tc>
          <w:tcPr>
            <w:tcW w:w="2127" w:type="dxa"/>
          </w:tcPr>
          <w:p w14:paraId="3458A42A" w14:textId="77777777" w:rsidR="006B12CA" w:rsidRPr="00895BB5" w:rsidRDefault="006B12CA" w:rsidP="00443399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ipaddr</w:t>
            </w:r>
          </w:p>
        </w:tc>
        <w:tc>
          <w:tcPr>
            <w:tcW w:w="1559" w:type="dxa"/>
          </w:tcPr>
          <w:p w14:paraId="479EBBCB" w14:textId="77777777" w:rsidR="006B12CA" w:rsidRDefault="006B12CA" w:rsidP="007A65D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32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2F974119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8A93A91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6F38A863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  <w:p w14:paraId="6BA0C464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7A65D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调用</w:t>
            </w:r>
            <w:r w:rsidRPr="007A65D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</w:t>
            </w:r>
            <w:r w:rsidRPr="007A65D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送的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</w:t>
            </w:r>
          </w:p>
        </w:tc>
      </w:tr>
      <w:tr w:rsidR="006B12CA" w:rsidRPr="00610510" w14:paraId="319C5173" w14:textId="77777777" w:rsidTr="00FB0A6B">
        <w:trPr>
          <w:trHeight w:val="215"/>
        </w:trPr>
        <w:tc>
          <w:tcPr>
            <w:tcW w:w="2127" w:type="dxa"/>
          </w:tcPr>
          <w:p w14:paraId="05A25132" w14:textId="77777777" w:rsidR="006B12CA" w:rsidRPr="007A65D3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7A65D3">
              <w:rPr>
                <w:rFonts w:ascii="Consolas" w:eastAsia="微软雅黑" w:hAnsi="Consolas"/>
                <w:lang w:eastAsia="zh-CN"/>
              </w:rPr>
              <w:t>exValue1</w:t>
            </w:r>
          </w:p>
        </w:tc>
        <w:tc>
          <w:tcPr>
            <w:tcW w:w="1559" w:type="dxa"/>
          </w:tcPr>
          <w:p w14:paraId="3F11AE73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 w:hint="eastAsia"/>
                <w:lang w:eastAsia="zh-CN"/>
              </w:rPr>
              <w:t>64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245E4FF7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12E7692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E878F95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扩展值</w:t>
            </w:r>
            <w:r>
              <w:rPr>
                <w:rFonts w:ascii="Consolas" w:eastAsia="微软雅黑" w:hAnsi="Consolas"/>
                <w:lang w:eastAsia="zh-CN"/>
              </w:rPr>
              <w:t>1</w:t>
            </w:r>
          </w:p>
        </w:tc>
      </w:tr>
      <w:tr w:rsidR="006B12CA" w:rsidRPr="00610510" w14:paraId="41F1EA36" w14:textId="77777777" w:rsidTr="00FB0A6B">
        <w:trPr>
          <w:trHeight w:val="215"/>
        </w:trPr>
        <w:tc>
          <w:tcPr>
            <w:tcW w:w="2127" w:type="dxa"/>
          </w:tcPr>
          <w:p w14:paraId="54ED683E" w14:textId="77777777" w:rsidR="006B12CA" w:rsidRPr="007A65D3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7A65D3">
              <w:rPr>
                <w:rFonts w:ascii="Consolas" w:eastAsia="微软雅黑" w:hAnsi="Consolas"/>
                <w:lang w:eastAsia="zh-CN"/>
              </w:rPr>
              <w:t>exValue2</w:t>
            </w:r>
          </w:p>
        </w:tc>
        <w:tc>
          <w:tcPr>
            <w:tcW w:w="1559" w:type="dxa"/>
          </w:tcPr>
          <w:p w14:paraId="32C4E698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 w:hint="eastAsia"/>
                <w:lang w:eastAsia="zh-CN"/>
              </w:rPr>
              <w:t>64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46CF276A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427F151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B6161CD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扩展值</w:t>
            </w:r>
            <w:r>
              <w:rPr>
                <w:rFonts w:ascii="Consolas" w:eastAsia="微软雅黑" w:hAnsi="Consolas"/>
                <w:lang w:eastAsia="zh-CN"/>
              </w:rPr>
              <w:t>2</w:t>
            </w:r>
          </w:p>
        </w:tc>
      </w:tr>
      <w:tr w:rsidR="006B12CA" w:rsidRPr="00610510" w14:paraId="238ABE83" w14:textId="77777777" w:rsidTr="00FB0A6B">
        <w:trPr>
          <w:trHeight w:val="215"/>
        </w:trPr>
        <w:tc>
          <w:tcPr>
            <w:tcW w:w="2127" w:type="dxa"/>
          </w:tcPr>
          <w:p w14:paraId="78B2F34E" w14:textId="77777777" w:rsidR="006B12CA" w:rsidRPr="007A65D3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7A65D3">
              <w:rPr>
                <w:rFonts w:ascii="Consolas" w:eastAsia="微软雅黑" w:hAnsi="Consolas"/>
                <w:lang w:eastAsia="zh-CN"/>
              </w:rPr>
              <w:lastRenderedPageBreak/>
              <w:t>exValue3</w:t>
            </w:r>
          </w:p>
        </w:tc>
        <w:tc>
          <w:tcPr>
            <w:tcW w:w="1559" w:type="dxa"/>
          </w:tcPr>
          <w:p w14:paraId="042CE170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1" w:type="dxa"/>
          </w:tcPr>
          <w:p w14:paraId="48D140F5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EB5C47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E3F757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扩展值</w:t>
            </w:r>
            <w:r>
              <w:rPr>
                <w:rFonts w:ascii="Consolas" w:eastAsia="微软雅黑" w:hAnsi="Consolas"/>
                <w:lang w:eastAsia="zh-CN"/>
              </w:rPr>
              <w:t>3</w:t>
            </w:r>
          </w:p>
        </w:tc>
      </w:tr>
      <w:tr w:rsidR="006B12CA" w:rsidRPr="00610510" w14:paraId="3782C3B4" w14:textId="77777777" w:rsidTr="00FB0A6B">
        <w:trPr>
          <w:trHeight w:val="215"/>
        </w:trPr>
        <w:tc>
          <w:tcPr>
            <w:tcW w:w="2127" w:type="dxa"/>
          </w:tcPr>
          <w:p w14:paraId="1CBB5E5D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/>
                <w:lang w:eastAsia="zh-CN"/>
              </w:rPr>
              <w:t>created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By</w:t>
            </w:r>
          </w:p>
        </w:tc>
        <w:tc>
          <w:tcPr>
            <w:tcW w:w="1559" w:type="dxa"/>
          </w:tcPr>
          <w:p w14:paraId="5B1FE728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(45)</w:t>
            </w:r>
          </w:p>
        </w:tc>
        <w:tc>
          <w:tcPr>
            <w:tcW w:w="851" w:type="dxa"/>
          </w:tcPr>
          <w:p w14:paraId="71F3CD68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311C13D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1D3282D1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关联表</w:t>
            </w:r>
          </w:p>
          <w:p w14:paraId="35D13FA1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插入模块关联表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tbSubscription)</w:t>
            </w:r>
          </w:p>
        </w:tc>
      </w:tr>
      <w:tr w:rsidR="006B12CA" w:rsidRPr="00610510" w14:paraId="27A69DBE" w14:textId="77777777" w:rsidTr="00FB0A6B">
        <w:trPr>
          <w:trHeight w:val="215"/>
        </w:trPr>
        <w:tc>
          <w:tcPr>
            <w:tcW w:w="2127" w:type="dxa"/>
          </w:tcPr>
          <w:p w14:paraId="2E9A9D6B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createdTime</w:t>
            </w:r>
          </w:p>
        </w:tc>
        <w:tc>
          <w:tcPr>
            <w:tcW w:w="1559" w:type="dxa"/>
          </w:tcPr>
          <w:p w14:paraId="7C95E137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1CEE08E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72D8143A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668CE982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  <w:p w14:paraId="46E7048E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插入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sms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表时的时间</w:t>
            </w:r>
          </w:p>
        </w:tc>
      </w:tr>
      <w:tr w:rsidR="006B12CA" w:rsidRPr="00610510" w14:paraId="168FEC19" w14:textId="77777777" w:rsidTr="00FB0A6B">
        <w:trPr>
          <w:trHeight w:val="215"/>
        </w:trPr>
        <w:tc>
          <w:tcPr>
            <w:tcW w:w="2127" w:type="dxa"/>
          </w:tcPr>
          <w:p w14:paraId="3DFE59EA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sendTime</w:t>
            </w:r>
          </w:p>
        </w:tc>
        <w:tc>
          <w:tcPr>
            <w:tcW w:w="1559" w:type="dxa"/>
          </w:tcPr>
          <w:p w14:paraId="61CC4251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7419153C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015089A6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9BD59AF" w14:textId="77777777" w:rsidR="006B12CA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发送时间</w:t>
            </w:r>
          </w:p>
          <w:p w14:paraId="402640C7" w14:textId="77777777" w:rsidR="006B12CA" w:rsidRPr="00FB0A6B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发送成功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/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失败时间</w:t>
            </w:r>
          </w:p>
        </w:tc>
      </w:tr>
      <w:tr w:rsidR="00FA669F" w:rsidRPr="00610510" w14:paraId="589C4CDF" w14:textId="77777777" w:rsidTr="00FB0A6B">
        <w:trPr>
          <w:trHeight w:val="215"/>
        </w:trPr>
        <w:tc>
          <w:tcPr>
            <w:tcW w:w="2127" w:type="dxa"/>
          </w:tcPr>
          <w:p w14:paraId="2A613621" w14:textId="77777777" w:rsidR="00FA669F" w:rsidRPr="00E621AE" w:rsidRDefault="00FA669F" w:rsidP="003212BA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timeused</w:t>
            </w:r>
          </w:p>
        </w:tc>
        <w:tc>
          <w:tcPr>
            <w:tcW w:w="1559" w:type="dxa"/>
          </w:tcPr>
          <w:p w14:paraId="6E66488E" w14:textId="77777777" w:rsidR="00FA669F" w:rsidRPr="00E621AE" w:rsidRDefault="00FA669F" w:rsidP="003212BA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64FA751B" w14:textId="77777777" w:rsidR="00FA669F" w:rsidRPr="00E621AE" w:rsidRDefault="00FA669F" w:rsidP="003212BA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76B8105" w14:textId="77777777" w:rsidR="00FA669F" w:rsidRPr="00E621AE" w:rsidRDefault="00FA669F" w:rsidP="003212BA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72419273" w14:textId="77777777" w:rsidR="00FA669F" w:rsidRPr="00E621AE" w:rsidRDefault="00FA669F" w:rsidP="003212BA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所用时长</w:t>
            </w:r>
          </w:p>
        </w:tc>
      </w:tr>
      <w:tr w:rsidR="00FA669F" w:rsidRPr="00610510" w14:paraId="35CCBF48" w14:textId="77777777" w:rsidTr="00FB0A6B">
        <w:trPr>
          <w:trHeight w:val="215"/>
        </w:trPr>
        <w:tc>
          <w:tcPr>
            <w:tcW w:w="2127" w:type="dxa"/>
          </w:tcPr>
          <w:p w14:paraId="7F3DF407" w14:textId="77777777" w:rsidR="00FA669F" w:rsidRPr="00E621AE" w:rsidRDefault="00923F4D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smsTemplateId</w:t>
            </w:r>
          </w:p>
        </w:tc>
        <w:tc>
          <w:tcPr>
            <w:tcW w:w="1559" w:type="dxa"/>
          </w:tcPr>
          <w:p w14:paraId="06C7BBC3" w14:textId="77777777" w:rsidR="00FA669F" w:rsidRPr="00E621AE" w:rsidRDefault="00923F4D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377AEE33" w14:textId="77777777" w:rsidR="00FA669F" w:rsidRPr="00E621AE" w:rsidRDefault="00923F4D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210E383" w14:textId="77777777" w:rsidR="00FA669F" w:rsidRPr="00E621AE" w:rsidRDefault="00923F4D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5CF4C8EB" w14:textId="77777777" w:rsidR="00FA669F" w:rsidRPr="00E621AE" w:rsidRDefault="00923F4D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短信模板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</w:tbl>
    <w:p w14:paraId="0AD30AD2" w14:textId="77777777" w:rsidR="00C14C33" w:rsidRDefault="00FC31E8" w:rsidP="00FC31E8">
      <w:pPr>
        <w:rPr>
          <w:rFonts w:ascii="Consolas" w:eastAsia="微软雅黑" w:hAnsi="Consolas"/>
          <w:color w:val="808080"/>
          <w:sz w:val="16"/>
          <w:szCs w:val="16"/>
          <w:lang w:eastAsia="zh-CN"/>
        </w:rPr>
      </w:pP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补充说明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: </w:t>
      </w:r>
    </w:p>
    <w:p w14:paraId="5D52CFB6" w14:textId="77777777" w:rsidR="00FC31E8" w:rsidRDefault="00FC31E8" w:rsidP="00C14C33">
      <w:pPr>
        <w:numPr>
          <w:ilvl w:val="0"/>
          <w:numId w:val="22"/>
        </w:numPr>
        <w:rPr>
          <w:rFonts w:ascii="Consolas" w:eastAsia="微软雅黑" w:hAnsi="Consolas"/>
          <w:color w:val="808080"/>
          <w:sz w:val="16"/>
          <w:szCs w:val="16"/>
          <w:lang w:eastAsia="zh-CN"/>
        </w:rPr>
      </w:pP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发送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sms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程序要一直记录两个值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发送成功数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,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发送失败数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当一段时间内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若成功数不增加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而失败数一直在增加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应该是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sms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的发送端出了问题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需要告警管理员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.</w:t>
      </w:r>
    </w:p>
    <w:p w14:paraId="4CF76683" w14:textId="77777777" w:rsidR="00C14C33" w:rsidRPr="00E621AE" w:rsidRDefault="00C14C33" w:rsidP="00C14C33">
      <w:pPr>
        <w:numPr>
          <w:ilvl w:val="0"/>
          <w:numId w:val="22"/>
        </w:numPr>
        <w:rPr>
          <w:rFonts w:ascii="Consolas" w:eastAsia="微软雅黑" w:hAnsi="Consolas"/>
          <w:color w:val="808080"/>
          <w:sz w:val="16"/>
          <w:szCs w:val="16"/>
          <w:lang w:eastAsia="zh-CN"/>
        </w:rPr>
      </w:pP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需要</w:t>
      </w:r>
      <w:r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记录</w:t>
      </w: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IP</w:t>
      </w: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和</w:t>
      </w:r>
      <w:r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号</w:t>
      </w: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码的发送</w:t>
      </w:r>
      <w:r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频</w:t>
      </w: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率。</w:t>
      </w:r>
    </w:p>
    <w:p w14:paraId="4A2490EC" w14:textId="77777777" w:rsidR="00FC31E8" w:rsidRPr="00161F01" w:rsidRDefault="00FC31E8" w:rsidP="00FC31E8">
      <w:pPr>
        <w:rPr>
          <w:rFonts w:ascii="Arial" w:hAnsi="Arial"/>
          <w:lang w:eastAsia="zh-CN"/>
        </w:rPr>
      </w:pPr>
    </w:p>
    <w:p w14:paraId="77D885B2" w14:textId="77777777" w:rsidR="00FC31E8" w:rsidRDefault="00FC31E8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488E074F" w14:textId="77777777" w:rsidR="0080552B" w:rsidRDefault="0080552B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0BBB2F1B" w14:textId="77777777" w:rsidR="0080552B" w:rsidRDefault="0080552B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270AC446" w14:textId="77777777" w:rsidR="0080552B" w:rsidRDefault="0080552B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63188460" w14:textId="77777777" w:rsidR="00583714" w:rsidRDefault="00583714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3E9B33A3" w14:textId="77777777" w:rsidR="00583714" w:rsidRDefault="00583714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6318C91B" w14:textId="77777777" w:rsidR="00583714" w:rsidRDefault="00583714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48E8094B" w14:textId="77777777" w:rsidR="00A07143" w:rsidRDefault="00A07143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08B95F16" w14:textId="77777777" w:rsidR="0080552B" w:rsidRDefault="0080552B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4A81847E" w14:textId="77777777" w:rsidR="00FC31E8" w:rsidRPr="00FC31E8" w:rsidRDefault="00FC31E8" w:rsidP="00FC31E8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69" w:name="_Toc236721766"/>
      <w:bookmarkStart w:id="70" w:name="_Toc466366595"/>
      <w:r w:rsidRPr="00FC31E8">
        <w:rPr>
          <w:rFonts w:ascii="Consolas" w:eastAsia="微软雅黑" w:hAnsi="Consolas" w:hint="eastAsia"/>
          <w:bCs/>
          <w:i w:val="0"/>
          <w:iCs/>
          <w:lang w:eastAsia="zh-HK"/>
        </w:rPr>
        <w:t>tbSMSGateway</w:t>
      </w:r>
      <w:bookmarkEnd w:id="69"/>
      <w:bookmarkEnd w:id="7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9"/>
        <w:gridCol w:w="851"/>
        <w:gridCol w:w="1134"/>
        <w:gridCol w:w="4252"/>
      </w:tblGrid>
      <w:tr w:rsidR="003046C1" w:rsidRPr="00D02B5A" w14:paraId="7A96FD6A" w14:textId="77777777" w:rsidTr="003046C1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65C4A3C6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CBC024" w14:textId="77777777" w:rsidR="00FC31E8" w:rsidRPr="00B43A35" w:rsidRDefault="00FC31E8" w:rsidP="00B43A35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tbSMSGateway</w:t>
            </w:r>
          </w:p>
        </w:tc>
      </w:tr>
      <w:tr w:rsidR="003046C1" w:rsidRPr="00D02B5A" w14:paraId="100849E1" w14:textId="77777777" w:rsidTr="003046C1">
        <w:tc>
          <w:tcPr>
            <w:tcW w:w="1985" w:type="dxa"/>
            <w:shd w:val="clear" w:color="auto" w:fill="E6E6E6"/>
          </w:tcPr>
          <w:p w14:paraId="0D84D1A2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B6AECB9" w14:textId="77777777" w:rsidR="00FC31E8" w:rsidRPr="00B43A35" w:rsidRDefault="00FC31E8" w:rsidP="00B43A35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InnoDB</w:t>
            </w:r>
          </w:p>
        </w:tc>
      </w:tr>
      <w:tr w:rsidR="003046C1" w:rsidRPr="00D02B5A" w14:paraId="776A88D7" w14:textId="77777777" w:rsidTr="003046C1">
        <w:trPr>
          <w:trHeight w:val="938"/>
        </w:trPr>
        <w:tc>
          <w:tcPr>
            <w:tcW w:w="1985" w:type="dxa"/>
            <w:shd w:val="clear" w:color="auto" w:fill="E6E6E6"/>
          </w:tcPr>
          <w:p w14:paraId="2906F9F5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BAFEED8" w14:textId="77777777" w:rsidR="00FC31E8" w:rsidRPr="00B43A35" w:rsidRDefault="00082B80" w:rsidP="00B43A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系统外发短信网</w:t>
            </w:r>
            <w:r>
              <w:rPr>
                <w:rFonts w:ascii="Consolas" w:eastAsia="微软雅黑" w:hAnsi="Consolas" w:hint="eastAsia"/>
                <w:lang w:eastAsia="zh-CN"/>
              </w:rPr>
              <w:t>关</w:t>
            </w:r>
          </w:p>
        </w:tc>
      </w:tr>
      <w:tr w:rsidR="003046C1" w:rsidRPr="00D02B5A" w14:paraId="71867580" w14:textId="77777777" w:rsidTr="003046C1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4D109F09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1B1EAB9" w14:textId="77777777" w:rsidR="00FC31E8" w:rsidRPr="00B43A35" w:rsidRDefault="00FC31E8" w:rsidP="00B43A35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FA6541" w:rsidRPr="00D02B5A" w14:paraId="37CE2CC3" w14:textId="77777777" w:rsidTr="00FA6541">
        <w:trPr>
          <w:trHeight w:val="409"/>
        </w:trPr>
        <w:tc>
          <w:tcPr>
            <w:tcW w:w="1985" w:type="dxa"/>
            <w:shd w:val="clear" w:color="auto" w:fill="E6E6E6"/>
          </w:tcPr>
          <w:p w14:paraId="4E56957A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</w:tcPr>
          <w:p w14:paraId="6AB14B66" w14:textId="77777777" w:rsidR="00FC31E8" w:rsidRPr="00B43A35" w:rsidRDefault="00FC31E8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851" w:type="dxa"/>
            <w:shd w:val="clear" w:color="auto" w:fill="E6E6E6"/>
          </w:tcPr>
          <w:p w14:paraId="2EA67F58" w14:textId="77777777" w:rsidR="00FC31E8" w:rsidRPr="00B43A35" w:rsidRDefault="00FC31E8" w:rsidP="00FA6541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134" w:type="dxa"/>
            <w:shd w:val="clear" w:color="auto" w:fill="E6E6E6"/>
          </w:tcPr>
          <w:p w14:paraId="44700D0A" w14:textId="77777777" w:rsidR="00FC31E8" w:rsidRPr="00B43A35" w:rsidRDefault="00FA6541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4252" w:type="dxa"/>
            <w:shd w:val="clear" w:color="auto" w:fill="E6E6E6"/>
          </w:tcPr>
          <w:p w14:paraId="19B109B5" w14:textId="77777777" w:rsidR="00FC31E8" w:rsidRPr="00B43A35" w:rsidRDefault="00FC31E8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3046C1" w:rsidRPr="00610510" w14:paraId="753A4B8B" w14:textId="77777777" w:rsidTr="003046C1">
        <w:tc>
          <w:tcPr>
            <w:tcW w:w="1985" w:type="dxa"/>
          </w:tcPr>
          <w:p w14:paraId="7B97FDAB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key</w:t>
            </w:r>
            <w:r w:rsidR="0033337A">
              <w:rPr>
                <w:rFonts w:ascii="Consolas" w:eastAsia="微软雅黑" w:hAnsi="Consolas"/>
                <w:lang w:eastAsia="zh-CN"/>
              </w:rPr>
              <w:t>SMS</w:t>
            </w:r>
            <w:r w:rsidRPr="00B43A35">
              <w:rPr>
                <w:rFonts w:ascii="Consolas" w:eastAsia="微软雅黑" w:hAnsi="Consolas"/>
                <w:lang w:eastAsia="zh-CN"/>
              </w:rPr>
              <w:t>GW</w:t>
            </w:r>
            <w:r w:rsidR="00FA6541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10EB783E" w14:textId="77777777" w:rsidR="00FC31E8" w:rsidRPr="00B43A35" w:rsidRDefault="001124F2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FC31E8" w:rsidRPr="00B43A35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1" w:type="dxa"/>
          </w:tcPr>
          <w:p w14:paraId="3470A463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605F36D7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FC7BDE2" w14:textId="77777777" w:rsidR="00C14C33" w:rsidRDefault="00C14C3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短信网关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6CCC5087" w14:textId="77777777" w:rsidR="0033337A" w:rsidRPr="00B43A35" w:rsidRDefault="0033337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一般为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名字简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写</w:t>
            </w:r>
          </w:p>
        </w:tc>
      </w:tr>
      <w:tr w:rsidR="00FA6541" w:rsidRPr="00610510" w14:paraId="062F2498" w14:textId="77777777" w:rsidTr="00FA6541">
        <w:trPr>
          <w:trHeight w:val="255"/>
        </w:trPr>
        <w:tc>
          <w:tcPr>
            <w:tcW w:w="1985" w:type="dxa"/>
          </w:tcPr>
          <w:p w14:paraId="5871011D" w14:textId="77777777" w:rsidR="00FA6541" w:rsidRPr="00B43A35" w:rsidRDefault="0033337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smsG</w:t>
            </w:r>
            <w:r w:rsidR="00FA6541">
              <w:rPr>
                <w:rFonts w:ascii="Consolas" w:eastAsia="微软雅黑" w:hAnsi="Consolas"/>
                <w:lang w:eastAsia="zh-CN"/>
              </w:rPr>
              <w:t>wName</w:t>
            </w:r>
          </w:p>
        </w:tc>
        <w:tc>
          <w:tcPr>
            <w:tcW w:w="1559" w:type="dxa"/>
          </w:tcPr>
          <w:p w14:paraId="0244ABDA" w14:textId="77777777" w:rsidR="00FA6541" w:rsidRPr="00B43A35" w:rsidRDefault="001124F2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FA6541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1" w:type="dxa"/>
          </w:tcPr>
          <w:p w14:paraId="1F817668" w14:textId="77777777" w:rsidR="00FA6541" w:rsidRPr="00B43A35" w:rsidRDefault="00FA6541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4A82DB4" w14:textId="77777777" w:rsidR="00FA6541" w:rsidRPr="00B43A35" w:rsidRDefault="00FA6541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2EE2C89" w14:textId="77777777" w:rsidR="00FA6541" w:rsidRPr="00B43A35" w:rsidRDefault="0033337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网关名称</w:t>
            </w:r>
          </w:p>
        </w:tc>
      </w:tr>
      <w:tr w:rsidR="00FA6541" w:rsidRPr="00610510" w14:paraId="293617E0" w14:textId="77777777" w:rsidTr="00FA6541">
        <w:trPr>
          <w:trHeight w:val="283"/>
        </w:trPr>
        <w:tc>
          <w:tcPr>
            <w:tcW w:w="1985" w:type="dxa"/>
          </w:tcPr>
          <w:p w14:paraId="599B7DC3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countryCode</w:t>
            </w:r>
          </w:p>
        </w:tc>
        <w:tc>
          <w:tcPr>
            <w:tcW w:w="1559" w:type="dxa"/>
          </w:tcPr>
          <w:p w14:paraId="3D34888F" w14:textId="77777777" w:rsidR="00FC31E8" w:rsidRPr="00B43A35" w:rsidRDefault="001124F2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FC31E8" w:rsidRPr="00B43A35">
              <w:rPr>
                <w:rFonts w:ascii="Consolas" w:eastAsia="微软雅黑" w:hAnsi="Consolas"/>
                <w:lang w:eastAsia="zh-CN"/>
              </w:rPr>
              <w:t>(</w:t>
            </w:r>
            <w:r w:rsidR="00FC31E8" w:rsidRPr="00B43A35">
              <w:rPr>
                <w:rFonts w:ascii="Consolas" w:eastAsia="微软雅黑" w:hAnsi="Consolas" w:hint="eastAsia"/>
                <w:lang w:eastAsia="zh-CN"/>
              </w:rPr>
              <w:t>10</w:t>
            </w:r>
            <w:r w:rsidR="00FC31E8" w:rsidRPr="00B43A3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2367A1A1" w14:textId="77777777" w:rsidR="00CA2825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59B0627F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EBF8723" w14:textId="77777777" w:rsidR="00CA2825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国家码</w:t>
            </w:r>
          </w:p>
          <w:p w14:paraId="74B04438" w14:textId="77777777" w:rsidR="00FC31E8" w:rsidRPr="00B43A35" w:rsidRDefault="0033337A" w:rsidP="00443399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所在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地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区国家码</w:t>
            </w:r>
          </w:p>
        </w:tc>
      </w:tr>
      <w:tr w:rsidR="0033337A" w:rsidRPr="00610510" w14:paraId="33DAF257" w14:textId="77777777" w:rsidTr="003046C1">
        <w:trPr>
          <w:trHeight w:val="209"/>
        </w:trPr>
        <w:tc>
          <w:tcPr>
            <w:tcW w:w="1985" w:type="dxa"/>
          </w:tcPr>
          <w:p w14:paraId="1B3EA5D9" w14:textId="77777777" w:rsidR="0033337A" w:rsidRPr="00B43A35" w:rsidRDefault="0033337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routePrefix</w:t>
            </w:r>
          </w:p>
        </w:tc>
        <w:tc>
          <w:tcPr>
            <w:tcW w:w="1559" w:type="dxa"/>
          </w:tcPr>
          <w:p w14:paraId="4D6D3585" w14:textId="77777777" w:rsidR="0033337A" w:rsidRPr="00B43A35" w:rsidRDefault="001124F2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33337A">
              <w:rPr>
                <w:rFonts w:ascii="Consolas" w:eastAsia="微软雅黑" w:hAnsi="Consolas"/>
                <w:lang w:eastAsia="zh-CN"/>
              </w:rPr>
              <w:t>(16)</w:t>
            </w:r>
          </w:p>
        </w:tc>
        <w:tc>
          <w:tcPr>
            <w:tcW w:w="851" w:type="dxa"/>
          </w:tcPr>
          <w:p w14:paraId="71AB184A" w14:textId="77777777" w:rsidR="0033337A" w:rsidRPr="00B43A35" w:rsidRDefault="0033337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BCFBB14" w14:textId="77777777" w:rsidR="0033337A" w:rsidRPr="00B43A35" w:rsidRDefault="0033337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B48D331" w14:textId="77777777" w:rsidR="00443399" w:rsidRPr="00B43A35" w:rsidRDefault="0033337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路由前缀</w:t>
            </w:r>
          </w:p>
        </w:tc>
      </w:tr>
      <w:tr w:rsidR="003046C1" w:rsidRPr="00610510" w14:paraId="4F2A6E88" w14:textId="77777777" w:rsidTr="003046C1">
        <w:trPr>
          <w:trHeight w:val="209"/>
        </w:trPr>
        <w:tc>
          <w:tcPr>
            <w:tcW w:w="1985" w:type="dxa"/>
          </w:tcPr>
          <w:p w14:paraId="718FD10A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gw</w:t>
            </w:r>
            <w:r w:rsidR="000875BF">
              <w:rPr>
                <w:rFonts w:ascii="Consolas" w:eastAsia="微软雅黑" w:hAnsi="Consolas"/>
                <w:lang w:eastAsia="zh-CN"/>
              </w:rPr>
              <w:t>U</w:t>
            </w:r>
            <w:r w:rsidRPr="00B43A35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355359E1" w14:textId="77777777" w:rsidR="00FC31E8" w:rsidRPr="00B43A35" w:rsidRDefault="001124F2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FC31E8" w:rsidRPr="00B43A35">
              <w:rPr>
                <w:rFonts w:ascii="Consolas" w:eastAsia="微软雅黑" w:hAnsi="Consolas"/>
                <w:lang w:eastAsia="zh-CN"/>
              </w:rPr>
              <w:t>(</w:t>
            </w:r>
            <w:r w:rsidR="00FC31E8" w:rsidRPr="00B43A35">
              <w:rPr>
                <w:rFonts w:ascii="Consolas" w:eastAsia="微软雅黑" w:hAnsi="Consolas" w:hint="eastAsia"/>
                <w:lang w:eastAsia="zh-CN"/>
              </w:rPr>
              <w:t>32</w:t>
            </w:r>
            <w:r w:rsidR="00FC31E8" w:rsidRPr="00B43A3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59ABE048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31C8184D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64591C42" w14:textId="77777777" w:rsidR="00CA2825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用户名</w:t>
            </w:r>
          </w:p>
          <w:p w14:paraId="499E0B75" w14:textId="77777777" w:rsidR="00FC31E8" w:rsidRPr="00B43A35" w:rsidRDefault="000875BF" w:rsidP="00443399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送时所需认证的用户名</w:t>
            </w:r>
          </w:p>
        </w:tc>
      </w:tr>
      <w:tr w:rsidR="003046C1" w:rsidRPr="00610510" w14:paraId="4B40F3D5" w14:textId="77777777" w:rsidTr="003046C1">
        <w:trPr>
          <w:trHeight w:val="215"/>
        </w:trPr>
        <w:tc>
          <w:tcPr>
            <w:tcW w:w="1985" w:type="dxa"/>
          </w:tcPr>
          <w:p w14:paraId="29DF27E2" w14:textId="77777777" w:rsidR="00FC31E8" w:rsidRPr="00FD6B3B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gwPwd</w:t>
            </w:r>
          </w:p>
        </w:tc>
        <w:tc>
          <w:tcPr>
            <w:tcW w:w="1559" w:type="dxa"/>
          </w:tcPr>
          <w:p w14:paraId="7109BFB9" w14:textId="77777777" w:rsidR="00FC31E8" w:rsidRPr="00B43A35" w:rsidRDefault="001124F2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FC31E8" w:rsidRPr="00B43A35">
              <w:rPr>
                <w:rFonts w:ascii="Consolas" w:eastAsia="微软雅黑" w:hAnsi="Consolas" w:hint="eastAsia"/>
                <w:lang w:eastAsia="zh-CN"/>
              </w:rPr>
              <w:t>(32)</w:t>
            </w:r>
          </w:p>
        </w:tc>
        <w:tc>
          <w:tcPr>
            <w:tcW w:w="851" w:type="dxa"/>
          </w:tcPr>
          <w:p w14:paraId="1E0D0602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74AC407B" w14:textId="77777777" w:rsidR="00FC31E8" w:rsidRPr="00B43A35" w:rsidRDefault="00FC31E8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F32B303" w14:textId="77777777" w:rsidR="00CA2825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密码</w:t>
            </w:r>
          </w:p>
          <w:p w14:paraId="270A252D" w14:textId="77777777" w:rsidR="00FC31E8" w:rsidRPr="00B43A35" w:rsidRDefault="000875BF" w:rsidP="00443399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发送时所需认证的密码</w:t>
            </w:r>
          </w:p>
        </w:tc>
      </w:tr>
      <w:tr w:rsidR="004975C3" w:rsidRPr="00610510" w14:paraId="52F48B76" w14:textId="77777777" w:rsidTr="003046C1">
        <w:trPr>
          <w:trHeight w:val="215"/>
        </w:trPr>
        <w:tc>
          <w:tcPr>
            <w:tcW w:w="1985" w:type="dxa"/>
          </w:tcPr>
          <w:p w14:paraId="15D70CF8" w14:textId="77777777" w:rsidR="004975C3" w:rsidRPr="00FD6B3B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priority</w:t>
            </w:r>
          </w:p>
        </w:tc>
        <w:tc>
          <w:tcPr>
            <w:tcW w:w="1559" w:type="dxa"/>
          </w:tcPr>
          <w:p w14:paraId="761950B8" w14:textId="77777777" w:rsidR="004975C3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443A9FC0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80F5ACD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201B19FB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优先级</w:t>
            </w:r>
          </w:p>
          <w:p w14:paraId="4AC06BCE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字越小，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优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先级越高</w:t>
            </w:r>
          </w:p>
        </w:tc>
      </w:tr>
      <w:tr w:rsidR="004975C3" w:rsidRPr="00610510" w14:paraId="24D6CF2E" w14:textId="77777777" w:rsidTr="003046C1">
        <w:trPr>
          <w:trHeight w:val="215"/>
        </w:trPr>
        <w:tc>
          <w:tcPr>
            <w:tcW w:w="1985" w:type="dxa"/>
          </w:tcPr>
          <w:p w14:paraId="0A970E9A" w14:textId="77777777" w:rsidR="004975C3" w:rsidRPr="00FD6B3B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state</w:t>
            </w:r>
          </w:p>
        </w:tc>
        <w:tc>
          <w:tcPr>
            <w:tcW w:w="1559" w:type="dxa"/>
          </w:tcPr>
          <w:p w14:paraId="6017F087" w14:textId="77777777" w:rsidR="004975C3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117348EE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EC19CCB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34A8D26A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4B9D0EF7" w14:textId="77777777" w:rsidR="004975C3" w:rsidRDefault="004975C3" w:rsidP="004C5C50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0: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正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常</w:t>
            </w:r>
          </w:p>
          <w:p w14:paraId="6353E721" w14:textId="77777777" w:rsidR="004975C3" w:rsidRPr="004975C3" w:rsidRDefault="004975C3" w:rsidP="004C5C50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</w:t>
            </w:r>
          </w:p>
        </w:tc>
      </w:tr>
      <w:tr w:rsidR="004975C3" w:rsidRPr="00610510" w14:paraId="66D31525" w14:textId="77777777" w:rsidTr="003046C1">
        <w:trPr>
          <w:trHeight w:val="215"/>
        </w:trPr>
        <w:tc>
          <w:tcPr>
            <w:tcW w:w="1985" w:type="dxa"/>
          </w:tcPr>
          <w:p w14:paraId="5FD6EAA8" w14:textId="77777777" w:rsidR="004975C3" w:rsidRPr="00FD6B3B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lastRenderedPageBreak/>
              <w:t>totalSucc</w:t>
            </w:r>
          </w:p>
        </w:tc>
        <w:tc>
          <w:tcPr>
            <w:tcW w:w="1559" w:type="dxa"/>
          </w:tcPr>
          <w:p w14:paraId="52F50BCB" w14:textId="77777777" w:rsidR="004975C3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1DD23FA4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5E048B4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2851D7DE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成功</w:t>
            </w:r>
            <w:r>
              <w:rPr>
                <w:rFonts w:ascii="Consolas" w:eastAsia="微软雅黑" w:hAnsi="Consolas"/>
                <w:lang w:eastAsia="zh-CN"/>
              </w:rPr>
              <w:t>次数</w:t>
            </w:r>
          </w:p>
        </w:tc>
      </w:tr>
      <w:tr w:rsidR="004975C3" w:rsidRPr="00610510" w14:paraId="0F10946F" w14:textId="77777777" w:rsidTr="003046C1">
        <w:trPr>
          <w:trHeight w:val="215"/>
        </w:trPr>
        <w:tc>
          <w:tcPr>
            <w:tcW w:w="1985" w:type="dxa"/>
          </w:tcPr>
          <w:p w14:paraId="4ADF20CE" w14:textId="77777777" w:rsidR="004975C3" w:rsidRPr="00FD6B3B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totalFail</w:t>
            </w:r>
          </w:p>
        </w:tc>
        <w:tc>
          <w:tcPr>
            <w:tcW w:w="1559" w:type="dxa"/>
          </w:tcPr>
          <w:p w14:paraId="6CFA5C0B" w14:textId="77777777" w:rsidR="004975C3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5BAA10B3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64F82DD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535C17F9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失败次数</w:t>
            </w:r>
          </w:p>
        </w:tc>
      </w:tr>
      <w:tr w:rsidR="004975C3" w:rsidRPr="00610510" w14:paraId="3BCC032F" w14:textId="77777777" w:rsidTr="003046C1">
        <w:trPr>
          <w:trHeight w:val="215"/>
        </w:trPr>
        <w:tc>
          <w:tcPr>
            <w:tcW w:w="1985" w:type="dxa"/>
          </w:tcPr>
          <w:p w14:paraId="0A1B2C29" w14:textId="77777777" w:rsidR="004975C3" w:rsidRPr="00FD6B3B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errors</w:t>
            </w:r>
          </w:p>
        </w:tc>
        <w:tc>
          <w:tcPr>
            <w:tcW w:w="1559" w:type="dxa"/>
          </w:tcPr>
          <w:p w14:paraId="4F79DF76" w14:textId="77777777" w:rsidR="004975C3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117E7F0C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CDCA648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77E3F776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连续</w:t>
            </w:r>
            <w:r>
              <w:rPr>
                <w:rFonts w:ascii="Consolas" w:eastAsia="微软雅黑" w:hAnsi="Consolas" w:hint="eastAsia"/>
                <w:lang w:eastAsia="zh-CN"/>
              </w:rPr>
              <w:t>出</w:t>
            </w:r>
            <w:r>
              <w:rPr>
                <w:rFonts w:ascii="Consolas" w:eastAsia="微软雅黑" w:hAnsi="Consolas"/>
                <w:lang w:eastAsia="zh-CN"/>
              </w:rPr>
              <w:t>错</w:t>
            </w:r>
          </w:p>
          <w:p w14:paraId="7F996BDD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连续出错次数</w:t>
            </w:r>
          </w:p>
        </w:tc>
      </w:tr>
      <w:tr w:rsidR="004975C3" w:rsidRPr="00610510" w14:paraId="6134A819" w14:textId="77777777" w:rsidTr="003046C1">
        <w:trPr>
          <w:trHeight w:val="215"/>
        </w:trPr>
        <w:tc>
          <w:tcPr>
            <w:tcW w:w="1985" w:type="dxa"/>
          </w:tcPr>
          <w:p w14:paraId="1CA2EC55" w14:textId="77777777" w:rsidR="004975C3" w:rsidRPr="00FD6B3B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lastSuccDate</w:t>
            </w:r>
          </w:p>
        </w:tc>
        <w:tc>
          <w:tcPr>
            <w:tcW w:w="1559" w:type="dxa"/>
          </w:tcPr>
          <w:p w14:paraId="31512C95" w14:textId="77777777" w:rsidR="004975C3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12281058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607CCFF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145021FD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</w:t>
            </w:r>
            <w:r>
              <w:rPr>
                <w:rFonts w:ascii="Consolas" w:eastAsia="微软雅黑" w:hAnsi="Consolas" w:hint="eastAsia"/>
                <w:lang w:eastAsia="zh-CN"/>
              </w:rPr>
              <w:t>成功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4975C3" w:rsidRPr="00610510" w14:paraId="6AF15211" w14:textId="77777777" w:rsidTr="003046C1">
        <w:trPr>
          <w:trHeight w:val="215"/>
        </w:trPr>
        <w:tc>
          <w:tcPr>
            <w:tcW w:w="1985" w:type="dxa"/>
          </w:tcPr>
          <w:p w14:paraId="3C21A1F8" w14:textId="77777777" w:rsidR="004975C3" w:rsidRPr="00FD6B3B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lastFailDate</w:t>
            </w:r>
          </w:p>
        </w:tc>
        <w:tc>
          <w:tcPr>
            <w:tcW w:w="1559" w:type="dxa"/>
          </w:tcPr>
          <w:p w14:paraId="714F8D98" w14:textId="77777777" w:rsidR="004975C3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13F7ECA5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93E2320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FD64A68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最后失败时间</w:t>
            </w:r>
          </w:p>
        </w:tc>
      </w:tr>
      <w:tr w:rsidR="004975C3" w:rsidRPr="00610510" w14:paraId="2DCCB1B3" w14:textId="77777777" w:rsidTr="003046C1">
        <w:trPr>
          <w:trHeight w:val="215"/>
        </w:trPr>
        <w:tc>
          <w:tcPr>
            <w:tcW w:w="1985" w:type="dxa"/>
          </w:tcPr>
          <w:p w14:paraId="46E651A8" w14:textId="77777777" w:rsidR="004975C3" w:rsidRPr="00FD6B3B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remSMS</w:t>
            </w:r>
          </w:p>
        </w:tc>
        <w:tc>
          <w:tcPr>
            <w:tcW w:w="1559" w:type="dxa"/>
          </w:tcPr>
          <w:p w14:paraId="0CD78110" w14:textId="77777777" w:rsidR="004975C3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427EECEC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A53F6B9" w14:textId="77777777" w:rsidR="004975C3" w:rsidRPr="00B43A35" w:rsidRDefault="004975C3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222CDAA5" w14:textId="77777777" w:rsidR="004975C3" w:rsidRDefault="004975C3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剩</w:t>
            </w:r>
            <w:r w:rsidRPr="004975C3">
              <w:rPr>
                <w:rFonts w:ascii="Consolas" w:eastAsia="微软雅黑" w:hAnsi="Consolas" w:hint="eastAsia"/>
                <w:lang w:eastAsia="zh-CN"/>
              </w:rPr>
              <w:t>余</w:t>
            </w:r>
            <w:r>
              <w:rPr>
                <w:rFonts w:ascii="Consolas" w:eastAsia="微软雅黑" w:hAnsi="Consolas"/>
                <w:lang w:eastAsia="zh-CN"/>
              </w:rPr>
              <w:t>条</w:t>
            </w:r>
            <w:r>
              <w:rPr>
                <w:rFonts w:ascii="Consolas" w:eastAsia="微软雅黑" w:hAnsi="Consolas" w:hint="eastAsia"/>
                <w:lang w:eastAsia="zh-CN"/>
              </w:rPr>
              <w:t>数</w:t>
            </w:r>
          </w:p>
        </w:tc>
      </w:tr>
      <w:tr w:rsidR="00CA2825" w:rsidRPr="00610510" w14:paraId="4EDB968D" w14:textId="77777777" w:rsidTr="003046C1">
        <w:trPr>
          <w:trHeight w:val="215"/>
        </w:trPr>
        <w:tc>
          <w:tcPr>
            <w:tcW w:w="1985" w:type="dxa"/>
          </w:tcPr>
          <w:p w14:paraId="20C9FDFD" w14:textId="77777777" w:rsidR="00CA2825" w:rsidRPr="00B43A35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0021A436" w14:textId="77777777" w:rsidR="00CA2825" w:rsidRPr="00B43A35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(128)</w:t>
            </w:r>
          </w:p>
        </w:tc>
        <w:tc>
          <w:tcPr>
            <w:tcW w:w="851" w:type="dxa"/>
          </w:tcPr>
          <w:p w14:paraId="25A5622B" w14:textId="77777777" w:rsidR="00CA2825" w:rsidRPr="00B43A35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54B3C817" w14:textId="77777777" w:rsidR="00CA2825" w:rsidRPr="00B43A35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100FF2A0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CA2825" w:rsidRPr="00610510" w14:paraId="66E127C6" w14:textId="77777777" w:rsidTr="003046C1">
        <w:trPr>
          <w:trHeight w:val="215"/>
        </w:trPr>
        <w:tc>
          <w:tcPr>
            <w:tcW w:w="1985" w:type="dxa"/>
          </w:tcPr>
          <w:p w14:paraId="592B826D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75377C51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6CA91EC4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F0E4269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1167DB3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610510" w14:paraId="4647EFD7" w14:textId="77777777" w:rsidTr="003046C1">
        <w:trPr>
          <w:trHeight w:val="215"/>
        </w:trPr>
        <w:tc>
          <w:tcPr>
            <w:tcW w:w="1985" w:type="dxa"/>
          </w:tcPr>
          <w:p w14:paraId="66BFB869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4127A0C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1" w:type="dxa"/>
          </w:tcPr>
          <w:p w14:paraId="33E0F966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8CC8C21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A28B22B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A2825" w:rsidRPr="00610510" w14:paraId="7F839542" w14:textId="77777777" w:rsidTr="003046C1">
        <w:trPr>
          <w:trHeight w:val="215"/>
        </w:trPr>
        <w:tc>
          <w:tcPr>
            <w:tcW w:w="1985" w:type="dxa"/>
          </w:tcPr>
          <w:p w14:paraId="50C8EB3D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46F55EB9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4E3FB7B2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D77155B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C7B4143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610510" w14:paraId="27CD2E26" w14:textId="77777777" w:rsidTr="003046C1">
        <w:trPr>
          <w:trHeight w:val="215"/>
        </w:trPr>
        <w:tc>
          <w:tcPr>
            <w:tcW w:w="1985" w:type="dxa"/>
          </w:tcPr>
          <w:p w14:paraId="7601F0B8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437CCAD7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1" w:type="dxa"/>
          </w:tcPr>
          <w:p w14:paraId="257E67A8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D5B71CB" w14:textId="77777777" w:rsidR="00CA2825" w:rsidRPr="005C47AD" w:rsidRDefault="00CA2825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82969D0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05703CA1" w14:textId="77777777" w:rsidR="00FC31E8" w:rsidRDefault="00FC31E8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3DD29147" w14:textId="77777777" w:rsidR="003046C1" w:rsidRDefault="003046C1" w:rsidP="00FA6541">
      <w:pPr>
        <w:rPr>
          <w:rFonts w:eastAsia="宋体"/>
          <w:szCs w:val="24"/>
          <w:lang w:eastAsia="zh-CN"/>
        </w:rPr>
      </w:pPr>
    </w:p>
    <w:p w14:paraId="521C31C0" w14:textId="77777777" w:rsidR="003046C1" w:rsidRDefault="003046C1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1EAD6E3D" w14:textId="77777777" w:rsidR="003046C1" w:rsidRDefault="003046C1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7E6AEBAE" w14:textId="77777777" w:rsidR="003046C1" w:rsidRPr="00C1149E" w:rsidRDefault="003046C1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66E06406" w14:textId="77777777" w:rsidR="00FC31E8" w:rsidRPr="00FC31E8" w:rsidRDefault="00FC31E8" w:rsidP="00FC31E8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1" w:name="_Toc236721767"/>
      <w:bookmarkStart w:id="72" w:name="_Toc466366596"/>
      <w:r w:rsidRPr="00FC31E8">
        <w:rPr>
          <w:rFonts w:ascii="Consolas" w:eastAsia="微软雅黑" w:hAnsi="Consolas" w:hint="eastAsia"/>
          <w:bCs/>
          <w:i w:val="0"/>
          <w:iCs/>
          <w:lang w:eastAsia="zh-HK"/>
        </w:rPr>
        <w:t>tbSMSTemplate</w:t>
      </w:r>
      <w:bookmarkEnd w:id="71"/>
      <w:bookmarkEnd w:id="72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471"/>
        <w:gridCol w:w="938"/>
        <w:gridCol w:w="1047"/>
        <w:gridCol w:w="4252"/>
      </w:tblGrid>
      <w:tr w:rsidR="00FC31E8" w:rsidRPr="00D02B5A" w14:paraId="6C5A8AA1" w14:textId="77777777" w:rsidTr="00FA6541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496A3716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D018F8" w14:textId="77777777" w:rsidR="00FC31E8" w:rsidRPr="00B43A35" w:rsidRDefault="00FC31E8" w:rsidP="00B43A35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tbSMSTemplate</w:t>
            </w:r>
          </w:p>
        </w:tc>
      </w:tr>
      <w:tr w:rsidR="00FC31E8" w:rsidRPr="00D02B5A" w14:paraId="769C79D8" w14:textId="77777777" w:rsidTr="00FA6541">
        <w:tc>
          <w:tcPr>
            <w:tcW w:w="2073" w:type="dxa"/>
            <w:shd w:val="clear" w:color="auto" w:fill="E6E6E6"/>
          </w:tcPr>
          <w:p w14:paraId="68852697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08" w:type="dxa"/>
            <w:gridSpan w:val="4"/>
            <w:shd w:val="clear" w:color="auto" w:fill="auto"/>
          </w:tcPr>
          <w:p w14:paraId="57266278" w14:textId="77777777" w:rsidR="00FC31E8" w:rsidRPr="00B43A35" w:rsidRDefault="00FC31E8" w:rsidP="00B43A35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InnoDB</w:t>
            </w:r>
          </w:p>
        </w:tc>
      </w:tr>
      <w:tr w:rsidR="00FC31E8" w:rsidRPr="00D02B5A" w14:paraId="35398CE6" w14:textId="77777777" w:rsidTr="00FA6541">
        <w:trPr>
          <w:trHeight w:val="938"/>
        </w:trPr>
        <w:tc>
          <w:tcPr>
            <w:tcW w:w="2073" w:type="dxa"/>
            <w:shd w:val="clear" w:color="auto" w:fill="E6E6E6"/>
          </w:tcPr>
          <w:p w14:paraId="6BFB5504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08" w:type="dxa"/>
            <w:gridSpan w:val="4"/>
            <w:shd w:val="clear" w:color="auto" w:fill="auto"/>
          </w:tcPr>
          <w:p w14:paraId="23F97CE8" w14:textId="77777777" w:rsidR="00FC31E8" w:rsidRPr="00B43A35" w:rsidRDefault="00583714" w:rsidP="00B43A3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短信模板</w:t>
            </w:r>
          </w:p>
        </w:tc>
      </w:tr>
      <w:tr w:rsidR="00FC31E8" w:rsidRPr="00D02B5A" w14:paraId="12809734" w14:textId="77777777" w:rsidTr="00FA6541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7BDF2B5E" w14:textId="77777777" w:rsidR="00FC31E8" w:rsidRPr="00B43A35" w:rsidRDefault="00FC31E8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B8FB0DB" w14:textId="77777777" w:rsidR="00FC31E8" w:rsidRPr="00B43A35" w:rsidRDefault="00FC31E8" w:rsidP="00B43A35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keySmsTemplateId</w:t>
            </w:r>
          </w:p>
        </w:tc>
      </w:tr>
      <w:tr w:rsidR="006B12CA" w:rsidRPr="00D02B5A" w14:paraId="5078693D" w14:textId="77777777" w:rsidTr="00FA6541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6A3570F7" w14:textId="77777777" w:rsidR="006B12CA" w:rsidRPr="00C3424E" w:rsidRDefault="006B12CA" w:rsidP="00B41A3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3BB416" w14:textId="77777777" w:rsidR="006B12CA" w:rsidRPr="005C47AD" w:rsidRDefault="0005387F" w:rsidP="00B41A3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n</w:t>
            </w:r>
            <w:r w:rsid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ame</w:t>
            </w:r>
            <w:r w:rsidR="006B12CA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6B12CA"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lang</w:t>
            </w:r>
          </w:p>
        </w:tc>
      </w:tr>
      <w:tr w:rsidR="006B12CA" w:rsidRPr="00D02B5A" w14:paraId="2AFC0ADC" w14:textId="77777777" w:rsidTr="00FA6541">
        <w:trPr>
          <w:trHeight w:val="479"/>
        </w:trPr>
        <w:tc>
          <w:tcPr>
            <w:tcW w:w="2073" w:type="dxa"/>
            <w:shd w:val="clear" w:color="auto" w:fill="E6E6E6"/>
          </w:tcPr>
          <w:p w14:paraId="366A1A4F" w14:textId="77777777" w:rsidR="006B12CA" w:rsidRPr="00B43A35" w:rsidRDefault="006B12CA" w:rsidP="0044339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471" w:type="dxa"/>
            <w:shd w:val="clear" w:color="auto" w:fill="E6E6E6"/>
          </w:tcPr>
          <w:p w14:paraId="1F8017AD" w14:textId="77777777" w:rsidR="006B12CA" w:rsidRPr="00B43A35" w:rsidRDefault="006B12CA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938" w:type="dxa"/>
            <w:shd w:val="clear" w:color="auto" w:fill="E6E6E6"/>
          </w:tcPr>
          <w:p w14:paraId="10190C8F" w14:textId="77777777" w:rsidR="006B12CA" w:rsidRPr="00B43A35" w:rsidRDefault="006B12CA" w:rsidP="00FA6541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047" w:type="dxa"/>
            <w:shd w:val="clear" w:color="auto" w:fill="E6E6E6"/>
          </w:tcPr>
          <w:p w14:paraId="2C039315" w14:textId="77777777" w:rsidR="006B12CA" w:rsidRPr="00B43A35" w:rsidRDefault="006B12CA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4252" w:type="dxa"/>
            <w:shd w:val="clear" w:color="auto" w:fill="E6E6E6"/>
          </w:tcPr>
          <w:p w14:paraId="202E4AE6" w14:textId="77777777" w:rsidR="006B12CA" w:rsidRPr="00B43A35" w:rsidRDefault="006B12CA" w:rsidP="00443399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6B12CA" w:rsidRPr="00610510" w14:paraId="5CD5098C" w14:textId="77777777" w:rsidTr="00FA6541">
        <w:tc>
          <w:tcPr>
            <w:tcW w:w="2073" w:type="dxa"/>
          </w:tcPr>
          <w:p w14:paraId="22396155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keySmsTemplateId</w:t>
            </w:r>
          </w:p>
        </w:tc>
        <w:tc>
          <w:tcPr>
            <w:tcW w:w="1471" w:type="dxa"/>
          </w:tcPr>
          <w:p w14:paraId="0E57B154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  <w:r w:rsidRPr="00B43A35">
              <w:rPr>
                <w:rFonts w:ascii="Consolas" w:eastAsia="微软雅黑" w:hAnsi="Consolas"/>
                <w:lang w:eastAsia="zh-CN"/>
              </w:rPr>
              <w:t>(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11</w:t>
            </w:r>
            <w:r w:rsidRPr="00B43A3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938" w:type="dxa"/>
          </w:tcPr>
          <w:p w14:paraId="553AA6E0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047" w:type="dxa"/>
          </w:tcPr>
          <w:p w14:paraId="4620C487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220511F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模板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6B12CA" w:rsidRPr="00610510" w14:paraId="1768D3E5" w14:textId="77777777" w:rsidTr="00FA6541">
        <w:trPr>
          <w:trHeight w:val="215"/>
        </w:trPr>
        <w:tc>
          <w:tcPr>
            <w:tcW w:w="2073" w:type="dxa"/>
          </w:tcPr>
          <w:p w14:paraId="73DC204A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name</w:t>
            </w:r>
          </w:p>
        </w:tc>
        <w:tc>
          <w:tcPr>
            <w:tcW w:w="1471" w:type="dxa"/>
          </w:tcPr>
          <w:p w14:paraId="5ECFAE51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/>
                <w:lang w:eastAsia="zh-CN"/>
              </w:rPr>
              <w:t>(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15</w:t>
            </w:r>
            <w:r w:rsidRPr="00B43A3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938" w:type="dxa"/>
          </w:tcPr>
          <w:p w14:paraId="605F47F2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047" w:type="dxa"/>
          </w:tcPr>
          <w:p w14:paraId="4257E5AE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1132B16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名称</w:t>
            </w:r>
          </w:p>
        </w:tc>
      </w:tr>
      <w:tr w:rsidR="006B12CA" w:rsidRPr="00610510" w14:paraId="36EF3018" w14:textId="77777777" w:rsidTr="00FA6541">
        <w:trPr>
          <w:trHeight w:val="215"/>
        </w:trPr>
        <w:tc>
          <w:tcPr>
            <w:tcW w:w="2073" w:type="dxa"/>
          </w:tcPr>
          <w:p w14:paraId="2B95B70F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lang</w:t>
            </w:r>
          </w:p>
        </w:tc>
        <w:tc>
          <w:tcPr>
            <w:tcW w:w="1471" w:type="dxa"/>
          </w:tcPr>
          <w:p w14:paraId="299C7D23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(32)</w:t>
            </w:r>
          </w:p>
        </w:tc>
        <w:tc>
          <w:tcPr>
            <w:tcW w:w="938" w:type="dxa"/>
          </w:tcPr>
          <w:p w14:paraId="73797483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047" w:type="dxa"/>
          </w:tcPr>
          <w:p w14:paraId="1577CCC3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2FF72264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语言</w:t>
            </w:r>
          </w:p>
        </w:tc>
      </w:tr>
      <w:tr w:rsidR="006B12CA" w:rsidRPr="00610510" w14:paraId="2F99AC08" w14:textId="77777777" w:rsidTr="00FA6541">
        <w:trPr>
          <w:trHeight w:val="215"/>
        </w:trPr>
        <w:tc>
          <w:tcPr>
            <w:tcW w:w="2073" w:type="dxa"/>
          </w:tcPr>
          <w:p w14:paraId="1114D36D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msgTmpl</w:t>
            </w:r>
          </w:p>
        </w:tc>
        <w:tc>
          <w:tcPr>
            <w:tcW w:w="1471" w:type="dxa"/>
          </w:tcPr>
          <w:p w14:paraId="66FFB3BE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(1024)</w:t>
            </w:r>
          </w:p>
        </w:tc>
        <w:tc>
          <w:tcPr>
            <w:tcW w:w="938" w:type="dxa"/>
          </w:tcPr>
          <w:p w14:paraId="7A9F743C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047" w:type="dxa"/>
          </w:tcPr>
          <w:p w14:paraId="523B176F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FFEDE0F" w14:textId="77777777" w:rsidR="006B12CA" w:rsidRPr="00B43A35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内容</w:t>
            </w:r>
          </w:p>
        </w:tc>
      </w:tr>
      <w:tr w:rsidR="006B12CA" w:rsidRPr="00610510" w14:paraId="06DFEEC8" w14:textId="77777777" w:rsidTr="00FA6541">
        <w:trPr>
          <w:trHeight w:val="215"/>
        </w:trPr>
        <w:tc>
          <w:tcPr>
            <w:tcW w:w="2073" w:type="dxa"/>
          </w:tcPr>
          <w:p w14:paraId="35698CCB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471" w:type="dxa"/>
          </w:tcPr>
          <w:p w14:paraId="2D4B1214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938" w:type="dxa"/>
          </w:tcPr>
          <w:p w14:paraId="340143EF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47" w:type="dxa"/>
          </w:tcPr>
          <w:p w14:paraId="2F980A48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6CF398E" w14:textId="77777777" w:rsidR="006B12CA" w:rsidRPr="005C47AD" w:rsidRDefault="006B12CA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6B12CA" w:rsidRPr="00610510" w14:paraId="39E07B2A" w14:textId="77777777" w:rsidTr="00FA6541">
        <w:trPr>
          <w:trHeight w:val="215"/>
        </w:trPr>
        <w:tc>
          <w:tcPr>
            <w:tcW w:w="2073" w:type="dxa"/>
          </w:tcPr>
          <w:p w14:paraId="57D81B3D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471" w:type="dxa"/>
          </w:tcPr>
          <w:p w14:paraId="1899CFED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938" w:type="dxa"/>
          </w:tcPr>
          <w:p w14:paraId="5FCA65A0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47" w:type="dxa"/>
          </w:tcPr>
          <w:p w14:paraId="72A9A39B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0F67481" w14:textId="77777777" w:rsidR="006B12CA" w:rsidRPr="005C47AD" w:rsidRDefault="006B12CA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6B12CA" w:rsidRPr="00610510" w14:paraId="6C35928A" w14:textId="77777777" w:rsidTr="00FA6541">
        <w:trPr>
          <w:trHeight w:val="215"/>
        </w:trPr>
        <w:tc>
          <w:tcPr>
            <w:tcW w:w="2073" w:type="dxa"/>
          </w:tcPr>
          <w:p w14:paraId="73E1CF4C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471" w:type="dxa"/>
          </w:tcPr>
          <w:p w14:paraId="38DA9D08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938" w:type="dxa"/>
          </w:tcPr>
          <w:p w14:paraId="35C710A7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47" w:type="dxa"/>
          </w:tcPr>
          <w:p w14:paraId="30D69ADB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3FF8246" w14:textId="77777777" w:rsidR="006B12CA" w:rsidRPr="005C47AD" w:rsidRDefault="006B12CA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6B12CA" w:rsidRPr="00610510" w14:paraId="6AF3C1D9" w14:textId="77777777" w:rsidTr="00FA6541">
        <w:trPr>
          <w:trHeight w:val="215"/>
        </w:trPr>
        <w:tc>
          <w:tcPr>
            <w:tcW w:w="2073" w:type="dxa"/>
          </w:tcPr>
          <w:p w14:paraId="5E43B38A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471" w:type="dxa"/>
          </w:tcPr>
          <w:p w14:paraId="664B9544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938" w:type="dxa"/>
          </w:tcPr>
          <w:p w14:paraId="7CAA2D43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47" w:type="dxa"/>
          </w:tcPr>
          <w:p w14:paraId="27976232" w14:textId="77777777" w:rsidR="006B12CA" w:rsidRPr="005C47AD" w:rsidRDefault="006B12CA" w:rsidP="0044339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59EDF91" w14:textId="77777777" w:rsidR="006B12CA" w:rsidRPr="005C47AD" w:rsidRDefault="006B12CA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24608B8F" w14:textId="77777777" w:rsidR="00FC31E8" w:rsidRDefault="00FC31E8" w:rsidP="00FC31E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26D6ABD1" w14:textId="77777777" w:rsidR="00FC31E8" w:rsidRDefault="00FC31E8" w:rsidP="00173712">
      <w:pPr>
        <w:rPr>
          <w:lang w:eastAsia="zh-HK"/>
        </w:rPr>
      </w:pPr>
    </w:p>
    <w:p w14:paraId="148A339D" w14:textId="77777777" w:rsidR="000875BF" w:rsidRDefault="000875BF" w:rsidP="00173712">
      <w:pPr>
        <w:rPr>
          <w:lang w:eastAsia="zh-HK"/>
        </w:rPr>
      </w:pPr>
    </w:p>
    <w:p w14:paraId="14EADAD7" w14:textId="77777777" w:rsidR="000875BF" w:rsidRDefault="000875BF" w:rsidP="00173712">
      <w:pPr>
        <w:rPr>
          <w:lang w:eastAsia="zh-HK"/>
        </w:rPr>
      </w:pPr>
    </w:p>
    <w:p w14:paraId="10DA248E" w14:textId="77777777" w:rsidR="000875BF" w:rsidRDefault="000875BF" w:rsidP="000875BF">
      <w:pPr>
        <w:rPr>
          <w:highlight w:val="cyan"/>
        </w:rPr>
      </w:pPr>
    </w:p>
    <w:p w14:paraId="1BB902C7" w14:textId="77777777" w:rsidR="00E82925" w:rsidRDefault="00E82925" w:rsidP="00E82925"/>
    <w:p w14:paraId="23AC3FB2" w14:textId="77777777" w:rsidR="00E82925" w:rsidRDefault="00E82925" w:rsidP="00E82925"/>
    <w:p w14:paraId="22145A5F" w14:textId="77777777" w:rsidR="00E82925" w:rsidRPr="00644CAC" w:rsidRDefault="00E82925" w:rsidP="00E82925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3" w:name="_Toc466366597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lastRenderedPageBreak/>
        <w:t>tb</w:t>
      </w:r>
      <w:r>
        <w:rPr>
          <w:rFonts w:ascii="Consolas" w:eastAsia="微软雅黑" w:hAnsi="Consolas"/>
          <w:bCs/>
          <w:i w:val="0"/>
          <w:iCs/>
          <w:lang w:val="en-US" w:eastAsia="zh-HK"/>
        </w:rPr>
        <w:t>SMS</w:t>
      </w:r>
      <w:r w:rsidR="00492C22">
        <w:rPr>
          <w:rFonts w:ascii="Consolas" w:eastAsia="微软雅黑" w:hAnsi="Consolas"/>
          <w:bCs/>
          <w:i w:val="0"/>
          <w:iCs/>
          <w:lang w:val="en-US" w:eastAsia="zh-HK"/>
        </w:rPr>
        <w:t>Count</w:t>
      </w:r>
      <w:r>
        <w:rPr>
          <w:rFonts w:ascii="Consolas" w:eastAsia="微软雅黑" w:hAnsi="Consolas"/>
          <w:bCs/>
          <w:i w:val="0"/>
          <w:iCs/>
          <w:lang w:eastAsia="zh-HK"/>
        </w:rPr>
        <w:t>Daily</w:t>
      </w:r>
      <w:bookmarkEnd w:id="7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E82925" w:rsidRPr="00BF473F" w14:paraId="5A1BCA29" w14:textId="77777777" w:rsidTr="00FF643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1DBA5AA" w14:textId="77777777" w:rsidR="00E82925" w:rsidRPr="00C3424E" w:rsidRDefault="00E82925" w:rsidP="00FF643B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6F123E" w14:textId="77777777" w:rsidR="00E82925" w:rsidRPr="005C47AD" w:rsidRDefault="00E82925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CountSMSDaily</w:t>
            </w:r>
          </w:p>
        </w:tc>
      </w:tr>
      <w:tr w:rsidR="00E82925" w:rsidRPr="00BF473F" w14:paraId="51A08327" w14:textId="77777777" w:rsidTr="00FF643B">
        <w:trPr>
          <w:trHeight w:val="978"/>
        </w:trPr>
        <w:tc>
          <w:tcPr>
            <w:tcW w:w="2127" w:type="dxa"/>
            <w:shd w:val="clear" w:color="auto" w:fill="E6E6E6"/>
          </w:tcPr>
          <w:p w14:paraId="77277E7A" w14:textId="77777777" w:rsidR="00E82925" w:rsidRPr="00C3424E" w:rsidRDefault="00E82925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12C0AA0" w14:textId="77777777" w:rsidR="00E82925" w:rsidRPr="005C47AD" w:rsidRDefault="00E82925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每日短信用量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统计</w:t>
            </w:r>
          </w:p>
        </w:tc>
      </w:tr>
      <w:tr w:rsidR="00E82925" w:rsidRPr="00BF473F" w14:paraId="5D84A51C" w14:textId="77777777" w:rsidTr="00FF643B">
        <w:tc>
          <w:tcPr>
            <w:tcW w:w="2127" w:type="dxa"/>
            <w:shd w:val="clear" w:color="auto" w:fill="E6E6E6"/>
          </w:tcPr>
          <w:p w14:paraId="15D43FA5" w14:textId="77777777" w:rsidR="00E82925" w:rsidRPr="00C3424E" w:rsidRDefault="00E82925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A9A5391" w14:textId="77777777" w:rsidR="00E82925" w:rsidRPr="005C47AD" w:rsidRDefault="00E82925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E82925" w:rsidRPr="00BF473F" w14:paraId="3FEE588D" w14:textId="77777777" w:rsidTr="00FF643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4BF0F4B" w14:textId="77777777" w:rsidR="00E82925" w:rsidRPr="00C3424E" w:rsidRDefault="00E82925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0BA8E34" w14:textId="77777777" w:rsidR="00E82925" w:rsidRPr="0005387F" w:rsidRDefault="00E82925" w:rsidP="00FF643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05387F"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E82925" w:rsidRPr="00BF473F" w14:paraId="6EC293D7" w14:textId="77777777" w:rsidTr="00FF643B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5C7F636" w14:textId="77777777" w:rsidR="00E82925" w:rsidRPr="00C3424E" w:rsidRDefault="00E82925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33D390D" w14:textId="77777777" w:rsidR="00E82925" w:rsidRPr="0005387F" w:rsidRDefault="006B12CA" w:rsidP="00FF643B">
            <w:pPr>
              <w:rPr>
                <w:rFonts w:ascii="Consolas" w:eastAsia="微软雅黑" w:hAnsi="Consolas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tbSMSCountDaily</w:t>
            </w:r>
          </w:p>
        </w:tc>
      </w:tr>
      <w:tr w:rsidR="00E82925" w:rsidRPr="00BF473F" w14:paraId="4F7C57AA" w14:textId="77777777" w:rsidTr="00FF643B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39AEA36E" w14:textId="77777777" w:rsidR="00E82925" w:rsidRPr="00C3424E" w:rsidRDefault="00E82925" w:rsidP="00FF643B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7BC08468" w14:textId="77777777" w:rsidR="00E82925" w:rsidRPr="00C3424E" w:rsidRDefault="00E82925" w:rsidP="00FF643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23A474A2" w14:textId="77777777" w:rsidR="00E82925" w:rsidRPr="00C3424E" w:rsidRDefault="00E82925" w:rsidP="00FF643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71B1F39" w14:textId="77777777" w:rsidR="00E82925" w:rsidRPr="00C3424E" w:rsidRDefault="00E82925" w:rsidP="00FF643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6689CCA2" w14:textId="77777777" w:rsidR="00E82925" w:rsidRPr="00C3424E" w:rsidRDefault="00E82925" w:rsidP="00FF643B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E82925" w:rsidRPr="00BF473F" w14:paraId="7C07CA9C" w14:textId="77777777" w:rsidTr="00FF643B">
        <w:trPr>
          <w:trHeight w:val="387"/>
        </w:trPr>
        <w:tc>
          <w:tcPr>
            <w:tcW w:w="2127" w:type="dxa"/>
          </w:tcPr>
          <w:p w14:paraId="703BF56A" w14:textId="77777777" w:rsidR="00E82925" w:rsidRPr="0005387F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4742C97C" w14:textId="77777777" w:rsidR="00E82925" w:rsidRPr="005C47AD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8387C20" w14:textId="77777777" w:rsidR="00E82925" w:rsidRPr="005C47AD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9FECEE9" w14:textId="77777777" w:rsidR="00E82925" w:rsidRPr="005C47AD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F54A114" w14:textId="77777777" w:rsidR="00CA2825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CB44D57" w14:textId="77777777" w:rsidR="00E82925" w:rsidRPr="00DF39B1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E82925" w:rsidRPr="00BF473F" w14:paraId="1DA38A9F" w14:textId="77777777" w:rsidTr="00FF643B">
        <w:trPr>
          <w:trHeight w:val="215"/>
        </w:trPr>
        <w:tc>
          <w:tcPr>
            <w:tcW w:w="2127" w:type="dxa"/>
          </w:tcPr>
          <w:p w14:paraId="51F4B1DD" w14:textId="77777777" w:rsidR="00E82925" w:rsidRDefault="007928D9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idxSMSGW</w:t>
            </w:r>
            <w:r w:rsidR="00E82925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33585A68" w14:textId="77777777" w:rsidR="00E82925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="00E82925">
              <w:rPr>
                <w:rFonts w:ascii="Consolas" w:eastAsia="微软雅黑" w:hAnsi="Consolas"/>
                <w:lang w:eastAsia="zh-CN"/>
              </w:rPr>
              <w:t>(64)</w:t>
            </w:r>
          </w:p>
        </w:tc>
        <w:tc>
          <w:tcPr>
            <w:tcW w:w="850" w:type="dxa"/>
          </w:tcPr>
          <w:p w14:paraId="5F910991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A28EBF2" w14:textId="77777777" w:rsidR="00E82925" w:rsidRPr="005C47AD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EF08ECF" w14:textId="77777777" w:rsidR="00E82925" w:rsidRPr="008B2597" w:rsidRDefault="007928D9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短信网关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E82925" w:rsidRPr="00BF473F" w14:paraId="452E273C" w14:textId="77777777" w:rsidTr="00FF643B">
        <w:trPr>
          <w:trHeight w:val="215"/>
        </w:trPr>
        <w:tc>
          <w:tcPr>
            <w:tcW w:w="2127" w:type="dxa"/>
          </w:tcPr>
          <w:p w14:paraId="2609AD23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idxCountDate</w:t>
            </w:r>
          </w:p>
        </w:tc>
        <w:tc>
          <w:tcPr>
            <w:tcW w:w="1559" w:type="dxa"/>
          </w:tcPr>
          <w:p w14:paraId="5C43D41B" w14:textId="77777777" w:rsidR="00E82925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12CF916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55C7C56" w14:textId="77777777" w:rsidR="00E82925" w:rsidRPr="005C47AD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81AC3AF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统</w:t>
            </w:r>
            <w:r>
              <w:rPr>
                <w:rFonts w:ascii="Consolas" w:eastAsia="微软雅黑" w:hAnsi="Consolas"/>
                <w:lang w:eastAsia="zh-CN"/>
              </w:rPr>
              <w:t>计日期</w:t>
            </w:r>
          </w:p>
          <w:p w14:paraId="65D2059C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(YYMMDD)</w:t>
            </w:r>
          </w:p>
        </w:tc>
      </w:tr>
      <w:tr w:rsidR="00E82925" w:rsidRPr="00BF473F" w14:paraId="19B95131" w14:textId="77777777" w:rsidTr="00FF643B">
        <w:trPr>
          <w:trHeight w:val="215"/>
        </w:trPr>
        <w:tc>
          <w:tcPr>
            <w:tcW w:w="2127" w:type="dxa"/>
          </w:tcPr>
          <w:p w14:paraId="16A4026A" w14:textId="77777777" w:rsidR="00E82925" w:rsidRDefault="007928D9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cntSend</w:t>
            </w:r>
          </w:p>
        </w:tc>
        <w:tc>
          <w:tcPr>
            <w:tcW w:w="1559" w:type="dxa"/>
          </w:tcPr>
          <w:p w14:paraId="2CFD5947" w14:textId="77777777" w:rsidR="00E82925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E56B830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FE4B02D" w14:textId="77777777" w:rsidR="00E82925" w:rsidRPr="005C47AD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734784AA" w14:textId="77777777" w:rsidR="00E82925" w:rsidRDefault="007928D9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发</w:t>
            </w:r>
            <w:r>
              <w:rPr>
                <w:rFonts w:ascii="Consolas" w:eastAsia="微软雅黑" w:hAnsi="Consolas"/>
                <w:lang w:eastAsia="zh-CN"/>
              </w:rPr>
              <w:t>送数量</w:t>
            </w:r>
          </w:p>
        </w:tc>
      </w:tr>
      <w:tr w:rsidR="00E82925" w:rsidRPr="00BF473F" w14:paraId="00E82903" w14:textId="77777777" w:rsidTr="00FF643B">
        <w:trPr>
          <w:trHeight w:val="215"/>
        </w:trPr>
        <w:tc>
          <w:tcPr>
            <w:tcW w:w="2127" w:type="dxa"/>
          </w:tcPr>
          <w:p w14:paraId="756C79C6" w14:textId="77777777" w:rsidR="00E82925" w:rsidRDefault="00E82925" w:rsidP="007928D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</w:t>
            </w:r>
            <w:r w:rsidR="007928D9">
              <w:rPr>
                <w:rFonts w:ascii="Consolas" w:eastAsia="微软雅黑" w:hAnsi="Consolas"/>
                <w:lang w:eastAsia="zh-CN"/>
              </w:rPr>
              <w:t>Succ</w:t>
            </w:r>
          </w:p>
        </w:tc>
        <w:tc>
          <w:tcPr>
            <w:tcW w:w="1559" w:type="dxa"/>
          </w:tcPr>
          <w:p w14:paraId="5D888AE0" w14:textId="77777777" w:rsidR="00E82925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A44AD95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7C410C9" w14:textId="77777777" w:rsidR="00E82925" w:rsidRPr="005C47AD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7C4B8D3" w14:textId="77777777" w:rsidR="00CA2825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成功数量</w:t>
            </w:r>
          </w:p>
          <w:p w14:paraId="30F34D45" w14:textId="77777777" w:rsidR="00E82925" w:rsidRDefault="007928D9" w:rsidP="00FF643B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网关反馈成功数量</w:t>
            </w:r>
          </w:p>
        </w:tc>
      </w:tr>
      <w:tr w:rsidR="00E82925" w:rsidRPr="00BF473F" w14:paraId="1F4ED1D2" w14:textId="77777777" w:rsidTr="00FF643B">
        <w:trPr>
          <w:trHeight w:val="215"/>
        </w:trPr>
        <w:tc>
          <w:tcPr>
            <w:tcW w:w="2127" w:type="dxa"/>
          </w:tcPr>
          <w:p w14:paraId="6579FC81" w14:textId="77777777" w:rsidR="00E82925" w:rsidRDefault="007928D9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cntFail</w:t>
            </w:r>
          </w:p>
        </w:tc>
        <w:tc>
          <w:tcPr>
            <w:tcW w:w="1559" w:type="dxa"/>
          </w:tcPr>
          <w:p w14:paraId="13D8C559" w14:textId="77777777" w:rsidR="00E82925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E179629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9E890E3" w14:textId="77777777" w:rsidR="00E82925" w:rsidRPr="005C47AD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A0B472F" w14:textId="77777777" w:rsidR="00CA2825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失败数量</w:t>
            </w:r>
          </w:p>
          <w:p w14:paraId="3DB68D12" w14:textId="77777777" w:rsidR="00E82925" w:rsidRDefault="007928D9" w:rsidP="00FF643B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网关反馈失败数量</w:t>
            </w:r>
          </w:p>
        </w:tc>
      </w:tr>
      <w:tr w:rsidR="00E82925" w:rsidRPr="00BF473F" w14:paraId="3F17A0BD" w14:textId="77777777" w:rsidTr="00FF643B">
        <w:trPr>
          <w:trHeight w:val="215"/>
        </w:trPr>
        <w:tc>
          <w:tcPr>
            <w:tcW w:w="2127" w:type="dxa"/>
          </w:tcPr>
          <w:p w14:paraId="2DD41672" w14:textId="77777777" w:rsidR="00E82925" w:rsidRDefault="007928D9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cntRecv</w:t>
            </w:r>
          </w:p>
        </w:tc>
        <w:tc>
          <w:tcPr>
            <w:tcW w:w="1559" w:type="dxa"/>
          </w:tcPr>
          <w:p w14:paraId="3C6DCCE2" w14:textId="77777777" w:rsidR="00E82925" w:rsidRDefault="001124F2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B59E027" w14:textId="77777777" w:rsidR="00E82925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1F92125" w14:textId="77777777" w:rsidR="00E82925" w:rsidRPr="005C47AD" w:rsidRDefault="00E829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6D794E46" w14:textId="77777777" w:rsidR="00CA2825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接</w:t>
            </w:r>
            <w:r>
              <w:rPr>
                <w:rFonts w:ascii="Consolas" w:eastAsia="微软雅黑" w:hAnsi="Consolas"/>
                <w:lang w:eastAsia="zh-CN"/>
              </w:rPr>
              <w:t>收数量</w:t>
            </w:r>
          </w:p>
          <w:p w14:paraId="61BCB85B" w14:textId="77777777" w:rsidR="00E82925" w:rsidRPr="00CA2825" w:rsidRDefault="007928D9" w:rsidP="00FF643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接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收到数量</w:t>
            </w:r>
          </w:p>
          <w:p w14:paraId="1FF96EAD" w14:textId="77777777" w:rsidR="007928D9" w:rsidRDefault="007928D9" w:rsidP="007928D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（参考值，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用户有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可能收到也无反馈，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数据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不会太准）</w:t>
            </w:r>
          </w:p>
        </w:tc>
      </w:tr>
      <w:tr w:rsidR="00CA2825" w:rsidRPr="00BF473F" w14:paraId="7EEDE5DC" w14:textId="77777777" w:rsidTr="00FF643B">
        <w:trPr>
          <w:trHeight w:val="209"/>
        </w:trPr>
        <w:tc>
          <w:tcPr>
            <w:tcW w:w="2127" w:type="dxa"/>
          </w:tcPr>
          <w:p w14:paraId="087E4DDA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707D59D7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3EC8F69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5465DD2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78A47B6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658D620E" w14:textId="77777777" w:rsidTr="00FF643B">
        <w:trPr>
          <w:trHeight w:val="209"/>
        </w:trPr>
        <w:tc>
          <w:tcPr>
            <w:tcW w:w="2127" w:type="dxa"/>
          </w:tcPr>
          <w:p w14:paraId="07981379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702FC7D2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411AC56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50D528E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B250068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A2825" w:rsidRPr="00BF473F" w14:paraId="2D4902A2" w14:textId="77777777" w:rsidTr="00FF643B">
        <w:trPr>
          <w:trHeight w:val="209"/>
        </w:trPr>
        <w:tc>
          <w:tcPr>
            <w:tcW w:w="2127" w:type="dxa"/>
          </w:tcPr>
          <w:p w14:paraId="7BF7AFD7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821B580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03CED01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C5D22B7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C09C14A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58399873" w14:textId="77777777" w:rsidTr="00FF643B">
        <w:trPr>
          <w:trHeight w:val="209"/>
        </w:trPr>
        <w:tc>
          <w:tcPr>
            <w:tcW w:w="2127" w:type="dxa"/>
          </w:tcPr>
          <w:p w14:paraId="64F6D704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6CA3B04F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EAFAA34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4216F20" w14:textId="77777777" w:rsidR="00CA2825" w:rsidRPr="005C47AD" w:rsidRDefault="00CA2825" w:rsidP="00FF643B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1B0D71F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349A6BF7" w14:textId="77777777" w:rsidR="00E82925" w:rsidRDefault="00E82925" w:rsidP="00E82925"/>
    <w:p w14:paraId="232CA3B2" w14:textId="77777777" w:rsidR="00E82925" w:rsidRDefault="00E82925" w:rsidP="00E82925"/>
    <w:p w14:paraId="0290A9A7" w14:textId="77777777" w:rsidR="00E82925" w:rsidRDefault="00E82925" w:rsidP="00E82925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02C911CF" w14:textId="77777777" w:rsidR="00E82925" w:rsidRDefault="00E82925" w:rsidP="00E82925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76BCF722" w14:textId="77777777" w:rsidR="000875BF" w:rsidRDefault="000875BF" w:rsidP="00173712">
      <w:pPr>
        <w:rPr>
          <w:lang w:eastAsia="zh-HK"/>
        </w:rPr>
      </w:pPr>
    </w:p>
    <w:p w14:paraId="4A61C862" w14:textId="77777777" w:rsidR="002118AD" w:rsidRDefault="002118AD" w:rsidP="0021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宋体"/>
          <w:lang w:eastAsia="zh-CN"/>
        </w:rPr>
      </w:pPr>
    </w:p>
    <w:p w14:paraId="245145AC" w14:textId="77777777" w:rsidR="002118AD" w:rsidRDefault="002118AD" w:rsidP="002118AD">
      <w:pPr>
        <w:rPr>
          <w:highlight w:val="cyan"/>
        </w:rPr>
      </w:pPr>
    </w:p>
    <w:p w14:paraId="5CEAAACE" w14:textId="77777777" w:rsidR="002118AD" w:rsidRDefault="002118AD" w:rsidP="002118AD"/>
    <w:p w14:paraId="31A77A14" w14:textId="77777777" w:rsidR="002118AD" w:rsidRDefault="002118AD" w:rsidP="002118AD"/>
    <w:p w14:paraId="0103118F" w14:textId="77777777" w:rsidR="002118AD" w:rsidRDefault="002118AD" w:rsidP="002118AD"/>
    <w:p w14:paraId="6DC54894" w14:textId="77777777" w:rsidR="002118AD" w:rsidRDefault="002118AD" w:rsidP="002118AD"/>
    <w:p w14:paraId="447E475C" w14:textId="77777777" w:rsidR="002118AD" w:rsidRDefault="002118AD" w:rsidP="002118AD">
      <w:pPr>
        <w:rPr>
          <w:lang w:eastAsia="zh-CN"/>
        </w:rPr>
      </w:pPr>
    </w:p>
    <w:p w14:paraId="3B846186" w14:textId="77777777" w:rsidR="002118AD" w:rsidRDefault="002118AD" w:rsidP="002118AD"/>
    <w:p w14:paraId="609E27FF" w14:textId="77777777" w:rsidR="002118AD" w:rsidRDefault="002118AD" w:rsidP="002118AD"/>
    <w:p w14:paraId="2E714511" w14:textId="77777777" w:rsidR="002118AD" w:rsidRDefault="002118AD" w:rsidP="002118AD"/>
    <w:p w14:paraId="4A737870" w14:textId="77777777" w:rsidR="002118AD" w:rsidRDefault="002118AD" w:rsidP="002118AD"/>
    <w:p w14:paraId="4AE043AB" w14:textId="77777777" w:rsidR="002118AD" w:rsidRDefault="002118AD" w:rsidP="002118AD"/>
    <w:p w14:paraId="1890CEF1" w14:textId="77777777" w:rsidR="002118AD" w:rsidRDefault="002118AD" w:rsidP="002118AD"/>
    <w:p w14:paraId="065FA289" w14:textId="77777777" w:rsidR="002118AD" w:rsidRDefault="002118AD" w:rsidP="002118AD"/>
    <w:p w14:paraId="1DEB10FA" w14:textId="77777777" w:rsidR="002118AD" w:rsidRDefault="002118AD" w:rsidP="002118AD"/>
    <w:p w14:paraId="5DF70AEE" w14:textId="77777777" w:rsidR="002118AD" w:rsidRDefault="002118AD" w:rsidP="002118AD"/>
    <w:p w14:paraId="696B2A92" w14:textId="77777777" w:rsidR="002118AD" w:rsidRDefault="002118AD" w:rsidP="002118AD"/>
    <w:p w14:paraId="4F4D0246" w14:textId="77777777" w:rsidR="002118AD" w:rsidRDefault="002118AD" w:rsidP="002118AD"/>
    <w:p w14:paraId="585D0C19" w14:textId="77777777" w:rsidR="002118AD" w:rsidRDefault="002118AD" w:rsidP="002118AD"/>
    <w:p w14:paraId="04A5FEAA" w14:textId="77777777" w:rsidR="002118AD" w:rsidRDefault="002118AD" w:rsidP="002118AD"/>
    <w:p w14:paraId="6F278297" w14:textId="77777777" w:rsidR="002118AD" w:rsidRDefault="002118AD" w:rsidP="002118AD"/>
    <w:p w14:paraId="59C9DBF5" w14:textId="77777777" w:rsidR="002118AD" w:rsidRDefault="002118AD" w:rsidP="002118AD"/>
    <w:p w14:paraId="30081EA5" w14:textId="77777777" w:rsidR="002118AD" w:rsidRDefault="002118AD" w:rsidP="002118AD"/>
    <w:p w14:paraId="428C7536" w14:textId="77777777" w:rsidR="002118AD" w:rsidRDefault="002118AD" w:rsidP="002118AD"/>
    <w:p w14:paraId="21796738" w14:textId="77777777" w:rsidR="002118AD" w:rsidRDefault="002118AD" w:rsidP="002118AD"/>
    <w:p w14:paraId="49799793" w14:textId="77777777" w:rsidR="002118AD" w:rsidRDefault="002118AD" w:rsidP="002118AD"/>
    <w:p w14:paraId="58B8C023" w14:textId="77777777" w:rsidR="002118AD" w:rsidRDefault="002118AD" w:rsidP="002118AD"/>
    <w:p w14:paraId="42AFE178" w14:textId="77777777" w:rsidR="002118AD" w:rsidRDefault="002118AD" w:rsidP="002118AD"/>
    <w:p w14:paraId="7069A1DE" w14:textId="77777777" w:rsidR="002118AD" w:rsidRDefault="002118AD" w:rsidP="002118AD"/>
    <w:p w14:paraId="1F73A35B" w14:textId="77777777" w:rsidR="002118AD" w:rsidRDefault="002118AD" w:rsidP="002118AD"/>
    <w:p w14:paraId="324EAE81" w14:textId="77777777" w:rsidR="002118AD" w:rsidRDefault="002118AD" w:rsidP="002118AD"/>
    <w:p w14:paraId="0F89598B" w14:textId="77777777" w:rsidR="002118AD" w:rsidRDefault="002118AD" w:rsidP="002118AD"/>
    <w:p w14:paraId="233CD256" w14:textId="77777777" w:rsidR="002118AD" w:rsidRDefault="002118AD" w:rsidP="002118AD"/>
    <w:p w14:paraId="6F5DE07E" w14:textId="77777777" w:rsidR="002118AD" w:rsidRDefault="002118AD" w:rsidP="002118AD">
      <w:pPr>
        <w:rPr>
          <w:lang w:eastAsia="zh-CN"/>
        </w:rPr>
      </w:pPr>
    </w:p>
    <w:p w14:paraId="7F7A24E6" w14:textId="77777777" w:rsidR="002118AD" w:rsidRPr="00644CAC" w:rsidRDefault="002118AD" w:rsidP="002118AD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4" w:name="_Toc466366598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val="en-US" w:eastAsia="zh-HK"/>
        </w:rPr>
        <w:t>CountSrcIP</w:t>
      </w:r>
      <w:bookmarkEnd w:id="74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2118AD" w:rsidRPr="00BF473F" w14:paraId="5EC99092" w14:textId="77777777" w:rsidTr="008F167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BE697C0" w14:textId="77777777" w:rsidR="002118AD" w:rsidRPr="00C3424E" w:rsidRDefault="002118AD" w:rsidP="008F167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8584E88" w14:textId="77777777" w:rsidR="002118AD" w:rsidRPr="005C47AD" w:rsidRDefault="002118AD" w:rsidP="002118AD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CountSrcIP</w:t>
            </w:r>
          </w:p>
        </w:tc>
      </w:tr>
      <w:tr w:rsidR="002118AD" w:rsidRPr="00BF473F" w14:paraId="36D47802" w14:textId="77777777" w:rsidTr="008F1679">
        <w:trPr>
          <w:trHeight w:val="978"/>
        </w:trPr>
        <w:tc>
          <w:tcPr>
            <w:tcW w:w="2127" w:type="dxa"/>
            <w:shd w:val="clear" w:color="auto" w:fill="E6E6E6"/>
          </w:tcPr>
          <w:p w14:paraId="75BC10B8" w14:textId="77777777" w:rsidR="002118AD" w:rsidRPr="00C3424E" w:rsidRDefault="002118AD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ADA6153" w14:textId="77777777" w:rsidR="002118AD" w:rsidRPr="005C47AD" w:rsidRDefault="002E60E4" w:rsidP="002E60E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每天</w:t>
            </w:r>
            <w:r w:rsidR="002118AD">
              <w:rPr>
                <w:rFonts w:ascii="Consolas" w:eastAsia="微软雅黑" w:hAnsi="Consolas"/>
                <w:kern w:val="0"/>
                <w:sz w:val="20"/>
                <w:lang w:eastAsia="zh-CN"/>
              </w:rPr>
              <w:t>访问源</w:t>
            </w:r>
            <w:r w:rsidR="002118AD">
              <w:rPr>
                <w:rFonts w:ascii="Consolas" w:eastAsia="微软雅黑" w:hAnsi="Consolas"/>
                <w:kern w:val="0"/>
                <w:sz w:val="20"/>
                <w:lang w:eastAsia="zh-CN"/>
              </w:rPr>
              <w:t>IP</w:t>
            </w:r>
            <w:r w:rsidR="002118AD">
              <w:rPr>
                <w:rFonts w:ascii="Consolas" w:eastAsia="微软雅黑" w:hAnsi="Consolas"/>
                <w:kern w:val="0"/>
                <w:sz w:val="20"/>
                <w:lang w:eastAsia="zh-CN"/>
              </w:rPr>
              <w:t>统计</w:t>
            </w:r>
          </w:p>
        </w:tc>
      </w:tr>
      <w:tr w:rsidR="002118AD" w:rsidRPr="00BF473F" w14:paraId="0985A603" w14:textId="77777777" w:rsidTr="008F1679">
        <w:tc>
          <w:tcPr>
            <w:tcW w:w="2127" w:type="dxa"/>
            <w:shd w:val="clear" w:color="auto" w:fill="E6E6E6"/>
          </w:tcPr>
          <w:p w14:paraId="100CA9D0" w14:textId="77777777" w:rsidR="002118AD" w:rsidRPr="00C3424E" w:rsidRDefault="002118AD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0DB562C" w14:textId="77777777" w:rsidR="002118AD" w:rsidRPr="005C47AD" w:rsidRDefault="002118AD" w:rsidP="008F167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2118AD" w:rsidRPr="00BF473F" w14:paraId="16027829" w14:textId="77777777" w:rsidTr="008F167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73E7444" w14:textId="77777777" w:rsidR="002118AD" w:rsidRPr="00C3424E" w:rsidRDefault="002118AD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FF30DD" w14:textId="77777777" w:rsidR="002118AD" w:rsidRPr="00955815" w:rsidRDefault="00955815" w:rsidP="008F167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955815">
              <w:rPr>
                <w:rFonts w:ascii="Consolas" w:eastAsia="微软雅黑" w:hAnsi="Consolas"/>
                <w:kern w:val="0"/>
                <w:sz w:val="20"/>
                <w:lang w:eastAsia="zh-CN"/>
              </w:rPr>
              <w:t>keyCountSrcIPId</w:t>
            </w:r>
          </w:p>
        </w:tc>
      </w:tr>
      <w:tr w:rsidR="002118AD" w:rsidRPr="00BF473F" w14:paraId="39BD4FB1" w14:textId="77777777" w:rsidTr="008F167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7C8899E" w14:textId="77777777" w:rsidR="002118AD" w:rsidRPr="00C3424E" w:rsidRDefault="002118AD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3547299" w14:textId="77777777" w:rsidR="002118AD" w:rsidRPr="00955815" w:rsidRDefault="00D75FC0" w:rsidP="008F1679">
            <w:pPr>
              <w:rPr>
                <w:rFonts w:ascii="Consolas" w:eastAsia="微软雅黑" w:hAnsi="Consolas"/>
                <w:lang w:eastAsia="zh-CN"/>
              </w:rPr>
            </w:pPr>
            <w:r w:rsidRPr="00955815">
              <w:rPr>
                <w:rFonts w:ascii="Consolas" w:eastAsia="微软雅黑" w:hAnsi="Consolas"/>
                <w:lang w:eastAsia="zh-CN"/>
              </w:rPr>
              <w:t>idxSrcIP,</w:t>
            </w:r>
            <w:r w:rsidR="00955815" w:rsidRPr="00955815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  <w:r w:rsidRPr="00955815">
              <w:rPr>
                <w:rFonts w:ascii="Consolas" w:eastAsia="微软雅黑" w:hAnsi="Consolas"/>
                <w:lang w:eastAsia="zh-CN"/>
              </w:rPr>
              <w:t>idxCountDate</w:t>
            </w:r>
            <w:r w:rsidRPr="00955815">
              <w:rPr>
                <w:rFonts w:ascii="Consolas" w:eastAsia="微软雅黑" w:hAnsi="Consolas" w:hint="eastAsia"/>
                <w:lang w:eastAsia="zh-CN"/>
              </w:rPr>
              <w:t>,</w:t>
            </w:r>
            <w:r w:rsidR="00955815" w:rsidRPr="00955815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  <w:r w:rsidRPr="00955815">
              <w:rPr>
                <w:rFonts w:ascii="Consolas" w:eastAsia="微软雅黑" w:hAnsi="Consolas"/>
                <w:lang w:eastAsia="zh-CN"/>
              </w:rPr>
              <w:t>idxServType</w:t>
            </w:r>
          </w:p>
        </w:tc>
      </w:tr>
      <w:tr w:rsidR="002118AD" w:rsidRPr="00BF473F" w14:paraId="014FDA32" w14:textId="77777777" w:rsidTr="008F1679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2EA719A9" w14:textId="77777777" w:rsidR="002118AD" w:rsidRPr="00C3424E" w:rsidRDefault="002118AD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5B90327F" w14:textId="77777777" w:rsidR="002118AD" w:rsidRPr="00C3424E" w:rsidRDefault="002118AD" w:rsidP="008F167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5EE24A1" w14:textId="77777777" w:rsidR="002118AD" w:rsidRPr="00C3424E" w:rsidRDefault="002118AD" w:rsidP="008F167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5BFFFCF1" w14:textId="77777777" w:rsidR="002118AD" w:rsidRPr="00C3424E" w:rsidRDefault="002118AD" w:rsidP="008F167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6979C32" w14:textId="77777777" w:rsidR="002118AD" w:rsidRPr="00C3424E" w:rsidRDefault="002118AD" w:rsidP="008F167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955815" w:rsidRPr="00BF473F" w14:paraId="6862F595" w14:textId="77777777" w:rsidTr="008F1679">
        <w:trPr>
          <w:trHeight w:val="387"/>
        </w:trPr>
        <w:tc>
          <w:tcPr>
            <w:tcW w:w="2127" w:type="dxa"/>
          </w:tcPr>
          <w:p w14:paraId="6F727432" w14:textId="77777777" w:rsidR="00955815" w:rsidRPr="00955815" w:rsidRDefault="00955815" w:rsidP="002118AD">
            <w:pPr>
              <w:rPr>
                <w:rFonts w:ascii="Consolas" w:eastAsia="微软雅黑" w:hAnsi="Consolas"/>
                <w:lang w:eastAsia="zh-CN"/>
              </w:rPr>
            </w:pPr>
            <w:r w:rsidRPr="00955815">
              <w:rPr>
                <w:rFonts w:ascii="Consolas" w:eastAsia="微软雅黑" w:hAnsi="Consolas"/>
                <w:lang w:eastAsia="zh-CN"/>
              </w:rPr>
              <w:t>keyCountSrcIPId</w:t>
            </w:r>
          </w:p>
        </w:tc>
        <w:tc>
          <w:tcPr>
            <w:tcW w:w="1559" w:type="dxa"/>
          </w:tcPr>
          <w:p w14:paraId="14E09FAC" w14:textId="77777777" w:rsidR="00955815" w:rsidRDefault="0095581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INT</w:t>
            </w:r>
          </w:p>
        </w:tc>
        <w:tc>
          <w:tcPr>
            <w:tcW w:w="850" w:type="dxa"/>
          </w:tcPr>
          <w:p w14:paraId="085A5218" w14:textId="77777777" w:rsidR="00955815" w:rsidRPr="005C47AD" w:rsidRDefault="0095581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276" w:type="dxa"/>
          </w:tcPr>
          <w:p w14:paraId="0C0C1693" w14:textId="77777777" w:rsidR="00955815" w:rsidRPr="005C47AD" w:rsidRDefault="0095581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6CAAD30" w14:textId="77777777" w:rsidR="00955815" w:rsidRDefault="0095581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2118AD" w:rsidRPr="00BF473F" w14:paraId="739166EE" w14:textId="77777777" w:rsidTr="008F1679">
        <w:trPr>
          <w:trHeight w:val="387"/>
        </w:trPr>
        <w:tc>
          <w:tcPr>
            <w:tcW w:w="2127" w:type="dxa"/>
          </w:tcPr>
          <w:p w14:paraId="37744B97" w14:textId="77777777" w:rsidR="002118AD" w:rsidRPr="00955815" w:rsidRDefault="002118AD" w:rsidP="002118AD">
            <w:pPr>
              <w:rPr>
                <w:rFonts w:ascii="Consolas" w:eastAsia="微软雅黑" w:hAnsi="Consolas"/>
                <w:lang w:eastAsia="zh-CN"/>
              </w:rPr>
            </w:pPr>
            <w:r w:rsidRPr="00955815">
              <w:rPr>
                <w:rFonts w:ascii="Consolas" w:eastAsia="微软雅黑" w:hAnsi="Consolas"/>
                <w:lang w:eastAsia="zh-CN"/>
              </w:rPr>
              <w:t>idxSrcIP</w:t>
            </w:r>
          </w:p>
        </w:tc>
        <w:tc>
          <w:tcPr>
            <w:tcW w:w="1559" w:type="dxa"/>
          </w:tcPr>
          <w:p w14:paraId="0384C05E" w14:textId="77777777" w:rsidR="002118AD" w:rsidRPr="005C47AD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16D487D4" w14:textId="77777777" w:rsidR="002118AD" w:rsidRPr="005C47AD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26B93E6" w14:textId="77777777" w:rsidR="002118AD" w:rsidRPr="005C47AD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415CE20" w14:textId="77777777" w:rsidR="002118AD" w:rsidRPr="00DF39B1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</w:tc>
      </w:tr>
      <w:tr w:rsidR="008A5887" w:rsidRPr="00BF473F" w14:paraId="2DB1F23D" w14:textId="77777777" w:rsidTr="008F1679">
        <w:trPr>
          <w:trHeight w:val="215"/>
        </w:trPr>
        <w:tc>
          <w:tcPr>
            <w:tcW w:w="2127" w:type="dxa"/>
          </w:tcPr>
          <w:p w14:paraId="2C26B957" w14:textId="77777777" w:rsidR="008A5887" w:rsidRDefault="008A5887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idxCountDate</w:t>
            </w:r>
          </w:p>
        </w:tc>
        <w:tc>
          <w:tcPr>
            <w:tcW w:w="1559" w:type="dxa"/>
          </w:tcPr>
          <w:p w14:paraId="64A10244" w14:textId="77777777" w:rsidR="008A5887" w:rsidRDefault="008A5887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FE0C55F" w14:textId="77777777" w:rsidR="008A5887" w:rsidRDefault="008A5887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D0078BF" w14:textId="77777777" w:rsidR="008A5887" w:rsidRPr="005C47AD" w:rsidRDefault="008A5887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62509CF" w14:textId="77777777" w:rsidR="008A5887" w:rsidRDefault="008A5887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统</w:t>
            </w:r>
            <w:r>
              <w:rPr>
                <w:rFonts w:ascii="Consolas" w:eastAsia="微软雅黑" w:hAnsi="Consolas"/>
                <w:lang w:eastAsia="zh-CN"/>
              </w:rPr>
              <w:t>计日期</w:t>
            </w:r>
          </w:p>
          <w:p w14:paraId="65F61C8B" w14:textId="77777777" w:rsidR="008A5887" w:rsidRDefault="008A5887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(YYMMDD)</w:t>
            </w:r>
          </w:p>
        </w:tc>
      </w:tr>
      <w:tr w:rsidR="002118AD" w:rsidRPr="00BF473F" w14:paraId="0196D25A" w14:textId="77777777" w:rsidTr="008F1679">
        <w:trPr>
          <w:trHeight w:val="215"/>
        </w:trPr>
        <w:tc>
          <w:tcPr>
            <w:tcW w:w="2127" w:type="dxa"/>
          </w:tcPr>
          <w:p w14:paraId="1EA6DDA9" w14:textId="77777777" w:rsidR="002118AD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idxServType</w:t>
            </w:r>
          </w:p>
        </w:tc>
        <w:tc>
          <w:tcPr>
            <w:tcW w:w="1559" w:type="dxa"/>
          </w:tcPr>
          <w:p w14:paraId="02926B86" w14:textId="77777777" w:rsidR="002118AD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6339FF6" w14:textId="77777777" w:rsidR="002118AD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58C879F" w14:textId="77777777" w:rsidR="002118AD" w:rsidRPr="005C47AD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B3BB4C8" w14:textId="77777777" w:rsidR="002118AD" w:rsidRDefault="002118AD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服务类型</w:t>
            </w:r>
          </w:p>
          <w:p w14:paraId="7C932436" w14:textId="77777777" w:rsidR="002118AD" w:rsidRDefault="002118AD" w:rsidP="008F167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101: </w:t>
            </w:r>
            <w:r w:rsidR="008A58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ws</w:t>
            </w:r>
          </w:p>
          <w:p w14:paraId="33E1175D" w14:textId="77777777" w:rsidR="002118AD" w:rsidRDefault="002118AD" w:rsidP="008F167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102: </w:t>
            </w:r>
            <w:r w:rsidR="008A58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as</w:t>
            </w:r>
          </w:p>
          <w:p w14:paraId="5D4A2C6A" w14:textId="77777777" w:rsidR="002118AD" w:rsidRPr="002118AD" w:rsidRDefault="002118AD" w:rsidP="008F167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103: </w:t>
            </w:r>
            <w:r w:rsidR="008A588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sip</w:t>
            </w:r>
          </w:p>
        </w:tc>
      </w:tr>
      <w:tr w:rsidR="00961DC1" w:rsidRPr="00BF473F" w14:paraId="0AF2E5A9" w14:textId="77777777" w:rsidTr="008F1679">
        <w:trPr>
          <w:trHeight w:val="215"/>
        </w:trPr>
        <w:tc>
          <w:tcPr>
            <w:tcW w:w="2127" w:type="dxa"/>
          </w:tcPr>
          <w:p w14:paraId="12107322" w14:textId="77777777" w:rsidR="00961DC1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cntNumber</w:t>
            </w:r>
          </w:p>
        </w:tc>
        <w:tc>
          <w:tcPr>
            <w:tcW w:w="1559" w:type="dxa"/>
          </w:tcPr>
          <w:p w14:paraId="1C1D87D1" w14:textId="77777777" w:rsidR="00961DC1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3F01F33" w14:textId="77777777" w:rsidR="00961DC1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DE9C78D" w14:textId="77777777" w:rsidR="00961DC1" w:rsidRPr="005C47AD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C992A27" w14:textId="77777777" w:rsidR="00961DC1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统计数量</w:t>
            </w:r>
          </w:p>
        </w:tc>
      </w:tr>
      <w:tr w:rsidR="00961DC1" w:rsidRPr="00BF473F" w14:paraId="2B3C6F16" w14:textId="77777777" w:rsidTr="00961DC1">
        <w:trPr>
          <w:trHeight w:val="255"/>
        </w:trPr>
        <w:tc>
          <w:tcPr>
            <w:tcW w:w="2127" w:type="dxa"/>
          </w:tcPr>
          <w:p w14:paraId="23614B2B" w14:textId="77777777" w:rsidR="00961DC1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lastCntNumber</w:t>
            </w:r>
          </w:p>
        </w:tc>
        <w:tc>
          <w:tcPr>
            <w:tcW w:w="1559" w:type="dxa"/>
          </w:tcPr>
          <w:p w14:paraId="668D6661" w14:textId="77777777" w:rsidR="00961DC1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99D90CF" w14:textId="77777777" w:rsidR="00961DC1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CC93735" w14:textId="77777777" w:rsidR="00961DC1" w:rsidRPr="005C47AD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1E57B636" w14:textId="77777777" w:rsidR="00CA2825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连续访问</w:t>
            </w:r>
          </w:p>
          <w:p w14:paraId="25F5F3CF" w14:textId="77777777" w:rsidR="00961DC1" w:rsidRPr="00CA2825" w:rsidRDefault="00961DC1" w:rsidP="008F167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最近连续访问数量</w:t>
            </w:r>
          </w:p>
          <w:p w14:paraId="67971CE5" w14:textId="77777777" w:rsidR="00961DC1" w:rsidRDefault="00961DC1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访问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时间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不超过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小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时的连续访问次数</w:t>
            </w:r>
          </w:p>
        </w:tc>
      </w:tr>
      <w:tr w:rsidR="00CA2825" w:rsidRPr="00BF473F" w14:paraId="579AF99B" w14:textId="77777777" w:rsidTr="008F1679">
        <w:trPr>
          <w:trHeight w:val="209"/>
        </w:trPr>
        <w:tc>
          <w:tcPr>
            <w:tcW w:w="2127" w:type="dxa"/>
          </w:tcPr>
          <w:p w14:paraId="487E5610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31B8910F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0A1BFD9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849A1AE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BCC4C61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05AF6601" w14:textId="77777777" w:rsidTr="008F1679">
        <w:trPr>
          <w:trHeight w:val="209"/>
        </w:trPr>
        <w:tc>
          <w:tcPr>
            <w:tcW w:w="2127" w:type="dxa"/>
          </w:tcPr>
          <w:p w14:paraId="6F669D60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4EB0658F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034F830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B223016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99BB65A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A2825" w:rsidRPr="00BF473F" w14:paraId="3A1AFB88" w14:textId="77777777" w:rsidTr="008F1679">
        <w:trPr>
          <w:trHeight w:val="209"/>
        </w:trPr>
        <w:tc>
          <w:tcPr>
            <w:tcW w:w="2127" w:type="dxa"/>
          </w:tcPr>
          <w:p w14:paraId="34E8D688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637AF2A6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EBBC2F0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4325BF7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AFEC011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3C7B6722" w14:textId="77777777" w:rsidTr="008F1679">
        <w:trPr>
          <w:trHeight w:val="209"/>
        </w:trPr>
        <w:tc>
          <w:tcPr>
            <w:tcW w:w="2127" w:type="dxa"/>
          </w:tcPr>
          <w:p w14:paraId="38306274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333DD202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5AE76B5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10CF1BD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8A2E6C2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65306834" w14:textId="77777777" w:rsidR="002118AD" w:rsidRDefault="002118AD" w:rsidP="002118AD"/>
    <w:p w14:paraId="0D1A7F77" w14:textId="77777777" w:rsidR="002118AD" w:rsidRDefault="002118AD" w:rsidP="002118AD"/>
    <w:p w14:paraId="4C98B346" w14:textId="77777777" w:rsidR="002118AD" w:rsidRDefault="002118AD" w:rsidP="002118AD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1922635E" w14:textId="77777777" w:rsidR="00E5090B" w:rsidRDefault="00E5090B" w:rsidP="00E5090B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574AC5F1" w14:textId="77777777" w:rsidR="00E5090B" w:rsidRDefault="00E5090B" w:rsidP="00E5090B"/>
    <w:p w14:paraId="6A98A29D" w14:textId="77777777" w:rsidR="00E5090B" w:rsidRDefault="00E5090B" w:rsidP="00E5090B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5" w:name="_Toc466366599"/>
      <w:r>
        <w:rPr>
          <w:rFonts w:ascii="Consolas" w:eastAsia="微软雅黑" w:hAnsi="Consolas" w:hint="eastAsia"/>
          <w:bCs/>
          <w:i w:val="0"/>
          <w:iCs/>
          <w:lang w:eastAsia="zh-HK"/>
        </w:rPr>
        <w:lastRenderedPageBreak/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BlackList</w:t>
      </w:r>
      <w:bookmarkEnd w:id="75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E5090B" w:rsidRPr="00BF473F" w14:paraId="3277AC99" w14:textId="77777777" w:rsidTr="008F167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CA348BC" w14:textId="77777777" w:rsidR="00E5090B" w:rsidRPr="00C3424E" w:rsidRDefault="00E5090B" w:rsidP="008F167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2A3D20" w14:textId="77777777" w:rsidR="00E5090B" w:rsidRPr="005C47AD" w:rsidRDefault="00E5090B" w:rsidP="008F167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tbBlackList</w:t>
            </w:r>
          </w:p>
        </w:tc>
      </w:tr>
      <w:tr w:rsidR="00E5090B" w:rsidRPr="00BF473F" w14:paraId="06997C11" w14:textId="77777777" w:rsidTr="008F1679">
        <w:trPr>
          <w:trHeight w:val="978"/>
        </w:trPr>
        <w:tc>
          <w:tcPr>
            <w:tcW w:w="2127" w:type="dxa"/>
            <w:shd w:val="clear" w:color="auto" w:fill="E6E6E6"/>
          </w:tcPr>
          <w:p w14:paraId="3425375C" w14:textId="77777777" w:rsidR="00E5090B" w:rsidRPr="00C3424E" w:rsidRDefault="00E5090B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2C98CBB" w14:textId="77777777" w:rsidR="00E5090B" w:rsidRDefault="00E5090B" w:rsidP="008F167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IP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黑名单</w:t>
            </w:r>
          </w:p>
          <w:p w14:paraId="5928A046" w14:textId="77777777" w:rsidR="00E5090B" w:rsidRPr="005C47AD" w:rsidRDefault="00E5090B" w:rsidP="008F167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列入此名单的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IP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地址，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暂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时不接受服务</w:t>
            </w:r>
          </w:p>
        </w:tc>
      </w:tr>
      <w:tr w:rsidR="00E5090B" w:rsidRPr="00BF473F" w14:paraId="394D84ED" w14:textId="77777777" w:rsidTr="008F1679">
        <w:tc>
          <w:tcPr>
            <w:tcW w:w="2127" w:type="dxa"/>
            <w:shd w:val="clear" w:color="auto" w:fill="E6E6E6"/>
          </w:tcPr>
          <w:p w14:paraId="49395B76" w14:textId="77777777" w:rsidR="00E5090B" w:rsidRPr="00C3424E" w:rsidRDefault="00E5090B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8769C0E" w14:textId="77777777" w:rsidR="00E5090B" w:rsidRPr="005C47AD" w:rsidRDefault="00E5090B" w:rsidP="008F167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E5090B" w:rsidRPr="00BF473F" w14:paraId="39C0C805" w14:textId="77777777" w:rsidTr="008F167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DF148A5" w14:textId="77777777" w:rsidR="00E5090B" w:rsidRPr="00C3424E" w:rsidRDefault="00E5090B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C7CC5E5" w14:textId="77777777" w:rsidR="00E5090B" w:rsidRPr="00272106" w:rsidRDefault="00955815" w:rsidP="008F1679">
            <w:pPr>
              <w:pStyle w:val="BodyText"/>
              <w:rPr>
                <w:rFonts w:ascii="Consolas" w:eastAsia="微软雅黑" w:hAnsi="Consolas"/>
                <w:b/>
                <w:kern w:val="0"/>
                <w:sz w:val="20"/>
                <w:lang w:eastAsia="zh-CN"/>
              </w:rPr>
            </w:pPr>
            <w:r w:rsidRPr="00955815">
              <w:rPr>
                <w:rFonts w:ascii="Consolas" w:eastAsia="微软雅黑" w:hAnsi="Consolas"/>
                <w:kern w:val="0"/>
                <w:sz w:val="20"/>
                <w:lang w:eastAsia="zh-CN"/>
              </w:rPr>
              <w:t>ipaddr</w:t>
            </w:r>
          </w:p>
        </w:tc>
      </w:tr>
      <w:tr w:rsidR="00E5090B" w:rsidRPr="00BF473F" w14:paraId="74214832" w14:textId="77777777" w:rsidTr="008F1679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3C63BE3" w14:textId="77777777" w:rsidR="00E5090B" w:rsidRPr="00C3424E" w:rsidRDefault="00E5090B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F445A9" w14:textId="77777777" w:rsidR="00E5090B" w:rsidRPr="005C47AD" w:rsidRDefault="00E5090B" w:rsidP="00955815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ipaddr</w:t>
            </w:r>
          </w:p>
        </w:tc>
      </w:tr>
      <w:tr w:rsidR="00E5090B" w:rsidRPr="00BF473F" w14:paraId="7FC45BCB" w14:textId="77777777" w:rsidTr="008F1679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3BDBA445" w14:textId="77777777" w:rsidR="00E5090B" w:rsidRPr="00C3424E" w:rsidRDefault="00E5090B" w:rsidP="008F167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7439B983" w14:textId="77777777" w:rsidR="00E5090B" w:rsidRPr="00C3424E" w:rsidRDefault="00E5090B" w:rsidP="008F167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58EDD9C" w14:textId="77777777" w:rsidR="00E5090B" w:rsidRPr="00C3424E" w:rsidRDefault="00E5090B" w:rsidP="008F167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34D88FCD" w14:textId="77777777" w:rsidR="00E5090B" w:rsidRPr="00C3424E" w:rsidRDefault="00E5090B" w:rsidP="008F167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7311750D" w14:textId="77777777" w:rsidR="00E5090B" w:rsidRPr="00C3424E" w:rsidRDefault="00E5090B" w:rsidP="008F167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E5090B" w:rsidRPr="00BF473F" w14:paraId="594152EE" w14:textId="77777777" w:rsidTr="008F1679">
        <w:trPr>
          <w:trHeight w:val="283"/>
        </w:trPr>
        <w:tc>
          <w:tcPr>
            <w:tcW w:w="2127" w:type="dxa"/>
          </w:tcPr>
          <w:p w14:paraId="2B02867D" w14:textId="77777777" w:rsidR="00E5090B" w:rsidRPr="00C02F43" w:rsidRDefault="00E5090B" w:rsidP="008F1679">
            <w:pPr>
              <w:rPr>
                <w:rFonts w:ascii="Consolas" w:eastAsia="微软雅黑" w:hAnsi="Consolas"/>
                <w:b/>
                <w:lang w:eastAsia="zh-CN"/>
              </w:rPr>
            </w:pPr>
            <w:r w:rsidRPr="007710D8">
              <w:rPr>
                <w:rFonts w:ascii="Consolas" w:eastAsia="微软雅黑" w:hAnsi="Consolas"/>
                <w:lang w:eastAsia="zh-CN"/>
              </w:rPr>
              <w:t>ipaddr</w:t>
            </w:r>
          </w:p>
        </w:tc>
        <w:tc>
          <w:tcPr>
            <w:tcW w:w="1559" w:type="dxa"/>
          </w:tcPr>
          <w:p w14:paraId="1AEE3A1C" w14:textId="77777777" w:rsidR="00E5090B" w:rsidRPr="005C47AD" w:rsidRDefault="00E5090B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0380FB3" w14:textId="77777777" w:rsidR="00E5090B" w:rsidRPr="005C47AD" w:rsidRDefault="00E5090B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1BF2377" w14:textId="77777777" w:rsidR="00E5090B" w:rsidRPr="005C47AD" w:rsidRDefault="00E5090B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CC0531C" w14:textId="77777777" w:rsidR="00E5090B" w:rsidRPr="00C02F43" w:rsidRDefault="00CA2825" w:rsidP="008F167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 w:rsidR="00E5090B">
              <w:rPr>
                <w:rFonts w:ascii="Consolas" w:eastAsia="微软雅黑" w:hAnsi="Consolas"/>
                <w:lang w:eastAsia="zh-CN"/>
              </w:rPr>
              <w:t>地址</w:t>
            </w:r>
          </w:p>
        </w:tc>
      </w:tr>
      <w:tr w:rsidR="00E5090B" w:rsidRPr="00BF473F" w14:paraId="436147AA" w14:textId="77777777" w:rsidTr="008F1679">
        <w:trPr>
          <w:trHeight w:val="209"/>
        </w:trPr>
        <w:tc>
          <w:tcPr>
            <w:tcW w:w="2127" w:type="dxa"/>
          </w:tcPr>
          <w:p w14:paraId="3A1754AB" w14:textId="77777777" w:rsidR="00E5090B" w:rsidRPr="00C02F43" w:rsidRDefault="00E5090B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blocked</w:t>
            </w:r>
          </w:p>
        </w:tc>
        <w:tc>
          <w:tcPr>
            <w:tcW w:w="1559" w:type="dxa"/>
          </w:tcPr>
          <w:p w14:paraId="2C1806A7" w14:textId="77777777" w:rsidR="00E5090B" w:rsidRPr="005C47AD" w:rsidRDefault="00E5090B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0C4090A" w14:textId="77777777" w:rsidR="00E5090B" w:rsidRPr="005C47AD" w:rsidRDefault="00E5090B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B9B8C56" w14:textId="77777777" w:rsidR="00E5090B" w:rsidRPr="005C47AD" w:rsidRDefault="00E5090B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1</w:t>
            </w:r>
          </w:p>
        </w:tc>
        <w:tc>
          <w:tcPr>
            <w:tcW w:w="4253" w:type="dxa"/>
          </w:tcPr>
          <w:p w14:paraId="4963B8ED" w14:textId="77777777" w:rsidR="00CA2825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阻止</w:t>
            </w:r>
          </w:p>
          <w:p w14:paraId="11BA3557" w14:textId="77777777" w:rsidR="00E5090B" w:rsidRPr="00CA2825" w:rsidRDefault="00E5090B" w:rsidP="008F167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是否阻止</w:t>
            </w:r>
          </w:p>
          <w:p w14:paraId="2F9D0AE5" w14:textId="77777777" w:rsidR="00E5090B" w:rsidRDefault="00E5090B" w:rsidP="008F167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允许</w:t>
            </w:r>
          </w:p>
          <w:p w14:paraId="36B7C730" w14:textId="77777777" w:rsidR="00E5090B" w:rsidRPr="00197463" w:rsidRDefault="00E5090B" w:rsidP="008F167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Pr="00BE72E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 w:rsidRPr="00BE72E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阻止</w:t>
            </w:r>
          </w:p>
        </w:tc>
      </w:tr>
      <w:tr w:rsidR="00CA2825" w:rsidRPr="00BF473F" w14:paraId="7C82C70F" w14:textId="77777777" w:rsidTr="008F1679">
        <w:trPr>
          <w:trHeight w:val="209"/>
        </w:trPr>
        <w:tc>
          <w:tcPr>
            <w:tcW w:w="2127" w:type="dxa"/>
          </w:tcPr>
          <w:p w14:paraId="06072CB0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5C4A0CF0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FDF4B73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45E42B5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F3201FB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699799A1" w14:textId="77777777" w:rsidTr="008F1679">
        <w:trPr>
          <w:trHeight w:val="209"/>
        </w:trPr>
        <w:tc>
          <w:tcPr>
            <w:tcW w:w="2127" w:type="dxa"/>
          </w:tcPr>
          <w:p w14:paraId="401B723A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77F9E492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8C2BC82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1C6B0A6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E73BFF2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A2825" w:rsidRPr="00BF473F" w14:paraId="20AEEBBA" w14:textId="77777777" w:rsidTr="008F1679">
        <w:trPr>
          <w:trHeight w:val="209"/>
        </w:trPr>
        <w:tc>
          <w:tcPr>
            <w:tcW w:w="2127" w:type="dxa"/>
          </w:tcPr>
          <w:p w14:paraId="77ED92EC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702A54FA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30AF4BB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65B71C9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D2933A4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00FC150F" w14:textId="77777777" w:rsidTr="008F1679">
        <w:trPr>
          <w:trHeight w:val="209"/>
        </w:trPr>
        <w:tc>
          <w:tcPr>
            <w:tcW w:w="2127" w:type="dxa"/>
          </w:tcPr>
          <w:p w14:paraId="71960D8B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24927892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228423F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D82301E" w14:textId="77777777" w:rsidR="00CA2825" w:rsidRPr="005C47AD" w:rsidRDefault="00CA2825" w:rsidP="008F167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67CE8D0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61C09B57" w14:textId="77777777" w:rsidR="00E5090B" w:rsidRPr="00312622" w:rsidRDefault="00E5090B" w:rsidP="00E5090B"/>
    <w:p w14:paraId="35144FF8" w14:textId="77777777" w:rsidR="00E5090B" w:rsidRDefault="00E5090B" w:rsidP="00E5090B"/>
    <w:p w14:paraId="674CA998" w14:textId="77777777" w:rsidR="00E5090B" w:rsidRDefault="00E5090B" w:rsidP="00E5090B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03131785" w14:textId="77777777" w:rsidR="002118AD" w:rsidRDefault="002118AD" w:rsidP="002118AD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0E7A00FE" w14:textId="77777777" w:rsidR="002118AD" w:rsidRPr="00173712" w:rsidRDefault="002118AD" w:rsidP="002118AD">
      <w:pPr>
        <w:rPr>
          <w:lang w:eastAsia="zh-HK"/>
        </w:rPr>
      </w:pPr>
    </w:p>
    <w:p w14:paraId="7984C22D" w14:textId="77777777" w:rsidR="002118AD" w:rsidRDefault="002118AD" w:rsidP="00173712">
      <w:pPr>
        <w:rPr>
          <w:lang w:eastAsia="zh-HK"/>
        </w:rPr>
      </w:pPr>
    </w:p>
    <w:p w14:paraId="751A2823" w14:textId="77777777" w:rsidR="00636AAC" w:rsidRDefault="00636AAC" w:rsidP="00173712">
      <w:pPr>
        <w:rPr>
          <w:lang w:eastAsia="zh-HK"/>
        </w:rPr>
      </w:pPr>
    </w:p>
    <w:p w14:paraId="0782C738" w14:textId="77777777" w:rsidR="00636AAC" w:rsidRDefault="00636AAC" w:rsidP="00173712">
      <w:pPr>
        <w:rPr>
          <w:lang w:eastAsia="zh-HK"/>
        </w:rPr>
      </w:pPr>
    </w:p>
    <w:p w14:paraId="3F21769A" w14:textId="77777777" w:rsidR="00636AAC" w:rsidRDefault="00636AAC" w:rsidP="00173712">
      <w:pPr>
        <w:rPr>
          <w:lang w:eastAsia="zh-HK"/>
        </w:rPr>
      </w:pPr>
    </w:p>
    <w:p w14:paraId="01CFC1D3" w14:textId="77777777" w:rsidR="00636AAC" w:rsidRDefault="00636AAC" w:rsidP="00173712">
      <w:pPr>
        <w:rPr>
          <w:lang w:eastAsia="zh-HK"/>
        </w:rPr>
      </w:pPr>
    </w:p>
    <w:p w14:paraId="1A4B60E5" w14:textId="77777777" w:rsidR="00636AAC" w:rsidRDefault="00636AAC" w:rsidP="00173712">
      <w:pPr>
        <w:rPr>
          <w:lang w:eastAsia="zh-HK"/>
        </w:rPr>
      </w:pPr>
    </w:p>
    <w:p w14:paraId="58D0EF3C" w14:textId="77777777" w:rsidR="00636AAC" w:rsidRDefault="00636AAC" w:rsidP="00173712">
      <w:pPr>
        <w:rPr>
          <w:lang w:eastAsia="zh-HK"/>
        </w:rPr>
      </w:pPr>
    </w:p>
    <w:p w14:paraId="6276AA8F" w14:textId="77777777" w:rsidR="00636AAC" w:rsidRDefault="00636AAC" w:rsidP="00173712">
      <w:pPr>
        <w:rPr>
          <w:lang w:eastAsia="zh-HK"/>
        </w:rPr>
      </w:pPr>
    </w:p>
    <w:p w14:paraId="7D7A2103" w14:textId="77777777" w:rsidR="00636AAC" w:rsidRDefault="00636AAC" w:rsidP="00173712">
      <w:pPr>
        <w:rPr>
          <w:lang w:eastAsia="zh-HK"/>
        </w:rPr>
      </w:pPr>
    </w:p>
    <w:p w14:paraId="515173F7" w14:textId="77777777" w:rsidR="00636AAC" w:rsidRDefault="00636AAC" w:rsidP="00173712">
      <w:pPr>
        <w:rPr>
          <w:lang w:eastAsia="zh-HK"/>
        </w:rPr>
      </w:pPr>
    </w:p>
    <w:p w14:paraId="3CDA9895" w14:textId="77777777" w:rsidR="00636AAC" w:rsidRDefault="00636AAC" w:rsidP="00173712">
      <w:pPr>
        <w:rPr>
          <w:lang w:eastAsia="zh-HK"/>
        </w:rPr>
      </w:pPr>
    </w:p>
    <w:p w14:paraId="291C5B68" w14:textId="77777777" w:rsidR="00636AAC" w:rsidRDefault="00636AAC" w:rsidP="00173712">
      <w:pPr>
        <w:rPr>
          <w:lang w:eastAsia="zh-HK"/>
        </w:rPr>
      </w:pPr>
    </w:p>
    <w:p w14:paraId="3FEB5F00" w14:textId="77777777" w:rsidR="00636AAC" w:rsidRDefault="00636AAC" w:rsidP="00173712">
      <w:pPr>
        <w:rPr>
          <w:lang w:eastAsia="zh-HK"/>
        </w:rPr>
      </w:pPr>
    </w:p>
    <w:p w14:paraId="43A86202" w14:textId="77777777" w:rsidR="00636AAC" w:rsidRDefault="00636AAC" w:rsidP="00173712">
      <w:pPr>
        <w:rPr>
          <w:lang w:eastAsia="zh-HK"/>
        </w:rPr>
      </w:pPr>
    </w:p>
    <w:p w14:paraId="2DC4CCDB" w14:textId="77777777" w:rsidR="00636AAC" w:rsidRDefault="00636AAC" w:rsidP="00173712">
      <w:pPr>
        <w:rPr>
          <w:lang w:eastAsia="zh-HK"/>
        </w:rPr>
      </w:pPr>
    </w:p>
    <w:p w14:paraId="71F3B723" w14:textId="77777777" w:rsidR="00636AAC" w:rsidRDefault="00636AAC" w:rsidP="00173712">
      <w:pPr>
        <w:rPr>
          <w:lang w:eastAsia="zh-HK"/>
        </w:rPr>
      </w:pPr>
    </w:p>
    <w:p w14:paraId="2DC5A1CB" w14:textId="77777777" w:rsidR="00636AAC" w:rsidRDefault="00636AAC" w:rsidP="00173712">
      <w:pPr>
        <w:rPr>
          <w:lang w:eastAsia="zh-HK"/>
        </w:rPr>
      </w:pPr>
    </w:p>
    <w:p w14:paraId="11DCA7C4" w14:textId="77777777" w:rsidR="00636AAC" w:rsidRDefault="00636AAC" w:rsidP="00173712">
      <w:pPr>
        <w:rPr>
          <w:lang w:eastAsia="zh-HK"/>
        </w:rPr>
      </w:pPr>
    </w:p>
    <w:p w14:paraId="591CB476" w14:textId="77777777" w:rsidR="00636AAC" w:rsidRDefault="00636AAC" w:rsidP="00636AAC"/>
    <w:p w14:paraId="3D43FDCA" w14:textId="77777777" w:rsidR="00636AAC" w:rsidRDefault="00636AAC" w:rsidP="00636AAC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6" w:name="_Toc466366600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val="en-US" w:eastAsia="zh-HK"/>
        </w:rPr>
        <w:t>Supplier</w:t>
      </w:r>
      <w:bookmarkEnd w:id="76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636AAC" w:rsidRPr="00BF473F" w14:paraId="1E94B171" w14:textId="77777777" w:rsidTr="007F26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46C0FF0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0AC570E" w14:textId="77777777" w:rsidR="00636AAC" w:rsidRPr="005C47AD" w:rsidRDefault="00636AAC" w:rsidP="007F26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tbSupplier</w:t>
            </w:r>
          </w:p>
        </w:tc>
      </w:tr>
      <w:tr w:rsidR="00636AAC" w:rsidRPr="00BF473F" w14:paraId="1DDF133C" w14:textId="77777777" w:rsidTr="007F26B2">
        <w:trPr>
          <w:trHeight w:val="978"/>
        </w:trPr>
        <w:tc>
          <w:tcPr>
            <w:tcW w:w="2127" w:type="dxa"/>
            <w:shd w:val="clear" w:color="auto" w:fill="E6E6E6"/>
          </w:tcPr>
          <w:p w14:paraId="4968118B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875E500" w14:textId="77777777" w:rsidR="00636AAC" w:rsidRPr="005C47AD" w:rsidRDefault="00C43A33" w:rsidP="007F26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供用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商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列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表</w:t>
            </w:r>
          </w:p>
        </w:tc>
      </w:tr>
      <w:tr w:rsidR="00636AAC" w:rsidRPr="00BF473F" w14:paraId="20988083" w14:textId="77777777" w:rsidTr="007F26B2">
        <w:tc>
          <w:tcPr>
            <w:tcW w:w="2127" w:type="dxa"/>
            <w:shd w:val="clear" w:color="auto" w:fill="E6E6E6"/>
          </w:tcPr>
          <w:p w14:paraId="11F19D4C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D2C1E6F" w14:textId="77777777" w:rsidR="00636AAC" w:rsidRPr="005C47AD" w:rsidRDefault="00636AAC" w:rsidP="007F26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636AAC" w:rsidRPr="00BF473F" w14:paraId="1E30D88B" w14:textId="77777777" w:rsidTr="007F26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586E28E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AE2791" w14:textId="77777777" w:rsidR="00636AAC" w:rsidRPr="00272106" w:rsidRDefault="00955815" w:rsidP="00955815">
            <w:pPr>
              <w:rPr>
                <w:rFonts w:ascii="Consolas" w:eastAsia="微软雅黑" w:hAnsi="Consolas"/>
                <w:b/>
                <w:lang w:eastAsia="zh-CN"/>
              </w:rPr>
            </w:pPr>
            <w:r w:rsidRPr="00955815">
              <w:rPr>
                <w:rFonts w:ascii="Consolas" w:eastAsia="微软雅黑" w:hAnsi="Consolas"/>
                <w:lang w:eastAsia="zh-CN"/>
              </w:rPr>
              <w:t>idxSupplierId</w:t>
            </w:r>
          </w:p>
        </w:tc>
      </w:tr>
      <w:tr w:rsidR="00636AAC" w:rsidRPr="00BF473F" w14:paraId="486326CB" w14:textId="77777777" w:rsidTr="007F26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2F01181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DC66DD" w14:textId="77777777" w:rsidR="00636AAC" w:rsidRPr="005C47AD" w:rsidRDefault="00636AAC" w:rsidP="007F26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636AAC" w:rsidRPr="00BF473F" w14:paraId="006FE4B8" w14:textId="77777777" w:rsidTr="007F26B2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1ED412EA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48E65454" w14:textId="77777777" w:rsidR="00636AAC" w:rsidRPr="00C3424E" w:rsidRDefault="00636AAC" w:rsidP="007F26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73DF2A2" w14:textId="77777777" w:rsidR="00636AAC" w:rsidRPr="00C3424E" w:rsidRDefault="00636AAC" w:rsidP="007F26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E91FBB5" w14:textId="77777777" w:rsidR="00636AAC" w:rsidRPr="00C3424E" w:rsidRDefault="00636AAC" w:rsidP="007F26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317213D7" w14:textId="77777777" w:rsidR="00636AAC" w:rsidRPr="00C3424E" w:rsidRDefault="00636AAC" w:rsidP="007F26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636AAC" w:rsidRPr="00BF473F" w14:paraId="5F9FE6BF" w14:textId="77777777" w:rsidTr="007F26B2">
        <w:trPr>
          <w:trHeight w:val="283"/>
        </w:trPr>
        <w:tc>
          <w:tcPr>
            <w:tcW w:w="2127" w:type="dxa"/>
          </w:tcPr>
          <w:p w14:paraId="5FA61081" w14:textId="77777777" w:rsidR="00636AAC" w:rsidRPr="00955815" w:rsidRDefault="00C43A33" w:rsidP="007F26B2">
            <w:pPr>
              <w:rPr>
                <w:rFonts w:ascii="Consolas" w:eastAsia="微软雅黑" w:hAnsi="Consolas"/>
                <w:lang w:eastAsia="zh-CN"/>
              </w:rPr>
            </w:pPr>
            <w:r w:rsidRPr="00955815">
              <w:rPr>
                <w:rFonts w:ascii="Consolas" w:eastAsia="微软雅黑" w:hAnsi="Consolas"/>
                <w:lang w:eastAsia="zh-CN"/>
              </w:rPr>
              <w:t>idxSupplierId</w:t>
            </w:r>
          </w:p>
        </w:tc>
        <w:tc>
          <w:tcPr>
            <w:tcW w:w="1559" w:type="dxa"/>
          </w:tcPr>
          <w:p w14:paraId="00D3FE68" w14:textId="77777777" w:rsidR="00636AAC" w:rsidRPr="005C47AD" w:rsidRDefault="00C43A33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</w:t>
            </w:r>
            <w:r w:rsidR="00636AAC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5FD39D0B" w14:textId="77777777" w:rsidR="00636AAC" w:rsidRPr="005C47AD" w:rsidRDefault="00636AAC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43C90DA" w14:textId="77777777" w:rsidR="00636AAC" w:rsidRPr="005C47AD" w:rsidRDefault="00636AAC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28DE90B" w14:textId="77777777" w:rsidR="00C43A33" w:rsidRDefault="00C43A33" w:rsidP="00C43A3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供用</w:t>
            </w:r>
            <w:r>
              <w:rPr>
                <w:rFonts w:ascii="Consolas" w:eastAsia="微软雅黑" w:hAnsi="Consolas" w:hint="eastAsia"/>
                <w:lang w:eastAsia="zh-CN"/>
              </w:rPr>
              <w:t>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932096A" w14:textId="77777777" w:rsidR="00C43A33" w:rsidRPr="00C43A33" w:rsidRDefault="00C43A33" w:rsidP="00C43A33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同时做为其登录管理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系统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的用户名</w:t>
            </w:r>
          </w:p>
        </w:tc>
      </w:tr>
      <w:tr w:rsidR="0061593F" w:rsidRPr="00BF473F" w14:paraId="693DF501" w14:textId="77777777" w:rsidTr="007F26B2">
        <w:trPr>
          <w:trHeight w:val="209"/>
        </w:trPr>
        <w:tc>
          <w:tcPr>
            <w:tcW w:w="2127" w:type="dxa"/>
          </w:tcPr>
          <w:p w14:paraId="146412EB" w14:textId="77777777" w:rsidR="0061593F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name</w:t>
            </w:r>
          </w:p>
        </w:tc>
        <w:tc>
          <w:tcPr>
            <w:tcW w:w="1559" w:type="dxa"/>
          </w:tcPr>
          <w:p w14:paraId="5E367991" w14:textId="77777777" w:rsidR="0061593F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6AE2925B" w14:textId="77777777" w:rsidR="0061593F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1158F5E" w14:textId="77777777" w:rsidR="0061593F" w:rsidRPr="005C47AD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329C89E" w14:textId="77777777" w:rsidR="0061593F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agent</w:t>
            </w:r>
            <w:r>
              <w:rPr>
                <w:rFonts w:ascii="Consolas" w:eastAsia="微软雅黑" w:hAnsi="Consolas"/>
                <w:lang w:eastAsia="zh-CN"/>
              </w:rPr>
              <w:t>名称</w:t>
            </w:r>
          </w:p>
          <w:p w14:paraId="7502031A" w14:textId="77777777" w:rsidR="0061593F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agent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名称</w:t>
            </w:r>
          </w:p>
        </w:tc>
      </w:tr>
      <w:tr w:rsidR="0061593F" w:rsidRPr="00BF473F" w14:paraId="22C340FB" w14:textId="77777777" w:rsidTr="007F26B2">
        <w:trPr>
          <w:trHeight w:val="209"/>
        </w:trPr>
        <w:tc>
          <w:tcPr>
            <w:tcW w:w="2127" w:type="dxa"/>
          </w:tcPr>
          <w:p w14:paraId="08ED222D" w14:textId="77777777" w:rsidR="0061593F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phoneNumber</w:t>
            </w:r>
          </w:p>
        </w:tc>
        <w:tc>
          <w:tcPr>
            <w:tcW w:w="1559" w:type="dxa"/>
          </w:tcPr>
          <w:p w14:paraId="0C44C0AA" w14:textId="77777777" w:rsidR="0061593F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49FE298" w14:textId="77777777" w:rsidR="0061593F" w:rsidRPr="005C47AD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4C4BAD5" w14:textId="77777777" w:rsidR="0061593F" w:rsidRPr="005C47AD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A406082" w14:textId="77777777" w:rsidR="0061593F" w:rsidRPr="005C47AD" w:rsidRDefault="0061593F" w:rsidP="00E37B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联系</w:t>
            </w:r>
            <w:r>
              <w:rPr>
                <w:rFonts w:ascii="Consolas" w:eastAsia="微软雅黑" w:hAnsi="Consolas" w:hint="eastAsia"/>
                <w:lang w:eastAsia="zh-CN"/>
              </w:rPr>
              <w:t>电话</w:t>
            </w:r>
          </w:p>
        </w:tc>
      </w:tr>
      <w:tr w:rsidR="0061593F" w:rsidRPr="00BF473F" w14:paraId="11779FDD" w14:textId="77777777" w:rsidTr="007F26B2">
        <w:trPr>
          <w:trHeight w:val="209"/>
        </w:trPr>
        <w:tc>
          <w:tcPr>
            <w:tcW w:w="2127" w:type="dxa"/>
          </w:tcPr>
          <w:p w14:paraId="37A0AA49" w14:textId="77777777" w:rsidR="0061593F" w:rsidRPr="00C02F43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supplierLevel</w:t>
            </w:r>
          </w:p>
        </w:tc>
        <w:tc>
          <w:tcPr>
            <w:tcW w:w="1559" w:type="dxa"/>
          </w:tcPr>
          <w:p w14:paraId="29B188D7" w14:textId="77777777" w:rsidR="0061593F" w:rsidRPr="005C47AD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ADB5D2D" w14:textId="77777777" w:rsidR="0061593F" w:rsidRPr="005C47AD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C923C3F" w14:textId="77777777" w:rsidR="0061593F" w:rsidRPr="005C47AD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411E1FDE" w14:textId="77777777" w:rsidR="0061593F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级别</w:t>
            </w:r>
          </w:p>
          <w:p w14:paraId="3BB95F8A" w14:textId="77777777" w:rsidR="002F75CE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值越小级别越高，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其提供的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线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路或卡资源越稳定。</w:t>
            </w:r>
          </w:p>
          <w:p w14:paraId="51930D72" w14:textId="77777777" w:rsidR="002F75CE" w:rsidRPr="00197463" w:rsidRDefault="002F75CE" w:rsidP="007F26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同一资源有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同供用商时，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根据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级别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优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先使用。</w:t>
            </w:r>
          </w:p>
        </w:tc>
      </w:tr>
      <w:tr w:rsidR="002F75CE" w:rsidRPr="00BF473F" w14:paraId="1883343A" w14:textId="77777777" w:rsidTr="007F26B2">
        <w:trPr>
          <w:trHeight w:val="209"/>
        </w:trPr>
        <w:tc>
          <w:tcPr>
            <w:tcW w:w="2127" w:type="dxa"/>
          </w:tcPr>
          <w:p w14:paraId="353CA5C5" w14:textId="77777777" w:rsidR="002F75CE" w:rsidRPr="00C02F43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72B05127" w14:textId="77777777" w:rsidR="002F75CE" w:rsidRPr="005C47AD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1263628" w14:textId="77777777" w:rsidR="002F75CE" w:rsidRPr="005C47AD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1F8996F" w14:textId="77777777" w:rsidR="002F75CE" w:rsidRPr="005C47AD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19232FBD" w14:textId="77777777" w:rsidR="002F75CE" w:rsidRDefault="002F75C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75EB1529" w14:textId="77777777" w:rsidR="002F75CE" w:rsidRDefault="002F75CE" w:rsidP="007F26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常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状态</w:t>
            </w:r>
          </w:p>
          <w:p w14:paraId="5697CC3D" w14:textId="77777777" w:rsidR="002F75CE" w:rsidRPr="00197463" w:rsidRDefault="002F75CE" w:rsidP="007F26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该供用商下所有资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源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暂不可用</w:t>
            </w:r>
          </w:p>
        </w:tc>
      </w:tr>
      <w:tr w:rsidR="00CA2825" w:rsidRPr="00BF473F" w14:paraId="616B9882" w14:textId="77777777" w:rsidTr="007F26B2">
        <w:trPr>
          <w:trHeight w:val="209"/>
        </w:trPr>
        <w:tc>
          <w:tcPr>
            <w:tcW w:w="2127" w:type="dxa"/>
          </w:tcPr>
          <w:p w14:paraId="7C775668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093ABC9C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D6264A5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2BBDBB8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BE8EA26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627C6429" w14:textId="77777777" w:rsidTr="007F26B2">
        <w:trPr>
          <w:trHeight w:val="209"/>
        </w:trPr>
        <w:tc>
          <w:tcPr>
            <w:tcW w:w="2127" w:type="dxa"/>
          </w:tcPr>
          <w:p w14:paraId="77C691DC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17D68E93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D285560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F6011A7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391FBFA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A2825" w:rsidRPr="00BF473F" w14:paraId="7DC2570F" w14:textId="77777777" w:rsidTr="007F26B2">
        <w:trPr>
          <w:trHeight w:val="209"/>
        </w:trPr>
        <w:tc>
          <w:tcPr>
            <w:tcW w:w="2127" w:type="dxa"/>
          </w:tcPr>
          <w:p w14:paraId="591B5787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08F9BFB2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03BC77C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060C640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BA255CC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5F232832" w14:textId="77777777" w:rsidTr="007F26B2">
        <w:trPr>
          <w:trHeight w:val="209"/>
        </w:trPr>
        <w:tc>
          <w:tcPr>
            <w:tcW w:w="2127" w:type="dxa"/>
          </w:tcPr>
          <w:p w14:paraId="2392E67E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55A135FB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4A0BF98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5E2E2CA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C233E8B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62C9EDDD" w14:textId="77777777" w:rsidR="00636AAC" w:rsidRPr="00312622" w:rsidRDefault="00636AAC" w:rsidP="00636AAC"/>
    <w:p w14:paraId="77B7201B" w14:textId="77777777" w:rsidR="00636AAC" w:rsidRDefault="00636AAC" w:rsidP="00636AAC"/>
    <w:p w14:paraId="4757B06E" w14:textId="77777777" w:rsidR="00636AAC" w:rsidRDefault="00636AAC" w:rsidP="00173712">
      <w:pPr>
        <w:rPr>
          <w:lang w:eastAsia="zh-HK"/>
        </w:rPr>
      </w:pPr>
    </w:p>
    <w:p w14:paraId="0A185949" w14:textId="77777777" w:rsidR="0061593F" w:rsidRDefault="0061593F" w:rsidP="00173712">
      <w:pPr>
        <w:rPr>
          <w:lang w:eastAsia="zh-HK"/>
        </w:rPr>
      </w:pPr>
    </w:p>
    <w:p w14:paraId="6325F985" w14:textId="77777777" w:rsidR="003532CF" w:rsidRDefault="003532CF" w:rsidP="00173712">
      <w:pPr>
        <w:rPr>
          <w:lang w:eastAsia="zh-HK"/>
        </w:rPr>
      </w:pPr>
    </w:p>
    <w:p w14:paraId="42E23F67" w14:textId="77777777" w:rsidR="003532CF" w:rsidRDefault="003532CF" w:rsidP="00173712">
      <w:pPr>
        <w:rPr>
          <w:lang w:eastAsia="zh-HK"/>
        </w:rPr>
      </w:pPr>
    </w:p>
    <w:p w14:paraId="7CA73552" w14:textId="77777777" w:rsidR="003532CF" w:rsidRDefault="003532CF" w:rsidP="00173712">
      <w:pPr>
        <w:rPr>
          <w:lang w:eastAsia="zh-HK"/>
        </w:rPr>
      </w:pPr>
    </w:p>
    <w:p w14:paraId="35B58200" w14:textId="77777777" w:rsidR="003532CF" w:rsidRDefault="003532CF" w:rsidP="00173712">
      <w:pPr>
        <w:rPr>
          <w:lang w:eastAsia="zh-HK"/>
        </w:rPr>
      </w:pPr>
    </w:p>
    <w:p w14:paraId="0F49138B" w14:textId="77777777" w:rsidR="00EA4527" w:rsidRDefault="00EA4527" w:rsidP="00173712">
      <w:pPr>
        <w:rPr>
          <w:lang w:eastAsia="zh-HK"/>
        </w:rPr>
      </w:pPr>
    </w:p>
    <w:p w14:paraId="017F714C" w14:textId="77777777" w:rsidR="00EA4527" w:rsidRDefault="00EA4527" w:rsidP="00173712">
      <w:pPr>
        <w:rPr>
          <w:lang w:eastAsia="zh-HK"/>
        </w:rPr>
      </w:pPr>
    </w:p>
    <w:p w14:paraId="112A341F" w14:textId="77777777" w:rsidR="00EA4527" w:rsidRDefault="00EA4527" w:rsidP="00173712">
      <w:pPr>
        <w:rPr>
          <w:lang w:eastAsia="zh-HK"/>
        </w:rPr>
      </w:pPr>
    </w:p>
    <w:p w14:paraId="1B1E55FE" w14:textId="77777777" w:rsidR="00EA4527" w:rsidRDefault="00EA4527" w:rsidP="00173712">
      <w:pPr>
        <w:rPr>
          <w:lang w:eastAsia="zh-HK"/>
        </w:rPr>
      </w:pPr>
    </w:p>
    <w:p w14:paraId="75D5B03F" w14:textId="77777777" w:rsidR="003532CF" w:rsidRDefault="003532CF" w:rsidP="00173712">
      <w:pPr>
        <w:rPr>
          <w:lang w:eastAsia="zh-HK"/>
        </w:rPr>
      </w:pPr>
    </w:p>
    <w:p w14:paraId="21D76793" w14:textId="77777777" w:rsidR="003532CF" w:rsidRDefault="003532CF" w:rsidP="00173712">
      <w:pPr>
        <w:rPr>
          <w:lang w:eastAsia="zh-HK"/>
        </w:rPr>
      </w:pPr>
    </w:p>
    <w:p w14:paraId="5FAD25E0" w14:textId="77777777" w:rsidR="003532CF" w:rsidRDefault="003532CF" w:rsidP="00173712">
      <w:pPr>
        <w:rPr>
          <w:lang w:eastAsia="zh-HK"/>
        </w:rPr>
      </w:pPr>
    </w:p>
    <w:p w14:paraId="1092FA6A" w14:textId="77777777" w:rsidR="003532CF" w:rsidRDefault="003532CF" w:rsidP="00173712">
      <w:pPr>
        <w:rPr>
          <w:lang w:eastAsia="zh-HK"/>
        </w:rPr>
      </w:pPr>
    </w:p>
    <w:p w14:paraId="719D6788" w14:textId="77777777" w:rsidR="0061593F" w:rsidRDefault="0061593F" w:rsidP="00173712">
      <w:pPr>
        <w:rPr>
          <w:lang w:eastAsia="zh-HK"/>
        </w:rPr>
      </w:pPr>
    </w:p>
    <w:p w14:paraId="3E99C0FF" w14:textId="77777777" w:rsidR="0061593F" w:rsidRDefault="0061593F" w:rsidP="00173712">
      <w:pPr>
        <w:rPr>
          <w:lang w:eastAsia="zh-HK"/>
        </w:rPr>
      </w:pPr>
    </w:p>
    <w:p w14:paraId="2B8DC264" w14:textId="77777777" w:rsidR="0061593F" w:rsidRDefault="0061593F" w:rsidP="00173712">
      <w:pPr>
        <w:rPr>
          <w:lang w:eastAsia="zh-HK"/>
        </w:rPr>
      </w:pPr>
    </w:p>
    <w:p w14:paraId="7867424D" w14:textId="77777777" w:rsidR="005A50DE" w:rsidRDefault="005A50DE" w:rsidP="00173712">
      <w:pPr>
        <w:rPr>
          <w:lang w:eastAsia="zh-HK"/>
        </w:rPr>
      </w:pPr>
    </w:p>
    <w:p w14:paraId="2C678B38" w14:textId="77777777" w:rsidR="00636AAC" w:rsidRDefault="00636AAC" w:rsidP="00636AAC"/>
    <w:p w14:paraId="1B54B7F1" w14:textId="77777777" w:rsidR="00636AAC" w:rsidRDefault="00636AAC" w:rsidP="00636AAC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7" w:name="_Toc466366601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9C6C2D">
        <w:rPr>
          <w:rFonts w:ascii="Consolas" w:eastAsia="微软雅黑" w:hAnsi="Consolas"/>
          <w:bCs/>
          <w:i w:val="0"/>
          <w:iCs/>
          <w:lang w:val="en-US" w:eastAsia="zh-CN"/>
        </w:rPr>
        <w:t>Agent</w:t>
      </w:r>
      <w:bookmarkEnd w:id="77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636AAC" w:rsidRPr="00BF473F" w14:paraId="4D80B753" w14:textId="77777777" w:rsidTr="007F26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C214ECD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D8D56E" w14:textId="77777777" w:rsidR="00636AAC" w:rsidRPr="005C47AD" w:rsidRDefault="00636AAC" w:rsidP="007F26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9C6C2D">
              <w:rPr>
                <w:rFonts w:ascii="Consolas" w:eastAsia="微软雅黑" w:hAnsi="Consolas"/>
                <w:kern w:val="0"/>
                <w:sz w:val="20"/>
                <w:lang w:eastAsia="zh-CN"/>
              </w:rPr>
              <w:t>Agent</w:t>
            </w:r>
          </w:p>
        </w:tc>
      </w:tr>
      <w:tr w:rsidR="00636AAC" w:rsidRPr="00BF473F" w14:paraId="468E2706" w14:textId="77777777" w:rsidTr="007F26B2">
        <w:trPr>
          <w:trHeight w:val="978"/>
        </w:trPr>
        <w:tc>
          <w:tcPr>
            <w:tcW w:w="2127" w:type="dxa"/>
            <w:shd w:val="clear" w:color="auto" w:fill="E6E6E6"/>
          </w:tcPr>
          <w:p w14:paraId="5E05C73D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EB95211" w14:textId="77777777" w:rsidR="00636AAC" w:rsidRPr="005C47AD" w:rsidRDefault="009A1AC8" w:rsidP="007F26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代理商列表</w:t>
            </w:r>
          </w:p>
        </w:tc>
      </w:tr>
      <w:tr w:rsidR="00636AAC" w:rsidRPr="00BF473F" w14:paraId="03FDB35A" w14:textId="77777777" w:rsidTr="007F26B2">
        <w:tc>
          <w:tcPr>
            <w:tcW w:w="2127" w:type="dxa"/>
            <w:shd w:val="clear" w:color="auto" w:fill="E6E6E6"/>
          </w:tcPr>
          <w:p w14:paraId="567BEAA5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AE59122" w14:textId="77777777" w:rsidR="00636AAC" w:rsidRPr="00955815" w:rsidRDefault="00636AAC" w:rsidP="007F26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955815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636AAC" w:rsidRPr="00BF473F" w14:paraId="0712E61B" w14:textId="77777777" w:rsidTr="007F26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6D629AF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09FBEF" w14:textId="77777777" w:rsidR="00636AAC" w:rsidRPr="00272106" w:rsidRDefault="00955815" w:rsidP="007F26B2">
            <w:pPr>
              <w:pStyle w:val="BodyText"/>
              <w:rPr>
                <w:rFonts w:ascii="Consolas" w:eastAsia="微软雅黑" w:hAnsi="Consolas"/>
                <w:b/>
                <w:kern w:val="0"/>
                <w:sz w:val="20"/>
                <w:lang w:eastAsia="zh-CN"/>
              </w:rPr>
            </w:pPr>
            <w:r w:rsidRPr="00955815">
              <w:rPr>
                <w:rFonts w:ascii="Consolas" w:eastAsia="微软雅黑" w:hAnsi="Consolas"/>
                <w:kern w:val="0"/>
                <w:sz w:val="20"/>
                <w:lang w:eastAsia="zh-CN"/>
              </w:rPr>
              <w:t>idxAgentId</w:t>
            </w:r>
          </w:p>
        </w:tc>
      </w:tr>
      <w:tr w:rsidR="00636AAC" w:rsidRPr="00BF473F" w14:paraId="36324DA8" w14:textId="77777777" w:rsidTr="007F26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B124AF5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D29F34" w14:textId="77777777" w:rsidR="00636AAC" w:rsidRPr="005C47AD" w:rsidRDefault="00636AAC" w:rsidP="007F26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636AAC" w:rsidRPr="00BF473F" w14:paraId="02F8E3C3" w14:textId="77777777" w:rsidTr="007F26B2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42D9EF9C" w14:textId="77777777" w:rsidR="00636AAC" w:rsidRPr="00C3424E" w:rsidRDefault="00636AAC" w:rsidP="007F26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3DCA1BBF" w14:textId="77777777" w:rsidR="00636AAC" w:rsidRPr="00C3424E" w:rsidRDefault="00636AAC" w:rsidP="007F26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0D9753B1" w14:textId="77777777" w:rsidR="00636AAC" w:rsidRPr="00C3424E" w:rsidRDefault="00636AAC" w:rsidP="007F26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17276F6" w14:textId="77777777" w:rsidR="00636AAC" w:rsidRPr="00C3424E" w:rsidRDefault="00636AAC" w:rsidP="007F26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1F4A5DB0" w14:textId="77777777" w:rsidR="00636AAC" w:rsidRPr="00C3424E" w:rsidRDefault="00636AAC" w:rsidP="007F26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636AAC" w:rsidRPr="00BF473F" w14:paraId="63D30F25" w14:textId="77777777" w:rsidTr="00646DA0">
        <w:trPr>
          <w:trHeight w:val="828"/>
        </w:trPr>
        <w:tc>
          <w:tcPr>
            <w:tcW w:w="2127" w:type="dxa"/>
          </w:tcPr>
          <w:p w14:paraId="21465F02" w14:textId="77777777" w:rsidR="00636AAC" w:rsidRPr="00C02F43" w:rsidRDefault="009A1AC8" w:rsidP="007F26B2">
            <w:pPr>
              <w:rPr>
                <w:rFonts w:ascii="Consolas" w:eastAsia="微软雅黑" w:hAnsi="Consolas"/>
                <w:b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</w:t>
            </w:r>
            <w:r w:rsidR="009C6C2D">
              <w:rPr>
                <w:rFonts w:ascii="Consolas" w:eastAsia="微软雅黑" w:hAnsi="Consolas"/>
                <w:lang w:eastAsia="zh-CN"/>
              </w:rPr>
              <w:t>gentId</w:t>
            </w:r>
          </w:p>
        </w:tc>
        <w:tc>
          <w:tcPr>
            <w:tcW w:w="1559" w:type="dxa"/>
          </w:tcPr>
          <w:p w14:paraId="23B7A38A" w14:textId="77777777" w:rsidR="00636AAC" w:rsidRPr="005C47AD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</w:t>
            </w:r>
            <w:r w:rsidR="00636AAC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5709A2C3" w14:textId="77777777" w:rsidR="00636AAC" w:rsidRPr="005C47AD" w:rsidRDefault="00636AAC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7B5E8D2" w14:textId="77777777" w:rsidR="00636AAC" w:rsidRPr="005C47AD" w:rsidRDefault="00636AAC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8B19782" w14:textId="77777777" w:rsidR="009C6C2D" w:rsidRPr="009C6C2D" w:rsidRDefault="009C6C2D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00E1A30" w14:textId="77777777" w:rsidR="009C6C2D" w:rsidRDefault="009C6C2D" w:rsidP="007F26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以域名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方式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组织，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</w:p>
          <w:p w14:paraId="580F739C" w14:textId="77777777" w:rsidR="009C6C2D" w:rsidRPr="00C02F43" w:rsidRDefault="009C6C2D" w:rsidP="007F26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eu.ejointech.sz</w:t>
            </w:r>
          </w:p>
        </w:tc>
      </w:tr>
      <w:tr w:rsidR="0061593F" w:rsidRPr="00BF473F" w14:paraId="415BAA3B" w14:textId="77777777" w:rsidTr="007F26B2">
        <w:trPr>
          <w:trHeight w:val="209"/>
        </w:trPr>
        <w:tc>
          <w:tcPr>
            <w:tcW w:w="2127" w:type="dxa"/>
          </w:tcPr>
          <w:p w14:paraId="32F8F8BA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idxP</w:t>
            </w:r>
            <w:r w:rsidRPr="0061593F">
              <w:rPr>
                <w:rFonts w:ascii="Consolas" w:eastAsia="微软雅黑" w:hAnsi="Consolas"/>
                <w:lang w:eastAsia="zh-CN"/>
              </w:rPr>
              <w:t>arents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146ABBD5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DB4A010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56D5CCD" w14:textId="77777777" w:rsidR="0061593F" w:rsidRPr="005C47AD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F8E2040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上一级代</w:t>
            </w:r>
            <w:r>
              <w:rPr>
                <w:rFonts w:ascii="Consolas" w:eastAsia="微软雅黑" w:hAnsi="Consolas" w:hint="eastAsia"/>
                <w:lang w:eastAsia="zh-CN"/>
              </w:rPr>
              <w:t>理</w:t>
            </w:r>
            <w:r>
              <w:rPr>
                <w:rFonts w:ascii="Consolas" w:eastAsia="微软雅黑" w:hAnsi="Consolas"/>
                <w:lang w:eastAsia="zh-CN"/>
              </w:rPr>
              <w:t>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A783A27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eu.ejointech</w:t>
            </w:r>
          </w:p>
        </w:tc>
      </w:tr>
      <w:tr w:rsidR="00636AAC" w:rsidRPr="00BF473F" w14:paraId="07D0A999" w14:textId="77777777" w:rsidTr="007F26B2">
        <w:trPr>
          <w:trHeight w:val="209"/>
        </w:trPr>
        <w:tc>
          <w:tcPr>
            <w:tcW w:w="2127" w:type="dxa"/>
          </w:tcPr>
          <w:p w14:paraId="749E7EE2" w14:textId="77777777" w:rsidR="00636AAC" w:rsidRPr="00C02F43" w:rsidRDefault="009A1AC8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</w:t>
            </w:r>
            <w:r w:rsidR="009C6C2D">
              <w:rPr>
                <w:rFonts w:ascii="Consolas" w:eastAsia="微软雅黑" w:hAnsi="Consolas"/>
                <w:lang w:eastAsia="zh-CN"/>
              </w:rPr>
              <w:t>gentName</w:t>
            </w:r>
          </w:p>
        </w:tc>
        <w:tc>
          <w:tcPr>
            <w:tcW w:w="1559" w:type="dxa"/>
          </w:tcPr>
          <w:p w14:paraId="7F76A20D" w14:textId="77777777" w:rsidR="00636AAC" w:rsidRPr="005C47AD" w:rsidRDefault="009C6C2D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 w:rsidR="005A50DE">
              <w:rPr>
                <w:rFonts w:ascii="Consolas" w:eastAsia="微软雅黑" w:hAnsi="Consolas"/>
                <w:lang w:eastAsia="zh-CN"/>
              </w:rPr>
              <w:t>32)</w:t>
            </w:r>
          </w:p>
        </w:tc>
        <w:tc>
          <w:tcPr>
            <w:tcW w:w="850" w:type="dxa"/>
          </w:tcPr>
          <w:p w14:paraId="0533D9F7" w14:textId="77777777" w:rsidR="00636AAC" w:rsidRPr="005C47AD" w:rsidRDefault="00636AAC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13D9B58" w14:textId="77777777" w:rsidR="00636AAC" w:rsidRPr="005C47AD" w:rsidRDefault="00636AAC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37D44CE" w14:textId="77777777" w:rsidR="00636AAC" w:rsidRDefault="005A50D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agent</w:t>
            </w:r>
            <w:r>
              <w:rPr>
                <w:rFonts w:ascii="Consolas" w:eastAsia="微软雅黑" w:hAnsi="Consolas" w:hint="eastAsia"/>
                <w:lang w:eastAsia="zh-CN"/>
              </w:rPr>
              <w:t>用户</w:t>
            </w:r>
            <w:r>
              <w:rPr>
                <w:rFonts w:ascii="Consolas" w:eastAsia="微软雅黑" w:hAnsi="Consolas"/>
                <w:lang w:eastAsia="zh-CN"/>
              </w:rPr>
              <w:t>名</w:t>
            </w:r>
          </w:p>
          <w:p w14:paraId="17C55167" w14:textId="77777777" w:rsidR="005A50DE" w:rsidRPr="00197463" w:rsidRDefault="00646DA0" w:rsidP="007F26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agent</w:t>
            </w:r>
            <w:r w:rsidR="005A50D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登录的用户名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idxAgentId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的最后一段</w:t>
            </w:r>
            <w:r w:rsidR="0061593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 w:rsidR="0061593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</w:t>
            </w:r>
            <w:r w:rsidR="0061593F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sz</w:t>
            </w:r>
          </w:p>
        </w:tc>
      </w:tr>
      <w:tr w:rsidR="0061593F" w:rsidRPr="00BF473F" w14:paraId="37B3601A" w14:textId="77777777" w:rsidTr="005A50DE">
        <w:trPr>
          <w:trHeight w:val="269"/>
        </w:trPr>
        <w:tc>
          <w:tcPr>
            <w:tcW w:w="2127" w:type="dxa"/>
          </w:tcPr>
          <w:p w14:paraId="6B070981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agentLevel</w:t>
            </w:r>
          </w:p>
        </w:tc>
        <w:tc>
          <w:tcPr>
            <w:tcW w:w="1559" w:type="dxa"/>
          </w:tcPr>
          <w:p w14:paraId="0804792D" w14:textId="77777777" w:rsidR="0061593F" w:rsidRDefault="0061593F" w:rsidP="00646DA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EA968A0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41F7B39" w14:textId="77777777" w:rsidR="0061593F" w:rsidRPr="005C47AD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36C6FCEB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代理商级别</w:t>
            </w:r>
          </w:p>
          <w:p w14:paraId="0AE19A97" w14:textId="77777777" w:rsidR="0061593F" w:rsidRDefault="0061593F" w:rsidP="007F26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表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厂家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eu</w:t>
            </w:r>
          </w:p>
          <w:p w14:paraId="0BF456D2" w14:textId="77777777" w:rsidR="0061593F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即为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级代理，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eu.ejointech</w:t>
            </w:r>
          </w:p>
        </w:tc>
      </w:tr>
      <w:tr w:rsidR="00646DA0" w:rsidRPr="00BF473F" w14:paraId="3C681346" w14:textId="77777777" w:rsidTr="005A50DE">
        <w:trPr>
          <w:trHeight w:val="269"/>
        </w:trPr>
        <w:tc>
          <w:tcPr>
            <w:tcW w:w="2127" w:type="dxa"/>
          </w:tcPr>
          <w:p w14:paraId="777A868E" w14:textId="77777777" w:rsidR="00646DA0" w:rsidRDefault="00646DA0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name</w:t>
            </w:r>
          </w:p>
        </w:tc>
        <w:tc>
          <w:tcPr>
            <w:tcW w:w="1559" w:type="dxa"/>
          </w:tcPr>
          <w:p w14:paraId="3288EFDF" w14:textId="77777777" w:rsidR="00646DA0" w:rsidRDefault="00646DA0" w:rsidP="00646DA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A670245" w14:textId="77777777" w:rsidR="00646DA0" w:rsidRDefault="00646DA0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CCEFD1C" w14:textId="77777777" w:rsidR="00646DA0" w:rsidRPr="005C47AD" w:rsidRDefault="00646DA0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BD11887" w14:textId="77777777" w:rsidR="00646DA0" w:rsidRDefault="00646DA0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agent</w:t>
            </w:r>
            <w:r>
              <w:rPr>
                <w:rFonts w:ascii="Consolas" w:eastAsia="微软雅黑" w:hAnsi="Consolas"/>
                <w:lang w:eastAsia="zh-CN"/>
              </w:rPr>
              <w:t>名称</w:t>
            </w:r>
          </w:p>
          <w:p w14:paraId="7FA6C888" w14:textId="77777777" w:rsidR="00646DA0" w:rsidRDefault="00646DA0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agent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名称</w:t>
            </w:r>
          </w:p>
        </w:tc>
      </w:tr>
      <w:tr w:rsidR="009C6C2D" w:rsidRPr="00BF473F" w14:paraId="73E42CCF" w14:textId="77777777" w:rsidTr="005A50DE">
        <w:trPr>
          <w:trHeight w:val="269"/>
        </w:trPr>
        <w:tc>
          <w:tcPr>
            <w:tcW w:w="2127" w:type="dxa"/>
          </w:tcPr>
          <w:p w14:paraId="7FB846A8" w14:textId="77777777" w:rsidR="009C6C2D" w:rsidRDefault="005A50D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phoneNumber</w:t>
            </w:r>
          </w:p>
        </w:tc>
        <w:tc>
          <w:tcPr>
            <w:tcW w:w="1559" w:type="dxa"/>
          </w:tcPr>
          <w:p w14:paraId="5B7BA041" w14:textId="77777777" w:rsidR="009C6C2D" w:rsidRDefault="005A50D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0BFB5F4" w14:textId="77777777" w:rsidR="009C6C2D" w:rsidRPr="005C47AD" w:rsidRDefault="005A50D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5B43166" w14:textId="77777777" w:rsidR="009C6C2D" w:rsidRPr="005C47AD" w:rsidRDefault="009C6C2D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CD7F524" w14:textId="77777777" w:rsidR="009C6C2D" w:rsidRPr="005C47AD" w:rsidRDefault="005A50D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联系</w:t>
            </w:r>
            <w:r>
              <w:rPr>
                <w:rFonts w:ascii="Consolas" w:eastAsia="微软雅黑" w:hAnsi="Consolas" w:hint="eastAsia"/>
                <w:lang w:eastAsia="zh-CN"/>
              </w:rPr>
              <w:t>电话</w:t>
            </w:r>
          </w:p>
        </w:tc>
      </w:tr>
      <w:tr w:rsidR="009C6C2D" w:rsidRPr="00BF473F" w14:paraId="67ABF432" w14:textId="77777777" w:rsidTr="007F26B2">
        <w:trPr>
          <w:trHeight w:val="209"/>
        </w:trPr>
        <w:tc>
          <w:tcPr>
            <w:tcW w:w="2127" w:type="dxa"/>
          </w:tcPr>
          <w:p w14:paraId="1397ED06" w14:textId="77777777" w:rsidR="009C6C2D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balance</w:t>
            </w:r>
          </w:p>
        </w:tc>
        <w:tc>
          <w:tcPr>
            <w:tcW w:w="1559" w:type="dxa"/>
          </w:tcPr>
          <w:p w14:paraId="466CC157" w14:textId="77777777" w:rsidR="009C6C2D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5420F5B" w14:textId="77777777" w:rsidR="009C6C2D" w:rsidRPr="005C47AD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253ED59" w14:textId="77777777" w:rsidR="009C6C2D" w:rsidRPr="005C47AD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48C560A0" w14:textId="77777777" w:rsidR="00226B28" w:rsidRDefault="0061593F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帐上余额</w:t>
            </w:r>
          </w:p>
          <w:p w14:paraId="5718A62D" w14:textId="77777777" w:rsidR="009C6C2D" w:rsidRPr="005C47AD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 w:rsidRPr="00226B2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Pr="00226B2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226B2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为厘）</w:t>
            </w:r>
          </w:p>
        </w:tc>
      </w:tr>
      <w:tr w:rsidR="009A1AC8" w:rsidRPr="00BF473F" w14:paraId="4DEAE4CE" w14:textId="77777777" w:rsidTr="007F26B2">
        <w:trPr>
          <w:trHeight w:val="209"/>
        </w:trPr>
        <w:tc>
          <w:tcPr>
            <w:tcW w:w="2127" w:type="dxa"/>
          </w:tcPr>
          <w:p w14:paraId="4AC418ED" w14:textId="77777777" w:rsidR="009A1AC8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 w:rsidRPr="00226B28">
              <w:rPr>
                <w:rFonts w:ascii="Consolas" w:eastAsia="微软雅黑" w:hAnsi="Consolas"/>
                <w:lang w:eastAsia="zh-CN"/>
              </w:rPr>
              <w:t>credit</w:t>
            </w:r>
          </w:p>
        </w:tc>
        <w:tc>
          <w:tcPr>
            <w:tcW w:w="1559" w:type="dxa"/>
          </w:tcPr>
          <w:p w14:paraId="5FFD121D" w14:textId="77777777" w:rsidR="009A1AC8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AACD075" w14:textId="77777777" w:rsidR="009A1AC8" w:rsidRPr="005C47AD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2C5DDE4" w14:textId="77777777" w:rsidR="009A1AC8" w:rsidRPr="005C47AD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1BDE2EF3" w14:textId="77777777" w:rsidR="00226B28" w:rsidRDefault="00226B28" w:rsidP="00226B2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信</w:t>
            </w:r>
            <w:r>
              <w:rPr>
                <w:rFonts w:ascii="Consolas" w:eastAsia="微软雅黑" w:hAnsi="Consolas"/>
                <w:lang w:eastAsia="zh-CN"/>
              </w:rPr>
              <w:t>用额度</w:t>
            </w:r>
          </w:p>
          <w:p w14:paraId="35BBDFD1" w14:textId="77777777" w:rsidR="009A1AC8" w:rsidRDefault="00226B28" w:rsidP="00226B28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26B2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</w:t>
            </w:r>
            <w:r w:rsidRPr="00226B2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单位</w:t>
            </w:r>
            <w:r w:rsidRPr="00226B2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为厘）</w:t>
            </w:r>
          </w:p>
          <w:p w14:paraId="03862FF8" w14:textId="77777777" w:rsidR="00226B28" w:rsidRPr="00226B28" w:rsidRDefault="00226B28" w:rsidP="00226B28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当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帐上</w:t>
            </w:r>
            <w:r w:rsidRPr="00226B2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余额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不足以扣款时，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检查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用户的信用</w:t>
            </w:r>
            <w:r w:rsidRPr="00226B2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额度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允许值内，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正常呼叫。</w:t>
            </w:r>
          </w:p>
        </w:tc>
      </w:tr>
      <w:tr w:rsidR="009A1AC8" w:rsidRPr="00BF473F" w14:paraId="644862C0" w14:textId="77777777" w:rsidTr="007F26B2">
        <w:trPr>
          <w:trHeight w:val="209"/>
        </w:trPr>
        <w:tc>
          <w:tcPr>
            <w:tcW w:w="2127" w:type="dxa"/>
          </w:tcPr>
          <w:p w14:paraId="47589704" w14:textId="77777777" w:rsidR="009A1AC8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 w:rsidRPr="00226B28">
              <w:rPr>
                <w:rFonts w:ascii="Consolas" w:eastAsia="微软雅黑" w:hAnsi="Consolas"/>
                <w:lang w:eastAsia="zh-CN"/>
              </w:rPr>
              <w:t>discount</w:t>
            </w:r>
          </w:p>
        </w:tc>
        <w:tc>
          <w:tcPr>
            <w:tcW w:w="1559" w:type="dxa"/>
          </w:tcPr>
          <w:p w14:paraId="2CA648AD" w14:textId="77777777" w:rsidR="009A1AC8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23ECE9F" w14:textId="77777777" w:rsidR="009A1AC8" w:rsidRPr="005C47AD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E895EF6" w14:textId="77777777" w:rsidR="009A1AC8" w:rsidRPr="005C47AD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370CDBDC" w14:textId="77777777" w:rsidR="009A1AC8" w:rsidRDefault="00226B28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折</w:t>
            </w:r>
            <w:r>
              <w:rPr>
                <w:rFonts w:ascii="Consolas" w:eastAsia="微软雅黑" w:hAnsi="Consolas"/>
                <w:lang w:eastAsia="zh-CN"/>
              </w:rPr>
              <w:t>扣</w:t>
            </w:r>
          </w:p>
          <w:p w14:paraId="035B6543" w14:textId="77777777" w:rsidR="00226B28" w:rsidRPr="005C47AD" w:rsidRDefault="00226B28" w:rsidP="00226B2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0-100</w:t>
            </w:r>
          </w:p>
        </w:tc>
      </w:tr>
      <w:tr w:rsidR="009C6C2D" w:rsidRPr="00BF473F" w14:paraId="75C11B8C" w14:textId="77777777" w:rsidTr="007F26B2">
        <w:trPr>
          <w:trHeight w:val="209"/>
        </w:trPr>
        <w:tc>
          <w:tcPr>
            <w:tcW w:w="2127" w:type="dxa"/>
          </w:tcPr>
          <w:p w14:paraId="48014E6B" w14:textId="77777777" w:rsidR="009C6C2D" w:rsidRDefault="005A50DE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559" w:type="dxa"/>
          </w:tcPr>
          <w:p w14:paraId="752A4392" w14:textId="77777777" w:rsidR="009C6C2D" w:rsidRDefault="008F1362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716F3D09" w14:textId="77777777" w:rsidR="009C6C2D" w:rsidRPr="005C47AD" w:rsidRDefault="00A3053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3856BFE" w14:textId="77777777" w:rsidR="009C6C2D" w:rsidRPr="005C47AD" w:rsidRDefault="009C6C2D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08CD480" w14:textId="77777777" w:rsidR="009C6C2D" w:rsidRPr="005C47AD" w:rsidRDefault="008F1362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CA2825" w:rsidRPr="00BF473F" w14:paraId="62FC239D" w14:textId="77777777" w:rsidTr="007F26B2">
        <w:trPr>
          <w:trHeight w:val="209"/>
        </w:trPr>
        <w:tc>
          <w:tcPr>
            <w:tcW w:w="2127" w:type="dxa"/>
          </w:tcPr>
          <w:p w14:paraId="0C4ABD07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2A427010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1D1EA55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D179485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CA9A3C3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07D89BFB" w14:textId="77777777" w:rsidTr="007F26B2">
        <w:trPr>
          <w:trHeight w:val="209"/>
        </w:trPr>
        <w:tc>
          <w:tcPr>
            <w:tcW w:w="2127" w:type="dxa"/>
          </w:tcPr>
          <w:p w14:paraId="7DEF2B94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5B67BC08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5A57512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788F82D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CA59882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A2825" w:rsidRPr="00BF473F" w14:paraId="658CFDA4" w14:textId="77777777" w:rsidTr="007F26B2">
        <w:trPr>
          <w:trHeight w:val="209"/>
        </w:trPr>
        <w:tc>
          <w:tcPr>
            <w:tcW w:w="2127" w:type="dxa"/>
          </w:tcPr>
          <w:p w14:paraId="1BE49D1D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2C6C2C77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CF29D48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288BB03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27B0C20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40123565" w14:textId="77777777" w:rsidTr="007F26B2">
        <w:trPr>
          <w:trHeight w:val="209"/>
        </w:trPr>
        <w:tc>
          <w:tcPr>
            <w:tcW w:w="2127" w:type="dxa"/>
          </w:tcPr>
          <w:p w14:paraId="6CEB6A7F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1E6175E3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BF440BC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46439C7" w14:textId="77777777" w:rsidR="00CA2825" w:rsidRPr="005C47AD" w:rsidRDefault="00CA2825" w:rsidP="007F26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40933BA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159740D5" w14:textId="77777777" w:rsidR="00636AAC" w:rsidRPr="00312622" w:rsidRDefault="00636AAC" w:rsidP="00636AAC"/>
    <w:p w14:paraId="669ED663" w14:textId="77777777" w:rsidR="00636AAC" w:rsidRDefault="00636AAC" w:rsidP="00636AAC"/>
    <w:p w14:paraId="769377D7" w14:textId="77777777" w:rsidR="00636AAC" w:rsidRDefault="00636AAC" w:rsidP="00173712">
      <w:pPr>
        <w:rPr>
          <w:lang w:eastAsia="zh-HK"/>
        </w:rPr>
      </w:pPr>
    </w:p>
    <w:p w14:paraId="1269782E" w14:textId="77777777" w:rsidR="004D1F80" w:rsidRDefault="004D1F80" w:rsidP="00173712">
      <w:pPr>
        <w:rPr>
          <w:lang w:eastAsia="zh-HK"/>
        </w:rPr>
      </w:pPr>
    </w:p>
    <w:p w14:paraId="733446F6" w14:textId="77777777" w:rsidR="004D1F80" w:rsidRDefault="004D1F80" w:rsidP="00173712">
      <w:pPr>
        <w:rPr>
          <w:lang w:eastAsia="zh-HK"/>
        </w:rPr>
      </w:pPr>
    </w:p>
    <w:p w14:paraId="37934BCC" w14:textId="77777777" w:rsidR="004D1F80" w:rsidRDefault="004D1F80" w:rsidP="00173712">
      <w:pPr>
        <w:rPr>
          <w:lang w:eastAsia="zh-HK"/>
        </w:rPr>
      </w:pPr>
    </w:p>
    <w:p w14:paraId="28CF9179" w14:textId="77777777" w:rsidR="004D1F80" w:rsidRDefault="004D1F80" w:rsidP="004D1F80"/>
    <w:p w14:paraId="3E0CA9EC" w14:textId="77777777" w:rsidR="004D1F80" w:rsidRDefault="004D1F80" w:rsidP="004D1F80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8" w:name="_Toc466366602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C670C1">
        <w:rPr>
          <w:rFonts w:ascii="Consolas" w:eastAsia="微软雅黑" w:hAnsi="Consolas"/>
          <w:bCs/>
          <w:i w:val="0"/>
          <w:iCs/>
          <w:lang w:eastAsia="zh-HK"/>
        </w:rPr>
        <w:t>Agent</w:t>
      </w:r>
      <w:r w:rsidR="00C670C1">
        <w:rPr>
          <w:rFonts w:ascii="Consolas" w:eastAsia="微软雅黑" w:hAnsi="Consolas"/>
          <w:bCs/>
          <w:i w:val="0"/>
          <w:iCs/>
          <w:lang w:val="en-US" w:eastAsia="zh-HK"/>
        </w:rPr>
        <w:t>A</w:t>
      </w:r>
      <w:r w:rsidR="00C670C1" w:rsidRPr="00C670C1">
        <w:rPr>
          <w:rFonts w:ascii="Consolas" w:eastAsia="微软雅黑" w:hAnsi="Consolas"/>
          <w:bCs/>
          <w:i w:val="0"/>
          <w:iCs/>
          <w:lang w:eastAsia="zh-HK"/>
        </w:rPr>
        <w:t>ddition</w:t>
      </w:r>
      <w:r w:rsidRPr="00C670C1">
        <w:rPr>
          <w:rFonts w:ascii="Consolas" w:eastAsia="微软雅黑" w:hAnsi="Consolas"/>
          <w:bCs/>
          <w:i w:val="0"/>
          <w:iCs/>
          <w:lang w:eastAsia="zh-HK"/>
        </w:rPr>
        <w:t>Rcd</w:t>
      </w:r>
      <w:bookmarkEnd w:id="78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4D1F80" w:rsidRPr="00BF473F" w14:paraId="51E89AA0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6DF89D8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B7E568" w14:textId="77777777" w:rsidR="004D1F80" w:rsidRPr="005C47AD" w:rsidRDefault="004D1F80" w:rsidP="00C670C1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C670C1">
              <w:rPr>
                <w:rFonts w:ascii="Consolas" w:eastAsia="微软雅黑" w:hAnsi="Consolas"/>
                <w:kern w:val="0"/>
                <w:sz w:val="20"/>
                <w:lang w:eastAsia="zh-CN"/>
              </w:rPr>
              <w:t>AgentAdditionRcd</w:t>
            </w:r>
          </w:p>
        </w:tc>
      </w:tr>
      <w:tr w:rsidR="004D1F80" w:rsidRPr="00BF473F" w14:paraId="7C68867B" w14:textId="77777777" w:rsidTr="00FF6B62">
        <w:trPr>
          <w:trHeight w:val="978"/>
        </w:trPr>
        <w:tc>
          <w:tcPr>
            <w:tcW w:w="2127" w:type="dxa"/>
            <w:shd w:val="clear" w:color="auto" w:fill="E6E6E6"/>
          </w:tcPr>
          <w:p w14:paraId="6380CFC7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FAFF576" w14:textId="77777777" w:rsidR="004D1F80" w:rsidRPr="005C47AD" w:rsidRDefault="00C670C1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agent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增</w:t>
            </w:r>
            <w:r w:rsidR="004D1F80">
              <w:rPr>
                <w:rFonts w:ascii="Consolas" w:eastAsia="微软雅黑" w:hAnsi="Consolas"/>
                <w:kern w:val="0"/>
                <w:sz w:val="20"/>
                <w:lang w:eastAsia="zh-CN"/>
              </w:rPr>
              <w:t>值记录</w:t>
            </w:r>
          </w:p>
        </w:tc>
      </w:tr>
      <w:tr w:rsidR="004D1F80" w:rsidRPr="00BF473F" w14:paraId="5E2DBB49" w14:textId="77777777" w:rsidTr="00FF6B62">
        <w:tc>
          <w:tcPr>
            <w:tcW w:w="2127" w:type="dxa"/>
            <w:shd w:val="clear" w:color="auto" w:fill="E6E6E6"/>
          </w:tcPr>
          <w:p w14:paraId="50FC1BFC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2CA83C3" w14:textId="77777777" w:rsidR="004D1F80" w:rsidRPr="005C47AD" w:rsidRDefault="004D1F80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4D1F80" w:rsidRPr="00BF473F" w14:paraId="3FA5EF6E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B76CBA5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76F308A" w14:textId="77777777" w:rsidR="004D1F80" w:rsidRPr="00955815" w:rsidRDefault="000C6AC0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0C6AC0"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4D1F80" w:rsidRPr="00BF473F" w14:paraId="5464E459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BDF2BDF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A2ECD8" w14:textId="77777777" w:rsidR="004D1F80" w:rsidRPr="005C47AD" w:rsidRDefault="004D1F80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4D1F80" w:rsidRPr="00BF473F" w14:paraId="68F6330F" w14:textId="77777777" w:rsidTr="00FF6B62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3D9907EB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32D19731" w14:textId="77777777" w:rsidR="004D1F80" w:rsidRPr="00C3424E" w:rsidRDefault="004D1F80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2DA1FDF5" w14:textId="77777777" w:rsidR="004D1F80" w:rsidRPr="00C3424E" w:rsidRDefault="004D1F80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3A985A99" w14:textId="77777777" w:rsidR="004D1F80" w:rsidRPr="00C3424E" w:rsidRDefault="004D1F80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01D87B13" w14:textId="77777777" w:rsidR="004D1F80" w:rsidRPr="00C3424E" w:rsidRDefault="004D1F80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4D1F80" w:rsidRPr="00BF473F" w14:paraId="72D1FCEA" w14:textId="77777777" w:rsidTr="004D1F80">
        <w:trPr>
          <w:trHeight w:val="283"/>
        </w:trPr>
        <w:tc>
          <w:tcPr>
            <w:tcW w:w="2127" w:type="dxa"/>
          </w:tcPr>
          <w:p w14:paraId="4811B844" w14:textId="77777777" w:rsidR="004D1F80" w:rsidRPr="00955815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 w:rsidRPr="00955815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6AD6F62C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3AEDE49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6926A5C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A075570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36659A02" w14:textId="77777777" w:rsidR="004D1F80" w:rsidRPr="00DF39B1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6246C2" w:rsidRPr="00BF473F" w14:paraId="06A683FD" w14:textId="77777777" w:rsidTr="00FF6B62">
        <w:trPr>
          <w:trHeight w:val="209"/>
        </w:trPr>
        <w:tc>
          <w:tcPr>
            <w:tcW w:w="2127" w:type="dxa"/>
          </w:tcPr>
          <w:p w14:paraId="7CE09411" w14:textId="77777777" w:rsidR="006246C2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idxAgentID</w:t>
            </w:r>
          </w:p>
        </w:tc>
        <w:tc>
          <w:tcPr>
            <w:tcW w:w="1559" w:type="dxa"/>
          </w:tcPr>
          <w:p w14:paraId="4E9D4224" w14:textId="77777777" w:rsidR="006246C2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1FF4390" w14:textId="77777777" w:rsidR="006246C2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8CF8EAE" w14:textId="77777777" w:rsidR="006246C2" w:rsidRPr="005C47AD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DA178DE" w14:textId="77777777" w:rsidR="006246C2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</w:t>
            </w:r>
            <w:r>
              <w:rPr>
                <w:rFonts w:ascii="Consolas" w:eastAsia="微软雅黑" w:hAnsi="Consolas" w:hint="eastAsia"/>
                <w:lang w:eastAsia="zh-CN"/>
              </w:rPr>
              <w:t>理</w:t>
            </w:r>
            <w:r>
              <w:rPr>
                <w:rFonts w:ascii="Consolas" w:eastAsia="微软雅黑" w:hAnsi="Consolas"/>
                <w:lang w:eastAsia="zh-CN"/>
              </w:rPr>
              <w:t>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0B4D80" w:rsidRPr="00BF473F" w14:paraId="24AF825A" w14:textId="77777777" w:rsidTr="00FF6B62">
        <w:trPr>
          <w:trHeight w:val="209"/>
        </w:trPr>
        <w:tc>
          <w:tcPr>
            <w:tcW w:w="2127" w:type="dxa"/>
          </w:tcPr>
          <w:p w14:paraId="3D224240" w14:textId="77777777" w:rsidR="000B4D80" w:rsidRDefault="00C670C1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idxUserTopupId</w:t>
            </w:r>
          </w:p>
        </w:tc>
        <w:tc>
          <w:tcPr>
            <w:tcW w:w="1559" w:type="dxa"/>
          </w:tcPr>
          <w:p w14:paraId="665453B6" w14:textId="77777777" w:rsidR="000B4D80" w:rsidRDefault="00C670C1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C1C4B60" w14:textId="77777777" w:rsidR="000B4D80" w:rsidRDefault="00C670C1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4848F0B" w14:textId="77777777" w:rsidR="000B4D80" w:rsidRPr="005C47AD" w:rsidRDefault="000B4D80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C708BCA" w14:textId="77777777" w:rsidR="000B4D80" w:rsidRDefault="00C670C1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用户充值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6246C2" w:rsidRPr="00BF473F" w14:paraId="3F854F0E" w14:textId="77777777" w:rsidTr="00FF6B62">
        <w:trPr>
          <w:trHeight w:val="209"/>
        </w:trPr>
        <w:tc>
          <w:tcPr>
            <w:tcW w:w="2127" w:type="dxa"/>
          </w:tcPr>
          <w:p w14:paraId="7C28727C" w14:textId="77777777" w:rsidR="006246C2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 w:rsidRPr="00226B28">
              <w:rPr>
                <w:rFonts w:ascii="Consolas" w:eastAsia="微软雅黑" w:hAnsi="Consolas"/>
                <w:lang w:eastAsia="zh-CN"/>
              </w:rPr>
              <w:t>discount</w:t>
            </w:r>
          </w:p>
        </w:tc>
        <w:tc>
          <w:tcPr>
            <w:tcW w:w="1559" w:type="dxa"/>
          </w:tcPr>
          <w:p w14:paraId="36BCFD4D" w14:textId="77777777" w:rsidR="006246C2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B4E4F5D" w14:textId="77777777" w:rsidR="006246C2" w:rsidRPr="005C47AD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64754D6" w14:textId="77777777" w:rsidR="006246C2" w:rsidRPr="005C47AD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098E7C79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折</w:t>
            </w:r>
            <w:r>
              <w:rPr>
                <w:rFonts w:ascii="Consolas" w:eastAsia="微软雅黑" w:hAnsi="Consolas"/>
                <w:lang w:eastAsia="zh-CN"/>
              </w:rPr>
              <w:t>扣值</w:t>
            </w:r>
          </w:p>
          <w:p w14:paraId="3A49E28F" w14:textId="77777777" w:rsidR="006246C2" w:rsidRPr="005C47AD" w:rsidRDefault="006246C2" w:rsidP="00FF6B62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充值时的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折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扣值</w:t>
            </w:r>
            <w:r w:rsidR="00CA2825"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0-100</w:t>
            </w:r>
          </w:p>
        </w:tc>
      </w:tr>
      <w:tr w:rsidR="000B4D80" w:rsidRPr="00BF473F" w14:paraId="31608192" w14:textId="77777777" w:rsidTr="000F52D2">
        <w:trPr>
          <w:trHeight w:val="255"/>
        </w:trPr>
        <w:tc>
          <w:tcPr>
            <w:tcW w:w="2127" w:type="dxa"/>
          </w:tcPr>
          <w:p w14:paraId="7836B462" w14:textId="77777777" w:rsidR="000B4D80" w:rsidRDefault="003728DE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amount</w:t>
            </w:r>
          </w:p>
        </w:tc>
        <w:tc>
          <w:tcPr>
            <w:tcW w:w="1559" w:type="dxa"/>
          </w:tcPr>
          <w:p w14:paraId="65B30DCF" w14:textId="77777777" w:rsidR="000B4D80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125A1EE" w14:textId="77777777" w:rsidR="000B4D80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BC1F83C" w14:textId="77777777" w:rsidR="000B4D80" w:rsidRPr="005C47AD" w:rsidRDefault="000B4D80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B5CE84C" w14:textId="77777777" w:rsidR="000B4D80" w:rsidRDefault="000F52D2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充值</w:t>
            </w:r>
            <w:r>
              <w:rPr>
                <w:rFonts w:ascii="Consolas" w:eastAsia="微软雅黑" w:hAnsi="Consolas" w:hint="eastAsia"/>
                <w:lang w:eastAsia="zh-CN"/>
              </w:rPr>
              <w:t>金</w:t>
            </w:r>
            <w:r>
              <w:rPr>
                <w:rFonts w:ascii="Consolas" w:eastAsia="微软雅黑" w:hAnsi="Consolas"/>
                <w:lang w:eastAsia="zh-CN"/>
              </w:rPr>
              <w:t>额</w:t>
            </w:r>
          </w:p>
          <w:p w14:paraId="56485E8F" w14:textId="77777777" w:rsidR="003728DE" w:rsidRDefault="003728DE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（以厘为单位）</w:t>
            </w:r>
          </w:p>
        </w:tc>
      </w:tr>
      <w:tr w:rsidR="000B4D80" w:rsidRPr="00BF473F" w14:paraId="3E2B42B7" w14:textId="77777777" w:rsidTr="00FF6B62">
        <w:trPr>
          <w:trHeight w:val="209"/>
        </w:trPr>
        <w:tc>
          <w:tcPr>
            <w:tcW w:w="2127" w:type="dxa"/>
          </w:tcPr>
          <w:p w14:paraId="5E578DE9" w14:textId="77777777" w:rsidR="000B4D80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beforeValue</w:t>
            </w:r>
          </w:p>
        </w:tc>
        <w:tc>
          <w:tcPr>
            <w:tcW w:w="1559" w:type="dxa"/>
          </w:tcPr>
          <w:p w14:paraId="5FEC159C" w14:textId="77777777" w:rsidR="000B4D80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F05E612" w14:textId="77777777" w:rsidR="000B4D80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0585007" w14:textId="77777777" w:rsidR="000B4D80" w:rsidRPr="005C47AD" w:rsidRDefault="000B4D80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702F062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充值前</w:t>
            </w:r>
            <w:r>
              <w:rPr>
                <w:rFonts w:ascii="Consolas" w:eastAsia="微软雅黑" w:hAnsi="Consolas" w:hint="eastAsia"/>
                <w:lang w:eastAsia="zh-CN"/>
              </w:rPr>
              <w:t>金</w:t>
            </w:r>
            <w:r>
              <w:rPr>
                <w:rFonts w:ascii="Consolas" w:eastAsia="微软雅黑" w:hAnsi="Consolas"/>
                <w:lang w:eastAsia="zh-CN"/>
              </w:rPr>
              <w:t>额</w:t>
            </w:r>
          </w:p>
          <w:p w14:paraId="46CCE99F" w14:textId="77777777" w:rsidR="000B4D80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充值前代理帐上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金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额</w:t>
            </w:r>
          </w:p>
        </w:tc>
      </w:tr>
      <w:tr w:rsidR="004D1F80" w:rsidRPr="00BF473F" w14:paraId="0E46B03C" w14:textId="77777777" w:rsidTr="00FF6B62">
        <w:trPr>
          <w:trHeight w:val="209"/>
        </w:trPr>
        <w:tc>
          <w:tcPr>
            <w:tcW w:w="2127" w:type="dxa"/>
          </w:tcPr>
          <w:p w14:paraId="1CAB4B09" w14:textId="77777777" w:rsidR="004D1F80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afterValue</w:t>
            </w:r>
          </w:p>
        </w:tc>
        <w:tc>
          <w:tcPr>
            <w:tcW w:w="1559" w:type="dxa"/>
          </w:tcPr>
          <w:p w14:paraId="726A68F7" w14:textId="77777777" w:rsidR="004D1F80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49BD9E" w14:textId="77777777" w:rsidR="004D1F80" w:rsidRPr="005C47AD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2FC5A32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61D1D7D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充值后</w:t>
            </w:r>
            <w:r>
              <w:rPr>
                <w:rFonts w:ascii="Consolas" w:eastAsia="微软雅黑" w:hAnsi="Consolas" w:hint="eastAsia"/>
                <w:lang w:eastAsia="zh-CN"/>
              </w:rPr>
              <w:t>金</w:t>
            </w:r>
            <w:r>
              <w:rPr>
                <w:rFonts w:ascii="Consolas" w:eastAsia="微软雅黑" w:hAnsi="Consolas"/>
                <w:lang w:eastAsia="zh-CN"/>
              </w:rPr>
              <w:t>额</w:t>
            </w:r>
          </w:p>
          <w:p w14:paraId="2600F86A" w14:textId="77777777" w:rsidR="004D1F80" w:rsidRPr="005C47AD" w:rsidRDefault="003F7658" w:rsidP="00FF6B62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充值后代理帐上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金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额</w:t>
            </w:r>
          </w:p>
        </w:tc>
      </w:tr>
      <w:tr w:rsidR="004D1F80" w:rsidRPr="00BF473F" w14:paraId="1E742A5D" w14:textId="77777777" w:rsidTr="00FF6B62">
        <w:trPr>
          <w:trHeight w:val="209"/>
        </w:trPr>
        <w:tc>
          <w:tcPr>
            <w:tcW w:w="2127" w:type="dxa"/>
          </w:tcPr>
          <w:p w14:paraId="48E3AA57" w14:textId="77777777" w:rsidR="004D1F80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559" w:type="dxa"/>
          </w:tcPr>
          <w:p w14:paraId="610A9C74" w14:textId="77777777" w:rsidR="004D1F80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6F20E79A" w14:textId="77777777" w:rsidR="004D1F80" w:rsidRPr="005C47AD" w:rsidRDefault="00A3053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C61FA80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5D3EE92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CA2825" w:rsidRPr="00BF473F" w14:paraId="69BA50C7" w14:textId="77777777" w:rsidTr="00FF6B62">
        <w:trPr>
          <w:trHeight w:val="209"/>
        </w:trPr>
        <w:tc>
          <w:tcPr>
            <w:tcW w:w="2127" w:type="dxa"/>
          </w:tcPr>
          <w:p w14:paraId="6989E4A9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6A160E0B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B25B65A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0D18C4A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1FFB472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11C23480" w14:textId="77777777" w:rsidTr="00FF6B62">
        <w:trPr>
          <w:trHeight w:val="209"/>
        </w:trPr>
        <w:tc>
          <w:tcPr>
            <w:tcW w:w="2127" w:type="dxa"/>
          </w:tcPr>
          <w:p w14:paraId="2BB9DA8E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14024185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5984D2E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ED5AA97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5FE2444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A2825" w:rsidRPr="00BF473F" w14:paraId="218FE127" w14:textId="77777777" w:rsidTr="00FF6B62">
        <w:trPr>
          <w:trHeight w:val="209"/>
        </w:trPr>
        <w:tc>
          <w:tcPr>
            <w:tcW w:w="2127" w:type="dxa"/>
          </w:tcPr>
          <w:p w14:paraId="6264C646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4F1758F9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DBD37BA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F0FAA4B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704E346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18BC63E9" w14:textId="77777777" w:rsidTr="00FF6B62">
        <w:trPr>
          <w:trHeight w:val="209"/>
        </w:trPr>
        <w:tc>
          <w:tcPr>
            <w:tcW w:w="2127" w:type="dxa"/>
          </w:tcPr>
          <w:p w14:paraId="27BD5E26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26D1AE80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5201E0B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C2D7904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788734F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0E519CB1" w14:textId="77777777" w:rsidR="004D1F80" w:rsidRPr="00312622" w:rsidRDefault="004D1F80" w:rsidP="004D1F80"/>
    <w:p w14:paraId="6BF4EADF" w14:textId="77777777" w:rsidR="004D1F80" w:rsidRDefault="004D1F80" w:rsidP="00173712">
      <w:pPr>
        <w:rPr>
          <w:lang w:eastAsia="zh-HK"/>
        </w:rPr>
      </w:pPr>
    </w:p>
    <w:p w14:paraId="2DE34C2C" w14:textId="77777777" w:rsidR="004D1F80" w:rsidRDefault="004D1F80" w:rsidP="00173712">
      <w:pPr>
        <w:rPr>
          <w:lang w:eastAsia="zh-HK"/>
        </w:rPr>
      </w:pPr>
    </w:p>
    <w:p w14:paraId="03EE01D7" w14:textId="77777777" w:rsidR="004D1F80" w:rsidRDefault="004D1F80" w:rsidP="004D1F80"/>
    <w:p w14:paraId="5CC93E04" w14:textId="77777777" w:rsidR="00770924" w:rsidRDefault="00770924" w:rsidP="004D1F80"/>
    <w:p w14:paraId="2F5D0009" w14:textId="77777777" w:rsidR="00770924" w:rsidRDefault="00770924" w:rsidP="004D1F80"/>
    <w:p w14:paraId="1DD73848" w14:textId="77777777" w:rsidR="00770924" w:rsidRDefault="00770924" w:rsidP="004D1F80"/>
    <w:p w14:paraId="6496E1EB" w14:textId="77777777" w:rsidR="00770924" w:rsidRDefault="00770924" w:rsidP="004D1F80"/>
    <w:p w14:paraId="0B65E451" w14:textId="77777777" w:rsidR="00770924" w:rsidRDefault="00770924" w:rsidP="004D1F80"/>
    <w:p w14:paraId="5EF4B923" w14:textId="77777777" w:rsidR="00770924" w:rsidRDefault="00770924" w:rsidP="004D1F80"/>
    <w:p w14:paraId="6D6F5904" w14:textId="77777777" w:rsidR="00770924" w:rsidRDefault="00770924" w:rsidP="004D1F80"/>
    <w:p w14:paraId="63B6DE78" w14:textId="77777777" w:rsidR="00770924" w:rsidRDefault="00770924" w:rsidP="004D1F80"/>
    <w:p w14:paraId="798190B6" w14:textId="77777777" w:rsidR="00770924" w:rsidRDefault="00770924" w:rsidP="004D1F80"/>
    <w:p w14:paraId="7A997E44" w14:textId="77777777" w:rsidR="00770924" w:rsidRDefault="00770924" w:rsidP="004D1F80"/>
    <w:p w14:paraId="6D8DE31F" w14:textId="77777777" w:rsidR="00770924" w:rsidRDefault="00770924" w:rsidP="004D1F80"/>
    <w:p w14:paraId="774F162B" w14:textId="77777777" w:rsidR="00770924" w:rsidRDefault="00770924" w:rsidP="004D1F80"/>
    <w:p w14:paraId="30125DD8" w14:textId="77777777" w:rsidR="00770924" w:rsidRDefault="00770924" w:rsidP="004D1F80"/>
    <w:p w14:paraId="4BA6E270" w14:textId="77777777" w:rsidR="00770924" w:rsidRDefault="00770924" w:rsidP="004D1F80"/>
    <w:p w14:paraId="5C49BAA7" w14:textId="77777777" w:rsidR="00770924" w:rsidRDefault="00770924" w:rsidP="004D1F80"/>
    <w:p w14:paraId="138A7BF3" w14:textId="77777777" w:rsidR="00770924" w:rsidRDefault="00770924" w:rsidP="004D1F80"/>
    <w:p w14:paraId="42C1E69A" w14:textId="77777777" w:rsidR="00770924" w:rsidRDefault="00770924" w:rsidP="004D1F80"/>
    <w:p w14:paraId="23B88D2B" w14:textId="77777777" w:rsidR="004D1F80" w:rsidRDefault="004D1F80" w:rsidP="004D1F80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79" w:name="_Toc466366603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C670C1">
        <w:rPr>
          <w:rFonts w:ascii="Consolas" w:eastAsia="微软雅黑" w:hAnsi="Consolas"/>
          <w:bCs/>
          <w:i w:val="0"/>
          <w:iCs/>
          <w:lang w:val="en-US" w:eastAsia="zh-HK"/>
        </w:rPr>
        <w:t>Agent</w:t>
      </w:r>
      <w:r>
        <w:rPr>
          <w:rFonts w:ascii="Consolas" w:eastAsia="微软雅黑" w:hAnsi="Consolas"/>
          <w:bCs/>
          <w:i w:val="0"/>
          <w:iCs/>
          <w:lang w:val="en-US" w:eastAsia="zh-HK"/>
        </w:rPr>
        <w:t>DeductionRcd</w:t>
      </w:r>
      <w:bookmarkEnd w:id="79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4D1F80" w:rsidRPr="00BF473F" w14:paraId="19505DA5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A0C81AF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D81953" w14:textId="77777777" w:rsidR="004D1F80" w:rsidRPr="005C47AD" w:rsidRDefault="004D1F80" w:rsidP="004D1F80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C670C1">
              <w:rPr>
                <w:rFonts w:ascii="Consolas" w:eastAsia="微软雅黑" w:hAnsi="Consolas"/>
                <w:kern w:val="0"/>
                <w:sz w:val="20"/>
                <w:lang w:eastAsia="zh-CN"/>
              </w:rPr>
              <w:t>Agent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Deduction</w:t>
            </w:r>
            <w:r w:rsidR="00C670C1">
              <w:rPr>
                <w:rFonts w:ascii="Consolas" w:eastAsia="微软雅黑" w:hAnsi="Consolas"/>
                <w:kern w:val="0"/>
                <w:sz w:val="20"/>
                <w:lang w:eastAsia="zh-CN"/>
              </w:rPr>
              <w:t>Rcd</w:t>
            </w:r>
          </w:p>
        </w:tc>
      </w:tr>
      <w:tr w:rsidR="004D1F80" w:rsidRPr="00BF473F" w14:paraId="16F1E2EA" w14:textId="77777777" w:rsidTr="00FF6B62">
        <w:trPr>
          <w:trHeight w:val="978"/>
        </w:trPr>
        <w:tc>
          <w:tcPr>
            <w:tcW w:w="2127" w:type="dxa"/>
            <w:shd w:val="clear" w:color="auto" w:fill="E6E6E6"/>
          </w:tcPr>
          <w:p w14:paraId="3B254A46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209F3646" w14:textId="77777777" w:rsidR="004D1F80" w:rsidRPr="005C47AD" w:rsidRDefault="00C670C1" w:rsidP="004D1F8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Agent</w:t>
            </w:r>
            <w:r>
              <w:rPr>
                <w:rFonts w:ascii="Consolas" w:eastAsia="微软雅黑" w:hAnsi="Consolas"/>
                <w:lang w:eastAsia="zh-CN"/>
              </w:rPr>
              <w:t>扣</w:t>
            </w:r>
            <w:r w:rsidR="004D1F80">
              <w:rPr>
                <w:rFonts w:ascii="Consolas" w:eastAsia="微软雅黑" w:hAnsi="Consolas"/>
                <w:lang w:eastAsia="zh-CN"/>
              </w:rPr>
              <w:t>费记录</w:t>
            </w:r>
          </w:p>
        </w:tc>
      </w:tr>
      <w:tr w:rsidR="004D1F80" w:rsidRPr="00BF473F" w14:paraId="0C5B2C46" w14:textId="77777777" w:rsidTr="00FF6B62">
        <w:tc>
          <w:tcPr>
            <w:tcW w:w="2127" w:type="dxa"/>
            <w:shd w:val="clear" w:color="auto" w:fill="E6E6E6"/>
          </w:tcPr>
          <w:p w14:paraId="589AE96C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9F9B9D6" w14:textId="77777777" w:rsidR="004D1F80" w:rsidRPr="005C47AD" w:rsidRDefault="004D1F80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4D1F80" w:rsidRPr="00BF473F" w14:paraId="1EB92625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0BE31A1" w14:textId="77777777" w:rsidR="004D1F80" w:rsidRPr="000C6AC0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0C6AC0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B82A9CE" w14:textId="77777777" w:rsidR="004D1F80" w:rsidRPr="000C6AC0" w:rsidRDefault="000C6AC0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0C6AC0"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4D1F80" w:rsidRPr="00BF473F" w14:paraId="15405EE5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FF918E8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3D505A" w14:textId="77777777" w:rsidR="004D1F80" w:rsidRPr="005C47AD" w:rsidRDefault="004D1F80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4D1F80" w:rsidRPr="00BF473F" w14:paraId="7954CBDE" w14:textId="77777777" w:rsidTr="00FF6B62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618534A2" w14:textId="77777777" w:rsidR="004D1F80" w:rsidRPr="00C3424E" w:rsidRDefault="004D1F80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4E410298" w14:textId="77777777" w:rsidR="004D1F80" w:rsidRPr="00C3424E" w:rsidRDefault="004D1F80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2F0D4F98" w14:textId="77777777" w:rsidR="004D1F80" w:rsidRPr="00C3424E" w:rsidRDefault="004D1F80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CB353E9" w14:textId="77777777" w:rsidR="004D1F80" w:rsidRPr="00C3424E" w:rsidRDefault="004D1F80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76A6D560" w14:textId="77777777" w:rsidR="004D1F80" w:rsidRPr="00C3424E" w:rsidRDefault="004D1F80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4D1F80" w:rsidRPr="00BF473F" w14:paraId="763FB21B" w14:textId="77777777" w:rsidTr="004D1F80">
        <w:trPr>
          <w:trHeight w:val="269"/>
        </w:trPr>
        <w:tc>
          <w:tcPr>
            <w:tcW w:w="2127" w:type="dxa"/>
          </w:tcPr>
          <w:p w14:paraId="451DF790" w14:textId="77777777" w:rsidR="004D1F80" w:rsidRPr="000C6AC0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 w:rsidRPr="000C6AC0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29AF2927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FCA8ED7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8D6A77E" w14:textId="77777777" w:rsidR="004D1F80" w:rsidRPr="005C47AD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DE4815D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243988B" w14:textId="77777777" w:rsidR="004D1F80" w:rsidRPr="00DF39B1" w:rsidRDefault="004D1F80" w:rsidP="00FF6B62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770924" w:rsidRPr="00BF473F" w14:paraId="2D4A6124" w14:textId="77777777" w:rsidTr="00FF6B62">
        <w:trPr>
          <w:trHeight w:val="209"/>
        </w:trPr>
        <w:tc>
          <w:tcPr>
            <w:tcW w:w="2127" w:type="dxa"/>
          </w:tcPr>
          <w:p w14:paraId="04A0BD0F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idxAgentID</w:t>
            </w:r>
          </w:p>
        </w:tc>
        <w:tc>
          <w:tcPr>
            <w:tcW w:w="1559" w:type="dxa"/>
          </w:tcPr>
          <w:p w14:paraId="2581AD9C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7AEE063F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8729128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E375F27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</w:t>
            </w:r>
            <w:r>
              <w:rPr>
                <w:rFonts w:ascii="Consolas" w:eastAsia="微软雅黑" w:hAnsi="Consolas" w:hint="eastAsia"/>
                <w:lang w:eastAsia="zh-CN"/>
              </w:rPr>
              <w:t>理</w:t>
            </w:r>
            <w:r>
              <w:rPr>
                <w:rFonts w:ascii="Consolas" w:eastAsia="微软雅黑" w:hAnsi="Consolas"/>
                <w:lang w:eastAsia="zh-CN"/>
              </w:rPr>
              <w:t>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770924" w:rsidRPr="00BF473F" w14:paraId="00BF507C" w14:textId="77777777" w:rsidTr="00FF6B62">
        <w:trPr>
          <w:trHeight w:val="209"/>
        </w:trPr>
        <w:tc>
          <w:tcPr>
            <w:tcW w:w="2127" w:type="dxa"/>
          </w:tcPr>
          <w:p w14:paraId="197D733A" w14:textId="77777777" w:rsidR="00770924" w:rsidRDefault="00770924" w:rsidP="0077092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idxCDRId</w:t>
            </w:r>
          </w:p>
        </w:tc>
        <w:tc>
          <w:tcPr>
            <w:tcW w:w="1559" w:type="dxa"/>
          </w:tcPr>
          <w:p w14:paraId="7CBA470B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11445C12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68CE7BF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6A34F9E" w14:textId="77777777" w:rsidR="00CA2825" w:rsidRDefault="00CA2825" w:rsidP="0077092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CDR ID</w:t>
            </w:r>
          </w:p>
          <w:p w14:paraId="22325A4F" w14:textId="77777777" w:rsidR="00770924" w:rsidRDefault="00770924" w:rsidP="00770924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CDR ID</w:t>
            </w:r>
          </w:p>
        </w:tc>
      </w:tr>
      <w:tr w:rsidR="00770924" w:rsidRPr="00BF473F" w14:paraId="327C24D4" w14:textId="77777777" w:rsidTr="00FF6B62">
        <w:trPr>
          <w:trHeight w:val="209"/>
        </w:trPr>
        <w:tc>
          <w:tcPr>
            <w:tcW w:w="2127" w:type="dxa"/>
          </w:tcPr>
          <w:p w14:paraId="467F58F9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 w:rsidRPr="00226B28">
              <w:rPr>
                <w:rFonts w:ascii="Consolas" w:eastAsia="微软雅黑" w:hAnsi="Consolas"/>
                <w:lang w:eastAsia="zh-CN"/>
              </w:rPr>
              <w:t>discount</w:t>
            </w:r>
          </w:p>
        </w:tc>
        <w:tc>
          <w:tcPr>
            <w:tcW w:w="1559" w:type="dxa"/>
          </w:tcPr>
          <w:p w14:paraId="1E851D94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3CC82E4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7C653A7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5E83D3A8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折</w:t>
            </w:r>
            <w:r>
              <w:rPr>
                <w:rFonts w:ascii="Consolas" w:eastAsia="微软雅黑" w:hAnsi="Consolas"/>
                <w:lang w:eastAsia="zh-CN"/>
              </w:rPr>
              <w:t>扣值</w:t>
            </w:r>
          </w:p>
          <w:p w14:paraId="025BB165" w14:textId="77777777" w:rsidR="00770924" w:rsidRPr="00CA2825" w:rsidRDefault="00770924" w:rsidP="00FF6B6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扣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费时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折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扣值</w:t>
            </w:r>
          </w:p>
          <w:p w14:paraId="12B12F9C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0-100</w:t>
            </w:r>
          </w:p>
        </w:tc>
      </w:tr>
      <w:tr w:rsidR="00770924" w:rsidRPr="00BF473F" w14:paraId="7A365C10" w14:textId="77777777" w:rsidTr="00FF6B62">
        <w:trPr>
          <w:trHeight w:val="255"/>
        </w:trPr>
        <w:tc>
          <w:tcPr>
            <w:tcW w:w="2127" w:type="dxa"/>
          </w:tcPr>
          <w:p w14:paraId="5F9DA97D" w14:textId="77777777" w:rsidR="00770924" w:rsidRDefault="00763CB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amount</w:t>
            </w:r>
          </w:p>
        </w:tc>
        <w:tc>
          <w:tcPr>
            <w:tcW w:w="1559" w:type="dxa"/>
          </w:tcPr>
          <w:p w14:paraId="3E7BFD66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5B4F57E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A3AA887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760475E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扣</w:t>
            </w:r>
            <w:r>
              <w:rPr>
                <w:rFonts w:ascii="Consolas" w:eastAsia="微软雅黑" w:hAnsi="Consolas"/>
                <w:lang w:eastAsia="zh-CN"/>
              </w:rPr>
              <w:t>值</w:t>
            </w:r>
            <w:r>
              <w:rPr>
                <w:rFonts w:ascii="Consolas" w:eastAsia="微软雅黑" w:hAnsi="Consolas" w:hint="eastAsia"/>
                <w:lang w:eastAsia="zh-CN"/>
              </w:rPr>
              <w:t>金</w:t>
            </w:r>
            <w:r>
              <w:rPr>
                <w:rFonts w:ascii="Consolas" w:eastAsia="微软雅黑" w:hAnsi="Consolas"/>
                <w:lang w:eastAsia="zh-CN"/>
              </w:rPr>
              <w:t>额</w:t>
            </w:r>
          </w:p>
          <w:p w14:paraId="039EB299" w14:textId="77777777" w:rsidR="00763CB5" w:rsidRDefault="00763CB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（以厘为单位）</w:t>
            </w:r>
          </w:p>
        </w:tc>
      </w:tr>
      <w:tr w:rsidR="00770924" w:rsidRPr="00BF473F" w14:paraId="675A8F16" w14:textId="77777777" w:rsidTr="00FF6B62">
        <w:trPr>
          <w:trHeight w:val="209"/>
        </w:trPr>
        <w:tc>
          <w:tcPr>
            <w:tcW w:w="2127" w:type="dxa"/>
          </w:tcPr>
          <w:p w14:paraId="1276D2C4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beforeValue</w:t>
            </w:r>
          </w:p>
        </w:tc>
        <w:tc>
          <w:tcPr>
            <w:tcW w:w="1559" w:type="dxa"/>
          </w:tcPr>
          <w:p w14:paraId="738073E7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1EB68CB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F200198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9EA19DB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扣</w:t>
            </w:r>
            <w:r>
              <w:rPr>
                <w:rFonts w:ascii="Consolas" w:eastAsia="微软雅黑" w:hAnsi="Consolas"/>
                <w:lang w:eastAsia="zh-CN"/>
              </w:rPr>
              <w:t>值前</w:t>
            </w:r>
            <w:r>
              <w:rPr>
                <w:rFonts w:ascii="Consolas" w:eastAsia="微软雅黑" w:hAnsi="Consolas" w:hint="eastAsia"/>
                <w:lang w:eastAsia="zh-CN"/>
              </w:rPr>
              <w:t>金</w:t>
            </w:r>
            <w:r>
              <w:rPr>
                <w:rFonts w:ascii="Consolas" w:eastAsia="微软雅黑" w:hAnsi="Consolas"/>
                <w:lang w:eastAsia="zh-CN"/>
              </w:rPr>
              <w:t>额</w:t>
            </w:r>
          </w:p>
          <w:p w14:paraId="54EEC724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扣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值前代理帐上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金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额</w:t>
            </w:r>
          </w:p>
        </w:tc>
      </w:tr>
      <w:tr w:rsidR="00770924" w:rsidRPr="00BF473F" w14:paraId="18A97E53" w14:textId="77777777" w:rsidTr="00FF6B62">
        <w:trPr>
          <w:trHeight w:val="209"/>
        </w:trPr>
        <w:tc>
          <w:tcPr>
            <w:tcW w:w="2127" w:type="dxa"/>
          </w:tcPr>
          <w:p w14:paraId="1830251F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afterValue</w:t>
            </w:r>
          </w:p>
        </w:tc>
        <w:tc>
          <w:tcPr>
            <w:tcW w:w="1559" w:type="dxa"/>
          </w:tcPr>
          <w:p w14:paraId="0A0CDFD8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AF4232F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2F68103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5C0401B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扣</w:t>
            </w:r>
            <w:r>
              <w:rPr>
                <w:rFonts w:ascii="Consolas" w:eastAsia="微软雅黑" w:hAnsi="Consolas"/>
                <w:lang w:eastAsia="zh-CN"/>
              </w:rPr>
              <w:t>值后</w:t>
            </w:r>
            <w:r>
              <w:rPr>
                <w:rFonts w:ascii="Consolas" w:eastAsia="微软雅黑" w:hAnsi="Consolas" w:hint="eastAsia"/>
                <w:lang w:eastAsia="zh-CN"/>
              </w:rPr>
              <w:t>金</w:t>
            </w:r>
            <w:r>
              <w:rPr>
                <w:rFonts w:ascii="Consolas" w:eastAsia="微软雅黑" w:hAnsi="Consolas"/>
                <w:lang w:eastAsia="zh-CN"/>
              </w:rPr>
              <w:t>额</w:t>
            </w:r>
          </w:p>
          <w:p w14:paraId="6B683AED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扣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值后代理帐上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金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额</w:t>
            </w:r>
          </w:p>
        </w:tc>
      </w:tr>
      <w:tr w:rsidR="00CA2825" w:rsidRPr="00BF473F" w14:paraId="3EF8573F" w14:textId="77777777" w:rsidTr="00FF6B62">
        <w:trPr>
          <w:trHeight w:val="209"/>
        </w:trPr>
        <w:tc>
          <w:tcPr>
            <w:tcW w:w="2127" w:type="dxa"/>
          </w:tcPr>
          <w:p w14:paraId="3960031B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559" w:type="dxa"/>
          </w:tcPr>
          <w:p w14:paraId="3363EB31" w14:textId="77777777" w:rsidR="00CA2825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1B427C1D" w14:textId="77777777" w:rsidR="00CA2825" w:rsidRPr="005C47AD" w:rsidRDefault="00A3053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0A018AF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8DFDB98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CA2825" w:rsidRPr="00BF473F" w14:paraId="575E6A32" w14:textId="77777777" w:rsidTr="00FF6B62">
        <w:trPr>
          <w:trHeight w:val="209"/>
        </w:trPr>
        <w:tc>
          <w:tcPr>
            <w:tcW w:w="2127" w:type="dxa"/>
          </w:tcPr>
          <w:p w14:paraId="5837DDA2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723E7035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06391B8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6DA3268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BCCB591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297AACA4" w14:textId="77777777" w:rsidTr="00FF6B62">
        <w:trPr>
          <w:trHeight w:val="209"/>
        </w:trPr>
        <w:tc>
          <w:tcPr>
            <w:tcW w:w="2127" w:type="dxa"/>
          </w:tcPr>
          <w:p w14:paraId="5C1CD6EE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596E4F56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7E67F24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0A86D4E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8763276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CA2825" w:rsidRPr="00BF473F" w14:paraId="7AC02973" w14:textId="77777777" w:rsidTr="00FF6B62">
        <w:trPr>
          <w:trHeight w:val="209"/>
        </w:trPr>
        <w:tc>
          <w:tcPr>
            <w:tcW w:w="2127" w:type="dxa"/>
          </w:tcPr>
          <w:p w14:paraId="623DC5E6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76DDFCD7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D39C0B6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BA2E2A7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2DE0705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CA2825" w:rsidRPr="00BF473F" w14:paraId="0418D547" w14:textId="77777777" w:rsidTr="00FF6B62">
        <w:trPr>
          <w:trHeight w:val="209"/>
        </w:trPr>
        <w:tc>
          <w:tcPr>
            <w:tcW w:w="2127" w:type="dxa"/>
          </w:tcPr>
          <w:p w14:paraId="39030A6D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44B3D5EF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222FF9A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3B47F40" w14:textId="77777777" w:rsidR="00CA2825" w:rsidRPr="005C47AD" w:rsidRDefault="00CA2825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E829EF4" w14:textId="77777777" w:rsidR="00CA2825" w:rsidRPr="005C47AD" w:rsidRDefault="00CA2825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47BAC814" w14:textId="77777777" w:rsidR="004D1F80" w:rsidRDefault="004D1F80" w:rsidP="00173712">
      <w:pPr>
        <w:rPr>
          <w:lang w:eastAsia="zh-HK"/>
        </w:rPr>
      </w:pPr>
    </w:p>
    <w:p w14:paraId="639A8573" w14:textId="77777777" w:rsidR="004D1F80" w:rsidRDefault="004D1F80" w:rsidP="00173712">
      <w:pPr>
        <w:rPr>
          <w:lang w:eastAsia="zh-HK"/>
        </w:rPr>
      </w:pPr>
    </w:p>
    <w:p w14:paraId="39FE72FB" w14:textId="77777777" w:rsidR="00770924" w:rsidRDefault="00770924" w:rsidP="00173712">
      <w:pPr>
        <w:rPr>
          <w:lang w:eastAsia="zh-HK"/>
        </w:rPr>
      </w:pPr>
    </w:p>
    <w:p w14:paraId="718DD7BB" w14:textId="77777777" w:rsidR="00770924" w:rsidRDefault="00770924" w:rsidP="00173712">
      <w:pPr>
        <w:rPr>
          <w:lang w:eastAsia="zh-HK"/>
        </w:rPr>
      </w:pPr>
    </w:p>
    <w:p w14:paraId="699A04E3" w14:textId="77777777" w:rsidR="00770924" w:rsidRDefault="00770924" w:rsidP="00173712">
      <w:pPr>
        <w:rPr>
          <w:lang w:eastAsia="zh-HK"/>
        </w:rPr>
      </w:pPr>
    </w:p>
    <w:p w14:paraId="54BA5E4B" w14:textId="77777777" w:rsidR="00770924" w:rsidRDefault="00770924" w:rsidP="00173712">
      <w:pPr>
        <w:rPr>
          <w:lang w:eastAsia="zh-HK"/>
        </w:rPr>
      </w:pPr>
    </w:p>
    <w:p w14:paraId="0CC03752" w14:textId="77777777" w:rsidR="00770924" w:rsidRDefault="00770924" w:rsidP="00173712">
      <w:pPr>
        <w:rPr>
          <w:lang w:eastAsia="zh-HK"/>
        </w:rPr>
      </w:pPr>
    </w:p>
    <w:p w14:paraId="4516F09F" w14:textId="77777777" w:rsidR="00770924" w:rsidRDefault="00770924" w:rsidP="00173712">
      <w:pPr>
        <w:rPr>
          <w:lang w:eastAsia="zh-HK"/>
        </w:rPr>
      </w:pPr>
    </w:p>
    <w:p w14:paraId="1C19E792" w14:textId="77777777" w:rsidR="00770924" w:rsidRDefault="00770924" w:rsidP="00173712">
      <w:pPr>
        <w:rPr>
          <w:lang w:eastAsia="zh-HK"/>
        </w:rPr>
      </w:pPr>
    </w:p>
    <w:p w14:paraId="28D57D6B" w14:textId="77777777" w:rsidR="00770924" w:rsidRDefault="00770924" w:rsidP="00173712">
      <w:pPr>
        <w:rPr>
          <w:lang w:eastAsia="zh-HK"/>
        </w:rPr>
      </w:pPr>
    </w:p>
    <w:p w14:paraId="21394040" w14:textId="77777777" w:rsidR="00770924" w:rsidRDefault="00770924" w:rsidP="00173712">
      <w:pPr>
        <w:rPr>
          <w:lang w:eastAsia="zh-HK"/>
        </w:rPr>
      </w:pPr>
    </w:p>
    <w:p w14:paraId="2C628A94" w14:textId="77777777" w:rsidR="00770924" w:rsidRDefault="00770924" w:rsidP="00173712">
      <w:pPr>
        <w:rPr>
          <w:lang w:eastAsia="zh-HK"/>
        </w:rPr>
      </w:pPr>
    </w:p>
    <w:p w14:paraId="5B6B1380" w14:textId="77777777" w:rsidR="00770924" w:rsidRDefault="00770924" w:rsidP="00173712">
      <w:pPr>
        <w:rPr>
          <w:lang w:eastAsia="zh-HK"/>
        </w:rPr>
      </w:pPr>
    </w:p>
    <w:p w14:paraId="35D7F722" w14:textId="77777777" w:rsidR="00770924" w:rsidRDefault="00770924" w:rsidP="00173712">
      <w:pPr>
        <w:rPr>
          <w:lang w:eastAsia="zh-HK"/>
        </w:rPr>
      </w:pPr>
    </w:p>
    <w:p w14:paraId="3930A0D4" w14:textId="77777777" w:rsidR="00770924" w:rsidRDefault="00770924" w:rsidP="00173712">
      <w:pPr>
        <w:rPr>
          <w:lang w:eastAsia="zh-HK"/>
        </w:rPr>
      </w:pPr>
    </w:p>
    <w:p w14:paraId="1996B7D0" w14:textId="77777777" w:rsidR="00770924" w:rsidRDefault="00770924" w:rsidP="00173712">
      <w:pPr>
        <w:rPr>
          <w:lang w:eastAsia="zh-HK"/>
        </w:rPr>
      </w:pPr>
    </w:p>
    <w:p w14:paraId="46167563" w14:textId="77777777" w:rsidR="00770924" w:rsidRDefault="00770924" w:rsidP="00173712">
      <w:pPr>
        <w:rPr>
          <w:lang w:eastAsia="zh-HK"/>
        </w:rPr>
      </w:pPr>
    </w:p>
    <w:p w14:paraId="66A23419" w14:textId="77777777" w:rsidR="00770924" w:rsidRDefault="00770924" w:rsidP="00173712">
      <w:pPr>
        <w:rPr>
          <w:lang w:eastAsia="zh-HK"/>
        </w:rPr>
      </w:pPr>
    </w:p>
    <w:p w14:paraId="77B59AD0" w14:textId="77777777" w:rsidR="00770924" w:rsidRDefault="00770924" w:rsidP="00173712">
      <w:pPr>
        <w:rPr>
          <w:lang w:eastAsia="zh-HK"/>
        </w:rPr>
      </w:pPr>
    </w:p>
    <w:p w14:paraId="0D0127CF" w14:textId="77777777" w:rsidR="00770924" w:rsidRDefault="00770924" w:rsidP="00173712">
      <w:pPr>
        <w:rPr>
          <w:lang w:eastAsia="zh-HK"/>
        </w:rPr>
      </w:pPr>
    </w:p>
    <w:p w14:paraId="0060E8A0" w14:textId="77777777" w:rsidR="00770924" w:rsidRDefault="00770924" w:rsidP="00173712">
      <w:pPr>
        <w:rPr>
          <w:lang w:eastAsia="zh-HK"/>
        </w:rPr>
      </w:pPr>
    </w:p>
    <w:p w14:paraId="20C8ECFC" w14:textId="77777777" w:rsidR="00770924" w:rsidRDefault="00770924" w:rsidP="00173712">
      <w:pPr>
        <w:rPr>
          <w:lang w:eastAsia="zh-HK"/>
        </w:rPr>
      </w:pPr>
    </w:p>
    <w:p w14:paraId="5738557D" w14:textId="77777777" w:rsidR="00770924" w:rsidRDefault="00770924" w:rsidP="00173712">
      <w:pPr>
        <w:rPr>
          <w:lang w:eastAsia="zh-HK"/>
        </w:rPr>
      </w:pPr>
    </w:p>
    <w:p w14:paraId="273491C0" w14:textId="77777777" w:rsidR="00770924" w:rsidRDefault="00770924" w:rsidP="00173712">
      <w:pPr>
        <w:rPr>
          <w:lang w:eastAsia="zh-HK"/>
        </w:rPr>
      </w:pPr>
    </w:p>
    <w:p w14:paraId="26C83776" w14:textId="77777777" w:rsidR="00770924" w:rsidRDefault="00770924" w:rsidP="00173712">
      <w:pPr>
        <w:rPr>
          <w:lang w:eastAsia="zh-HK"/>
        </w:rPr>
      </w:pPr>
    </w:p>
    <w:p w14:paraId="6A0472FF" w14:textId="77777777" w:rsidR="00770924" w:rsidRDefault="00770924" w:rsidP="00173712">
      <w:pPr>
        <w:rPr>
          <w:lang w:eastAsia="zh-HK"/>
        </w:rPr>
      </w:pPr>
    </w:p>
    <w:p w14:paraId="47BC8544" w14:textId="77777777" w:rsidR="00770924" w:rsidRDefault="00770924" w:rsidP="00173712">
      <w:pPr>
        <w:rPr>
          <w:lang w:eastAsia="zh-HK"/>
        </w:rPr>
      </w:pPr>
    </w:p>
    <w:p w14:paraId="2651595F" w14:textId="77777777" w:rsidR="00770924" w:rsidRDefault="00770924" w:rsidP="00173712">
      <w:pPr>
        <w:rPr>
          <w:lang w:eastAsia="zh-HK"/>
        </w:rPr>
      </w:pPr>
    </w:p>
    <w:p w14:paraId="19DE58EC" w14:textId="77777777" w:rsidR="00770924" w:rsidRDefault="00770924" w:rsidP="00770924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80" w:name="_Toc466366604"/>
      <w:r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lang w:val="en-US" w:eastAsia="zh-HK"/>
        </w:rPr>
        <w:t>UserTopupRcd</w:t>
      </w:r>
      <w:bookmarkEnd w:id="8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770924" w:rsidRPr="00BF473F" w14:paraId="233C927B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2060D2F" w14:textId="77777777" w:rsidR="00770924" w:rsidRPr="00C3424E" w:rsidRDefault="00770924" w:rsidP="00FF6B62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34876F" w14:textId="77777777" w:rsidR="00770924" w:rsidRPr="005C47AD" w:rsidRDefault="00770924" w:rsidP="00770924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tbUserTopupRcd</w:t>
            </w:r>
          </w:p>
        </w:tc>
      </w:tr>
      <w:tr w:rsidR="00770924" w:rsidRPr="00BF473F" w14:paraId="6006FA78" w14:textId="77777777" w:rsidTr="00FF6B62">
        <w:trPr>
          <w:trHeight w:val="978"/>
        </w:trPr>
        <w:tc>
          <w:tcPr>
            <w:tcW w:w="2127" w:type="dxa"/>
            <w:shd w:val="clear" w:color="auto" w:fill="E6E6E6"/>
          </w:tcPr>
          <w:p w14:paraId="65CC4B67" w14:textId="77777777" w:rsidR="00770924" w:rsidRPr="00C3424E" w:rsidRDefault="00770924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9759CA3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用户充值记录</w:t>
            </w:r>
          </w:p>
        </w:tc>
      </w:tr>
      <w:tr w:rsidR="00770924" w:rsidRPr="00BF473F" w14:paraId="673FEEF2" w14:textId="77777777" w:rsidTr="00FF6B62">
        <w:tc>
          <w:tcPr>
            <w:tcW w:w="2127" w:type="dxa"/>
            <w:shd w:val="clear" w:color="auto" w:fill="E6E6E6"/>
          </w:tcPr>
          <w:p w14:paraId="06C3C4F5" w14:textId="77777777" w:rsidR="00770924" w:rsidRPr="00C3424E" w:rsidRDefault="00770924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F67AC0B" w14:textId="77777777" w:rsidR="00770924" w:rsidRPr="005C47AD" w:rsidRDefault="00770924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770924" w:rsidRPr="00BF473F" w14:paraId="394873E8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1ABEA8A9" w14:textId="77777777" w:rsidR="00770924" w:rsidRPr="00C3424E" w:rsidRDefault="00770924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5920B5" w14:textId="77777777" w:rsidR="00770924" w:rsidRPr="00272106" w:rsidRDefault="000C6AC0" w:rsidP="00FF6B62">
            <w:pPr>
              <w:pStyle w:val="BodyText"/>
              <w:rPr>
                <w:rFonts w:ascii="Consolas" w:eastAsia="微软雅黑" w:hAnsi="Consolas"/>
                <w:b/>
                <w:kern w:val="0"/>
                <w:sz w:val="20"/>
                <w:lang w:eastAsia="zh-CN"/>
              </w:rPr>
            </w:pPr>
            <w:r w:rsidRPr="000C6AC0"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770924" w:rsidRPr="00BF473F" w14:paraId="69ED6593" w14:textId="77777777" w:rsidTr="00FF6B6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B934EF1" w14:textId="77777777" w:rsidR="00770924" w:rsidRPr="00C3424E" w:rsidRDefault="00770924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D484E37" w14:textId="77777777" w:rsidR="00770924" w:rsidRPr="005C47AD" w:rsidRDefault="00E4699E" w:rsidP="00FF6B6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idxOrderID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="000C6AC0">
              <w:rPr>
                <w:rFonts w:eastAsia="宋体" w:hint="eastAsia"/>
                <w:lang w:eastAsia="zh-CN"/>
              </w:rPr>
              <w:t xml:space="preserve"> </w:t>
            </w:r>
            <w:r w:rsidRPr="00E4699E">
              <w:rPr>
                <w:rFonts w:ascii="Consolas" w:eastAsia="微软雅黑" w:hAnsi="Consolas"/>
                <w:kern w:val="0"/>
                <w:sz w:val="20"/>
                <w:lang w:eastAsia="zh-CN"/>
              </w:rPr>
              <w:t>idxUserID</w:t>
            </w:r>
          </w:p>
        </w:tc>
      </w:tr>
      <w:tr w:rsidR="00770924" w:rsidRPr="00BF473F" w14:paraId="4CF9A48B" w14:textId="77777777" w:rsidTr="00FF6B62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535EB130" w14:textId="77777777" w:rsidR="00770924" w:rsidRPr="00C3424E" w:rsidRDefault="00770924" w:rsidP="00FF6B6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72C050C8" w14:textId="77777777" w:rsidR="00770924" w:rsidRPr="00C3424E" w:rsidRDefault="00770924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6E7FA65" w14:textId="77777777" w:rsidR="00770924" w:rsidRPr="00C3424E" w:rsidRDefault="00770924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1C7DEAB5" w14:textId="77777777" w:rsidR="00770924" w:rsidRPr="00C3424E" w:rsidRDefault="00770924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25A1D874" w14:textId="77777777" w:rsidR="00770924" w:rsidRPr="00C3424E" w:rsidRDefault="00770924" w:rsidP="00FF6B6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770924" w:rsidRPr="00BF473F" w14:paraId="02D93FD7" w14:textId="77777777" w:rsidTr="00FF6B62">
        <w:trPr>
          <w:trHeight w:val="269"/>
        </w:trPr>
        <w:tc>
          <w:tcPr>
            <w:tcW w:w="2127" w:type="dxa"/>
          </w:tcPr>
          <w:p w14:paraId="202A5080" w14:textId="77777777" w:rsidR="00770924" w:rsidRPr="000C6AC0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 w:rsidRPr="000C6AC0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125EF679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0224DBB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F0CED9B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E0411A6" w14:textId="77777777" w:rsidR="005C63CB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D25EBF1" w14:textId="77777777" w:rsidR="00770924" w:rsidRPr="00DF39B1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 w:rsidRPr="005C63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5F6269" w:rsidRPr="00BF473F" w14:paraId="0EE1140A" w14:textId="77777777" w:rsidTr="004A0DCB">
        <w:trPr>
          <w:trHeight w:val="549"/>
        </w:trPr>
        <w:tc>
          <w:tcPr>
            <w:tcW w:w="2127" w:type="dxa"/>
          </w:tcPr>
          <w:p w14:paraId="6372D2ED" w14:textId="77777777" w:rsidR="005F6269" w:rsidRDefault="005F6269" w:rsidP="0077092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idxOrderID</w:t>
            </w:r>
          </w:p>
        </w:tc>
        <w:tc>
          <w:tcPr>
            <w:tcW w:w="1559" w:type="dxa"/>
          </w:tcPr>
          <w:p w14:paraId="4712B44D" w14:textId="77777777" w:rsidR="005F6269" w:rsidRDefault="005F6269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339BD586" w14:textId="77777777" w:rsidR="005F6269" w:rsidRDefault="005F6269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C5B5090" w14:textId="77777777" w:rsidR="005F6269" w:rsidRPr="005C47AD" w:rsidRDefault="005F6269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62EB12D" w14:textId="77777777" w:rsidR="005F6269" w:rsidRDefault="005F6269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定单号</w:t>
            </w:r>
          </w:p>
          <w:p w14:paraId="584FF7C5" w14:textId="77777777" w:rsidR="004A0DCB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  <w:r w:rsidRPr="004A0D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YYMMDDhhmmssSSSNNNNNNNNNN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xxxxxxxx</w:t>
            </w:r>
          </w:p>
        </w:tc>
      </w:tr>
      <w:tr w:rsidR="00770924" w:rsidRPr="00BF473F" w14:paraId="3F674F46" w14:textId="77777777" w:rsidTr="00FF6B62">
        <w:trPr>
          <w:trHeight w:val="209"/>
        </w:trPr>
        <w:tc>
          <w:tcPr>
            <w:tcW w:w="2127" w:type="dxa"/>
          </w:tcPr>
          <w:p w14:paraId="6BCA8472" w14:textId="77777777" w:rsidR="00770924" w:rsidRDefault="00770924" w:rsidP="00770924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idxUserID</w:t>
            </w:r>
          </w:p>
        </w:tc>
        <w:tc>
          <w:tcPr>
            <w:tcW w:w="1559" w:type="dxa"/>
          </w:tcPr>
          <w:p w14:paraId="5347E7D3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8955E66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553333D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3E1903D" w14:textId="77777777" w:rsidR="00770924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770924" w:rsidRPr="00BF473F" w14:paraId="2BA17F38" w14:textId="77777777" w:rsidTr="00FF6B62">
        <w:trPr>
          <w:trHeight w:val="209"/>
        </w:trPr>
        <w:tc>
          <w:tcPr>
            <w:tcW w:w="2127" w:type="dxa"/>
          </w:tcPr>
          <w:p w14:paraId="79590578" w14:textId="77777777" w:rsidR="00770924" w:rsidRDefault="00907420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topupType</w:t>
            </w:r>
          </w:p>
        </w:tc>
        <w:tc>
          <w:tcPr>
            <w:tcW w:w="1559" w:type="dxa"/>
          </w:tcPr>
          <w:p w14:paraId="6733D303" w14:textId="77777777" w:rsidR="00770924" w:rsidRDefault="00907420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A331532" w14:textId="77777777" w:rsidR="00770924" w:rsidRDefault="00907420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4C109B7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C9E7033" w14:textId="348ECF23" w:rsidR="00770924" w:rsidRDefault="00D103A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充值</w:t>
            </w:r>
            <w:r>
              <w:rPr>
                <w:rFonts w:ascii="Consolas" w:eastAsia="微软雅黑" w:hAnsi="Consolas" w:hint="eastAsia"/>
                <w:lang w:eastAsia="zh-CN"/>
              </w:rPr>
              <w:t>方式</w:t>
            </w:r>
          </w:p>
          <w:p w14:paraId="05430948" w14:textId="77777777" w:rsidR="00763CB5" w:rsidRDefault="00763CB5" w:rsidP="00FF6B6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AGENT: AGENT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预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充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</w:t>
            </w:r>
          </w:p>
          <w:p w14:paraId="77C7BDD5" w14:textId="77777777" w:rsidR="00907420" w:rsidRDefault="00907420" w:rsidP="00FF6B6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ALIPAY</w:t>
            </w:r>
            <w:r w:rsidR="00763CB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 ALIPAY</w:t>
            </w:r>
            <w:r w:rsidR="00763CB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充值</w:t>
            </w:r>
          </w:p>
          <w:p w14:paraId="44CA9ACD" w14:textId="77777777" w:rsidR="00907420" w:rsidRPr="004A0DCB" w:rsidRDefault="004A0DCB" w:rsidP="00FF6B6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WEIXIN: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微信充值</w:t>
            </w:r>
          </w:p>
        </w:tc>
      </w:tr>
      <w:tr w:rsidR="00770924" w:rsidRPr="00BF473F" w14:paraId="547BA091" w14:textId="77777777" w:rsidTr="00FF6B62">
        <w:trPr>
          <w:trHeight w:val="209"/>
        </w:trPr>
        <w:tc>
          <w:tcPr>
            <w:tcW w:w="2127" w:type="dxa"/>
          </w:tcPr>
          <w:p w14:paraId="6D9A4B87" w14:textId="77777777" w:rsidR="00770924" w:rsidRDefault="00763CB5" w:rsidP="00763CB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idxExID</w:t>
            </w:r>
          </w:p>
        </w:tc>
        <w:tc>
          <w:tcPr>
            <w:tcW w:w="1559" w:type="dxa"/>
          </w:tcPr>
          <w:p w14:paraId="53505F1F" w14:textId="77777777" w:rsidR="00770924" w:rsidRDefault="00763CB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4D5E0373" w14:textId="77777777" w:rsidR="00770924" w:rsidRDefault="00763CB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AB72ECA" w14:textId="77777777" w:rsidR="00770924" w:rsidRPr="005C47AD" w:rsidRDefault="00770924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08AD752" w14:textId="77777777" w:rsidR="00770924" w:rsidRDefault="00763CB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关联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797339C1" w14:textId="77777777" w:rsidR="00763CB5" w:rsidRDefault="00763CB5" w:rsidP="00763CB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与外部充值关联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62565C" w:rsidRPr="00BF473F" w14:paraId="33A35A85" w14:textId="77777777" w:rsidTr="00FF6B62">
        <w:trPr>
          <w:trHeight w:val="209"/>
        </w:trPr>
        <w:tc>
          <w:tcPr>
            <w:tcW w:w="2127" w:type="dxa"/>
          </w:tcPr>
          <w:p w14:paraId="25CBB378" w14:textId="77777777" w:rsidR="0062565C" w:rsidRDefault="0062565C" w:rsidP="00FF6B62">
            <w:pPr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idxAgentID</w:t>
            </w:r>
          </w:p>
        </w:tc>
        <w:tc>
          <w:tcPr>
            <w:tcW w:w="1559" w:type="dxa"/>
          </w:tcPr>
          <w:p w14:paraId="12B0BF70" w14:textId="77777777" w:rsidR="0062565C" w:rsidRDefault="0062565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1ACF20C" w14:textId="77777777" w:rsidR="0062565C" w:rsidRDefault="0062565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2CE7F58" w14:textId="77777777" w:rsidR="0062565C" w:rsidRPr="005C47AD" w:rsidRDefault="0062565C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6F8034C" w14:textId="77777777" w:rsidR="0062565C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5F6269" w:rsidRPr="00BF473F" w14:paraId="3355C044" w14:textId="77777777" w:rsidTr="00FF6B62">
        <w:trPr>
          <w:trHeight w:val="209"/>
        </w:trPr>
        <w:tc>
          <w:tcPr>
            <w:tcW w:w="2127" w:type="dxa"/>
          </w:tcPr>
          <w:p w14:paraId="1CD47DFB" w14:textId="77777777" w:rsidR="005F6269" w:rsidRDefault="00916A4A" w:rsidP="00FF6B62">
            <w:pPr>
              <w:rPr>
                <w:rFonts w:ascii="Arial" w:hAnsi="Arial"/>
                <w:lang w:eastAsia="zh-CN"/>
              </w:rPr>
            </w:pPr>
            <w:r w:rsidRPr="000C6AC0">
              <w:rPr>
                <w:rFonts w:ascii="Arial" w:hAnsi="Arial"/>
                <w:lang w:eastAsia="zh-CN"/>
              </w:rPr>
              <w:t>goodsI</w:t>
            </w:r>
            <w:r w:rsidR="00885454" w:rsidRPr="000C6AC0">
              <w:rPr>
                <w:rFonts w:ascii="Arial" w:hAnsi="Arial"/>
                <w:lang w:eastAsia="zh-CN"/>
              </w:rPr>
              <w:t>D</w:t>
            </w:r>
          </w:p>
        </w:tc>
        <w:tc>
          <w:tcPr>
            <w:tcW w:w="1559" w:type="dxa"/>
          </w:tcPr>
          <w:p w14:paraId="1EF1BB9C" w14:textId="77777777" w:rsidR="005F6269" w:rsidRDefault="00885454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3AB716B4" w14:textId="77777777" w:rsidR="005F6269" w:rsidRDefault="005F6269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134" w:type="dxa"/>
          </w:tcPr>
          <w:p w14:paraId="1CEED8BA" w14:textId="77777777" w:rsidR="005F6269" w:rsidRPr="005C47AD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11FD092D" w14:textId="77777777" w:rsidR="004A0DCB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商品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D103AB" w:rsidRPr="00BF473F" w14:paraId="596F0DB0" w14:textId="77777777" w:rsidTr="00FF6B62">
        <w:trPr>
          <w:trHeight w:val="209"/>
        </w:trPr>
        <w:tc>
          <w:tcPr>
            <w:tcW w:w="2127" w:type="dxa"/>
          </w:tcPr>
          <w:p w14:paraId="354FF7E5" w14:textId="3C2A13CB" w:rsidR="00D103AB" w:rsidRDefault="00645B85" w:rsidP="00FF6B62">
            <w:pPr>
              <w:rPr>
                <w:rFonts w:ascii="Arial" w:hAnsi="Arial"/>
                <w:lang w:eastAsia="zh-CN"/>
              </w:rPr>
            </w:pPr>
            <w:r w:rsidRPr="006C706C">
              <w:rPr>
                <w:rFonts w:ascii="Arial" w:hAnsi="Arial"/>
                <w:highlight w:val="cyan"/>
                <w:lang w:eastAsia="zh-CN"/>
              </w:rPr>
              <w:t>pkgType</w:t>
            </w:r>
          </w:p>
        </w:tc>
        <w:tc>
          <w:tcPr>
            <w:tcW w:w="1559" w:type="dxa"/>
          </w:tcPr>
          <w:p w14:paraId="57E5DD30" w14:textId="107449BC" w:rsidR="00D103AB" w:rsidRDefault="00645B8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86361D7" w14:textId="583D7628" w:rsidR="00D103AB" w:rsidRDefault="00645B8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7AD4210" w14:textId="48EAB399" w:rsidR="00D103AB" w:rsidRPr="005C47AD" w:rsidRDefault="00645B8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16226414" w14:textId="77777777" w:rsidR="00D103AB" w:rsidRDefault="00645B8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套餐类型</w:t>
            </w:r>
          </w:p>
          <w:p w14:paraId="595EE390" w14:textId="754E762E" w:rsidR="00645B85" w:rsidRDefault="00645B85" w:rsidP="00645B8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0: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余额充值</w:t>
            </w:r>
          </w:p>
          <w:p w14:paraId="43A8F9DF" w14:textId="6C3A5D86" w:rsidR="00645B85" w:rsidRDefault="00645B85" w:rsidP="00645B8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1: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语音包</w:t>
            </w:r>
          </w:p>
          <w:p w14:paraId="131AD1DE" w14:textId="77777777" w:rsidR="00645B85" w:rsidRDefault="00645B85" w:rsidP="00645B8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量包</w:t>
            </w:r>
          </w:p>
          <w:p w14:paraId="3050A52A" w14:textId="77777777" w:rsidR="00645B85" w:rsidRDefault="00645B85" w:rsidP="00645B8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3: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量日租</w:t>
            </w:r>
          </w:p>
          <w:p w14:paraId="1CCC01D5" w14:textId="791D8C40" w:rsidR="00D62084" w:rsidRPr="00645B85" w:rsidRDefault="00D62084" w:rsidP="00645B85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4: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组合套餐</w:t>
            </w:r>
          </w:p>
        </w:tc>
      </w:tr>
      <w:tr w:rsidR="00D103AB" w:rsidRPr="00BF473F" w14:paraId="2B83E142" w14:textId="77777777" w:rsidTr="00FF6B62">
        <w:trPr>
          <w:trHeight w:val="209"/>
        </w:trPr>
        <w:tc>
          <w:tcPr>
            <w:tcW w:w="2127" w:type="dxa"/>
          </w:tcPr>
          <w:p w14:paraId="20BA9EF9" w14:textId="0AB772E3" w:rsidR="00D103AB" w:rsidRDefault="00645B85" w:rsidP="00FF6B62">
            <w:pPr>
              <w:rPr>
                <w:rFonts w:ascii="Arial" w:hAnsi="Arial"/>
                <w:lang w:eastAsia="zh-CN"/>
              </w:rPr>
            </w:pPr>
            <w:r w:rsidRPr="006C706C">
              <w:rPr>
                <w:rFonts w:ascii="Arial" w:hAnsi="Arial"/>
                <w:highlight w:val="cyan"/>
                <w:lang w:eastAsia="zh-CN"/>
              </w:rPr>
              <w:t>pkgInfo</w:t>
            </w:r>
          </w:p>
        </w:tc>
        <w:tc>
          <w:tcPr>
            <w:tcW w:w="1559" w:type="dxa"/>
          </w:tcPr>
          <w:p w14:paraId="327188A8" w14:textId="304D53CC" w:rsidR="00D103AB" w:rsidRDefault="00645B85" w:rsidP="006A0FF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</w:t>
            </w:r>
            <w:r w:rsidR="006A0FFE">
              <w:rPr>
                <w:rFonts w:ascii="Consolas" w:eastAsia="微软雅黑" w:hAnsi="Consolas"/>
                <w:lang w:eastAsia="zh-CN"/>
              </w:rPr>
              <w:t>512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48945279" w14:textId="51BF69A3" w:rsidR="00D103AB" w:rsidRDefault="00645B8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D2CC3B2" w14:textId="77777777" w:rsidR="00D103AB" w:rsidRPr="005C47AD" w:rsidRDefault="00D103AB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FE52BDE" w14:textId="4083C762" w:rsidR="00D103AB" w:rsidRDefault="00645B8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套餐内容</w:t>
            </w:r>
          </w:p>
          <w:p w14:paraId="3703CC63" w14:textId="77777777" w:rsidR="00645B85" w:rsidRDefault="00645B85" w:rsidP="00FF6B6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购买信息</w:t>
            </w:r>
          </w:p>
          <w:p w14:paraId="395C7867" w14:textId="6D9C3F6D" w:rsidR="00AE2832" w:rsidRPr="00645B85" w:rsidRDefault="00341E38" w:rsidP="00D8284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voicepkg=1&amp;vur=1111&amp;vsdate=20161010&amp;vedate=20161019&amp;</w:t>
            </w:r>
            <w:r w:rsidR="00D8284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datapkg=1&amp;dnum</w:t>
            </w:r>
            <w:r w:rsidR="00AE28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=</w:t>
            </w:r>
            <w:r w:rsidR="00D8284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100</w:t>
            </w:r>
            <w:r w:rsidR="00AE28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&amp;</w:t>
            </w:r>
            <w:r w:rsidR="00D8284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</w:t>
            </w:r>
            <w:r w:rsidR="00AE28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sdate=20161010&amp;</w:t>
            </w:r>
            <w:r w:rsidR="00D8284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d</w:t>
            </w:r>
            <w:r w:rsidR="00AE283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edate=20161019</w:t>
            </w:r>
            <w:r w:rsidR="00D82849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&amp;dataday=1</w:t>
            </w:r>
            <w:r w:rsidR="006A24E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&amp;uuwifiid=xxxxx</w:t>
            </w:r>
          </w:p>
        </w:tc>
      </w:tr>
      <w:tr w:rsidR="006C706C" w:rsidRPr="00BF473F" w14:paraId="1DC35F2D" w14:textId="77777777" w:rsidTr="00FF6B62">
        <w:trPr>
          <w:trHeight w:val="209"/>
        </w:trPr>
        <w:tc>
          <w:tcPr>
            <w:tcW w:w="2127" w:type="dxa"/>
          </w:tcPr>
          <w:p w14:paraId="22D05E4B" w14:textId="6B26F45F" w:rsidR="006C706C" w:rsidRDefault="006C706C" w:rsidP="00FF6B62">
            <w:pPr>
              <w:rPr>
                <w:rFonts w:ascii="Arial" w:hAnsi="Arial"/>
                <w:lang w:eastAsia="zh-CN"/>
              </w:rPr>
            </w:pPr>
            <w:r w:rsidRPr="006C706C">
              <w:rPr>
                <w:rFonts w:ascii="Arial" w:hAnsi="Arial"/>
                <w:highlight w:val="cyan"/>
                <w:lang w:eastAsia="zh-CN"/>
              </w:rPr>
              <w:t>uuwifiAreaId</w:t>
            </w:r>
          </w:p>
        </w:tc>
        <w:tc>
          <w:tcPr>
            <w:tcW w:w="1559" w:type="dxa"/>
          </w:tcPr>
          <w:p w14:paraId="2EBE190C" w14:textId="7441BEB8" w:rsidR="006C706C" w:rsidRDefault="006C706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DD3A4DF" w14:textId="193E93A7" w:rsidR="006C706C" w:rsidRDefault="006C706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B68CBBD" w14:textId="77777777" w:rsidR="006C706C" w:rsidRPr="005C47AD" w:rsidRDefault="006C706C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E5CEB81" w14:textId="70BA7B37" w:rsidR="006C706C" w:rsidRDefault="006C706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套餐地区</w:t>
            </w:r>
          </w:p>
        </w:tc>
      </w:tr>
      <w:tr w:rsidR="002928AE" w:rsidRPr="00BF473F" w14:paraId="31F3099C" w14:textId="77777777" w:rsidTr="00FF6B62">
        <w:trPr>
          <w:trHeight w:val="209"/>
        </w:trPr>
        <w:tc>
          <w:tcPr>
            <w:tcW w:w="2127" w:type="dxa"/>
          </w:tcPr>
          <w:p w14:paraId="7BBDBE07" w14:textId="366427CC" w:rsidR="002928AE" w:rsidRDefault="002928AE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amount</w:t>
            </w:r>
          </w:p>
        </w:tc>
        <w:tc>
          <w:tcPr>
            <w:tcW w:w="1559" w:type="dxa"/>
          </w:tcPr>
          <w:p w14:paraId="392FFDC4" w14:textId="77777777" w:rsidR="002928AE" w:rsidRDefault="002928AE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1271F59" w14:textId="77777777" w:rsidR="002928AE" w:rsidRDefault="002928AE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4EA5653" w14:textId="77777777" w:rsidR="002928AE" w:rsidRPr="005C47AD" w:rsidRDefault="002928AE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CFE8273" w14:textId="77777777" w:rsidR="002928AE" w:rsidRDefault="002928AE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充</w:t>
            </w:r>
            <w:r>
              <w:rPr>
                <w:rFonts w:ascii="Consolas" w:eastAsia="微软雅黑" w:hAnsi="Consolas"/>
                <w:lang w:eastAsia="zh-CN"/>
              </w:rPr>
              <w:t>值</w:t>
            </w:r>
            <w:r>
              <w:rPr>
                <w:rFonts w:ascii="Consolas" w:eastAsia="微软雅黑" w:hAnsi="Consolas" w:hint="eastAsia"/>
                <w:lang w:eastAsia="zh-CN"/>
              </w:rPr>
              <w:t>金</w:t>
            </w:r>
            <w:r>
              <w:rPr>
                <w:rFonts w:ascii="Consolas" w:eastAsia="微软雅黑" w:hAnsi="Consolas"/>
                <w:lang w:eastAsia="zh-CN"/>
              </w:rPr>
              <w:t>额</w:t>
            </w:r>
          </w:p>
          <w:p w14:paraId="0ADF41FC" w14:textId="77777777" w:rsidR="002928AE" w:rsidRDefault="002928AE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（以厘为单位）</w:t>
            </w:r>
          </w:p>
        </w:tc>
      </w:tr>
      <w:tr w:rsidR="004A0DCB" w:rsidRPr="00BF473F" w14:paraId="2D8BC7BD" w14:textId="77777777" w:rsidTr="00BD53E7">
        <w:trPr>
          <w:trHeight w:val="367"/>
        </w:trPr>
        <w:tc>
          <w:tcPr>
            <w:tcW w:w="2127" w:type="dxa"/>
          </w:tcPr>
          <w:p w14:paraId="53C46DD4" w14:textId="77777777" w:rsidR="004A0DCB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ipAddr</w:t>
            </w:r>
          </w:p>
        </w:tc>
        <w:tc>
          <w:tcPr>
            <w:tcW w:w="1559" w:type="dxa"/>
          </w:tcPr>
          <w:p w14:paraId="31B634C9" w14:textId="77777777" w:rsidR="004A0DCB" w:rsidRDefault="004A0DCB" w:rsidP="004A0DC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613C389" w14:textId="77777777" w:rsidR="004A0DCB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F41214F" w14:textId="77777777" w:rsidR="004A0DCB" w:rsidRPr="005C47AD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0A79290" w14:textId="77777777" w:rsidR="004A0DCB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  <w:p w14:paraId="67AE875C" w14:textId="77777777" w:rsidR="004A0DCB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  <w:r w:rsidRPr="004A0D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请求的</w:t>
            </w:r>
            <w:r w:rsidRPr="004A0D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 w:rsidRPr="004A0D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</w:t>
            </w:r>
          </w:p>
        </w:tc>
      </w:tr>
      <w:tr w:rsidR="002928AE" w:rsidRPr="00BF473F" w14:paraId="189D7475" w14:textId="77777777" w:rsidTr="00BD53E7">
        <w:trPr>
          <w:trHeight w:val="367"/>
        </w:trPr>
        <w:tc>
          <w:tcPr>
            <w:tcW w:w="2127" w:type="dxa"/>
          </w:tcPr>
          <w:p w14:paraId="667A660A" w14:textId="77777777" w:rsidR="002928AE" w:rsidRDefault="0062565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status</w:t>
            </w:r>
          </w:p>
        </w:tc>
        <w:tc>
          <w:tcPr>
            <w:tcW w:w="1559" w:type="dxa"/>
          </w:tcPr>
          <w:p w14:paraId="00A9794F" w14:textId="77777777" w:rsidR="002928AE" w:rsidRDefault="0062565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009F7FDA" w14:textId="77777777" w:rsidR="002928AE" w:rsidRDefault="0062565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1F891DC" w14:textId="77777777" w:rsidR="002928AE" w:rsidRPr="005C47AD" w:rsidRDefault="002928AE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80064B9" w14:textId="77777777" w:rsidR="002928AE" w:rsidRDefault="0062565C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充值状态</w:t>
            </w:r>
          </w:p>
          <w:p w14:paraId="0224D677" w14:textId="77777777" w:rsidR="00025DAE" w:rsidRDefault="00025DAE" w:rsidP="00FF6B6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成功</w:t>
            </w:r>
          </w:p>
          <w:p w14:paraId="5A4431A6" w14:textId="77777777" w:rsidR="00025DAE" w:rsidRDefault="00025DAE" w:rsidP="00FF6B6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充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值失败</w:t>
            </w:r>
          </w:p>
          <w:p w14:paraId="0531A3C6" w14:textId="77777777" w:rsidR="004A0DCB" w:rsidRDefault="004A0DCB" w:rsidP="00FF6B6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超时</w:t>
            </w:r>
          </w:p>
          <w:p w14:paraId="5C648DB6" w14:textId="77777777" w:rsidR="004A0DCB" w:rsidRDefault="004A0D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9: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等待充值</w:t>
            </w:r>
          </w:p>
        </w:tc>
      </w:tr>
      <w:tr w:rsidR="005C63CB" w:rsidRPr="00BF473F" w14:paraId="518040DB" w14:textId="77777777" w:rsidTr="00FF6B62">
        <w:trPr>
          <w:trHeight w:val="209"/>
        </w:trPr>
        <w:tc>
          <w:tcPr>
            <w:tcW w:w="2127" w:type="dxa"/>
          </w:tcPr>
          <w:p w14:paraId="6B897136" w14:textId="77777777" w:rsidR="005C63CB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559" w:type="dxa"/>
          </w:tcPr>
          <w:p w14:paraId="12C9141D" w14:textId="77777777" w:rsidR="005C63CB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47155ACD" w14:textId="77777777" w:rsidR="005C63CB" w:rsidRPr="005C47AD" w:rsidRDefault="00A30535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9494224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A7B267D" w14:textId="77777777" w:rsidR="005C63CB" w:rsidRPr="005C47AD" w:rsidRDefault="005C63CB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5C63CB" w:rsidRPr="00BF473F" w14:paraId="540C32AC" w14:textId="77777777" w:rsidTr="00FF6B62">
        <w:trPr>
          <w:trHeight w:val="209"/>
        </w:trPr>
        <w:tc>
          <w:tcPr>
            <w:tcW w:w="2127" w:type="dxa"/>
          </w:tcPr>
          <w:p w14:paraId="4044FB48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3168DE50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F255EC8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7B1EF93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040E134" w14:textId="77777777" w:rsidR="005C63CB" w:rsidRPr="005C47AD" w:rsidRDefault="005C63CB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5C63CB" w:rsidRPr="00BF473F" w14:paraId="479DF98F" w14:textId="77777777" w:rsidTr="00FF6B62">
        <w:trPr>
          <w:trHeight w:val="209"/>
        </w:trPr>
        <w:tc>
          <w:tcPr>
            <w:tcW w:w="2127" w:type="dxa"/>
          </w:tcPr>
          <w:p w14:paraId="7300E5D2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047DA2C0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2D96428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8E44C84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95832B3" w14:textId="77777777" w:rsidR="005C63CB" w:rsidRPr="005C47AD" w:rsidRDefault="005C63CB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5C63CB" w:rsidRPr="00BF473F" w14:paraId="1D7B7141" w14:textId="77777777" w:rsidTr="00FF6B62">
        <w:trPr>
          <w:trHeight w:val="209"/>
        </w:trPr>
        <w:tc>
          <w:tcPr>
            <w:tcW w:w="2127" w:type="dxa"/>
          </w:tcPr>
          <w:p w14:paraId="127BB898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2F656A4C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0ABBF99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7E23031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B5F98F2" w14:textId="77777777" w:rsidR="005C63CB" w:rsidRPr="005C47AD" w:rsidRDefault="005C63CB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5C63CB" w:rsidRPr="00BF473F" w14:paraId="1F5C3698" w14:textId="77777777" w:rsidTr="00FF6B62">
        <w:trPr>
          <w:trHeight w:val="209"/>
        </w:trPr>
        <w:tc>
          <w:tcPr>
            <w:tcW w:w="2127" w:type="dxa"/>
          </w:tcPr>
          <w:p w14:paraId="23B48F79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60F0EC06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59B7E92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9535918" w14:textId="77777777" w:rsidR="005C63CB" w:rsidRPr="005C47AD" w:rsidRDefault="005C63CB" w:rsidP="00FF6B6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D8DAE15" w14:textId="77777777" w:rsidR="005C63CB" w:rsidRPr="005C47AD" w:rsidRDefault="005C63CB" w:rsidP="004C5C5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2FA72C54" w14:textId="77777777" w:rsidR="00770924" w:rsidRDefault="00770924" w:rsidP="00770924">
      <w:pPr>
        <w:rPr>
          <w:lang w:eastAsia="zh-HK"/>
        </w:rPr>
      </w:pPr>
    </w:p>
    <w:p w14:paraId="3B5C5474" w14:textId="77777777" w:rsidR="00770924" w:rsidRDefault="00770924" w:rsidP="00770924">
      <w:pPr>
        <w:rPr>
          <w:lang w:eastAsia="zh-HK"/>
        </w:rPr>
      </w:pPr>
    </w:p>
    <w:p w14:paraId="6020B9FC" w14:textId="77777777" w:rsidR="00770924" w:rsidRDefault="00770924" w:rsidP="00173712">
      <w:pPr>
        <w:rPr>
          <w:lang w:eastAsia="zh-HK"/>
        </w:rPr>
      </w:pPr>
    </w:p>
    <w:p w14:paraId="628BDC33" w14:textId="77777777" w:rsidR="00C22D71" w:rsidRDefault="00C22D71" w:rsidP="00173712">
      <w:pPr>
        <w:rPr>
          <w:lang w:eastAsia="zh-HK"/>
        </w:rPr>
      </w:pPr>
    </w:p>
    <w:p w14:paraId="2A8B80B2" w14:textId="77777777" w:rsidR="00C22D71" w:rsidRDefault="00C22D71" w:rsidP="00173712">
      <w:pPr>
        <w:rPr>
          <w:lang w:eastAsia="zh-HK"/>
        </w:rPr>
      </w:pPr>
    </w:p>
    <w:p w14:paraId="44D50348" w14:textId="77777777" w:rsidR="001906A5" w:rsidRDefault="001906A5" w:rsidP="00173712">
      <w:pPr>
        <w:rPr>
          <w:lang w:eastAsia="zh-HK"/>
        </w:rPr>
      </w:pPr>
    </w:p>
    <w:p w14:paraId="3AEBBA19" w14:textId="77777777" w:rsidR="001906A5" w:rsidRDefault="001906A5" w:rsidP="001906A5">
      <w:pPr>
        <w:rPr>
          <w:lang w:eastAsia="zh-HK"/>
        </w:rPr>
      </w:pPr>
    </w:p>
    <w:p w14:paraId="004F1BDD" w14:textId="77777777" w:rsidR="001906A5" w:rsidRDefault="001906A5" w:rsidP="001906A5">
      <w:pPr>
        <w:rPr>
          <w:lang w:eastAsia="zh-HK"/>
        </w:rPr>
      </w:pPr>
    </w:p>
    <w:p w14:paraId="75ECAB66" w14:textId="77777777" w:rsidR="001906A5" w:rsidRDefault="001906A5" w:rsidP="001906A5">
      <w:pPr>
        <w:rPr>
          <w:lang w:eastAsia="zh-HK"/>
        </w:rPr>
      </w:pPr>
    </w:p>
    <w:p w14:paraId="13785827" w14:textId="77777777" w:rsidR="001906A5" w:rsidRDefault="001906A5" w:rsidP="001906A5">
      <w:pPr>
        <w:rPr>
          <w:lang w:eastAsia="zh-HK"/>
        </w:rPr>
      </w:pPr>
    </w:p>
    <w:p w14:paraId="0ADA87D8" w14:textId="77777777" w:rsidR="001906A5" w:rsidRDefault="001906A5" w:rsidP="001906A5">
      <w:pPr>
        <w:rPr>
          <w:lang w:eastAsia="zh-HK"/>
        </w:rPr>
      </w:pPr>
    </w:p>
    <w:p w14:paraId="7C9A1B5E" w14:textId="77777777" w:rsidR="001906A5" w:rsidRPr="00FB5129" w:rsidRDefault="001906A5" w:rsidP="001906A5">
      <w:pPr>
        <w:pStyle w:val="Heading2"/>
        <w:ind w:left="0" w:firstLine="0"/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</w:pPr>
      <w:bookmarkStart w:id="81" w:name="_Toc466366605"/>
      <w:r w:rsidRPr="00FB5129">
        <w:rPr>
          <w:rFonts w:ascii="Consolas" w:eastAsia="微软雅黑" w:hAnsi="Consolas" w:hint="eastAsia"/>
          <w:bCs/>
          <w:i w:val="0"/>
          <w:iCs/>
          <w:strike/>
          <w:color w:val="D9D9D9"/>
          <w:lang w:eastAsia="zh-HK"/>
        </w:rPr>
        <w:t>tb</w:t>
      </w:r>
      <w:r w:rsidRPr="00FB5129">
        <w:rPr>
          <w:rFonts w:ascii="Consolas" w:eastAsia="微软雅黑" w:hAnsi="Consolas"/>
          <w:bCs/>
          <w:i w:val="0"/>
          <w:iCs/>
          <w:strike/>
          <w:color w:val="D9D9D9"/>
          <w:lang w:val="en-US" w:eastAsia="zh-HK"/>
        </w:rPr>
        <w:t>IPAddress</w:t>
      </w:r>
      <w:bookmarkEnd w:id="81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1906A5" w:rsidRPr="00FB5129" w14:paraId="1A0327F1" w14:textId="77777777" w:rsidTr="004402C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F18E44D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FB4141" w14:textId="77777777" w:rsidR="001906A5" w:rsidRPr="00FB5129" w:rsidRDefault="001906A5" w:rsidP="001906A5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tbIPAddress</w:t>
            </w:r>
          </w:p>
        </w:tc>
      </w:tr>
      <w:tr w:rsidR="001906A5" w:rsidRPr="00FB5129" w14:paraId="7CA04EC6" w14:textId="77777777" w:rsidTr="004402C5">
        <w:trPr>
          <w:trHeight w:val="978"/>
        </w:trPr>
        <w:tc>
          <w:tcPr>
            <w:tcW w:w="2127" w:type="dxa"/>
            <w:shd w:val="clear" w:color="auto" w:fill="E6E6E6"/>
          </w:tcPr>
          <w:p w14:paraId="06200D6A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16AF4C37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IP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地址库</w:t>
            </w:r>
          </w:p>
          <w:p w14:paraId="5E0B9001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根据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IP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查询其来源地址</w:t>
            </w:r>
          </w:p>
        </w:tc>
      </w:tr>
      <w:tr w:rsidR="001906A5" w:rsidRPr="00FB5129" w14:paraId="502C58A2" w14:textId="77777777" w:rsidTr="004402C5">
        <w:tc>
          <w:tcPr>
            <w:tcW w:w="2127" w:type="dxa"/>
            <w:shd w:val="clear" w:color="auto" w:fill="E6E6E6"/>
          </w:tcPr>
          <w:p w14:paraId="2CFB0F05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67C0DDB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InnoDB</w:t>
            </w:r>
          </w:p>
        </w:tc>
      </w:tr>
      <w:tr w:rsidR="001906A5" w:rsidRPr="00FB5129" w14:paraId="17BFB1C3" w14:textId="77777777" w:rsidTr="004402C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0512308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3B9BE20" w14:textId="77777777" w:rsidR="001906A5" w:rsidRPr="00FB5129" w:rsidRDefault="000C6AC0" w:rsidP="004402C5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kern w:val="0"/>
                <w:sz w:val="20"/>
                <w:lang w:eastAsia="zh-CN"/>
              </w:rPr>
              <w:t>id</w:t>
            </w:r>
          </w:p>
        </w:tc>
      </w:tr>
      <w:tr w:rsidR="001906A5" w:rsidRPr="00FB5129" w14:paraId="06FFDDF6" w14:textId="77777777" w:rsidTr="004402C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0133B0A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CC71F" w14:textId="77777777" w:rsidR="001906A5" w:rsidRPr="00FB5129" w:rsidRDefault="000C6AC0" w:rsidP="004402C5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startIP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kern w:val="0"/>
                <w:sz w:val="20"/>
                <w:lang w:eastAsia="zh-CN"/>
              </w:rPr>
              <w:t xml:space="preserve">, </w:t>
            </w: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endIP</w:t>
            </w:r>
          </w:p>
        </w:tc>
      </w:tr>
      <w:tr w:rsidR="001906A5" w:rsidRPr="00FB5129" w14:paraId="4EFFCDB7" w14:textId="77777777" w:rsidTr="004402C5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20F2D6D9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1F290A51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047D83D8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5E37B4B5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1A1C6949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Remarks</w:t>
            </w:r>
          </w:p>
        </w:tc>
      </w:tr>
      <w:tr w:rsidR="001906A5" w:rsidRPr="00FB5129" w14:paraId="134DE97B" w14:textId="77777777" w:rsidTr="004402C5">
        <w:trPr>
          <w:trHeight w:val="269"/>
        </w:trPr>
        <w:tc>
          <w:tcPr>
            <w:tcW w:w="2127" w:type="dxa"/>
          </w:tcPr>
          <w:p w14:paraId="4683C829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id</w:t>
            </w:r>
          </w:p>
        </w:tc>
        <w:tc>
          <w:tcPr>
            <w:tcW w:w="1559" w:type="dxa"/>
          </w:tcPr>
          <w:p w14:paraId="48A2AF33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24281D5B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31FB0021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0540C430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ID</w:t>
            </w:r>
          </w:p>
          <w:p w14:paraId="20B322E2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AUTO_INCREMENT</w:t>
            </w:r>
          </w:p>
        </w:tc>
      </w:tr>
      <w:tr w:rsidR="001906A5" w:rsidRPr="00FB5129" w14:paraId="3B764560" w14:textId="77777777" w:rsidTr="004402C5">
        <w:trPr>
          <w:trHeight w:val="209"/>
        </w:trPr>
        <w:tc>
          <w:tcPr>
            <w:tcW w:w="2127" w:type="dxa"/>
          </w:tcPr>
          <w:p w14:paraId="2F02E20F" w14:textId="77777777" w:rsidR="001906A5" w:rsidRPr="00FB5129" w:rsidRDefault="001906A5" w:rsidP="004402C5">
            <w:pPr>
              <w:rPr>
                <w:rFonts w:ascii="Arial" w:hAnsi="Arial"/>
                <w:strike/>
                <w:color w:val="D9D9D9"/>
                <w:lang w:eastAsia="zh-CN"/>
              </w:rPr>
            </w:pPr>
            <w:r w:rsidRPr="00FB5129">
              <w:rPr>
                <w:rFonts w:ascii="Arial" w:hAnsi="Arial"/>
                <w:strike/>
                <w:color w:val="D9D9D9"/>
                <w:lang w:eastAsia="zh-CN"/>
              </w:rPr>
              <w:t xml:space="preserve">startIP   </w:t>
            </w:r>
          </w:p>
        </w:tc>
        <w:tc>
          <w:tcPr>
            <w:tcW w:w="1559" w:type="dxa"/>
          </w:tcPr>
          <w:p w14:paraId="1CA73324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INT(11)</w:t>
            </w:r>
          </w:p>
        </w:tc>
        <w:tc>
          <w:tcPr>
            <w:tcW w:w="850" w:type="dxa"/>
          </w:tcPr>
          <w:p w14:paraId="5561AFD0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1FA2A032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3CE86BA4" w14:textId="77777777" w:rsidR="001906A5" w:rsidRPr="00FB5129" w:rsidRDefault="00DE392A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IP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段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起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始地址</w:t>
            </w:r>
          </w:p>
        </w:tc>
      </w:tr>
      <w:tr w:rsidR="001906A5" w:rsidRPr="00FB5129" w14:paraId="3AFCB3F5" w14:textId="77777777" w:rsidTr="004402C5">
        <w:trPr>
          <w:trHeight w:val="209"/>
        </w:trPr>
        <w:tc>
          <w:tcPr>
            <w:tcW w:w="2127" w:type="dxa"/>
          </w:tcPr>
          <w:p w14:paraId="435042B3" w14:textId="77777777" w:rsidR="001906A5" w:rsidRPr="00FB5129" w:rsidRDefault="001906A5" w:rsidP="004402C5">
            <w:pPr>
              <w:rPr>
                <w:rFonts w:ascii="Arial" w:hAnsi="Arial"/>
                <w:strike/>
                <w:color w:val="D9D9D9"/>
                <w:lang w:eastAsia="zh-CN"/>
              </w:rPr>
            </w:pPr>
            <w:r w:rsidRPr="00FB5129">
              <w:rPr>
                <w:rFonts w:ascii="Arial" w:hAnsi="Arial"/>
                <w:strike/>
                <w:color w:val="D9D9D9"/>
                <w:lang w:eastAsia="zh-CN"/>
              </w:rPr>
              <w:t>endIP</w:t>
            </w:r>
          </w:p>
        </w:tc>
        <w:tc>
          <w:tcPr>
            <w:tcW w:w="1559" w:type="dxa"/>
          </w:tcPr>
          <w:p w14:paraId="791BAA29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INT(11)</w:t>
            </w:r>
          </w:p>
        </w:tc>
        <w:tc>
          <w:tcPr>
            <w:tcW w:w="850" w:type="dxa"/>
          </w:tcPr>
          <w:p w14:paraId="355BDEA2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2078AA85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50327699" w14:textId="77777777" w:rsidR="001906A5" w:rsidRPr="00FB5129" w:rsidRDefault="00DE392A" w:rsidP="001906A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IP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段结束地址</w:t>
            </w:r>
          </w:p>
        </w:tc>
      </w:tr>
      <w:tr w:rsidR="001906A5" w:rsidRPr="00FB5129" w14:paraId="7BBC8DC1" w14:textId="77777777" w:rsidTr="004402C5">
        <w:trPr>
          <w:trHeight w:val="209"/>
        </w:trPr>
        <w:tc>
          <w:tcPr>
            <w:tcW w:w="2127" w:type="dxa"/>
          </w:tcPr>
          <w:p w14:paraId="0B9098D2" w14:textId="77777777" w:rsidR="001906A5" w:rsidRPr="00FB5129" w:rsidRDefault="001906A5" w:rsidP="004402C5">
            <w:pPr>
              <w:rPr>
                <w:rFonts w:ascii="Arial" w:hAnsi="Arial"/>
                <w:strike/>
                <w:color w:val="D9D9D9"/>
                <w:lang w:eastAsia="zh-CN"/>
              </w:rPr>
            </w:pPr>
            <w:r w:rsidRPr="00FB5129">
              <w:rPr>
                <w:rFonts w:ascii="Arial" w:hAnsi="Arial"/>
                <w:strike/>
                <w:color w:val="D9D9D9"/>
                <w:lang w:eastAsia="zh-CN"/>
              </w:rPr>
              <w:t xml:space="preserve">country   </w:t>
            </w:r>
          </w:p>
        </w:tc>
        <w:tc>
          <w:tcPr>
            <w:tcW w:w="1559" w:type="dxa"/>
          </w:tcPr>
          <w:p w14:paraId="45436976" w14:textId="77777777" w:rsidR="001906A5" w:rsidRPr="00FB5129" w:rsidRDefault="001906A5" w:rsidP="001906A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6319E0C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78890574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3BA31DD7" w14:textId="77777777" w:rsidR="001906A5" w:rsidRPr="00FB5129" w:rsidRDefault="00DE392A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国家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/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地区地址</w:t>
            </w:r>
          </w:p>
        </w:tc>
      </w:tr>
      <w:tr w:rsidR="008157B0" w:rsidRPr="00FB5129" w14:paraId="45DA5D6F" w14:textId="77777777" w:rsidTr="004402C5">
        <w:trPr>
          <w:trHeight w:val="209"/>
        </w:trPr>
        <w:tc>
          <w:tcPr>
            <w:tcW w:w="2127" w:type="dxa"/>
          </w:tcPr>
          <w:p w14:paraId="0B971E5A" w14:textId="77777777" w:rsidR="008157B0" w:rsidRPr="00FB5129" w:rsidRDefault="008157B0" w:rsidP="00CC4640">
            <w:pPr>
              <w:rPr>
                <w:rFonts w:ascii="Arial" w:hAnsi="Arial"/>
                <w:strike/>
                <w:color w:val="D9D9D9"/>
                <w:lang w:eastAsia="zh-CN"/>
              </w:rPr>
            </w:pPr>
            <w:r w:rsidRPr="00FB5129">
              <w:rPr>
                <w:rFonts w:ascii="Arial" w:hAnsi="Arial"/>
                <w:strike/>
                <w:color w:val="D9D9D9"/>
                <w:lang w:eastAsia="zh-CN"/>
              </w:rPr>
              <w:t>operators</w:t>
            </w:r>
          </w:p>
        </w:tc>
        <w:tc>
          <w:tcPr>
            <w:tcW w:w="1559" w:type="dxa"/>
          </w:tcPr>
          <w:p w14:paraId="3F741246" w14:textId="77777777" w:rsidR="008157B0" w:rsidRPr="00FB5129" w:rsidRDefault="008157B0" w:rsidP="00CC464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62EDEE61" w14:textId="77777777" w:rsidR="008157B0" w:rsidRPr="00FB5129" w:rsidRDefault="008157B0" w:rsidP="00CC464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134" w:type="dxa"/>
          </w:tcPr>
          <w:p w14:paraId="5CDEEF1B" w14:textId="77777777" w:rsidR="008157B0" w:rsidRPr="00FB5129" w:rsidRDefault="008157B0" w:rsidP="00CC464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6F87BFEA" w14:textId="77777777" w:rsidR="008157B0" w:rsidRPr="00FB5129" w:rsidRDefault="008157B0" w:rsidP="00CC464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详细地址</w:t>
            </w:r>
          </w:p>
        </w:tc>
      </w:tr>
      <w:tr w:rsidR="009935FE" w:rsidRPr="00FB5129" w14:paraId="182FC75F" w14:textId="77777777" w:rsidTr="004402C5">
        <w:trPr>
          <w:trHeight w:val="209"/>
        </w:trPr>
        <w:tc>
          <w:tcPr>
            <w:tcW w:w="2127" w:type="dxa"/>
          </w:tcPr>
          <w:p w14:paraId="653F34AD" w14:textId="77777777" w:rsidR="009935FE" w:rsidRPr="00FB5129" w:rsidRDefault="00FD6B3B" w:rsidP="004402C5">
            <w:pPr>
              <w:rPr>
                <w:rFonts w:ascii="Arial" w:hAnsi="Arial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highlight w:val="cyan"/>
                <w:lang w:eastAsia="zh-CN"/>
              </w:rPr>
              <w:t>idx</w:t>
            </w:r>
            <w:r w:rsidR="00EF7F26" w:rsidRPr="00FB5129">
              <w:rPr>
                <w:rFonts w:ascii="Consolas" w:eastAsia="微软雅黑" w:hAnsi="Consolas"/>
                <w:strike/>
                <w:color w:val="D9D9D9"/>
                <w:highlight w:val="cyan"/>
                <w:lang w:eastAsia="zh-CN"/>
              </w:rPr>
              <w:t>UUWiFi</w:t>
            </w:r>
            <w:r w:rsidRPr="00FB5129">
              <w:rPr>
                <w:rFonts w:ascii="Consolas" w:eastAsia="微软雅黑" w:hAnsi="Consolas"/>
                <w:strike/>
                <w:color w:val="D9D9D9"/>
                <w:highlight w:val="cyan"/>
                <w:lang w:eastAsia="zh-CN"/>
              </w:rPr>
              <w:t>AreaId</w:t>
            </w:r>
          </w:p>
        </w:tc>
        <w:tc>
          <w:tcPr>
            <w:tcW w:w="1559" w:type="dxa"/>
          </w:tcPr>
          <w:p w14:paraId="44D4CA62" w14:textId="77777777" w:rsidR="009935FE" w:rsidRPr="00FB5129" w:rsidRDefault="00FD6B3B" w:rsidP="00CC464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VARCHAR(128</w:t>
            </w:r>
            <w:r w:rsidR="009935FE"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850" w:type="dxa"/>
          </w:tcPr>
          <w:p w14:paraId="3264DCE8" w14:textId="77777777" w:rsidR="009935FE" w:rsidRPr="00FB5129" w:rsidRDefault="00FD6B3B" w:rsidP="00CC464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134" w:type="dxa"/>
          </w:tcPr>
          <w:p w14:paraId="627B78CF" w14:textId="77777777" w:rsidR="009935FE" w:rsidRPr="00FB5129" w:rsidRDefault="009935FE" w:rsidP="00CC464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35D696CF" w14:textId="77777777" w:rsidR="009935FE" w:rsidRPr="00FB5129" w:rsidRDefault="009935FE" w:rsidP="00CC464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地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区代码</w:t>
            </w:r>
          </w:p>
          <w:p w14:paraId="04645579" w14:textId="77777777" w:rsidR="009935FE" w:rsidRPr="00FB5129" w:rsidRDefault="009935FE" w:rsidP="00CC4640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如：</w:t>
            </w:r>
            <w:r w:rsidR="00FD6B3B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u.as.cn.shenzhen</w:t>
            </w:r>
          </w:p>
        </w:tc>
      </w:tr>
    </w:tbl>
    <w:p w14:paraId="7C0034C4" w14:textId="77777777" w:rsidR="001906A5" w:rsidRPr="00FB5129" w:rsidRDefault="001906A5" w:rsidP="001906A5">
      <w:pPr>
        <w:rPr>
          <w:strike/>
          <w:color w:val="D9D9D9"/>
          <w:lang w:eastAsia="zh-HK"/>
        </w:rPr>
      </w:pPr>
    </w:p>
    <w:p w14:paraId="2EF53851" w14:textId="77777777" w:rsidR="001906A5" w:rsidRDefault="001906A5" w:rsidP="001906A5">
      <w:pPr>
        <w:rPr>
          <w:lang w:eastAsia="zh-HK"/>
        </w:rPr>
      </w:pPr>
    </w:p>
    <w:p w14:paraId="107E51AC" w14:textId="77777777" w:rsidR="001906A5" w:rsidRDefault="001906A5" w:rsidP="001906A5">
      <w:pPr>
        <w:rPr>
          <w:lang w:eastAsia="zh-HK"/>
        </w:rPr>
      </w:pPr>
    </w:p>
    <w:p w14:paraId="590FE995" w14:textId="77777777" w:rsidR="001906A5" w:rsidRDefault="001906A5" w:rsidP="001906A5">
      <w:pPr>
        <w:rPr>
          <w:lang w:eastAsia="zh-HK"/>
        </w:rPr>
      </w:pPr>
    </w:p>
    <w:p w14:paraId="5280D883" w14:textId="77777777" w:rsidR="001906A5" w:rsidRDefault="001906A5" w:rsidP="001906A5">
      <w:pPr>
        <w:rPr>
          <w:lang w:eastAsia="zh-CN"/>
        </w:rPr>
      </w:pPr>
    </w:p>
    <w:p w14:paraId="33FEFC32" w14:textId="77777777" w:rsidR="001906A5" w:rsidRDefault="001906A5" w:rsidP="001906A5">
      <w:pPr>
        <w:rPr>
          <w:lang w:eastAsia="zh-HK"/>
        </w:rPr>
      </w:pPr>
    </w:p>
    <w:p w14:paraId="581DE580" w14:textId="77777777" w:rsidR="001906A5" w:rsidRPr="00FB5129" w:rsidRDefault="001906A5" w:rsidP="001906A5">
      <w:pPr>
        <w:pStyle w:val="Heading2"/>
        <w:ind w:left="0" w:firstLine="0"/>
        <w:rPr>
          <w:rFonts w:ascii="Consolas" w:eastAsia="微软雅黑" w:hAnsi="Consolas"/>
          <w:bCs/>
          <w:i w:val="0"/>
          <w:iCs/>
          <w:strike/>
          <w:color w:val="D9D9D9"/>
          <w:lang w:eastAsia="zh-HK"/>
        </w:rPr>
      </w:pPr>
      <w:bookmarkStart w:id="82" w:name="_Toc466366606"/>
      <w:r w:rsidRPr="00FB5129">
        <w:rPr>
          <w:rFonts w:ascii="Consolas" w:eastAsia="微软雅黑" w:hAnsi="Consolas" w:hint="eastAsia"/>
          <w:bCs/>
          <w:i w:val="0"/>
          <w:iCs/>
          <w:strike/>
          <w:color w:val="D9D9D9"/>
          <w:lang w:eastAsia="zh-HK"/>
        </w:rPr>
        <w:t>tb</w:t>
      </w:r>
      <w:r w:rsidR="00F70B4D" w:rsidRPr="00FB5129">
        <w:rPr>
          <w:rFonts w:ascii="Consolas" w:eastAsia="微软雅黑" w:hAnsi="Consolas"/>
          <w:bCs/>
          <w:i w:val="0"/>
          <w:iCs/>
          <w:strike/>
          <w:color w:val="D9D9D9"/>
          <w:lang w:val="en-US" w:eastAsia="zh-HK"/>
        </w:rPr>
        <w:t>ISP</w:t>
      </w:r>
      <w:bookmarkEnd w:id="82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1906A5" w:rsidRPr="00FB5129" w14:paraId="23ACBBAD" w14:textId="77777777" w:rsidTr="004402C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DFA4974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5E09479" w14:textId="77777777" w:rsidR="001906A5" w:rsidRPr="00FB5129" w:rsidRDefault="001906A5" w:rsidP="00861A75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tb</w:t>
            </w:r>
            <w:r w:rsidR="00861A75"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ISP</w:t>
            </w:r>
          </w:p>
        </w:tc>
      </w:tr>
      <w:tr w:rsidR="001906A5" w:rsidRPr="00FB5129" w14:paraId="6E231F6E" w14:textId="77777777" w:rsidTr="004402C5">
        <w:trPr>
          <w:trHeight w:val="978"/>
        </w:trPr>
        <w:tc>
          <w:tcPr>
            <w:tcW w:w="2127" w:type="dxa"/>
            <w:shd w:val="clear" w:color="auto" w:fill="E6E6E6"/>
          </w:tcPr>
          <w:p w14:paraId="34A8ADE5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624000F" w14:textId="77777777" w:rsidR="001906A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世界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各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运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营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商列表</w:t>
            </w:r>
          </w:p>
        </w:tc>
      </w:tr>
      <w:tr w:rsidR="001906A5" w:rsidRPr="00FB5129" w14:paraId="470E3AAC" w14:textId="77777777" w:rsidTr="004402C5">
        <w:tc>
          <w:tcPr>
            <w:tcW w:w="2127" w:type="dxa"/>
            <w:shd w:val="clear" w:color="auto" w:fill="E6E6E6"/>
          </w:tcPr>
          <w:p w14:paraId="5479B2F3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BD2F502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InnoDB</w:t>
            </w:r>
          </w:p>
        </w:tc>
      </w:tr>
      <w:tr w:rsidR="001906A5" w:rsidRPr="00FB5129" w14:paraId="79E42D22" w14:textId="77777777" w:rsidTr="004402C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7EDB660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57A24D7" w14:textId="77777777" w:rsidR="001906A5" w:rsidRPr="00FB5129" w:rsidRDefault="000C6AC0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kern w:val="0"/>
                <w:sz w:val="20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  <w:t>keyISPID</w:t>
            </w:r>
          </w:p>
        </w:tc>
      </w:tr>
      <w:tr w:rsidR="001906A5" w:rsidRPr="00FB5129" w14:paraId="5060DC88" w14:textId="77777777" w:rsidTr="004402C5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1A47A2C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EFB789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strike/>
                <w:color w:val="D9D9D9"/>
                <w:kern w:val="0"/>
                <w:sz w:val="20"/>
                <w:lang w:eastAsia="zh-CN"/>
              </w:rPr>
            </w:pPr>
          </w:p>
        </w:tc>
      </w:tr>
      <w:tr w:rsidR="001906A5" w:rsidRPr="00FB5129" w14:paraId="2A7E9354" w14:textId="77777777" w:rsidTr="004402C5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2EF93E79" w14:textId="77777777" w:rsidR="001906A5" w:rsidRPr="00FB5129" w:rsidRDefault="001906A5" w:rsidP="004402C5">
            <w:pPr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ADE8578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35B31A72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330A56B0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2EAC7E85" w14:textId="77777777" w:rsidR="001906A5" w:rsidRPr="00FB5129" w:rsidRDefault="001906A5" w:rsidP="004402C5">
            <w:pPr>
              <w:pStyle w:val="BodyText"/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</w:pPr>
            <w:r w:rsidRPr="00FB5129">
              <w:rPr>
                <w:rFonts w:ascii="Consolas" w:eastAsia="微软雅黑" w:hAnsi="Consolas"/>
                <w:b/>
                <w:strike/>
                <w:color w:val="D9D9D9"/>
                <w:szCs w:val="24"/>
              </w:rPr>
              <w:t>Remarks</w:t>
            </w:r>
          </w:p>
        </w:tc>
      </w:tr>
      <w:tr w:rsidR="001906A5" w:rsidRPr="00FB5129" w14:paraId="1B69CA89" w14:textId="77777777" w:rsidTr="004402C5">
        <w:trPr>
          <w:trHeight w:val="269"/>
        </w:trPr>
        <w:tc>
          <w:tcPr>
            <w:tcW w:w="2127" w:type="dxa"/>
          </w:tcPr>
          <w:p w14:paraId="54E6BD47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key</w:t>
            </w:r>
            <w:r w:rsidR="00861A75"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ISP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ID</w:t>
            </w:r>
          </w:p>
        </w:tc>
        <w:tc>
          <w:tcPr>
            <w:tcW w:w="1559" w:type="dxa"/>
          </w:tcPr>
          <w:p w14:paraId="32F83CBD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783EE05F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1F3281D1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6FAAF894" w14:textId="77777777" w:rsidR="00861A7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运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营商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ID</w:t>
            </w:r>
          </w:p>
          <w:p w14:paraId="0D0F34D0" w14:textId="77777777" w:rsidR="00861A7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如中国移动为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204</w:t>
            </w:r>
          </w:p>
        </w:tc>
      </w:tr>
      <w:tr w:rsidR="001A2DD1" w:rsidRPr="00FB5129" w14:paraId="316227B5" w14:textId="77777777" w:rsidTr="004402C5">
        <w:trPr>
          <w:trHeight w:val="209"/>
        </w:trPr>
        <w:tc>
          <w:tcPr>
            <w:tcW w:w="2127" w:type="dxa"/>
          </w:tcPr>
          <w:p w14:paraId="448B9B5F" w14:textId="77777777" w:rsidR="001A2DD1" w:rsidRPr="00FB5129" w:rsidRDefault="001A2DD1" w:rsidP="00861A7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highlight w:val="cyan"/>
                <w:lang w:eastAsia="zh-CN"/>
              </w:rPr>
              <w:t>mcc</w:t>
            </w:r>
          </w:p>
        </w:tc>
        <w:tc>
          <w:tcPr>
            <w:tcW w:w="1559" w:type="dxa"/>
          </w:tcPr>
          <w:p w14:paraId="3AD46ECB" w14:textId="77777777" w:rsidR="001A2DD1" w:rsidRPr="00FB5129" w:rsidRDefault="008157B0" w:rsidP="00861A7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INT</w:t>
            </w:r>
          </w:p>
        </w:tc>
        <w:tc>
          <w:tcPr>
            <w:tcW w:w="850" w:type="dxa"/>
          </w:tcPr>
          <w:p w14:paraId="02AB2F13" w14:textId="77777777" w:rsidR="001A2DD1" w:rsidRPr="00FB5129" w:rsidRDefault="00222952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134" w:type="dxa"/>
          </w:tcPr>
          <w:p w14:paraId="7C39B0C2" w14:textId="77777777" w:rsidR="001A2DD1" w:rsidRPr="00FB5129" w:rsidRDefault="001A2DD1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4C3EFFE9" w14:textId="77777777" w:rsidR="001A2DD1" w:rsidRPr="00FB5129" w:rsidRDefault="008157B0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MCC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代码</w:t>
            </w:r>
          </w:p>
          <w:p w14:paraId="27EC5ABF" w14:textId="77777777" w:rsidR="008157B0" w:rsidRPr="00FB5129" w:rsidRDefault="008157B0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mcc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国家代码</w:t>
            </w:r>
          </w:p>
        </w:tc>
      </w:tr>
      <w:tr w:rsidR="001906A5" w:rsidRPr="00FB5129" w14:paraId="55DB19A6" w14:textId="77777777" w:rsidTr="004402C5">
        <w:trPr>
          <w:trHeight w:val="209"/>
        </w:trPr>
        <w:tc>
          <w:tcPr>
            <w:tcW w:w="2127" w:type="dxa"/>
          </w:tcPr>
          <w:p w14:paraId="1D9A07D3" w14:textId="77777777" w:rsidR="001906A5" w:rsidRPr="00FB5129" w:rsidRDefault="00861A75" w:rsidP="00861A7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ispName</w:t>
            </w:r>
          </w:p>
        </w:tc>
        <w:tc>
          <w:tcPr>
            <w:tcW w:w="1559" w:type="dxa"/>
          </w:tcPr>
          <w:p w14:paraId="392ADE8D" w14:textId="77777777" w:rsidR="001906A5" w:rsidRPr="00FB5129" w:rsidRDefault="001906A5" w:rsidP="00861A7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</w:t>
            </w:r>
            <w:r w:rsidR="00861A75"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64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850" w:type="dxa"/>
          </w:tcPr>
          <w:p w14:paraId="3CA8AA34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2D9664B5" w14:textId="77777777" w:rsidR="001906A5" w:rsidRPr="00FB5129" w:rsidRDefault="001906A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7DA24918" w14:textId="77777777" w:rsidR="001906A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运营商名称</w:t>
            </w:r>
          </w:p>
        </w:tc>
      </w:tr>
      <w:tr w:rsidR="00861A75" w:rsidRPr="00FB5129" w14:paraId="7299A4F4" w14:textId="77777777" w:rsidTr="004402C5">
        <w:trPr>
          <w:trHeight w:val="209"/>
        </w:trPr>
        <w:tc>
          <w:tcPr>
            <w:tcW w:w="2127" w:type="dxa"/>
          </w:tcPr>
          <w:p w14:paraId="5173DFED" w14:textId="77777777" w:rsidR="00861A7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areaCode</w:t>
            </w:r>
          </w:p>
        </w:tc>
        <w:tc>
          <w:tcPr>
            <w:tcW w:w="1559" w:type="dxa"/>
          </w:tcPr>
          <w:p w14:paraId="65627324" w14:textId="77777777" w:rsidR="00861A7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VARCHAR(10)</w:t>
            </w:r>
          </w:p>
        </w:tc>
        <w:tc>
          <w:tcPr>
            <w:tcW w:w="850" w:type="dxa"/>
          </w:tcPr>
          <w:p w14:paraId="0CE82970" w14:textId="77777777" w:rsidR="00861A7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418A5CBE" w14:textId="77777777" w:rsidR="00861A7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7414C18F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地区编码</w:t>
            </w:r>
          </w:p>
          <w:p w14:paraId="5B52714D" w14:textId="77777777" w:rsidR="00861A7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运营商所在地区编码</w:t>
            </w:r>
          </w:p>
          <w:p w14:paraId="04D1759C" w14:textId="77777777" w:rsidR="00861A75" w:rsidRPr="00FB5129" w:rsidRDefault="00861A7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lastRenderedPageBreak/>
              <w:t>如：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86</w:t>
            </w:r>
          </w:p>
        </w:tc>
      </w:tr>
      <w:tr w:rsidR="008157B0" w:rsidRPr="00FB5129" w14:paraId="1DA7D8C4" w14:textId="77777777" w:rsidTr="004402C5">
        <w:trPr>
          <w:trHeight w:val="209"/>
        </w:trPr>
        <w:tc>
          <w:tcPr>
            <w:tcW w:w="2127" w:type="dxa"/>
          </w:tcPr>
          <w:p w14:paraId="0B5A2931" w14:textId="77777777" w:rsidR="008157B0" w:rsidRPr="00FB5129" w:rsidRDefault="00222952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highlight w:val="cyan"/>
                <w:lang w:eastAsia="zh-CN"/>
              </w:rPr>
              <w:lastRenderedPageBreak/>
              <w:t>idx</w:t>
            </w:r>
            <w:r w:rsidR="00EF7F26" w:rsidRPr="00FB5129">
              <w:rPr>
                <w:rFonts w:ascii="Consolas" w:eastAsia="微软雅黑" w:hAnsi="Consolas"/>
                <w:strike/>
                <w:color w:val="D9D9D9"/>
                <w:highlight w:val="cyan"/>
                <w:lang w:eastAsia="zh-CN"/>
              </w:rPr>
              <w:t>UUWiFi</w:t>
            </w:r>
            <w:r w:rsidRPr="00FB5129">
              <w:rPr>
                <w:rFonts w:ascii="Consolas" w:eastAsia="微软雅黑" w:hAnsi="Consolas"/>
                <w:strike/>
                <w:color w:val="D9D9D9"/>
                <w:highlight w:val="cyan"/>
                <w:lang w:eastAsia="zh-CN"/>
              </w:rPr>
              <w:t>AreaId</w:t>
            </w:r>
          </w:p>
        </w:tc>
        <w:tc>
          <w:tcPr>
            <w:tcW w:w="1559" w:type="dxa"/>
          </w:tcPr>
          <w:p w14:paraId="1CEAFCB8" w14:textId="77777777" w:rsidR="008157B0" w:rsidRPr="00FB5129" w:rsidRDefault="008157B0" w:rsidP="00FD6B3B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</w:t>
            </w:r>
            <w:r w:rsidR="00FD6B3B"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128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)</w:t>
            </w:r>
          </w:p>
        </w:tc>
        <w:tc>
          <w:tcPr>
            <w:tcW w:w="850" w:type="dxa"/>
          </w:tcPr>
          <w:p w14:paraId="7DEDCFFE" w14:textId="77777777" w:rsidR="008157B0" w:rsidRPr="00FB5129" w:rsidRDefault="00222952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Y</w:t>
            </w:r>
          </w:p>
        </w:tc>
        <w:tc>
          <w:tcPr>
            <w:tcW w:w="1134" w:type="dxa"/>
          </w:tcPr>
          <w:p w14:paraId="27514979" w14:textId="77777777" w:rsidR="008157B0" w:rsidRPr="00FB5129" w:rsidRDefault="008157B0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747C66B8" w14:textId="77777777" w:rsidR="008157B0" w:rsidRPr="00FB5129" w:rsidRDefault="008157B0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地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区代码</w:t>
            </w:r>
          </w:p>
          <w:p w14:paraId="637D90C9" w14:textId="77777777" w:rsidR="008157B0" w:rsidRPr="00FB5129" w:rsidRDefault="008157B0" w:rsidP="008157B0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运营商所在地区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sz w:val="16"/>
                <w:szCs w:val="16"/>
                <w:lang w:eastAsia="zh-CN"/>
              </w:rPr>
              <w:t>代</w:t>
            </w: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码</w:t>
            </w:r>
            <w:r w:rsidR="00222952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,</w:t>
            </w:r>
            <w:r w:rsidR="00222952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与表</w:t>
            </w:r>
            <w:r w:rsidR="00222952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tbUUWiFiArea</w:t>
            </w:r>
            <w:r w:rsidR="00222952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关联</w:t>
            </w:r>
          </w:p>
          <w:p w14:paraId="6328573E" w14:textId="77777777" w:rsidR="008157B0" w:rsidRPr="00FB5129" w:rsidRDefault="008157B0" w:rsidP="004C5C50">
            <w:pPr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如：</w:t>
            </w:r>
            <w:r w:rsidR="00222952" w:rsidRPr="00FB5129">
              <w:rPr>
                <w:rFonts w:ascii="Consolas" w:eastAsia="微软雅黑" w:hAnsi="Consolas"/>
                <w:strike/>
                <w:color w:val="D9D9D9"/>
                <w:sz w:val="16"/>
                <w:szCs w:val="16"/>
                <w:lang w:eastAsia="zh-CN"/>
              </w:rPr>
              <w:t>u.as.cn</w:t>
            </w:r>
          </w:p>
        </w:tc>
      </w:tr>
      <w:tr w:rsidR="005C63CB" w:rsidRPr="00FB5129" w14:paraId="60817C81" w14:textId="77777777" w:rsidTr="004402C5">
        <w:trPr>
          <w:trHeight w:val="209"/>
        </w:trPr>
        <w:tc>
          <w:tcPr>
            <w:tcW w:w="2127" w:type="dxa"/>
          </w:tcPr>
          <w:p w14:paraId="4B33989D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remark</w:t>
            </w:r>
          </w:p>
        </w:tc>
        <w:tc>
          <w:tcPr>
            <w:tcW w:w="1559" w:type="dxa"/>
          </w:tcPr>
          <w:p w14:paraId="1572AED5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6BA9D527" w14:textId="77777777" w:rsidR="005C63CB" w:rsidRPr="00FB5129" w:rsidRDefault="00A30535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6D6326B6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0FD1038A" w14:textId="77777777" w:rsidR="005C63CB" w:rsidRPr="00FB5129" w:rsidRDefault="005C63C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备注</w:t>
            </w:r>
          </w:p>
        </w:tc>
      </w:tr>
      <w:tr w:rsidR="005C63CB" w:rsidRPr="00FB5129" w14:paraId="43B99783" w14:textId="77777777" w:rsidTr="004402C5">
        <w:trPr>
          <w:trHeight w:val="209"/>
        </w:trPr>
        <w:tc>
          <w:tcPr>
            <w:tcW w:w="2127" w:type="dxa"/>
          </w:tcPr>
          <w:p w14:paraId="6292439E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md</w:t>
            </w: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f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Tm</w:t>
            </w:r>
          </w:p>
        </w:tc>
        <w:tc>
          <w:tcPr>
            <w:tcW w:w="1559" w:type="dxa"/>
          </w:tcPr>
          <w:p w14:paraId="2038EDAD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302C131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5BBA493E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1498C490" w14:textId="77777777" w:rsidR="005C63CB" w:rsidRPr="00FB5129" w:rsidRDefault="005C63C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修改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时间</w:t>
            </w:r>
          </w:p>
        </w:tc>
      </w:tr>
      <w:tr w:rsidR="005C63CB" w:rsidRPr="00FB5129" w14:paraId="2973F81F" w14:textId="77777777" w:rsidTr="004402C5">
        <w:trPr>
          <w:trHeight w:val="209"/>
        </w:trPr>
        <w:tc>
          <w:tcPr>
            <w:tcW w:w="2127" w:type="dxa"/>
          </w:tcPr>
          <w:p w14:paraId="41F65634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mdfBy</w:t>
            </w:r>
          </w:p>
        </w:tc>
        <w:tc>
          <w:tcPr>
            <w:tcW w:w="1559" w:type="dxa"/>
          </w:tcPr>
          <w:p w14:paraId="2255EC06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554C6191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6E47EB23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58149A65" w14:textId="77777777" w:rsidR="005C63CB" w:rsidRPr="00FB5129" w:rsidRDefault="005C63C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修改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人</w:t>
            </w:r>
          </w:p>
        </w:tc>
      </w:tr>
      <w:tr w:rsidR="005C63CB" w:rsidRPr="00FB5129" w14:paraId="40FBE74C" w14:textId="77777777" w:rsidTr="004402C5">
        <w:trPr>
          <w:trHeight w:val="209"/>
        </w:trPr>
        <w:tc>
          <w:tcPr>
            <w:tcW w:w="2127" w:type="dxa"/>
          </w:tcPr>
          <w:p w14:paraId="61029886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3BA22FA9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80B3E36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425E72F6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3C6D1CF0" w14:textId="77777777" w:rsidR="005C63CB" w:rsidRPr="00FB5129" w:rsidRDefault="005C63C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创建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时间</w:t>
            </w:r>
          </w:p>
        </w:tc>
      </w:tr>
      <w:tr w:rsidR="005C63CB" w:rsidRPr="00FB5129" w14:paraId="5D25C123" w14:textId="77777777" w:rsidTr="004402C5">
        <w:trPr>
          <w:trHeight w:val="209"/>
        </w:trPr>
        <w:tc>
          <w:tcPr>
            <w:tcW w:w="2127" w:type="dxa"/>
          </w:tcPr>
          <w:p w14:paraId="1AE52CB9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64F16E13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VARCHAR(45)</w:t>
            </w:r>
          </w:p>
        </w:tc>
        <w:tc>
          <w:tcPr>
            <w:tcW w:w="850" w:type="dxa"/>
          </w:tcPr>
          <w:p w14:paraId="1D18C9F0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N</w:t>
            </w:r>
          </w:p>
        </w:tc>
        <w:tc>
          <w:tcPr>
            <w:tcW w:w="1134" w:type="dxa"/>
          </w:tcPr>
          <w:p w14:paraId="5B07B967" w14:textId="77777777" w:rsidR="005C63CB" w:rsidRPr="00FB5129" w:rsidRDefault="005C63CB" w:rsidP="004402C5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</w:p>
        </w:tc>
        <w:tc>
          <w:tcPr>
            <w:tcW w:w="4253" w:type="dxa"/>
          </w:tcPr>
          <w:p w14:paraId="52608D9E" w14:textId="77777777" w:rsidR="005C63CB" w:rsidRPr="00FB5129" w:rsidRDefault="005C63CB" w:rsidP="004C5C50">
            <w:pPr>
              <w:rPr>
                <w:rFonts w:ascii="Consolas" w:eastAsia="微软雅黑" w:hAnsi="Consolas"/>
                <w:strike/>
                <w:color w:val="D9D9D9"/>
                <w:lang w:eastAsia="zh-CN"/>
              </w:rPr>
            </w:pPr>
            <w:r w:rsidRPr="00FB5129">
              <w:rPr>
                <w:rFonts w:ascii="Consolas" w:eastAsia="微软雅黑" w:hAnsi="Consolas" w:hint="eastAsia"/>
                <w:strike/>
                <w:color w:val="D9D9D9"/>
                <w:lang w:eastAsia="zh-CN"/>
              </w:rPr>
              <w:t>创建</w:t>
            </w:r>
            <w:r w:rsidRPr="00FB5129">
              <w:rPr>
                <w:rFonts w:ascii="Consolas" w:eastAsia="微软雅黑" w:hAnsi="Consolas"/>
                <w:strike/>
                <w:color w:val="D9D9D9"/>
                <w:lang w:eastAsia="zh-CN"/>
              </w:rPr>
              <w:t>人</w:t>
            </w:r>
          </w:p>
        </w:tc>
      </w:tr>
    </w:tbl>
    <w:p w14:paraId="0C6F3449" w14:textId="77777777" w:rsidR="001906A5" w:rsidRPr="00FB5129" w:rsidRDefault="001906A5" w:rsidP="001906A5">
      <w:pPr>
        <w:rPr>
          <w:strike/>
          <w:color w:val="D9D9D9"/>
          <w:lang w:eastAsia="zh-HK"/>
        </w:rPr>
      </w:pPr>
    </w:p>
    <w:p w14:paraId="21357C75" w14:textId="77777777" w:rsidR="001906A5" w:rsidRDefault="001906A5" w:rsidP="001906A5">
      <w:pPr>
        <w:rPr>
          <w:lang w:eastAsia="zh-HK"/>
        </w:rPr>
      </w:pPr>
    </w:p>
    <w:p w14:paraId="1BF4673A" w14:textId="77777777" w:rsidR="001906A5" w:rsidRDefault="001906A5" w:rsidP="001906A5">
      <w:pPr>
        <w:rPr>
          <w:lang w:eastAsia="zh-HK"/>
        </w:rPr>
      </w:pPr>
    </w:p>
    <w:p w14:paraId="0A28E3EE" w14:textId="77777777" w:rsidR="001906A5" w:rsidRDefault="001906A5" w:rsidP="001906A5">
      <w:pPr>
        <w:rPr>
          <w:lang w:eastAsia="zh-HK"/>
        </w:rPr>
      </w:pPr>
    </w:p>
    <w:p w14:paraId="5DBCDC5A" w14:textId="77777777" w:rsidR="001906A5" w:rsidRDefault="001906A5" w:rsidP="001906A5">
      <w:pPr>
        <w:rPr>
          <w:lang w:eastAsia="zh-CN"/>
        </w:rPr>
      </w:pPr>
    </w:p>
    <w:p w14:paraId="315E600F" w14:textId="77777777" w:rsidR="001906A5" w:rsidRDefault="001906A5" w:rsidP="001906A5">
      <w:pPr>
        <w:rPr>
          <w:lang w:eastAsia="zh-HK"/>
        </w:rPr>
      </w:pPr>
    </w:p>
    <w:p w14:paraId="0C97E07E" w14:textId="77777777" w:rsidR="00DA3196" w:rsidRDefault="00DA3196" w:rsidP="001906A5">
      <w:pPr>
        <w:rPr>
          <w:lang w:eastAsia="zh-HK"/>
        </w:rPr>
      </w:pPr>
    </w:p>
    <w:p w14:paraId="398BE85D" w14:textId="77777777" w:rsidR="00DA3196" w:rsidRDefault="00DA3196" w:rsidP="001906A5">
      <w:pPr>
        <w:rPr>
          <w:lang w:eastAsia="zh-HK"/>
        </w:rPr>
      </w:pPr>
    </w:p>
    <w:p w14:paraId="475E002A" w14:textId="77777777" w:rsidR="00DA3196" w:rsidRDefault="00DA3196" w:rsidP="001906A5">
      <w:pPr>
        <w:rPr>
          <w:lang w:eastAsia="zh-HK"/>
        </w:rPr>
      </w:pPr>
    </w:p>
    <w:p w14:paraId="7C3936ED" w14:textId="77777777" w:rsidR="00DA3196" w:rsidRDefault="00DA3196" w:rsidP="001906A5">
      <w:pPr>
        <w:rPr>
          <w:lang w:eastAsia="zh-HK"/>
        </w:rPr>
      </w:pPr>
    </w:p>
    <w:p w14:paraId="39FD22FA" w14:textId="77777777" w:rsidR="00DA3196" w:rsidRDefault="00DA3196" w:rsidP="001906A5">
      <w:pPr>
        <w:rPr>
          <w:lang w:eastAsia="zh-HK"/>
        </w:rPr>
      </w:pPr>
    </w:p>
    <w:p w14:paraId="3F33947B" w14:textId="77777777" w:rsidR="00BB7F98" w:rsidRDefault="00BB7F98" w:rsidP="00BB7F98">
      <w:pPr>
        <w:rPr>
          <w:lang w:eastAsia="zh-HK"/>
        </w:rPr>
      </w:pPr>
    </w:p>
    <w:p w14:paraId="38D40D59" w14:textId="77777777" w:rsidR="00BB7F98" w:rsidRPr="00F7373C" w:rsidRDefault="00BB7F98" w:rsidP="00BB7F98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83" w:name="_Toc466366607"/>
      <w:r w:rsidRPr="00F7373C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</w:t>
      </w:r>
      <w:r w:rsidR="00B47F00">
        <w:rPr>
          <w:rFonts w:ascii="Consolas" w:eastAsia="微软雅黑" w:hAnsi="Consolas"/>
          <w:bCs/>
          <w:i w:val="0"/>
          <w:iCs/>
          <w:highlight w:val="cyan"/>
          <w:lang w:eastAsia="zh-HK"/>
        </w:rPr>
        <w:t>UUWiFi</w:t>
      </w:r>
      <w:r w:rsidRPr="00F7373C">
        <w:rPr>
          <w:rFonts w:ascii="Consolas" w:eastAsia="微软雅黑" w:hAnsi="Consolas"/>
          <w:bCs/>
          <w:i w:val="0"/>
          <w:iCs/>
          <w:highlight w:val="cyan"/>
          <w:lang w:val="en-US" w:eastAsia="zh-HK"/>
        </w:rPr>
        <w:t>Cell</w:t>
      </w:r>
      <w:bookmarkEnd w:id="8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BB7F98" w:rsidRPr="00BF473F" w14:paraId="5AD39C72" w14:textId="77777777" w:rsidTr="00DA3196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3A10E0EE" w14:textId="77777777" w:rsidR="00BB7F98" w:rsidRPr="00C3424E" w:rsidRDefault="00BB7F98" w:rsidP="007356EC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91DCE2" w14:textId="77777777" w:rsidR="00BB7F98" w:rsidRPr="005C47AD" w:rsidRDefault="00BB7F98" w:rsidP="007356E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B47F00">
              <w:rPr>
                <w:rFonts w:ascii="Consolas" w:eastAsia="微软雅黑" w:hAnsi="Consolas"/>
                <w:kern w:val="0"/>
                <w:sz w:val="20"/>
                <w:lang w:eastAsia="zh-CN"/>
              </w:rPr>
              <w:t>UUWiFi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Cell</w:t>
            </w:r>
          </w:p>
        </w:tc>
      </w:tr>
      <w:tr w:rsidR="00BB7F98" w:rsidRPr="00BF473F" w14:paraId="16376309" w14:textId="77777777" w:rsidTr="00DA3196">
        <w:trPr>
          <w:trHeight w:val="978"/>
        </w:trPr>
        <w:tc>
          <w:tcPr>
            <w:tcW w:w="2127" w:type="dxa"/>
            <w:shd w:val="clear" w:color="auto" w:fill="E6E6E6"/>
          </w:tcPr>
          <w:p w14:paraId="0325B329" w14:textId="77777777" w:rsidR="00BB7F98" w:rsidRPr="00C3424E" w:rsidRDefault="00BB7F98" w:rsidP="007356E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5856D507" w14:textId="77777777" w:rsidR="00BB7F98" w:rsidRPr="005C47AD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缓存的</w:t>
            </w:r>
            <w:r w:rsidR="00BB7F98">
              <w:rPr>
                <w:rFonts w:ascii="Consolas" w:eastAsia="微软雅黑" w:hAnsi="Consolas"/>
                <w:lang w:eastAsia="zh-CN"/>
              </w:rPr>
              <w:t>基站数据</w:t>
            </w:r>
          </w:p>
        </w:tc>
      </w:tr>
      <w:tr w:rsidR="00BB7F98" w:rsidRPr="00BF473F" w14:paraId="623CC7C4" w14:textId="77777777" w:rsidTr="00DA3196">
        <w:tc>
          <w:tcPr>
            <w:tcW w:w="2127" w:type="dxa"/>
            <w:shd w:val="clear" w:color="auto" w:fill="E6E6E6"/>
          </w:tcPr>
          <w:p w14:paraId="65DF138E" w14:textId="77777777" w:rsidR="00BB7F98" w:rsidRPr="00C3424E" w:rsidRDefault="00BB7F98" w:rsidP="007356E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9FE0CC6" w14:textId="77777777" w:rsidR="00BB7F98" w:rsidRPr="005C47AD" w:rsidRDefault="00BB7F98" w:rsidP="007356E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BB7F98" w:rsidRPr="00BF473F" w14:paraId="2AADD617" w14:textId="77777777" w:rsidTr="00DA3196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50C8A11D" w14:textId="77777777" w:rsidR="00BB7F98" w:rsidRPr="00C3424E" w:rsidRDefault="00BB7F98" w:rsidP="007356E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BD9B97D" w14:textId="77777777" w:rsidR="00BB7F98" w:rsidRPr="00272106" w:rsidRDefault="00BB7F98" w:rsidP="00BB7F98">
            <w:pPr>
              <w:pStyle w:val="BodyText"/>
              <w:rPr>
                <w:rFonts w:ascii="Consolas" w:eastAsia="微软雅黑" w:hAnsi="Consolas"/>
                <w:b/>
                <w:kern w:val="0"/>
                <w:sz w:val="20"/>
                <w:lang w:eastAsia="zh-CN"/>
              </w:rPr>
            </w:pPr>
            <w:r w:rsidRPr="000C6AC0">
              <w:rPr>
                <w:rFonts w:ascii="Consolas" w:eastAsia="微软雅黑" w:hAnsi="Consolas"/>
                <w:kern w:val="0"/>
                <w:sz w:val="20"/>
                <w:lang w:eastAsia="zh-CN"/>
              </w:rPr>
              <w:t>key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Cell</w:t>
            </w:r>
            <w:r w:rsidRPr="000C6AC0">
              <w:rPr>
                <w:rFonts w:ascii="Consolas" w:eastAsia="微软雅黑" w:hAnsi="Consolas"/>
                <w:kern w:val="0"/>
                <w:sz w:val="20"/>
                <w:lang w:eastAsia="zh-CN"/>
              </w:rPr>
              <w:t>ID</w:t>
            </w:r>
          </w:p>
        </w:tc>
      </w:tr>
      <w:tr w:rsidR="00BB7F98" w:rsidRPr="00BF473F" w14:paraId="2D6DAEE4" w14:textId="77777777" w:rsidTr="00DA3196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9FAF67C" w14:textId="77777777" w:rsidR="00BB7F98" w:rsidRPr="00C3424E" w:rsidRDefault="00BB7F98" w:rsidP="007356E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CEF3D9" w14:textId="77777777" w:rsidR="00BB7F98" w:rsidRPr="005C47AD" w:rsidRDefault="00BB7F98" w:rsidP="007356EC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BB7F98" w:rsidRPr="00BF473F" w14:paraId="7778490A" w14:textId="77777777" w:rsidTr="00DA3196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63DB193F" w14:textId="77777777" w:rsidR="00BB7F98" w:rsidRPr="00C3424E" w:rsidRDefault="00BB7F98" w:rsidP="007356EC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67647D78" w14:textId="77777777" w:rsidR="00BB7F98" w:rsidRPr="00C3424E" w:rsidRDefault="00BB7F98" w:rsidP="007356E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152E60E7" w14:textId="77777777" w:rsidR="00BB7F98" w:rsidRPr="00C3424E" w:rsidRDefault="00BB7F98" w:rsidP="007356E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F483E82" w14:textId="77777777" w:rsidR="00BB7F98" w:rsidRPr="00C3424E" w:rsidRDefault="00BB7F98" w:rsidP="007356E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0192CABC" w14:textId="77777777" w:rsidR="00BB7F98" w:rsidRPr="00C3424E" w:rsidRDefault="00BB7F98" w:rsidP="007356EC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BB7F98" w:rsidRPr="00BF473F" w14:paraId="22FA746E" w14:textId="77777777" w:rsidTr="00DA3196">
        <w:trPr>
          <w:trHeight w:val="269"/>
        </w:trPr>
        <w:tc>
          <w:tcPr>
            <w:tcW w:w="2127" w:type="dxa"/>
          </w:tcPr>
          <w:p w14:paraId="5C96EE0F" w14:textId="77777777" w:rsidR="00BB7F98" w:rsidRPr="000C6AC0" w:rsidRDefault="00BB7F98" w:rsidP="00BB7F98">
            <w:pPr>
              <w:rPr>
                <w:rFonts w:ascii="Consolas" w:eastAsia="微软雅黑" w:hAnsi="Consolas"/>
                <w:lang w:eastAsia="zh-CN"/>
              </w:rPr>
            </w:pPr>
            <w:r w:rsidRPr="000C6AC0">
              <w:rPr>
                <w:rFonts w:ascii="Consolas" w:eastAsia="微软雅黑" w:hAnsi="Consolas"/>
                <w:lang w:eastAsia="zh-CN"/>
              </w:rPr>
              <w:t>key</w:t>
            </w:r>
            <w:r w:rsidR="003B448C">
              <w:rPr>
                <w:rFonts w:ascii="Consolas" w:eastAsia="微软雅黑" w:hAnsi="Consolas"/>
                <w:lang w:eastAsia="zh-CN"/>
              </w:rPr>
              <w:t>UUWiFi</w:t>
            </w:r>
            <w:r>
              <w:rPr>
                <w:rFonts w:ascii="Consolas" w:eastAsia="微软雅黑" w:hAnsi="Consolas"/>
                <w:lang w:eastAsia="zh-CN"/>
              </w:rPr>
              <w:t>Cell</w:t>
            </w:r>
            <w:r w:rsidRPr="000C6AC0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25378A58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EC32417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Ｎ</w:t>
            </w:r>
          </w:p>
        </w:tc>
        <w:tc>
          <w:tcPr>
            <w:tcW w:w="1134" w:type="dxa"/>
          </w:tcPr>
          <w:p w14:paraId="7F4C6330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0862AAA" w14:textId="77777777" w:rsidR="00BB7F98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基</w:t>
            </w:r>
            <w:r>
              <w:rPr>
                <w:rFonts w:ascii="Consolas" w:eastAsia="微软雅黑" w:hAnsi="Consolas" w:hint="eastAsia"/>
                <w:lang w:eastAsia="zh-CN"/>
              </w:rPr>
              <w:t>站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61F89E9" w14:textId="77777777" w:rsidR="00BB7F98" w:rsidRPr="00DF39B1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以逗号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隔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开的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mcc,mnc,dellid,lac</w:t>
            </w:r>
          </w:p>
        </w:tc>
      </w:tr>
      <w:tr w:rsidR="00BB7F98" w:rsidRPr="00BF473F" w14:paraId="3EB5E930" w14:textId="77777777" w:rsidTr="00DA3196">
        <w:trPr>
          <w:trHeight w:val="209"/>
        </w:trPr>
        <w:tc>
          <w:tcPr>
            <w:tcW w:w="2127" w:type="dxa"/>
          </w:tcPr>
          <w:p w14:paraId="7D51700E" w14:textId="77777777" w:rsidR="00BB7F98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 w:rsidRPr="00F7373C">
              <w:rPr>
                <w:rFonts w:ascii="Consolas" w:eastAsia="微软雅黑" w:hAnsi="Consolas"/>
                <w:lang w:eastAsia="zh-CN"/>
              </w:rPr>
              <w:t>mcc</w:t>
            </w:r>
          </w:p>
        </w:tc>
        <w:tc>
          <w:tcPr>
            <w:tcW w:w="1559" w:type="dxa"/>
          </w:tcPr>
          <w:p w14:paraId="3844CFF5" w14:textId="77777777" w:rsidR="00BB7F98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2EAC20B" w14:textId="77777777" w:rsidR="00BB7F98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3230A3F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24CDC18" w14:textId="77777777" w:rsidR="00BB7F98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MCC</w:t>
            </w:r>
            <w:r>
              <w:rPr>
                <w:rFonts w:ascii="Consolas" w:eastAsia="微软雅黑" w:hAnsi="Consolas"/>
                <w:lang w:eastAsia="zh-CN"/>
              </w:rPr>
              <w:t>代码</w:t>
            </w:r>
          </w:p>
          <w:p w14:paraId="49A449F4" w14:textId="77777777" w:rsidR="00BB7F98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mcc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国家代码</w:t>
            </w:r>
          </w:p>
        </w:tc>
      </w:tr>
      <w:tr w:rsidR="00BB7F98" w:rsidRPr="00BF473F" w14:paraId="08CDC1C4" w14:textId="77777777" w:rsidTr="00DA3196">
        <w:trPr>
          <w:trHeight w:val="209"/>
        </w:trPr>
        <w:tc>
          <w:tcPr>
            <w:tcW w:w="2127" w:type="dxa"/>
          </w:tcPr>
          <w:p w14:paraId="63BF9E38" w14:textId="77777777" w:rsidR="00BB7F98" w:rsidRDefault="00F7373C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mnc</w:t>
            </w:r>
          </w:p>
        </w:tc>
        <w:tc>
          <w:tcPr>
            <w:tcW w:w="1559" w:type="dxa"/>
          </w:tcPr>
          <w:p w14:paraId="4925A4A2" w14:textId="77777777" w:rsidR="00BB7F98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429AFF8" w14:textId="77777777" w:rsidR="00BB7F98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E50A420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6B509BC" w14:textId="77777777" w:rsid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mnc</w:t>
            </w:r>
            <w:r w:rsidRPr="00DA3196">
              <w:rPr>
                <w:rFonts w:ascii="Consolas" w:eastAsia="微软雅黑" w:hAnsi="Consolas" w:hint="eastAsia"/>
                <w:lang w:eastAsia="zh-CN"/>
              </w:rPr>
              <w:t>网络类型</w:t>
            </w:r>
          </w:p>
          <w:p w14:paraId="2A434E49" w14:textId="77777777" w:rsidR="00B47F00" w:rsidRPr="00B47F00" w:rsidRDefault="00DA3196" w:rsidP="007356E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  <w:r w:rsidRPr="00B47F0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移动</w:t>
            </w:r>
          </w:p>
          <w:p w14:paraId="731F09F4" w14:textId="77777777" w:rsidR="00BB7F98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Pr="00B47F0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联通</w:t>
            </w:r>
            <w:r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B47F0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电信对应</w:t>
            </w:r>
            <w:r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sid)</w:t>
            </w:r>
          </w:p>
        </w:tc>
      </w:tr>
      <w:tr w:rsidR="00BB7F98" w:rsidRPr="00BF473F" w14:paraId="027C18E4" w14:textId="77777777" w:rsidTr="00DA3196">
        <w:trPr>
          <w:trHeight w:val="209"/>
        </w:trPr>
        <w:tc>
          <w:tcPr>
            <w:tcW w:w="2127" w:type="dxa"/>
          </w:tcPr>
          <w:p w14:paraId="588F33E0" w14:textId="77777777" w:rsidR="00BB7F98" w:rsidRDefault="00F7373C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cellid</w:t>
            </w:r>
          </w:p>
        </w:tc>
        <w:tc>
          <w:tcPr>
            <w:tcW w:w="1559" w:type="dxa"/>
          </w:tcPr>
          <w:p w14:paraId="08C5F0A5" w14:textId="77777777" w:rsidR="00BB7F98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CAD9C5F" w14:textId="77777777" w:rsidR="00BB7F98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B54A55B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9585A6B" w14:textId="77777777" w:rsid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 w:hint="eastAsia"/>
                <w:lang w:eastAsia="zh-CN"/>
              </w:rPr>
              <w:t>基站</w:t>
            </w:r>
            <w:r w:rsidRPr="00DA3196">
              <w:rPr>
                <w:rFonts w:ascii="Consolas" w:eastAsia="微软雅黑" w:hAnsi="Consolas"/>
                <w:lang w:eastAsia="zh-CN"/>
              </w:rPr>
              <w:t>Id</w:t>
            </w:r>
          </w:p>
          <w:p w14:paraId="6D9183D9" w14:textId="77777777" w:rsidR="00BB7F98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B47F0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电信对应</w:t>
            </w:r>
            <w:r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bid)</w:t>
            </w:r>
          </w:p>
        </w:tc>
      </w:tr>
      <w:tr w:rsidR="00F7373C" w:rsidRPr="00BF473F" w14:paraId="744AC02D" w14:textId="77777777" w:rsidTr="00DA3196">
        <w:trPr>
          <w:trHeight w:val="209"/>
        </w:trPr>
        <w:tc>
          <w:tcPr>
            <w:tcW w:w="2127" w:type="dxa"/>
          </w:tcPr>
          <w:p w14:paraId="6DD39C72" w14:textId="77777777" w:rsidR="00F7373C" w:rsidRDefault="00F7373C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lac</w:t>
            </w:r>
          </w:p>
        </w:tc>
        <w:tc>
          <w:tcPr>
            <w:tcW w:w="1559" w:type="dxa"/>
          </w:tcPr>
          <w:p w14:paraId="6A25B567" w14:textId="77777777" w:rsidR="00F7373C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3AD283A" w14:textId="77777777" w:rsidR="00F7373C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4ED23EB" w14:textId="77777777" w:rsidR="00F7373C" w:rsidRPr="005C47AD" w:rsidRDefault="00F7373C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887C8F5" w14:textId="77777777" w:rsid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lac</w:t>
            </w:r>
          </w:p>
          <w:p w14:paraId="0C355000" w14:textId="77777777" w:rsidR="00F7373C" w:rsidRPr="00DA3196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</w:t>
            </w:r>
            <w:r w:rsidRPr="00B47F0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电信对应</w:t>
            </w:r>
            <w:r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nid</w:t>
            </w:r>
            <w:r w:rsidR="00B47F00" w:rsidRPr="00B47F0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）</w:t>
            </w:r>
          </w:p>
        </w:tc>
      </w:tr>
      <w:tr w:rsidR="00F7373C" w:rsidRPr="00BF473F" w14:paraId="71277C9B" w14:textId="77777777" w:rsidTr="00DA3196">
        <w:trPr>
          <w:trHeight w:val="209"/>
        </w:trPr>
        <w:tc>
          <w:tcPr>
            <w:tcW w:w="2127" w:type="dxa"/>
          </w:tcPr>
          <w:p w14:paraId="72BB76AE" w14:textId="77777777" w:rsidR="00F7373C" w:rsidRDefault="00F7373C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type</w:t>
            </w:r>
          </w:p>
        </w:tc>
        <w:tc>
          <w:tcPr>
            <w:tcW w:w="1559" w:type="dxa"/>
          </w:tcPr>
          <w:p w14:paraId="1CC4E6A0" w14:textId="77777777" w:rsidR="00F7373C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8D053E1" w14:textId="77777777" w:rsidR="00F7373C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B2EAAB6" w14:textId="77777777" w:rsidR="00F7373C" w:rsidRPr="00DA3196" w:rsidRDefault="00DA3196" w:rsidP="007356E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253" w:type="dxa"/>
          </w:tcPr>
          <w:p w14:paraId="48580F5D" w14:textId="77777777" w:rsidR="00DA3196" w:rsidRPr="00DA3196" w:rsidRDefault="00DA3196" w:rsidP="007356E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A3196">
              <w:rPr>
                <w:rFonts w:ascii="Consolas" w:eastAsia="微软雅黑" w:hAnsi="Consolas" w:hint="eastAsia"/>
                <w:lang w:eastAsia="zh-CN"/>
              </w:rPr>
              <w:t>返回坐标类型默认值</w:t>
            </w:r>
            <w:r w:rsidRPr="00DA31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  <w:p w14:paraId="75523760" w14:textId="77777777" w:rsidR="00DA3196" w:rsidRPr="00DA3196" w:rsidRDefault="00DA3196" w:rsidP="007356E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A31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0(google</w:t>
            </w:r>
            <w:r w:rsidRPr="00DA3196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坐标</w:t>
            </w:r>
            <w:r w:rsidRPr="00DA31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),</w:t>
            </w:r>
          </w:p>
          <w:p w14:paraId="6E2360D9" w14:textId="77777777" w:rsidR="00DA3196" w:rsidRPr="00DA3196" w:rsidRDefault="00DA3196" w:rsidP="007356E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A31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1( </w:t>
            </w:r>
            <w:r w:rsidRPr="00DA3196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百度坐标</w:t>
            </w:r>
            <w:r w:rsidRPr="00DA31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),</w:t>
            </w:r>
          </w:p>
          <w:p w14:paraId="5E475227" w14:textId="77777777" w:rsidR="00F7373C" w:rsidRPr="008157B0" w:rsidRDefault="00DA3196" w:rsidP="007356E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DA31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2(gps</w:t>
            </w:r>
            <w:r w:rsidRPr="00DA3196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坐标</w:t>
            </w:r>
            <w:r w:rsidRPr="00DA31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4D6333" w:rsidRPr="00BF473F" w14:paraId="3861746A" w14:textId="77777777" w:rsidTr="00DA3196">
        <w:trPr>
          <w:trHeight w:val="209"/>
        </w:trPr>
        <w:tc>
          <w:tcPr>
            <w:tcW w:w="2127" w:type="dxa"/>
          </w:tcPr>
          <w:p w14:paraId="12E4295E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longitude</w:t>
            </w:r>
          </w:p>
        </w:tc>
        <w:tc>
          <w:tcPr>
            <w:tcW w:w="1559" w:type="dxa"/>
          </w:tcPr>
          <w:p w14:paraId="5613B3B8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DOUBLE</w:t>
            </w:r>
          </w:p>
        </w:tc>
        <w:tc>
          <w:tcPr>
            <w:tcW w:w="850" w:type="dxa"/>
          </w:tcPr>
          <w:p w14:paraId="4CE27901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748E911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3321F284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经</w:t>
            </w:r>
            <w:r w:rsidRPr="00DA3196">
              <w:rPr>
                <w:rFonts w:ascii="Consolas" w:eastAsia="微软雅黑" w:hAnsi="Consolas" w:hint="eastAsia"/>
                <w:lang w:eastAsia="zh-CN"/>
              </w:rPr>
              <w:t>度</w:t>
            </w:r>
          </w:p>
        </w:tc>
      </w:tr>
      <w:tr w:rsidR="004D6333" w:rsidRPr="00BF473F" w14:paraId="521B6EE1" w14:textId="77777777" w:rsidTr="00DA3196">
        <w:trPr>
          <w:trHeight w:val="209"/>
        </w:trPr>
        <w:tc>
          <w:tcPr>
            <w:tcW w:w="2127" w:type="dxa"/>
          </w:tcPr>
          <w:p w14:paraId="0DBBE4C5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lastRenderedPageBreak/>
              <w:t>latitude</w:t>
            </w:r>
          </w:p>
        </w:tc>
        <w:tc>
          <w:tcPr>
            <w:tcW w:w="1559" w:type="dxa"/>
          </w:tcPr>
          <w:p w14:paraId="7C44205F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DOUBLE</w:t>
            </w:r>
          </w:p>
        </w:tc>
        <w:tc>
          <w:tcPr>
            <w:tcW w:w="850" w:type="dxa"/>
          </w:tcPr>
          <w:p w14:paraId="5C9ACF4D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A0FA14D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04ABE922" w14:textId="77777777" w:rsidR="004D6333" w:rsidRPr="00DA3196" w:rsidRDefault="004D6333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纬度</w:t>
            </w:r>
          </w:p>
        </w:tc>
      </w:tr>
      <w:tr w:rsidR="00F7373C" w:rsidRPr="00BF473F" w14:paraId="29729708" w14:textId="77777777" w:rsidTr="00DA3196">
        <w:trPr>
          <w:trHeight w:val="209"/>
        </w:trPr>
        <w:tc>
          <w:tcPr>
            <w:tcW w:w="2127" w:type="dxa"/>
          </w:tcPr>
          <w:p w14:paraId="01798A0E" w14:textId="77777777" w:rsidR="00F7373C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pubIP</w:t>
            </w:r>
          </w:p>
        </w:tc>
        <w:tc>
          <w:tcPr>
            <w:tcW w:w="1559" w:type="dxa"/>
          </w:tcPr>
          <w:p w14:paraId="2EB1E62C" w14:textId="77777777" w:rsidR="00F7373C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9D7EA78" w14:textId="77777777" w:rsidR="00F7373C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B4AE3AE" w14:textId="77777777" w:rsidR="00F7373C" w:rsidRPr="005C47AD" w:rsidRDefault="00F7373C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30D89F7" w14:textId="77777777" w:rsidR="00F7373C" w:rsidRPr="008157B0" w:rsidRDefault="00DA3196" w:rsidP="007356E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</w:tc>
      </w:tr>
      <w:tr w:rsidR="00DA3196" w:rsidRPr="00BF473F" w14:paraId="1F79F0B8" w14:textId="77777777" w:rsidTr="00DA3196">
        <w:trPr>
          <w:trHeight w:val="209"/>
        </w:trPr>
        <w:tc>
          <w:tcPr>
            <w:tcW w:w="2127" w:type="dxa"/>
          </w:tcPr>
          <w:p w14:paraId="2C18E0A1" w14:textId="77777777" w:rsidR="00DA3196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country</w:t>
            </w:r>
          </w:p>
        </w:tc>
        <w:tc>
          <w:tcPr>
            <w:tcW w:w="1559" w:type="dxa"/>
          </w:tcPr>
          <w:p w14:paraId="516E4858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EDA393B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4D23711" w14:textId="77777777" w:rsidR="00DA3196" w:rsidRPr="005C47AD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F976E93" w14:textId="77777777" w:rsidR="00DA3196" w:rsidRP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 w:hint="eastAsia"/>
                <w:lang w:eastAsia="zh-CN"/>
              </w:rPr>
              <w:t>国家名称</w:t>
            </w:r>
          </w:p>
        </w:tc>
      </w:tr>
      <w:tr w:rsidR="00F7373C" w:rsidRPr="00BF473F" w14:paraId="38C6E4B9" w14:textId="77777777" w:rsidTr="00DA3196">
        <w:trPr>
          <w:trHeight w:val="209"/>
        </w:trPr>
        <w:tc>
          <w:tcPr>
            <w:tcW w:w="2127" w:type="dxa"/>
          </w:tcPr>
          <w:p w14:paraId="24148B4D" w14:textId="77777777" w:rsidR="00F7373C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region</w:t>
            </w:r>
          </w:p>
        </w:tc>
        <w:tc>
          <w:tcPr>
            <w:tcW w:w="1559" w:type="dxa"/>
          </w:tcPr>
          <w:p w14:paraId="4330D540" w14:textId="77777777" w:rsidR="00F7373C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371CEA4" w14:textId="77777777" w:rsidR="00F7373C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01153FB" w14:textId="77777777" w:rsidR="00F7373C" w:rsidRPr="005C47AD" w:rsidRDefault="00F7373C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3CF74F7" w14:textId="77777777" w:rsidR="00F7373C" w:rsidRP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 w:hint="eastAsia"/>
                <w:lang w:eastAsia="zh-CN"/>
              </w:rPr>
              <w:t>省份名称</w:t>
            </w:r>
          </w:p>
        </w:tc>
      </w:tr>
      <w:tr w:rsidR="00DA3196" w:rsidRPr="00BF473F" w14:paraId="34ECE91A" w14:textId="77777777" w:rsidTr="007356EC">
        <w:trPr>
          <w:trHeight w:val="209"/>
        </w:trPr>
        <w:tc>
          <w:tcPr>
            <w:tcW w:w="2127" w:type="dxa"/>
          </w:tcPr>
          <w:p w14:paraId="41416F23" w14:textId="77777777" w:rsidR="00DA3196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city</w:t>
            </w:r>
          </w:p>
        </w:tc>
        <w:tc>
          <w:tcPr>
            <w:tcW w:w="1559" w:type="dxa"/>
          </w:tcPr>
          <w:p w14:paraId="06517B11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7EEAFD7C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80B74BC" w14:textId="77777777" w:rsidR="00DA3196" w:rsidRPr="005C47AD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0A8A1F5A" w14:textId="77777777" w:rsidR="00DA3196" w:rsidRP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</w:p>
          <w:p w14:paraId="6FE16502" w14:textId="77777777" w:rsidR="00DA3196" w:rsidRP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 w:hint="eastAsia"/>
                <w:lang w:eastAsia="zh-CN"/>
              </w:rPr>
              <w:t>城市名称</w:t>
            </w:r>
          </w:p>
        </w:tc>
      </w:tr>
      <w:tr w:rsidR="00DA3196" w:rsidRPr="00BF473F" w14:paraId="19CCCC75" w14:textId="77777777" w:rsidTr="00DA3196">
        <w:trPr>
          <w:trHeight w:val="209"/>
        </w:trPr>
        <w:tc>
          <w:tcPr>
            <w:tcW w:w="2127" w:type="dxa"/>
          </w:tcPr>
          <w:p w14:paraId="7FB74928" w14:textId="77777777" w:rsidR="00DA3196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county</w:t>
            </w:r>
          </w:p>
        </w:tc>
        <w:tc>
          <w:tcPr>
            <w:tcW w:w="1559" w:type="dxa"/>
          </w:tcPr>
          <w:p w14:paraId="357E8502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1C172C5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55CCFA1" w14:textId="77777777" w:rsidR="00DA3196" w:rsidRPr="005C47AD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49601B8" w14:textId="77777777" w:rsidR="00DA3196" w:rsidRP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 w:hint="eastAsia"/>
                <w:lang w:eastAsia="zh-CN"/>
              </w:rPr>
              <w:t>区县名称</w:t>
            </w:r>
          </w:p>
        </w:tc>
      </w:tr>
      <w:tr w:rsidR="00DA3196" w:rsidRPr="00BF473F" w14:paraId="61BDC64D" w14:textId="77777777" w:rsidTr="00DA3196">
        <w:trPr>
          <w:trHeight w:val="209"/>
        </w:trPr>
        <w:tc>
          <w:tcPr>
            <w:tcW w:w="2127" w:type="dxa"/>
          </w:tcPr>
          <w:p w14:paraId="60CC6B76" w14:textId="77777777" w:rsidR="00DA3196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street</w:t>
            </w:r>
          </w:p>
        </w:tc>
        <w:tc>
          <w:tcPr>
            <w:tcW w:w="1559" w:type="dxa"/>
          </w:tcPr>
          <w:p w14:paraId="1D43683C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3E027B85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049803A" w14:textId="77777777" w:rsidR="00DA3196" w:rsidRPr="005C47AD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EC8DB8F" w14:textId="77777777" w:rsidR="00DA3196" w:rsidRP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</w:p>
          <w:p w14:paraId="1A9BB00E" w14:textId="77777777" w:rsidR="00DA3196" w:rsidRPr="00B47F00" w:rsidRDefault="00DA3196" w:rsidP="00DA3196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 w:hint="eastAsia"/>
                <w:lang w:eastAsia="zh-CN"/>
              </w:rPr>
              <w:t>街道名称</w:t>
            </w:r>
          </w:p>
        </w:tc>
      </w:tr>
      <w:tr w:rsidR="00DA3196" w:rsidRPr="00BF473F" w14:paraId="61A6E538" w14:textId="77777777" w:rsidTr="00DA3196">
        <w:trPr>
          <w:trHeight w:val="209"/>
        </w:trPr>
        <w:tc>
          <w:tcPr>
            <w:tcW w:w="2127" w:type="dxa"/>
          </w:tcPr>
          <w:p w14:paraId="486D612C" w14:textId="77777777" w:rsidR="00DA3196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street_number</w:t>
            </w:r>
          </w:p>
        </w:tc>
        <w:tc>
          <w:tcPr>
            <w:tcW w:w="1559" w:type="dxa"/>
          </w:tcPr>
          <w:p w14:paraId="2735AFB9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1A324C6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AC68E3A" w14:textId="77777777" w:rsidR="00DA3196" w:rsidRPr="005C47AD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E4B4028" w14:textId="77777777" w:rsidR="00DA3196" w:rsidRPr="00B47F00" w:rsidRDefault="00DA3196" w:rsidP="007356EC">
            <w:pPr>
              <w:rPr>
                <w:rFonts w:ascii="Consolas" w:eastAsia="微软雅黑" w:hAnsi="Consolas"/>
                <w:lang w:eastAsia="zh-CN"/>
              </w:rPr>
            </w:pPr>
          </w:p>
          <w:p w14:paraId="17E90664" w14:textId="77777777" w:rsidR="00DA3196" w:rsidRPr="00B47F00" w:rsidRDefault="00DA3196" w:rsidP="00DA3196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 w:hint="eastAsia"/>
                <w:lang w:eastAsia="zh-CN"/>
              </w:rPr>
              <w:t>参照物描述</w:t>
            </w:r>
          </w:p>
        </w:tc>
      </w:tr>
      <w:tr w:rsidR="00DA3196" w:rsidRPr="00BF473F" w14:paraId="466260BB" w14:textId="77777777" w:rsidTr="00DA3196">
        <w:trPr>
          <w:trHeight w:val="209"/>
        </w:trPr>
        <w:tc>
          <w:tcPr>
            <w:tcW w:w="2127" w:type="dxa"/>
          </w:tcPr>
          <w:p w14:paraId="5AB48CB4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accuracy</w:t>
            </w:r>
          </w:p>
        </w:tc>
        <w:tc>
          <w:tcPr>
            <w:tcW w:w="1559" w:type="dxa"/>
          </w:tcPr>
          <w:p w14:paraId="5B86BCCA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B0584B2" w14:textId="77777777" w:rsid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DC08F68" w14:textId="77777777" w:rsidR="00DA3196" w:rsidRPr="005C47AD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3" w:type="dxa"/>
          </w:tcPr>
          <w:p w14:paraId="5F4A7474" w14:textId="77777777" w:rsidR="00DA3196" w:rsidRPr="008157B0" w:rsidRDefault="00B47F00" w:rsidP="007356EC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精度</w:t>
            </w:r>
          </w:p>
        </w:tc>
      </w:tr>
      <w:tr w:rsidR="00B47F00" w:rsidRPr="00BF473F" w14:paraId="1ABD433B" w14:textId="77777777" w:rsidTr="007356EC">
        <w:trPr>
          <w:trHeight w:val="209"/>
        </w:trPr>
        <w:tc>
          <w:tcPr>
            <w:tcW w:w="2127" w:type="dxa"/>
          </w:tcPr>
          <w:p w14:paraId="4725B090" w14:textId="77777777" w:rsidR="00B47F00" w:rsidRP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uuwifiA</w:t>
            </w:r>
            <w:r w:rsidRPr="00DA3196">
              <w:rPr>
                <w:rFonts w:ascii="Consolas" w:eastAsia="微软雅黑" w:hAnsi="Consolas"/>
                <w:lang w:eastAsia="zh-CN"/>
              </w:rPr>
              <w:t>rea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0BF35ADC" w14:textId="77777777" w:rsidR="00B47F00" w:rsidRP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11F15589" w14:textId="77777777" w:rsidR="00B47F00" w:rsidRP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26B114E" w14:textId="77777777" w:rsidR="00B47F00" w:rsidRP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083C171" w14:textId="77777777" w:rsidR="00B47F00" w:rsidRP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lang w:eastAsia="zh-CN"/>
              </w:rPr>
              <w:t>地区代码</w:t>
            </w:r>
          </w:p>
          <w:p w14:paraId="29A0D94E" w14:textId="77777777" w:rsidR="00B47F00" w:rsidRPr="00DA3196" w:rsidRDefault="00B47F00" w:rsidP="007356EC">
            <w:pPr>
              <w:rPr>
                <w:rFonts w:ascii="Consolas" w:eastAsia="微软雅黑" w:hAnsi="Consolas"/>
                <w:lang w:eastAsia="zh-CN"/>
              </w:rPr>
            </w:pPr>
            <w:r w:rsidRPr="00DA319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u.cn</w:t>
            </w:r>
          </w:p>
        </w:tc>
      </w:tr>
      <w:tr w:rsidR="00BB7F98" w:rsidRPr="00BF473F" w14:paraId="1ECAEA08" w14:textId="77777777" w:rsidTr="00DA3196">
        <w:trPr>
          <w:trHeight w:val="209"/>
        </w:trPr>
        <w:tc>
          <w:tcPr>
            <w:tcW w:w="2127" w:type="dxa"/>
          </w:tcPr>
          <w:p w14:paraId="69C8E341" w14:textId="77777777" w:rsidR="00BB7F98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</w:t>
            </w:r>
          </w:p>
        </w:tc>
        <w:tc>
          <w:tcPr>
            <w:tcW w:w="1559" w:type="dxa"/>
          </w:tcPr>
          <w:p w14:paraId="5AC336FD" w14:textId="77777777" w:rsidR="00BB7F98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VARCHAR(256)</w:t>
            </w:r>
          </w:p>
        </w:tc>
        <w:tc>
          <w:tcPr>
            <w:tcW w:w="850" w:type="dxa"/>
          </w:tcPr>
          <w:p w14:paraId="0E2163DA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20050CD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128A190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BB7F98" w:rsidRPr="00BF473F" w14:paraId="15BF6CBD" w14:textId="77777777" w:rsidTr="00DA3196">
        <w:trPr>
          <w:trHeight w:val="209"/>
        </w:trPr>
        <w:tc>
          <w:tcPr>
            <w:tcW w:w="2127" w:type="dxa"/>
          </w:tcPr>
          <w:p w14:paraId="6980EAC7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11BBC523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B869851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58E5C01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16C6083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BB7F98" w:rsidRPr="00BF473F" w14:paraId="7DABB9AA" w14:textId="77777777" w:rsidTr="00DA3196">
        <w:trPr>
          <w:trHeight w:val="209"/>
        </w:trPr>
        <w:tc>
          <w:tcPr>
            <w:tcW w:w="2127" w:type="dxa"/>
          </w:tcPr>
          <w:p w14:paraId="6BBB5EC2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0E2F18FD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3FDE5397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F398BBD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DB2C13A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BB7F98" w:rsidRPr="00BF473F" w14:paraId="4AE779F9" w14:textId="77777777" w:rsidTr="00DA3196">
        <w:trPr>
          <w:trHeight w:val="209"/>
        </w:trPr>
        <w:tc>
          <w:tcPr>
            <w:tcW w:w="2127" w:type="dxa"/>
          </w:tcPr>
          <w:p w14:paraId="3FFEA8AB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27996FFB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469AB14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4D4EF44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17EBC4BE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BB7F98" w:rsidRPr="00BF473F" w14:paraId="14E58936" w14:textId="77777777" w:rsidTr="00DA3196">
        <w:trPr>
          <w:trHeight w:val="209"/>
        </w:trPr>
        <w:tc>
          <w:tcPr>
            <w:tcW w:w="2127" w:type="dxa"/>
          </w:tcPr>
          <w:p w14:paraId="2D3F3434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6CC27432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AF0A30A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7CABA0A7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5F3F27C5" w14:textId="77777777" w:rsidR="00BB7F98" w:rsidRPr="005C47AD" w:rsidRDefault="00BB7F98" w:rsidP="007356EC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44CD8B86" w14:textId="77777777" w:rsidR="00BB7F98" w:rsidRDefault="00BB7F98" w:rsidP="00BB7F98">
      <w:pPr>
        <w:rPr>
          <w:lang w:eastAsia="zh-HK"/>
        </w:rPr>
      </w:pPr>
    </w:p>
    <w:p w14:paraId="1C6E6248" w14:textId="77777777" w:rsidR="00BB7F98" w:rsidRDefault="00BB7F98" w:rsidP="00BB7F98">
      <w:pPr>
        <w:rPr>
          <w:lang w:eastAsia="zh-HK"/>
        </w:rPr>
      </w:pPr>
    </w:p>
    <w:p w14:paraId="51BD2C63" w14:textId="77777777" w:rsidR="00BB7F98" w:rsidRDefault="00BB7F98" w:rsidP="00BB7F98">
      <w:pPr>
        <w:rPr>
          <w:lang w:eastAsia="zh-HK"/>
        </w:rPr>
      </w:pPr>
    </w:p>
    <w:p w14:paraId="615CAFB3" w14:textId="77777777" w:rsidR="00BB7F98" w:rsidRDefault="00BB7F98" w:rsidP="00BB7F98">
      <w:pPr>
        <w:rPr>
          <w:lang w:eastAsia="zh-HK"/>
        </w:rPr>
      </w:pPr>
    </w:p>
    <w:p w14:paraId="3BCD48C9" w14:textId="77777777" w:rsidR="00BB7F98" w:rsidRDefault="00BB7F98" w:rsidP="00BB7F98">
      <w:pPr>
        <w:rPr>
          <w:lang w:eastAsia="zh-CN"/>
        </w:rPr>
      </w:pPr>
    </w:p>
    <w:p w14:paraId="4D6E09EE" w14:textId="77777777" w:rsidR="00BB7F98" w:rsidRDefault="00BB7F98" w:rsidP="00BB7F98">
      <w:pPr>
        <w:rPr>
          <w:lang w:eastAsia="zh-HK"/>
        </w:rPr>
      </w:pPr>
    </w:p>
    <w:p w14:paraId="117FD12C" w14:textId="77777777" w:rsidR="001906A5" w:rsidRDefault="001906A5" w:rsidP="001906A5">
      <w:pPr>
        <w:rPr>
          <w:lang w:eastAsia="zh-HK"/>
        </w:rPr>
      </w:pPr>
    </w:p>
    <w:p w14:paraId="6F883310" w14:textId="77777777" w:rsidR="001906A5" w:rsidRDefault="001906A5" w:rsidP="00173712">
      <w:pPr>
        <w:rPr>
          <w:lang w:eastAsia="zh-HK"/>
        </w:rPr>
      </w:pPr>
    </w:p>
    <w:p w14:paraId="571BE1D9" w14:textId="77777777" w:rsidR="00C22D71" w:rsidRDefault="00C22D71" w:rsidP="00173712">
      <w:pPr>
        <w:rPr>
          <w:lang w:eastAsia="zh-HK"/>
        </w:rPr>
      </w:pPr>
    </w:p>
    <w:p w14:paraId="63B4378B" w14:textId="77777777" w:rsidR="00C22D71" w:rsidRDefault="00C22D71" w:rsidP="00173712">
      <w:pPr>
        <w:rPr>
          <w:lang w:eastAsia="zh-HK"/>
        </w:rPr>
      </w:pPr>
    </w:p>
    <w:p w14:paraId="13C3B70D" w14:textId="77777777" w:rsidR="00FD61C0" w:rsidRDefault="00FD61C0" w:rsidP="00FD61C0">
      <w:pPr>
        <w:rPr>
          <w:lang w:eastAsia="zh-HK"/>
        </w:rPr>
      </w:pPr>
    </w:p>
    <w:p w14:paraId="5652223F" w14:textId="77777777" w:rsidR="00FD61C0" w:rsidRDefault="00FD61C0" w:rsidP="00FD61C0">
      <w:pPr>
        <w:rPr>
          <w:lang w:eastAsia="zh-HK"/>
        </w:rPr>
      </w:pPr>
    </w:p>
    <w:p w14:paraId="27F8B164" w14:textId="77777777" w:rsidR="00FD61C0" w:rsidRPr="00F7373C" w:rsidRDefault="00FD61C0" w:rsidP="00FD61C0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84" w:name="_Toc466366608"/>
      <w:r w:rsidRPr="00F7373C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</w:t>
      </w:r>
      <w:r>
        <w:rPr>
          <w:rFonts w:ascii="Consolas" w:eastAsia="微软雅黑" w:hAnsi="Consolas"/>
          <w:bCs/>
          <w:i w:val="0"/>
          <w:iCs/>
          <w:highlight w:val="cyan"/>
          <w:lang w:val="en-US" w:eastAsia="zh-HK"/>
        </w:rPr>
        <w:t>ChinaCity</w:t>
      </w:r>
      <w:bookmarkEnd w:id="84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134"/>
        <w:gridCol w:w="4253"/>
      </w:tblGrid>
      <w:tr w:rsidR="00FD61C0" w:rsidRPr="00BF473F" w14:paraId="0968B581" w14:textId="77777777" w:rsidTr="00950300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ABA0F64" w14:textId="77777777" w:rsidR="00FD61C0" w:rsidRPr="00C3424E" w:rsidRDefault="00FD61C0" w:rsidP="00950300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ED1C70" w14:textId="77777777" w:rsidR="00FD61C0" w:rsidRPr="005C47AD" w:rsidRDefault="00FD61C0" w:rsidP="00950300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tbChinaCity</w:t>
            </w:r>
          </w:p>
        </w:tc>
      </w:tr>
      <w:tr w:rsidR="00FD61C0" w:rsidRPr="00BF473F" w14:paraId="26471884" w14:textId="77777777" w:rsidTr="00950300">
        <w:trPr>
          <w:trHeight w:val="978"/>
        </w:trPr>
        <w:tc>
          <w:tcPr>
            <w:tcW w:w="2127" w:type="dxa"/>
            <w:shd w:val="clear" w:color="auto" w:fill="E6E6E6"/>
          </w:tcPr>
          <w:p w14:paraId="1107CDEA" w14:textId="77777777" w:rsidR="00FD61C0" w:rsidRPr="00C3424E" w:rsidRDefault="00FD61C0" w:rsidP="00950300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3733863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中</w:t>
            </w:r>
            <w:r>
              <w:rPr>
                <w:rFonts w:ascii="Consolas" w:eastAsia="微软雅黑" w:hAnsi="Consolas"/>
                <w:lang w:eastAsia="zh-CN"/>
              </w:rPr>
              <w:t>国地级</w:t>
            </w:r>
            <w:r>
              <w:rPr>
                <w:rFonts w:ascii="Consolas" w:eastAsia="微软雅黑" w:hAnsi="Consolas" w:hint="eastAsia"/>
                <w:lang w:eastAsia="zh-CN"/>
              </w:rPr>
              <w:t>市</w:t>
            </w:r>
          </w:p>
        </w:tc>
      </w:tr>
      <w:tr w:rsidR="00FD61C0" w:rsidRPr="00BF473F" w14:paraId="667A039F" w14:textId="77777777" w:rsidTr="00950300">
        <w:tc>
          <w:tcPr>
            <w:tcW w:w="2127" w:type="dxa"/>
            <w:shd w:val="clear" w:color="auto" w:fill="E6E6E6"/>
          </w:tcPr>
          <w:p w14:paraId="10843ED2" w14:textId="77777777" w:rsidR="00FD61C0" w:rsidRPr="00C3424E" w:rsidRDefault="00FD61C0" w:rsidP="00950300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3C6AC0FA" w14:textId="77777777" w:rsidR="00FD61C0" w:rsidRPr="005C47AD" w:rsidRDefault="00FD61C0" w:rsidP="00950300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FD61C0" w:rsidRPr="00BF473F" w14:paraId="1D0013B2" w14:textId="77777777" w:rsidTr="00950300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1E9CB91" w14:textId="77777777" w:rsidR="00FD61C0" w:rsidRPr="00C3424E" w:rsidRDefault="00FD61C0" w:rsidP="00950300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336D97" w14:textId="77777777" w:rsidR="00FD61C0" w:rsidRPr="00272106" w:rsidRDefault="00FD61C0" w:rsidP="00950300">
            <w:pPr>
              <w:pStyle w:val="BodyText"/>
              <w:rPr>
                <w:rFonts w:ascii="Consolas" w:eastAsia="微软雅黑" w:hAnsi="Consolas"/>
                <w:b/>
                <w:kern w:val="0"/>
                <w:sz w:val="20"/>
                <w:lang w:eastAsia="zh-CN"/>
              </w:rPr>
            </w:pPr>
            <w:r w:rsidRPr="000C6AC0">
              <w:rPr>
                <w:rFonts w:ascii="Consolas" w:eastAsia="微软雅黑" w:hAnsi="Consolas"/>
                <w:kern w:val="0"/>
                <w:sz w:val="20"/>
                <w:lang w:eastAsia="zh-CN"/>
              </w:rPr>
              <w:t>ke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yAreaId</w:t>
            </w:r>
          </w:p>
        </w:tc>
      </w:tr>
      <w:tr w:rsidR="00FD61C0" w:rsidRPr="00BF473F" w14:paraId="0A46AE15" w14:textId="77777777" w:rsidTr="00950300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7006556" w14:textId="77777777" w:rsidR="00FD61C0" w:rsidRPr="00C3424E" w:rsidRDefault="00FD61C0" w:rsidP="00950300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53C6DA1" w14:textId="77777777" w:rsidR="00FD61C0" w:rsidRPr="005C47AD" w:rsidRDefault="00FD61C0" w:rsidP="00950300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FD61C0" w:rsidRPr="00BF473F" w14:paraId="22FFA298" w14:textId="77777777" w:rsidTr="00950300">
        <w:trPr>
          <w:trHeight w:val="483"/>
        </w:trPr>
        <w:tc>
          <w:tcPr>
            <w:tcW w:w="2127" w:type="dxa"/>
            <w:shd w:val="clear" w:color="auto" w:fill="E6E6E6"/>
            <w:vAlign w:val="center"/>
          </w:tcPr>
          <w:p w14:paraId="54910104" w14:textId="77777777" w:rsidR="00FD61C0" w:rsidRPr="00C3424E" w:rsidRDefault="00FD61C0" w:rsidP="00950300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59E0E8CB" w14:textId="77777777" w:rsidR="00FD61C0" w:rsidRPr="00C3424E" w:rsidRDefault="00FD61C0" w:rsidP="00950300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244F94A1" w14:textId="77777777" w:rsidR="00FD61C0" w:rsidRPr="00C3424E" w:rsidRDefault="00FD61C0" w:rsidP="00950300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1C05B903" w14:textId="77777777" w:rsidR="00FD61C0" w:rsidRPr="00C3424E" w:rsidRDefault="00FD61C0" w:rsidP="00950300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2297575F" w14:textId="77777777" w:rsidR="00FD61C0" w:rsidRPr="00C3424E" w:rsidRDefault="00FD61C0" w:rsidP="00950300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FD61C0" w:rsidRPr="00BF473F" w14:paraId="74946DEF" w14:textId="77777777" w:rsidTr="00950300">
        <w:trPr>
          <w:trHeight w:val="269"/>
        </w:trPr>
        <w:tc>
          <w:tcPr>
            <w:tcW w:w="2127" w:type="dxa"/>
          </w:tcPr>
          <w:p w14:paraId="440D54D8" w14:textId="77777777" w:rsidR="00FD61C0" w:rsidRPr="000C6AC0" w:rsidRDefault="00FD61C0" w:rsidP="00FD61C0">
            <w:pPr>
              <w:rPr>
                <w:rFonts w:ascii="Consolas" w:eastAsia="微软雅黑" w:hAnsi="Consolas"/>
                <w:lang w:eastAsia="zh-CN"/>
              </w:rPr>
            </w:pPr>
            <w:r w:rsidRPr="000C6AC0">
              <w:rPr>
                <w:rFonts w:ascii="Consolas" w:eastAsia="微软雅黑" w:hAnsi="Consolas"/>
                <w:lang w:eastAsia="zh-CN"/>
              </w:rPr>
              <w:t>key</w:t>
            </w:r>
            <w:r>
              <w:rPr>
                <w:rFonts w:ascii="Consolas" w:eastAsia="微软雅黑" w:hAnsi="Consolas"/>
                <w:lang w:eastAsia="zh-CN"/>
              </w:rPr>
              <w:t>AreaId</w:t>
            </w:r>
          </w:p>
        </w:tc>
        <w:tc>
          <w:tcPr>
            <w:tcW w:w="1559" w:type="dxa"/>
          </w:tcPr>
          <w:p w14:paraId="4E7CC214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232E4A6A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Ｎ</w:t>
            </w:r>
          </w:p>
        </w:tc>
        <w:tc>
          <w:tcPr>
            <w:tcW w:w="1134" w:type="dxa"/>
          </w:tcPr>
          <w:p w14:paraId="41E9937C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38CBC0C2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地级市地区</w:t>
            </w:r>
            <w:r>
              <w:rPr>
                <w:rFonts w:ascii="Consolas" w:eastAsia="微软雅黑" w:hAnsi="Consolas" w:hint="eastAsia"/>
                <w:lang w:eastAsia="zh-CN"/>
              </w:rPr>
              <w:t>码</w:t>
            </w:r>
          </w:p>
          <w:p w14:paraId="7BAE9B9A" w14:textId="77777777" w:rsidR="00FD61C0" w:rsidRPr="00DF39B1" w:rsidRDefault="00FD61C0" w:rsidP="00FD61C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以中文拼音和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点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号组织</w:t>
            </w:r>
          </w:p>
        </w:tc>
      </w:tr>
      <w:tr w:rsidR="00FD61C0" w:rsidRPr="00BF473F" w14:paraId="60A228E1" w14:textId="77777777" w:rsidTr="00950300">
        <w:trPr>
          <w:trHeight w:val="209"/>
        </w:trPr>
        <w:tc>
          <w:tcPr>
            <w:tcW w:w="2127" w:type="dxa"/>
          </w:tcPr>
          <w:p w14:paraId="7D4A67ED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region</w:t>
            </w:r>
          </w:p>
        </w:tc>
        <w:tc>
          <w:tcPr>
            <w:tcW w:w="1559" w:type="dxa"/>
          </w:tcPr>
          <w:p w14:paraId="2A81E3EA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54114260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52C49D2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7F18DB2C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 w:hint="eastAsia"/>
                <w:lang w:eastAsia="zh-CN"/>
              </w:rPr>
              <w:t>省份名称</w:t>
            </w:r>
          </w:p>
          <w:p w14:paraId="779D17AC" w14:textId="77777777" w:rsidR="00B36B6D" w:rsidRPr="00B47F00" w:rsidRDefault="00B36B6D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（中文）</w:t>
            </w:r>
          </w:p>
        </w:tc>
      </w:tr>
      <w:tr w:rsidR="00FD61C0" w:rsidRPr="00BF473F" w14:paraId="7897D99D" w14:textId="77777777" w:rsidTr="00950300">
        <w:trPr>
          <w:trHeight w:val="209"/>
        </w:trPr>
        <w:tc>
          <w:tcPr>
            <w:tcW w:w="2127" w:type="dxa"/>
          </w:tcPr>
          <w:p w14:paraId="48072245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/>
                <w:lang w:eastAsia="zh-CN"/>
              </w:rPr>
              <w:t>city</w:t>
            </w:r>
          </w:p>
        </w:tc>
        <w:tc>
          <w:tcPr>
            <w:tcW w:w="1559" w:type="dxa"/>
          </w:tcPr>
          <w:p w14:paraId="54BA856F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129DE166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DDCB303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26CC5355" w14:textId="77777777" w:rsidR="00FD61C0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 w:rsidRPr="00B47F00">
              <w:rPr>
                <w:rFonts w:ascii="Consolas" w:eastAsia="微软雅黑" w:hAnsi="Consolas" w:hint="eastAsia"/>
                <w:lang w:eastAsia="zh-CN"/>
              </w:rPr>
              <w:t>城市名称</w:t>
            </w:r>
          </w:p>
          <w:p w14:paraId="07A5A42C" w14:textId="77777777" w:rsidR="00B36B6D" w:rsidRPr="00B47F00" w:rsidRDefault="00B36B6D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lastRenderedPageBreak/>
              <w:t>（中文）</w:t>
            </w:r>
          </w:p>
        </w:tc>
      </w:tr>
      <w:tr w:rsidR="00FD61C0" w:rsidRPr="00BF473F" w14:paraId="7B7F7EEC" w14:textId="77777777" w:rsidTr="00950300">
        <w:trPr>
          <w:trHeight w:val="209"/>
        </w:trPr>
        <w:tc>
          <w:tcPr>
            <w:tcW w:w="2127" w:type="dxa"/>
          </w:tcPr>
          <w:p w14:paraId="74844DA0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lastRenderedPageBreak/>
              <w:t>crtTm</w:t>
            </w:r>
          </w:p>
        </w:tc>
        <w:tc>
          <w:tcPr>
            <w:tcW w:w="1559" w:type="dxa"/>
          </w:tcPr>
          <w:p w14:paraId="12A2DB0E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CBA592B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3FB791F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4162846F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FD61C0" w:rsidRPr="00BF473F" w14:paraId="41D1D225" w14:textId="77777777" w:rsidTr="00950300">
        <w:trPr>
          <w:trHeight w:val="209"/>
        </w:trPr>
        <w:tc>
          <w:tcPr>
            <w:tcW w:w="2127" w:type="dxa"/>
          </w:tcPr>
          <w:p w14:paraId="65351373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40381C63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43A5D43C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BCBEC92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3" w:type="dxa"/>
          </w:tcPr>
          <w:p w14:paraId="693F70A8" w14:textId="77777777" w:rsidR="00FD61C0" w:rsidRPr="005C47AD" w:rsidRDefault="00FD61C0" w:rsidP="00950300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2977AB9C" w14:textId="77777777" w:rsidR="00FD61C0" w:rsidRDefault="00FD61C0" w:rsidP="00FD61C0">
      <w:pPr>
        <w:rPr>
          <w:lang w:eastAsia="zh-HK"/>
        </w:rPr>
      </w:pPr>
    </w:p>
    <w:p w14:paraId="6EFF552A" w14:textId="77777777" w:rsidR="00FD61C0" w:rsidRDefault="00FD61C0" w:rsidP="00FD61C0">
      <w:pPr>
        <w:rPr>
          <w:lang w:eastAsia="zh-HK"/>
        </w:rPr>
      </w:pPr>
    </w:p>
    <w:p w14:paraId="54730FC3" w14:textId="77777777" w:rsidR="00FD61C0" w:rsidRDefault="00FD61C0" w:rsidP="00FD61C0">
      <w:pPr>
        <w:rPr>
          <w:lang w:eastAsia="zh-HK"/>
        </w:rPr>
      </w:pPr>
    </w:p>
    <w:p w14:paraId="5D308E12" w14:textId="77777777" w:rsidR="00C22D71" w:rsidRDefault="00C22D71" w:rsidP="00173712">
      <w:pPr>
        <w:rPr>
          <w:lang w:eastAsia="zh-HK"/>
        </w:rPr>
      </w:pPr>
    </w:p>
    <w:p w14:paraId="2AC72766" w14:textId="77777777" w:rsidR="00D91F4C" w:rsidRDefault="00D91F4C" w:rsidP="00D91F4C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353F4C3F" w14:textId="77777777" w:rsidR="00D91F4C" w:rsidRDefault="00D91F4C" w:rsidP="00D91F4C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585CDEB5" w14:textId="77777777" w:rsidR="000522B8" w:rsidRDefault="000522B8" w:rsidP="000522B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7DD8AD14" w14:textId="77777777" w:rsidR="000522B8" w:rsidRPr="00C1149E" w:rsidRDefault="000522B8" w:rsidP="000522B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7C74C49C" w14:textId="77777777" w:rsidR="000522B8" w:rsidRPr="006E1C5B" w:rsidRDefault="000522B8" w:rsidP="000522B8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85" w:name="_Toc466366609"/>
      <w:r w:rsidRPr="006E1C5B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tbUUMsgT</w:t>
      </w:r>
      <w:r w:rsidRPr="006E1C5B">
        <w:rPr>
          <w:rFonts w:ascii="Consolas" w:eastAsia="微软雅黑" w:hAnsi="Consolas"/>
          <w:bCs/>
          <w:i w:val="0"/>
          <w:iCs/>
          <w:highlight w:val="cyan"/>
          <w:lang w:eastAsia="zh-HK"/>
        </w:rPr>
        <w:t>m</w:t>
      </w:r>
      <w:r w:rsidRPr="006E1C5B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pl</w:t>
      </w:r>
      <w:bookmarkEnd w:id="8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755"/>
        <w:gridCol w:w="654"/>
        <w:gridCol w:w="1047"/>
        <w:gridCol w:w="4252"/>
      </w:tblGrid>
      <w:tr w:rsidR="000522B8" w:rsidRPr="00D02B5A" w14:paraId="0B0BE3DE" w14:textId="77777777" w:rsidTr="003642AF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26A787B0" w14:textId="77777777" w:rsidR="000522B8" w:rsidRPr="00B43A35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0D3DE3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tbUUMsgTmpl</w:t>
            </w:r>
          </w:p>
        </w:tc>
      </w:tr>
      <w:tr w:rsidR="000522B8" w:rsidRPr="00D02B5A" w14:paraId="08682038" w14:textId="77777777" w:rsidTr="003642AF">
        <w:tc>
          <w:tcPr>
            <w:tcW w:w="2073" w:type="dxa"/>
            <w:shd w:val="clear" w:color="auto" w:fill="E6E6E6"/>
          </w:tcPr>
          <w:p w14:paraId="62316A2D" w14:textId="77777777" w:rsidR="000522B8" w:rsidRPr="00B43A35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08" w:type="dxa"/>
            <w:gridSpan w:val="4"/>
            <w:shd w:val="clear" w:color="auto" w:fill="auto"/>
          </w:tcPr>
          <w:p w14:paraId="1CC338D6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InnoDB</w:t>
            </w:r>
          </w:p>
        </w:tc>
      </w:tr>
      <w:tr w:rsidR="000522B8" w:rsidRPr="00D02B5A" w14:paraId="101E15CF" w14:textId="77777777" w:rsidTr="003642AF">
        <w:trPr>
          <w:trHeight w:val="938"/>
        </w:trPr>
        <w:tc>
          <w:tcPr>
            <w:tcW w:w="2073" w:type="dxa"/>
            <w:shd w:val="clear" w:color="auto" w:fill="E6E6E6"/>
          </w:tcPr>
          <w:p w14:paraId="1DA8B9D8" w14:textId="77777777" w:rsidR="000522B8" w:rsidRPr="00B43A35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08" w:type="dxa"/>
            <w:gridSpan w:val="4"/>
            <w:shd w:val="clear" w:color="auto" w:fill="auto"/>
          </w:tcPr>
          <w:p w14:paraId="6CEE6177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信息模板</w:t>
            </w:r>
          </w:p>
        </w:tc>
      </w:tr>
      <w:tr w:rsidR="000522B8" w:rsidRPr="00D02B5A" w14:paraId="1F11690B" w14:textId="77777777" w:rsidTr="003642AF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6D37582D" w14:textId="77777777" w:rsidR="000522B8" w:rsidRPr="00B43A35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3E961A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keySmsTemplateId</w:t>
            </w:r>
          </w:p>
        </w:tc>
      </w:tr>
      <w:tr w:rsidR="000522B8" w:rsidRPr="00D02B5A" w14:paraId="4CECD67B" w14:textId="77777777" w:rsidTr="003642AF">
        <w:tc>
          <w:tcPr>
            <w:tcW w:w="2073" w:type="dxa"/>
            <w:tcBorders>
              <w:bottom w:val="single" w:sz="4" w:space="0" w:color="auto"/>
            </w:tcBorders>
            <w:shd w:val="clear" w:color="auto" w:fill="E6E6E6"/>
          </w:tcPr>
          <w:p w14:paraId="79F79FBD" w14:textId="77777777" w:rsidR="000522B8" w:rsidRPr="00C3424E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BB80036" w14:textId="77777777" w:rsidR="000522B8" w:rsidRPr="005C47AD" w:rsidRDefault="000522B8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n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ame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lang</w:t>
            </w:r>
          </w:p>
        </w:tc>
      </w:tr>
      <w:tr w:rsidR="000522B8" w:rsidRPr="00D02B5A" w14:paraId="4BC07511" w14:textId="77777777" w:rsidTr="003642AF">
        <w:trPr>
          <w:trHeight w:val="479"/>
        </w:trPr>
        <w:tc>
          <w:tcPr>
            <w:tcW w:w="2073" w:type="dxa"/>
            <w:shd w:val="clear" w:color="auto" w:fill="E6E6E6"/>
          </w:tcPr>
          <w:p w14:paraId="34ED15BC" w14:textId="77777777" w:rsidR="000522B8" w:rsidRPr="00B43A35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55" w:type="dxa"/>
            <w:shd w:val="clear" w:color="auto" w:fill="E6E6E6"/>
          </w:tcPr>
          <w:p w14:paraId="06679A1A" w14:textId="77777777" w:rsidR="000522B8" w:rsidRPr="00B43A35" w:rsidRDefault="000522B8" w:rsidP="003642A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654" w:type="dxa"/>
            <w:shd w:val="clear" w:color="auto" w:fill="E6E6E6"/>
          </w:tcPr>
          <w:p w14:paraId="4F8F91E4" w14:textId="77777777" w:rsidR="000522B8" w:rsidRPr="00B43A35" w:rsidRDefault="000522B8" w:rsidP="003642A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047" w:type="dxa"/>
            <w:shd w:val="clear" w:color="auto" w:fill="E6E6E6"/>
          </w:tcPr>
          <w:p w14:paraId="51DCA561" w14:textId="77777777" w:rsidR="000522B8" w:rsidRPr="00B43A35" w:rsidRDefault="000522B8" w:rsidP="003642A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4252" w:type="dxa"/>
            <w:shd w:val="clear" w:color="auto" w:fill="E6E6E6"/>
          </w:tcPr>
          <w:p w14:paraId="18C15401" w14:textId="77777777" w:rsidR="000522B8" w:rsidRPr="00B43A35" w:rsidRDefault="000522B8" w:rsidP="003642A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0522B8" w:rsidRPr="00610510" w14:paraId="7DAE921F" w14:textId="77777777" w:rsidTr="003642AF">
        <w:tc>
          <w:tcPr>
            <w:tcW w:w="2073" w:type="dxa"/>
          </w:tcPr>
          <w:p w14:paraId="3157EAB0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keyTmplId</w:t>
            </w:r>
          </w:p>
        </w:tc>
        <w:tc>
          <w:tcPr>
            <w:tcW w:w="1755" w:type="dxa"/>
          </w:tcPr>
          <w:p w14:paraId="14D32FCA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  <w:r w:rsidRPr="00B43A35">
              <w:rPr>
                <w:rFonts w:ascii="Consolas" w:eastAsia="微软雅黑" w:hAnsi="Consolas"/>
                <w:lang w:eastAsia="zh-CN"/>
              </w:rPr>
              <w:t>(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11</w:t>
            </w:r>
            <w:r w:rsidRPr="00B43A3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654" w:type="dxa"/>
          </w:tcPr>
          <w:p w14:paraId="04DD27A9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047" w:type="dxa"/>
          </w:tcPr>
          <w:p w14:paraId="3347389D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E53BE0B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模板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0522B8" w:rsidRPr="00610510" w14:paraId="3556C237" w14:textId="77777777" w:rsidTr="003642AF">
        <w:trPr>
          <w:trHeight w:val="215"/>
        </w:trPr>
        <w:tc>
          <w:tcPr>
            <w:tcW w:w="2073" w:type="dxa"/>
          </w:tcPr>
          <w:p w14:paraId="2D289F35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name</w:t>
            </w:r>
          </w:p>
        </w:tc>
        <w:tc>
          <w:tcPr>
            <w:tcW w:w="1755" w:type="dxa"/>
          </w:tcPr>
          <w:p w14:paraId="0A70761F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/>
                <w:lang w:eastAsia="zh-CN"/>
              </w:rPr>
              <w:t>(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15</w:t>
            </w:r>
            <w:r w:rsidRPr="00B43A3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654" w:type="dxa"/>
          </w:tcPr>
          <w:p w14:paraId="177029C7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047" w:type="dxa"/>
          </w:tcPr>
          <w:p w14:paraId="44FF78B5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17C68130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名称</w:t>
            </w:r>
          </w:p>
        </w:tc>
      </w:tr>
      <w:tr w:rsidR="000522B8" w:rsidRPr="00610510" w14:paraId="01BF242F" w14:textId="77777777" w:rsidTr="003642AF">
        <w:trPr>
          <w:trHeight w:val="215"/>
        </w:trPr>
        <w:tc>
          <w:tcPr>
            <w:tcW w:w="2073" w:type="dxa"/>
          </w:tcPr>
          <w:p w14:paraId="5C657F29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lang</w:t>
            </w:r>
          </w:p>
        </w:tc>
        <w:tc>
          <w:tcPr>
            <w:tcW w:w="1755" w:type="dxa"/>
          </w:tcPr>
          <w:p w14:paraId="3CCC372A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(32)</w:t>
            </w:r>
          </w:p>
        </w:tc>
        <w:tc>
          <w:tcPr>
            <w:tcW w:w="654" w:type="dxa"/>
          </w:tcPr>
          <w:p w14:paraId="016D15FC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047" w:type="dxa"/>
          </w:tcPr>
          <w:p w14:paraId="50F12236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DBA5E44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语言</w:t>
            </w:r>
          </w:p>
        </w:tc>
      </w:tr>
      <w:tr w:rsidR="000522B8" w:rsidRPr="00610510" w14:paraId="4B4B0A95" w14:textId="77777777" w:rsidTr="003642AF">
        <w:trPr>
          <w:trHeight w:val="215"/>
        </w:trPr>
        <w:tc>
          <w:tcPr>
            <w:tcW w:w="2073" w:type="dxa"/>
          </w:tcPr>
          <w:p w14:paraId="1CDBCB82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msgTmpl</w:t>
            </w:r>
          </w:p>
        </w:tc>
        <w:tc>
          <w:tcPr>
            <w:tcW w:w="1755" w:type="dxa"/>
          </w:tcPr>
          <w:p w14:paraId="371B090E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(1024)</w:t>
            </w:r>
          </w:p>
        </w:tc>
        <w:tc>
          <w:tcPr>
            <w:tcW w:w="654" w:type="dxa"/>
          </w:tcPr>
          <w:p w14:paraId="23372BDD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047" w:type="dxa"/>
          </w:tcPr>
          <w:p w14:paraId="169A8598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103D68F" w14:textId="77777777" w:rsidR="000522B8" w:rsidRPr="00B43A35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内容</w:t>
            </w:r>
          </w:p>
        </w:tc>
      </w:tr>
      <w:tr w:rsidR="000522B8" w:rsidRPr="00610510" w14:paraId="39FFA2CE" w14:textId="77777777" w:rsidTr="003642AF">
        <w:trPr>
          <w:trHeight w:val="215"/>
        </w:trPr>
        <w:tc>
          <w:tcPr>
            <w:tcW w:w="2073" w:type="dxa"/>
          </w:tcPr>
          <w:p w14:paraId="18E1DFC8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55" w:type="dxa"/>
          </w:tcPr>
          <w:p w14:paraId="2C52B37B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654" w:type="dxa"/>
          </w:tcPr>
          <w:p w14:paraId="7BBC3585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47" w:type="dxa"/>
          </w:tcPr>
          <w:p w14:paraId="7E5E2639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CED6319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0522B8" w:rsidRPr="00610510" w14:paraId="4127401F" w14:textId="77777777" w:rsidTr="003642AF">
        <w:trPr>
          <w:trHeight w:val="215"/>
        </w:trPr>
        <w:tc>
          <w:tcPr>
            <w:tcW w:w="2073" w:type="dxa"/>
          </w:tcPr>
          <w:p w14:paraId="1F1581E5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55" w:type="dxa"/>
          </w:tcPr>
          <w:p w14:paraId="1724E57E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654" w:type="dxa"/>
          </w:tcPr>
          <w:p w14:paraId="7D84C832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47" w:type="dxa"/>
          </w:tcPr>
          <w:p w14:paraId="6A01138F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6583648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0522B8" w:rsidRPr="00610510" w14:paraId="5502502D" w14:textId="77777777" w:rsidTr="003642AF">
        <w:trPr>
          <w:trHeight w:val="215"/>
        </w:trPr>
        <w:tc>
          <w:tcPr>
            <w:tcW w:w="2073" w:type="dxa"/>
          </w:tcPr>
          <w:p w14:paraId="19D3C88B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55" w:type="dxa"/>
          </w:tcPr>
          <w:p w14:paraId="6CC149D2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654" w:type="dxa"/>
          </w:tcPr>
          <w:p w14:paraId="4E39E883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47" w:type="dxa"/>
          </w:tcPr>
          <w:p w14:paraId="1E99C0BC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B83A94B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0522B8" w:rsidRPr="00610510" w14:paraId="1C5DFFD1" w14:textId="77777777" w:rsidTr="003642AF">
        <w:trPr>
          <w:trHeight w:val="215"/>
        </w:trPr>
        <w:tc>
          <w:tcPr>
            <w:tcW w:w="2073" w:type="dxa"/>
          </w:tcPr>
          <w:p w14:paraId="54CAB573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55" w:type="dxa"/>
          </w:tcPr>
          <w:p w14:paraId="7F9FD437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654" w:type="dxa"/>
          </w:tcPr>
          <w:p w14:paraId="319D4136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047" w:type="dxa"/>
          </w:tcPr>
          <w:p w14:paraId="78DB7893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16AD95F1" w14:textId="77777777" w:rsidR="000522B8" w:rsidRPr="005C47AD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5D2BB06B" w14:textId="77777777" w:rsidR="000522B8" w:rsidRDefault="000522B8" w:rsidP="000522B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701BDB40" w14:textId="77777777" w:rsidR="000522B8" w:rsidRDefault="000522B8" w:rsidP="000522B8">
      <w:pPr>
        <w:rPr>
          <w:lang w:eastAsia="zh-HK"/>
        </w:rPr>
      </w:pPr>
    </w:p>
    <w:p w14:paraId="77B7130B" w14:textId="77777777" w:rsidR="000522B8" w:rsidRDefault="000522B8" w:rsidP="000522B8">
      <w:pPr>
        <w:rPr>
          <w:lang w:eastAsia="zh-HK"/>
        </w:rPr>
      </w:pPr>
    </w:p>
    <w:p w14:paraId="4562834F" w14:textId="77777777" w:rsidR="000522B8" w:rsidRDefault="000522B8" w:rsidP="000522B8"/>
    <w:p w14:paraId="6F544058" w14:textId="77777777" w:rsidR="000522B8" w:rsidRDefault="000522B8" w:rsidP="000522B8">
      <w:pPr>
        <w:rPr>
          <w:lang w:eastAsia="zh-HK"/>
        </w:rPr>
      </w:pPr>
    </w:p>
    <w:p w14:paraId="0E355739" w14:textId="77777777" w:rsidR="000522B8" w:rsidRDefault="000522B8" w:rsidP="000522B8">
      <w:pPr>
        <w:rPr>
          <w:lang w:eastAsia="zh-HK"/>
        </w:rPr>
      </w:pPr>
    </w:p>
    <w:p w14:paraId="2F5FE4DF" w14:textId="77777777" w:rsidR="000522B8" w:rsidRDefault="000522B8" w:rsidP="000522B8">
      <w:pPr>
        <w:rPr>
          <w:lang w:eastAsia="zh-HK"/>
        </w:rPr>
      </w:pPr>
    </w:p>
    <w:p w14:paraId="0CDC1D93" w14:textId="77777777" w:rsidR="000522B8" w:rsidRDefault="000522B8" w:rsidP="000522B8">
      <w:pPr>
        <w:rPr>
          <w:lang w:eastAsia="zh-HK"/>
        </w:rPr>
      </w:pPr>
    </w:p>
    <w:p w14:paraId="73674CB8" w14:textId="77777777" w:rsidR="000522B8" w:rsidRDefault="000522B8" w:rsidP="000522B8">
      <w:pPr>
        <w:rPr>
          <w:lang w:eastAsia="zh-HK"/>
        </w:rPr>
      </w:pPr>
    </w:p>
    <w:p w14:paraId="5CF71126" w14:textId="77777777" w:rsidR="000522B8" w:rsidRPr="006A65FA" w:rsidRDefault="000522B8" w:rsidP="000522B8">
      <w:pPr>
        <w:pStyle w:val="BodyText"/>
        <w:ind w:rightChars="11" w:right="22"/>
        <w:rPr>
          <w:rFonts w:eastAsia="宋体"/>
          <w:lang w:eastAsia="zh-CN"/>
        </w:rPr>
      </w:pPr>
    </w:p>
    <w:p w14:paraId="0D59C4A3" w14:textId="77777777" w:rsidR="000522B8" w:rsidRPr="006E1C5B" w:rsidRDefault="000522B8" w:rsidP="000522B8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HK"/>
        </w:rPr>
        <w:t xml:space="preserve"> </w:t>
      </w:r>
      <w:bookmarkStart w:id="86" w:name="_Toc466366610"/>
      <w:r w:rsidRPr="006E1C5B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</w:t>
      </w:r>
      <w:r w:rsidRPr="006E1C5B">
        <w:rPr>
          <w:rFonts w:ascii="Consolas" w:eastAsia="微软雅黑" w:hAnsi="Consolas"/>
          <w:bCs/>
          <w:i w:val="0"/>
          <w:iCs/>
          <w:highlight w:val="cyan"/>
          <w:lang w:val="en-US" w:eastAsia="zh-HK"/>
        </w:rPr>
        <w:t>UUMsgQueue</w:t>
      </w:r>
      <w:bookmarkEnd w:id="86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1"/>
        <w:gridCol w:w="1134"/>
        <w:gridCol w:w="4252"/>
      </w:tblGrid>
      <w:tr w:rsidR="000522B8" w:rsidRPr="00D02B5A" w14:paraId="2CDFDF44" w14:textId="77777777" w:rsidTr="003642A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7D94EEC" w14:textId="77777777" w:rsidR="000522B8" w:rsidRPr="00FC31E8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B585ED" w14:textId="77777777" w:rsidR="000522B8" w:rsidRPr="00FB0A6B" w:rsidRDefault="000522B8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UUMsgQueue</w:t>
            </w:r>
          </w:p>
        </w:tc>
      </w:tr>
      <w:tr w:rsidR="000522B8" w:rsidRPr="00D02B5A" w14:paraId="364D3913" w14:textId="77777777" w:rsidTr="003642AF">
        <w:tc>
          <w:tcPr>
            <w:tcW w:w="2127" w:type="dxa"/>
            <w:shd w:val="clear" w:color="auto" w:fill="E6E6E6"/>
          </w:tcPr>
          <w:p w14:paraId="23850B72" w14:textId="77777777" w:rsidR="000522B8" w:rsidRPr="00FC31E8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4214E2CA" w14:textId="77777777" w:rsidR="000522B8" w:rsidRPr="00FB0A6B" w:rsidRDefault="000522B8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InnoDB</w:t>
            </w:r>
          </w:p>
        </w:tc>
      </w:tr>
      <w:tr w:rsidR="000522B8" w:rsidRPr="00D02B5A" w14:paraId="15C446A6" w14:textId="77777777" w:rsidTr="003642AF">
        <w:trPr>
          <w:trHeight w:val="938"/>
        </w:trPr>
        <w:tc>
          <w:tcPr>
            <w:tcW w:w="2127" w:type="dxa"/>
            <w:shd w:val="clear" w:color="auto" w:fill="E6E6E6"/>
          </w:tcPr>
          <w:p w14:paraId="4B9351A3" w14:textId="77777777" w:rsidR="000522B8" w:rsidRPr="00FC31E8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6DAFBBD8" w14:textId="77777777" w:rsidR="000522B8" w:rsidRPr="00FB0A6B" w:rsidRDefault="000522B8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发送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消息</w:t>
            </w: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队列表</w:t>
            </w: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 xml:space="preserve">, </w:t>
            </w:r>
          </w:p>
          <w:p w14:paraId="09C64150" w14:textId="77777777" w:rsidR="000522B8" w:rsidRPr="00FB0A6B" w:rsidRDefault="000522B8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0522B8" w:rsidRPr="00D02B5A" w14:paraId="50E7BCA4" w14:textId="77777777" w:rsidTr="003642A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5D704B4" w14:textId="77777777" w:rsidR="000522B8" w:rsidRPr="00FC31E8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DC4249" w14:textId="77777777" w:rsidR="000522B8" w:rsidRPr="00FB0A6B" w:rsidRDefault="000522B8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keySMSId</w:t>
            </w:r>
          </w:p>
        </w:tc>
      </w:tr>
      <w:tr w:rsidR="000522B8" w:rsidRPr="00D02B5A" w14:paraId="503BAC83" w14:textId="77777777" w:rsidTr="003642A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653CBC6A" w14:textId="77777777" w:rsidR="000522B8" w:rsidRPr="00C3424E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lastRenderedPageBreak/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150A5E" w14:textId="77777777" w:rsidR="000522B8" w:rsidRPr="005C47AD" w:rsidRDefault="000522B8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idxPhoneNumber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createdTime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,</w:t>
            </w:r>
            <w:r>
              <w:t xml:space="preserve"> </w:t>
            </w:r>
            <w:r w:rsidRPr="006B12CA">
              <w:rPr>
                <w:rFonts w:ascii="Consolas" w:eastAsia="微软雅黑" w:hAnsi="Consolas"/>
                <w:kern w:val="0"/>
                <w:sz w:val="20"/>
                <w:lang w:eastAsia="zh-CN"/>
              </w:rPr>
              <w:t>state</w:t>
            </w:r>
          </w:p>
        </w:tc>
      </w:tr>
      <w:tr w:rsidR="000522B8" w:rsidRPr="00D02B5A" w14:paraId="0F6490A2" w14:textId="77777777" w:rsidTr="003642AF">
        <w:trPr>
          <w:trHeight w:val="451"/>
        </w:trPr>
        <w:tc>
          <w:tcPr>
            <w:tcW w:w="2127" w:type="dxa"/>
            <w:shd w:val="clear" w:color="auto" w:fill="E6E6E6"/>
            <w:vAlign w:val="center"/>
          </w:tcPr>
          <w:p w14:paraId="1C55FACE" w14:textId="77777777" w:rsidR="000522B8" w:rsidRPr="00FC31E8" w:rsidRDefault="000522B8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298362D1" w14:textId="77777777" w:rsidR="000522B8" w:rsidRPr="00FC31E8" w:rsidRDefault="000522B8" w:rsidP="003642A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851" w:type="dxa"/>
            <w:shd w:val="clear" w:color="auto" w:fill="E6E6E6"/>
            <w:vAlign w:val="center"/>
          </w:tcPr>
          <w:p w14:paraId="3072A552" w14:textId="77777777" w:rsidR="000522B8" w:rsidRPr="00FC31E8" w:rsidRDefault="000522B8" w:rsidP="003642A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393D19E0" w14:textId="77777777" w:rsidR="000522B8" w:rsidRPr="00FC31E8" w:rsidRDefault="000522B8" w:rsidP="003642A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4252" w:type="dxa"/>
            <w:shd w:val="clear" w:color="auto" w:fill="E6E6E6"/>
            <w:vAlign w:val="center"/>
          </w:tcPr>
          <w:p w14:paraId="78166D1B" w14:textId="77777777" w:rsidR="000522B8" w:rsidRPr="00FC31E8" w:rsidRDefault="000522B8" w:rsidP="003642A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FC31E8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0522B8" w:rsidRPr="00610510" w14:paraId="630AA8B8" w14:textId="77777777" w:rsidTr="003642AF">
        <w:tc>
          <w:tcPr>
            <w:tcW w:w="2127" w:type="dxa"/>
          </w:tcPr>
          <w:p w14:paraId="200D5904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key</w:t>
            </w:r>
            <w:r>
              <w:rPr>
                <w:rFonts w:ascii="Consolas" w:eastAsia="微软雅黑" w:hAnsi="Consolas"/>
                <w:lang w:eastAsia="zh-CN"/>
              </w:rPr>
              <w:t>UUMsg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Id</w:t>
            </w:r>
          </w:p>
        </w:tc>
        <w:tc>
          <w:tcPr>
            <w:tcW w:w="1559" w:type="dxa"/>
          </w:tcPr>
          <w:p w14:paraId="3B1CB0D7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56B8FF65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122AB6FC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BBAAD9A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消息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13A2AE70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 w:rsidRPr="009D5E2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0522B8" w:rsidRPr="00610510" w14:paraId="1CF7ED9A" w14:textId="77777777" w:rsidTr="003642AF">
        <w:trPr>
          <w:trHeight w:val="215"/>
        </w:trPr>
        <w:tc>
          <w:tcPr>
            <w:tcW w:w="2127" w:type="dxa"/>
          </w:tcPr>
          <w:p w14:paraId="2AF7973A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msgType</w:t>
            </w:r>
          </w:p>
        </w:tc>
        <w:tc>
          <w:tcPr>
            <w:tcW w:w="1559" w:type="dxa"/>
          </w:tcPr>
          <w:p w14:paraId="777153A0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1" w:type="dxa"/>
          </w:tcPr>
          <w:p w14:paraId="51A20CDF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0D4A8A5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9568F6C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消息类型</w:t>
            </w:r>
          </w:p>
          <w:p w14:paraId="58C8CEAA" w14:textId="77777777" w:rsidR="000522B8" w:rsidRDefault="000522B8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S: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短信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sms</w:t>
            </w:r>
          </w:p>
          <w:p w14:paraId="2AAD44F3" w14:textId="77777777" w:rsidR="000522B8" w:rsidRDefault="000522B8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M: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推送消息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message</w:t>
            </w:r>
          </w:p>
          <w:p w14:paraId="543AD50D" w14:textId="77777777" w:rsidR="000522B8" w:rsidRDefault="000522B8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C: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推送命令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command</w:t>
            </w:r>
          </w:p>
          <w:p w14:paraId="700C2518" w14:textId="77777777" w:rsidR="000522B8" w:rsidRPr="009D5E26" w:rsidRDefault="000522B8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I: SIP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息</w:t>
            </w:r>
          </w:p>
        </w:tc>
      </w:tr>
      <w:tr w:rsidR="000522B8" w:rsidRPr="00610510" w14:paraId="4B80088E" w14:textId="77777777" w:rsidTr="003642AF">
        <w:trPr>
          <w:trHeight w:val="215"/>
        </w:trPr>
        <w:tc>
          <w:tcPr>
            <w:tcW w:w="2127" w:type="dxa"/>
          </w:tcPr>
          <w:p w14:paraId="6E62E55D" w14:textId="77777777" w:rsidR="000522B8" w:rsidRPr="009D5E26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sender</w:t>
            </w:r>
          </w:p>
        </w:tc>
        <w:tc>
          <w:tcPr>
            <w:tcW w:w="1559" w:type="dxa"/>
          </w:tcPr>
          <w:p w14:paraId="6306185E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128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7BE1CA73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020AB18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20508160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发送者</w:t>
            </w:r>
          </w:p>
        </w:tc>
      </w:tr>
      <w:tr w:rsidR="000522B8" w:rsidRPr="00610510" w14:paraId="18DC1308" w14:textId="77777777" w:rsidTr="003642AF">
        <w:trPr>
          <w:trHeight w:val="215"/>
        </w:trPr>
        <w:tc>
          <w:tcPr>
            <w:tcW w:w="2127" w:type="dxa"/>
          </w:tcPr>
          <w:p w14:paraId="09D510C6" w14:textId="77777777" w:rsidR="000522B8" w:rsidRPr="009D5E26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receiver</w:t>
            </w:r>
          </w:p>
        </w:tc>
        <w:tc>
          <w:tcPr>
            <w:tcW w:w="1559" w:type="dxa"/>
          </w:tcPr>
          <w:p w14:paraId="4DF11F98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128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3655F5BE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AC1469A" w14:textId="77777777" w:rsidR="000522B8" w:rsidRPr="00FB0A6B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3BE4DDA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接收者</w:t>
            </w:r>
          </w:p>
          <w:p w14:paraId="36BD57BF" w14:textId="77777777" w:rsidR="000522B8" w:rsidRDefault="000522B8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消息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类型不同，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收者字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段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含义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也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不一样</w:t>
            </w:r>
          </w:p>
        </w:tc>
      </w:tr>
      <w:tr w:rsidR="004D7A2A" w:rsidRPr="00610510" w14:paraId="4D322027" w14:textId="77777777" w:rsidTr="003642AF">
        <w:trPr>
          <w:trHeight w:val="209"/>
        </w:trPr>
        <w:tc>
          <w:tcPr>
            <w:tcW w:w="2127" w:type="dxa"/>
          </w:tcPr>
          <w:p w14:paraId="4DD2C8D0" w14:textId="77777777" w:rsidR="004D7A2A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 w:rsidRPr="00160ACA">
              <w:rPr>
                <w:rFonts w:ascii="Consolas" w:eastAsia="微软雅黑" w:hAnsi="Consolas"/>
                <w:lang w:eastAsia="zh-CN"/>
              </w:rPr>
              <w:t>idxUUWiFiAreaId</w:t>
            </w:r>
          </w:p>
        </w:tc>
        <w:tc>
          <w:tcPr>
            <w:tcW w:w="1559" w:type="dxa"/>
          </w:tcPr>
          <w:p w14:paraId="2A6EA22A" w14:textId="77777777" w:rsidR="004D7A2A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1" w:type="dxa"/>
          </w:tcPr>
          <w:p w14:paraId="714FED7C" w14:textId="77777777" w:rsidR="004D7A2A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256B226" w14:textId="77777777" w:rsidR="004D7A2A" w:rsidRPr="005C47AD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</w:t>
            </w:r>
          </w:p>
        </w:tc>
        <w:tc>
          <w:tcPr>
            <w:tcW w:w="4252" w:type="dxa"/>
          </w:tcPr>
          <w:p w14:paraId="72FD1845" w14:textId="77777777" w:rsidR="004D7A2A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区代码</w:t>
            </w:r>
          </w:p>
          <w:p w14:paraId="7298FF4E" w14:textId="77777777" w:rsidR="004D7A2A" w:rsidRDefault="004D7A2A" w:rsidP="0076391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所支持的地区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</w:t>
            </w:r>
            <w:r w:rsidRPr="005C63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tbUUWiFiArea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关联</w:t>
            </w:r>
          </w:p>
          <w:p w14:paraId="7287576F" w14:textId="77777777" w:rsidR="004D7A2A" w:rsidRPr="008157B0" w:rsidRDefault="004D7A2A" w:rsidP="0076391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u.as.cn</w:t>
            </w:r>
          </w:p>
        </w:tc>
      </w:tr>
      <w:tr w:rsidR="004D7A2A" w:rsidRPr="00610510" w14:paraId="1851EA3F" w14:textId="77777777" w:rsidTr="003642AF">
        <w:trPr>
          <w:trHeight w:val="209"/>
        </w:trPr>
        <w:tc>
          <w:tcPr>
            <w:tcW w:w="2127" w:type="dxa"/>
          </w:tcPr>
          <w:p w14:paraId="1708687D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message</w:t>
            </w:r>
          </w:p>
        </w:tc>
        <w:tc>
          <w:tcPr>
            <w:tcW w:w="1559" w:type="dxa"/>
          </w:tcPr>
          <w:p w14:paraId="389D419A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256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03EA81A6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567C6278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CDA7307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内容</w:t>
            </w:r>
          </w:p>
          <w:p w14:paraId="637BC0C9" w14:textId="77777777" w:rsidR="004D7A2A" w:rsidRPr="00D235B0" w:rsidRDefault="004D7A2A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内容</w:t>
            </w:r>
          </w:p>
          <w:p w14:paraId="1D9FD8EE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sms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允许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160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个英文，或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70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个中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4D7A2A" w:rsidRPr="00610510" w14:paraId="1A27D2AF" w14:textId="77777777" w:rsidTr="003642AF">
        <w:trPr>
          <w:trHeight w:val="215"/>
        </w:trPr>
        <w:tc>
          <w:tcPr>
            <w:tcW w:w="2127" w:type="dxa"/>
          </w:tcPr>
          <w:p w14:paraId="199426D1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state</w:t>
            </w:r>
          </w:p>
        </w:tc>
        <w:tc>
          <w:tcPr>
            <w:tcW w:w="1559" w:type="dxa"/>
          </w:tcPr>
          <w:p w14:paraId="63A1CEAE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(1)</w:t>
            </w:r>
          </w:p>
        </w:tc>
        <w:tc>
          <w:tcPr>
            <w:tcW w:w="851" w:type="dxa"/>
          </w:tcPr>
          <w:p w14:paraId="5182D03D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227B84A3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/>
                <w:lang w:eastAsia="zh-CN"/>
              </w:rPr>
              <w:t>W</w:t>
            </w:r>
          </w:p>
        </w:tc>
        <w:tc>
          <w:tcPr>
            <w:tcW w:w="4252" w:type="dxa"/>
          </w:tcPr>
          <w:p w14:paraId="779C17D6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3A4B568B" w14:textId="77777777" w:rsidR="004D7A2A" w:rsidRPr="002F4427" w:rsidRDefault="004D7A2A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W: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等待发送</w:t>
            </w:r>
          </w:p>
          <w:p w14:paraId="7743D840" w14:textId="77777777" w:rsidR="004D7A2A" w:rsidRPr="002F4427" w:rsidRDefault="004D7A2A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P: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发送中</w:t>
            </w:r>
          </w:p>
          <w:p w14:paraId="00CC1394" w14:textId="77777777" w:rsidR="004D7A2A" w:rsidRPr="002F4427" w:rsidRDefault="004D7A2A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S: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已成功发送</w:t>
            </w:r>
          </w:p>
          <w:p w14:paraId="3017BFDA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F: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发送失败</w:t>
            </w:r>
          </w:p>
        </w:tc>
      </w:tr>
      <w:tr w:rsidR="004D7A2A" w:rsidRPr="00610510" w14:paraId="7947682F" w14:textId="77777777" w:rsidTr="003642AF">
        <w:trPr>
          <w:trHeight w:val="215"/>
        </w:trPr>
        <w:tc>
          <w:tcPr>
            <w:tcW w:w="2127" w:type="dxa"/>
          </w:tcPr>
          <w:p w14:paraId="04CA434E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sendTime</w:t>
            </w:r>
          </w:p>
        </w:tc>
        <w:tc>
          <w:tcPr>
            <w:tcW w:w="1559" w:type="dxa"/>
          </w:tcPr>
          <w:p w14:paraId="5E84BA40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24EA0035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016B00B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16C7814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发送时间</w:t>
            </w:r>
          </w:p>
        </w:tc>
      </w:tr>
      <w:tr w:rsidR="004D7A2A" w:rsidRPr="00610510" w14:paraId="123294D9" w14:textId="77777777" w:rsidTr="003642AF">
        <w:trPr>
          <w:trHeight w:val="215"/>
        </w:trPr>
        <w:tc>
          <w:tcPr>
            <w:tcW w:w="2127" w:type="dxa"/>
          </w:tcPr>
          <w:p w14:paraId="4374D9DF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4D7A2A">
              <w:rPr>
                <w:rFonts w:ascii="Consolas" w:eastAsia="微软雅黑" w:hAnsi="Consolas"/>
                <w:lang w:eastAsia="zh-CN"/>
              </w:rPr>
              <w:t>expiryTime</w:t>
            </w:r>
          </w:p>
        </w:tc>
        <w:tc>
          <w:tcPr>
            <w:tcW w:w="1559" w:type="dxa"/>
          </w:tcPr>
          <w:p w14:paraId="74D71128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79BA20DE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48BCFDE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2B27528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终止时间</w:t>
            </w:r>
          </w:p>
          <w:p w14:paraId="03453C9A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效时间才发送</w:t>
            </w:r>
          </w:p>
        </w:tc>
      </w:tr>
      <w:tr w:rsidR="004D7A2A" w:rsidRPr="00610510" w14:paraId="4713B702" w14:textId="77777777" w:rsidTr="003642AF">
        <w:trPr>
          <w:trHeight w:val="215"/>
        </w:trPr>
        <w:tc>
          <w:tcPr>
            <w:tcW w:w="2127" w:type="dxa"/>
          </w:tcPr>
          <w:p w14:paraId="39850574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msgChannelId</w:t>
            </w:r>
          </w:p>
        </w:tc>
        <w:tc>
          <w:tcPr>
            <w:tcW w:w="1559" w:type="dxa"/>
          </w:tcPr>
          <w:p w14:paraId="3F2EFB99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64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0876E8DD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4D01650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DF4E576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消息发送通道</w:t>
            </w:r>
          </w:p>
        </w:tc>
      </w:tr>
      <w:tr w:rsidR="004D7A2A" w:rsidRPr="00610510" w14:paraId="0BC1355D" w14:textId="77777777" w:rsidTr="003642AF">
        <w:trPr>
          <w:trHeight w:val="215"/>
        </w:trPr>
        <w:tc>
          <w:tcPr>
            <w:tcW w:w="2127" w:type="dxa"/>
          </w:tcPr>
          <w:p w14:paraId="5A60AB15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retry</w:t>
            </w:r>
          </w:p>
        </w:tc>
        <w:tc>
          <w:tcPr>
            <w:tcW w:w="1559" w:type="dxa"/>
          </w:tcPr>
          <w:p w14:paraId="499018EC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3818FCD6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1A8752F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26A464F1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重试次数</w:t>
            </w:r>
          </w:p>
        </w:tc>
      </w:tr>
      <w:tr w:rsidR="004D7A2A" w:rsidRPr="00610510" w14:paraId="6013F799" w14:textId="77777777" w:rsidTr="003642AF">
        <w:trPr>
          <w:trHeight w:val="215"/>
        </w:trPr>
        <w:tc>
          <w:tcPr>
            <w:tcW w:w="2127" w:type="dxa"/>
          </w:tcPr>
          <w:p w14:paraId="0E28F306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maxRetry</w:t>
            </w:r>
          </w:p>
        </w:tc>
        <w:tc>
          <w:tcPr>
            <w:tcW w:w="1559" w:type="dxa"/>
          </w:tcPr>
          <w:p w14:paraId="53FFF689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1DA1B8F1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040C0DA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2F335A17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</w:t>
            </w:r>
            <w:r>
              <w:rPr>
                <w:rFonts w:ascii="Consolas" w:eastAsia="微软雅黑" w:hAnsi="Consolas" w:hint="eastAsia"/>
                <w:lang w:eastAsia="zh-CN"/>
              </w:rPr>
              <w:t>多</w:t>
            </w:r>
            <w:r>
              <w:rPr>
                <w:rFonts w:ascii="Consolas" w:eastAsia="微软雅黑" w:hAnsi="Consolas"/>
                <w:lang w:eastAsia="zh-CN"/>
              </w:rPr>
              <w:t>重试次数</w:t>
            </w:r>
          </w:p>
        </w:tc>
      </w:tr>
      <w:tr w:rsidR="004D7A2A" w:rsidRPr="00610510" w14:paraId="53B3659F" w14:textId="77777777" w:rsidTr="003642AF">
        <w:trPr>
          <w:trHeight w:val="215"/>
        </w:trPr>
        <w:tc>
          <w:tcPr>
            <w:tcW w:w="2127" w:type="dxa"/>
          </w:tcPr>
          <w:p w14:paraId="790EA137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pri</w:t>
            </w:r>
          </w:p>
        </w:tc>
        <w:tc>
          <w:tcPr>
            <w:tcW w:w="1559" w:type="dxa"/>
          </w:tcPr>
          <w:p w14:paraId="414BA5C1" w14:textId="77777777" w:rsidR="004D7A2A" w:rsidRDefault="004D7A2A" w:rsidP="003642AF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 w:rsidRPr="0013784E">
              <w:rPr>
                <w:rFonts w:ascii="Consolas" w:eastAsia="微软雅黑" w:hAnsi="Consolas"/>
                <w:strike/>
                <w:color w:val="FF0000"/>
                <w:lang w:eastAsia="zh-CN"/>
              </w:rPr>
              <w:t>TINYINT</w:t>
            </w:r>
            <w:r w:rsidRPr="0013784E">
              <w:rPr>
                <w:rFonts w:ascii="Consolas" w:eastAsia="微软雅黑" w:hAnsi="Consolas" w:hint="eastAsia"/>
                <w:strike/>
                <w:color w:val="FF0000"/>
                <w:lang w:eastAsia="zh-CN"/>
              </w:rPr>
              <w:t>(1)</w:t>
            </w:r>
          </w:p>
          <w:p w14:paraId="0E22B0D0" w14:textId="77777777" w:rsidR="0013784E" w:rsidRPr="0013784E" w:rsidRDefault="0013784E" w:rsidP="003642AF">
            <w:pPr>
              <w:rPr>
                <w:rFonts w:ascii="Consolas" w:eastAsia="微软雅黑" w:hAnsi="Consolas"/>
                <w:strike/>
                <w:color w:val="FF0000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63E5CAEA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01A66B6C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0</w:t>
            </w:r>
          </w:p>
        </w:tc>
        <w:tc>
          <w:tcPr>
            <w:tcW w:w="4252" w:type="dxa"/>
          </w:tcPr>
          <w:p w14:paraId="6873BDBD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优先级</w:t>
            </w:r>
          </w:p>
          <w:p w14:paraId="3B42DBA5" w14:textId="77777777" w:rsidR="004D7A2A" w:rsidRPr="00CA0580" w:rsidRDefault="004D7A2A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数字越小优先级越高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</w:p>
          <w:p w14:paraId="0EF12209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其它模块可在插入时指定一个初始优先级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然后每发送失败一次后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优先级自增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</w:p>
        </w:tc>
      </w:tr>
      <w:tr w:rsidR="004D7A2A" w:rsidRPr="00610510" w14:paraId="691D6878" w14:textId="77777777" w:rsidTr="003642AF">
        <w:trPr>
          <w:trHeight w:val="215"/>
        </w:trPr>
        <w:tc>
          <w:tcPr>
            <w:tcW w:w="2127" w:type="dxa"/>
          </w:tcPr>
          <w:p w14:paraId="244E6100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559" w:type="dxa"/>
          </w:tcPr>
          <w:p w14:paraId="6DEC077A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1" w:type="dxa"/>
          </w:tcPr>
          <w:p w14:paraId="12E7C24B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134" w:type="dxa"/>
          </w:tcPr>
          <w:p w14:paraId="60156B2B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0BD4C1B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4D7A2A" w:rsidRPr="00610510" w14:paraId="21C5C1C1" w14:textId="77777777" w:rsidTr="003642AF">
        <w:trPr>
          <w:trHeight w:val="215"/>
        </w:trPr>
        <w:tc>
          <w:tcPr>
            <w:tcW w:w="2127" w:type="dxa"/>
          </w:tcPr>
          <w:p w14:paraId="283DBA6F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idxExternalID</w:t>
            </w:r>
          </w:p>
        </w:tc>
        <w:tc>
          <w:tcPr>
            <w:tcW w:w="1559" w:type="dxa"/>
          </w:tcPr>
          <w:p w14:paraId="6325EAF2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40B32FB7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353A453D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177F131F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外部关联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10D5D90" w14:textId="77777777" w:rsidR="004D7A2A" w:rsidRPr="00CA0580" w:rsidRDefault="004D7A2A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sms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相关表的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id</w:t>
            </w:r>
          </w:p>
          <w:p w14:paraId="78CB13DB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比如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若是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tb</w:t>
            </w:r>
            <w:r w:rsidRPr="00CA058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User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表插入过来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就是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keyUserId.)</w:t>
            </w:r>
          </w:p>
        </w:tc>
      </w:tr>
      <w:tr w:rsidR="004D7A2A" w:rsidRPr="00610510" w14:paraId="7495E91D" w14:textId="77777777" w:rsidTr="003642AF">
        <w:trPr>
          <w:trHeight w:val="215"/>
        </w:trPr>
        <w:tc>
          <w:tcPr>
            <w:tcW w:w="2127" w:type="dxa"/>
          </w:tcPr>
          <w:p w14:paraId="3AA6DE9B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respMsg</w:t>
            </w:r>
            <w:r w:rsidRPr="00FB0A6B">
              <w:rPr>
                <w:rFonts w:ascii="Consolas" w:eastAsia="微软雅黑" w:hAnsi="Consolas"/>
                <w:lang w:eastAsia="zh-CN"/>
              </w:rPr>
              <w:t>I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d</w:t>
            </w:r>
          </w:p>
        </w:tc>
        <w:tc>
          <w:tcPr>
            <w:tcW w:w="1559" w:type="dxa"/>
          </w:tcPr>
          <w:p w14:paraId="2EB6C3D1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(45)</w:t>
            </w:r>
          </w:p>
        </w:tc>
        <w:tc>
          <w:tcPr>
            <w:tcW w:w="851" w:type="dxa"/>
          </w:tcPr>
          <w:p w14:paraId="3482E4CB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1C901E9C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FF2F87F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受理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07341853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914B1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通道</w:t>
            </w:r>
            <w:r w:rsidRPr="00914B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受理</w:t>
            </w:r>
            <w:r w:rsidRPr="00914B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4D7A2A" w:rsidRPr="00610510" w14:paraId="1A53FCA9" w14:textId="77777777" w:rsidTr="003642AF">
        <w:trPr>
          <w:trHeight w:val="215"/>
        </w:trPr>
        <w:tc>
          <w:tcPr>
            <w:tcW w:w="2127" w:type="dxa"/>
          </w:tcPr>
          <w:p w14:paraId="361CE9E2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r</w:t>
            </w:r>
            <w:r>
              <w:rPr>
                <w:rFonts w:ascii="Consolas" w:eastAsia="微软雅黑" w:hAnsi="Consolas"/>
                <w:lang w:eastAsia="zh-CN"/>
              </w:rPr>
              <w:t>esp</w:t>
            </w:r>
            <w:r w:rsidRPr="00FB0A6B">
              <w:rPr>
                <w:rFonts w:ascii="Consolas" w:eastAsia="微软雅黑" w:hAnsi="Consolas"/>
                <w:lang w:eastAsia="zh-CN"/>
              </w:rPr>
              <w:t>Code</w:t>
            </w:r>
          </w:p>
        </w:tc>
        <w:tc>
          <w:tcPr>
            <w:tcW w:w="1559" w:type="dxa"/>
          </w:tcPr>
          <w:p w14:paraId="0E454FC2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45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14:paraId="141171FD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7C4EA656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7050309E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返回</w:t>
            </w:r>
            <w:r>
              <w:rPr>
                <w:rFonts w:ascii="Consolas" w:eastAsia="微软雅黑" w:hAnsi="Consolas"/>
                <w:lang w:eastAsia="zh-CN"/>
              </w:rPr>
              <w:t>值</w:t>
            </w:r>
          </w:p>
          <w:p w14:paraId="4F661582" w14:textId="77777777" w:rsidR="004D7A2A" w:rsidRPr="00914B1C" w:rsidRDefault="004D7A2A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914B1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通道</w:t>
            </w:r>
            <w:r w:rsidRPr="00914B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返回</w:t>
            </w:r>
            <w:r w:rsidRPr="00914B1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</w:t>
            </w:r>
          </w:p>
        </w:tc>
      </w:tr>
      <w:tr w:rsidR="004D7A2A" w:rsidRPr="00610510" w14:paraId="7AA60D08" w14:textId="77777777" w:rsidTr="003642AF">
        <w:trPr>
          <w:trHeight w:val="215"/>
        </w:trPr>
        <w:tc>
          <w:tcPr>
            <w:tcW w:w="2127" w:type="dxa"/>
          </w:tcPr>
          <w:p w14:paraId="2310B078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r</w:t>
            </w:r>
            <w:r w:rsidRPr="00FB0A6B">
              <w:rPr>
                <w:rFonts w:ascii="Consolas" w:eastAsia="微软雅黑" w:hAnsi="Consolas"/>
                <w:lang w:eastAsia="zh-CN"/>
              </w:rPr>
              <w:t>esp</w:t>
            </w:r>
            <w:r>
              <w:rPr>
                <w:rFonts w:ascii="Consolas" w:eastAsia="微软雅黑" w:hAnsi="Consolas"/>
                <w:lang w:eastAsia="zh-CN"/>
              </w:rPr>
              <w:t>Desc</w:t>
            </w:r>
          </w:p>
        </w:tc>
        <w:tc>
          <w:tcPr>
            <w:tcW w:w="1559" w:type="dxa"/>
          </w:tcPr>
          <w:p w14:paraId="524EB399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>
              <w:rPr>
                <w:rFonts w:ascii="Consolas" w:eastAsia="微软雅黑" w:hAnsi="Consolas" w:hint="eastAsia"/>
                <w:lang w:eastAsia="zh-CN"/>
              </w:rPr>
              <w:t>(64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14:paraId="304CE3C7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10CB120D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9803E82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返回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说明</w:t>
            </w:r>
          </w:p>
          <w:p w14:paraId="27EAED80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914B1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通道</w:t>
            </w:r>
            <w:r w:rsidRPr="00914B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返回说明</w:t>
            </w:r>
          </w:p>
        </w:tc>
      </w:tr>
      <w:tr w:rsidR="004D7A2A" w:rsidRPr="00610510" w14:paraId="1B290E49" w14:textId="77777777" w:rsidTr="003642AF">
        <w:trPr>
          <w:trHeight w:val="215"/>
        </w:trPr>
        <w:tc>
          <w:tcPr>
            <w:tcW w:w="2127" w:type="dxa"/>
          </w:tcPr>
          <w:p w14:paraId="4F4EDB53" w14:textId="77777777" w:rsidR="004D7A2A" w:rsidRPr="00895BB5" w:rsidRDefault="004D7A2A" w:rsidP="003642AF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ipaddr</w:t>
            </w:r>
          </w:p>
        </w:tc>
        <w:tc>
          <w:tcPr>
            <w:tcW w:w="1559" w:type="dxa"/>
          </w:tcPr>
          <w:p w14:paraId="1F40DCE4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32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1666D339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1C1F49F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8D2331C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  <w:p w14:paraId="02FF6742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7A65D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调用</w:t>
            </w:r>
            <w:r w:rsidRPr="007A65D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</w:t>
            </w:r>
            <w:r w:rsidRPr="007A65D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送的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</w:t>
            </w:r>
          </w:p>
        </w:tc>
      </w:tr>
      <w:tr w:rsidR="004D7A2A" w:rsidRPr="00610510" w14:paraId="5638E729" w14:textId="77777777" w:rsidTr="003642AF">
        <w:trPr>
          <w:trHeight w:val="215"/>
        </w:trPr>
        <w:tc>
          <w:tcPr>
            <w:tcW w:w="2127" w:type="dxa"/>
          </w:tcPr>
          <w:p w14:paraId="1115BD67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timeU</w:t>
            </w:r>
            <w:r w:rsidRPr="00E621AE">
              <w:rPr>
                <w:rFonts w:ascii="Consolas" w:eastAsia="微软雅黑" w:hAnsi="Consolas"/>
                <w:lang w:eastAsia="zh-CN"/>
              </w:rPr>
              <w:t>sed</w:t>
            </w:r>
          </w:p>
        </w:tc>
        <w:tc>
          <w:tcPr>
            <w:tcW w:w="1559" w:type="dxa"/>
          </w:tcPr>
          <w:p w14:paraId="0A0FC275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19A3B229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7F69674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09F6A587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所用时长</w:t>
            </w:r>
          </w:p>
        </w:tc>
      </w:tr>
      <w:tr w:rsidR="004D7A2A" w:rsidRPr="00610510" w14:paraId="7153748B" w14:textId="77777777" w:rsidTr="003642AF">
        <w:trPr>
          <w:trHeight w:val="215"/>
        </w:trPr>
        <w:tc>
          <w:tcPr>
            <w:tcW w:w="2127" w:type="dxa"/>
          </w:tcPr>
          <w:p w14:paraId="6008F5CC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msgT</w:t>
            </w:r>
            <w:r w:rsidRPr="00FD6B3B">
              <w:rPr>
                <w:rFonts w:ascii="Consolas" w:eastAsia="微软雅黑" w:hAnsi="Consolas"/>
                <w:lang w:eastAsia="zh-CN"/>
              </w:rPr>
              <w:t>mplId</w:t>
            </w:r>
          </w:p>
        </w:tc>
        <w:tc>
          <w:tcPr>
            <w:tcW w:w="1559" w:type="dxa"/>
          </w:tcPr>
          <w:p w14:paraId="52CA6E25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3AF075E1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5E71CEB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7E4D3796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模板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735A7BFC" w14:textId="77777777" w:rsidR="004D7A2A" w:rsidRPr="00E621AE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若无使用模块则为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</w:p>
        </w:tc>
      </w:tr>
      <w:tr w:rsidR="004D7A2A" w:rsidRPr="00BF473F" w14:paraId="00EE5AFC" w14:textId="77777777" w:rsidTr="003642AF">
        <w:trPr>
          <w:trHeight w:val="215"/>
        </w:trPr>
        <w:tc>
          <w:tcPr>
            <w:tcW w:w="2127" w:type="dxa"/>
          </w:tcPr>
          <w:p w14:paraId="29AAFE65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idxAgentID</w:t>
            </w:r>
          </w:p>
        </w:tc>
        <w:tc>
          <w:tcPr>
            <w:tcW w:w="1559" w:type="dxa"/>
          </w:tcPr>
          <w:p w14:paraId="1FEE32F3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1" w:type="dxa"/>
          </w:tcPr>
          <w:p w14:paraId="102547FB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01472867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21E59E15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</w:t>
            </w:r>
          </w:p>
        </w:tc>
      </w:tr>
      <w:tr w:rsidR="004D7A2A" w:rsidRPr="00610510" w14:paraId="211E909B" w14:textId="77777777" w:rsidTr="003642AF">
        <w:trPr>
          <w:trHeight w:val="215"/>
        </w:trPr>
        <w:tc>
          <w:tcPr>
            <w:tcW w:w="2127" w:type="dxa"/>
          </w:tcPr>
          <w:p w14:paraId="53251BDF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updateBy</w:t>
            </w:r>
          </w:p>
        </w:tc>
        <w:tc>
          <w:tcPr>
            <w:tcW w:w="1559" w:type="dxa"/>
          </w:tcPr>
          <w:p w14:paraId="51AB238C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(45)</w:t>
            </w:r>
          </w:p>
        </w:tc>
        <w:tc>
          <w:tcPr>
            <w:tcW w:w="851" w:type="dxa"/>
          </w:tcPr>
          <w:p w14:paraId="2D7FA447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14CDF949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CE10F8E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更</w:t>
            </w:r>
            <w:r>
              <w:rPr>
                <w:rFonts w:ascii="Consolas" w:eastAsia="微软雅黑" w:hAnsi="Consolas"/>
                <w:lang w:eastAsia="zh-CN"/>
              </w:rPr>
              <w:t>新者</w:t>
            </w:r>
          </w:p>
        </w:tc>
      </w:tr>
      <w:tr w:rsidR="004D7A2A" w:rsidRPr="00610510" w14:paraId="38A08A45" w14:textId="77777777" w:rsidTr="003642AF">
        <w:trPr>
          <w:trHeight w:val="215"/>
        </w:trPr>
        <w:tc>
          <w:tcPr>
            <w:tcW w:w="2127" w:type="dxa"/>
          </w:tcPr>
          <w:p w14:paraId="2C9E51DE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update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Time</w:t>
            </w:r>
          </w:p>
        </w:tc>
        <w:tc>
          <w:tcPr>
            <w:tcW w:w="1559" w:type="dxa"/>
          </w:tcPr>
          <w:p w14:paraId="50B77708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295E4F64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22186EDF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1E6215B0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更</w:t>
            </w:r>
            <w:r>
              <w:rPr>
                <w:rFonts w:ascii="Consolas" w:eastAsia="微软雅黑" w:hAnsi="Consolas"/>
                <w:lang w:eastAsia="zh-CN"/>
              </w:rPr>
              <w:t>新时间</w:t>
            </w:r>
          </w:p>
          <w:p w14:paraId="33E6CF04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发送成功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/</w:t>
            </w: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失败时间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或修改时间</w:t>
            </w:r>
          </w:p>
        </w:tc>
      </w:tr>
      <w:tr w:rsidR="004D7A2A" w:rsidRPr="00610510" w14:paraId="068C8392" w14:textId="77777777" w:rsidTr="003642AF">
        <w:trPr>
          <w:trHeight w:val="215"/>
        </w:trPr>
        <w:tc>
          <w:tcPr>
            <w:tcW w:w="2127" w:type="dxa"/>
          </w:tcPr>
          <w:p w14:paraId="01E54D4A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/>
                <w:lang w:eastAsia="zh-CN"/>
              </w:rPr>
              <w:t>created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By</w:t>
            </w:r>
          </w:p>
        </w:tc>
        <w:tc>
          <w:tcPr>
            <w:tcW w:w="1559" w:type="dxa"/>
          </w:tcPr>
          <w:p w14:paraId="54D2C9A7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(45)</w:t>
            </w:r>
          </w:p>
        </w:tc>
        <w:tc>
          <w:tcPr>
            <w:tcW w:w="851" w:type="dxa"/>
          </w:tcPr>
          <w:p w14:paraId="358EE73C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4649B1ED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143BB5BB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创建者</w:t>
            </w:r>
          </w:p>
          <w:p w14:paraId="51B7783C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插入模块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名</w:t>
            </w:r>
          </w:p>
        </w:tc>
      </w:tr>
      <w:tr w:rsidR="004D7A2A" w:rsidRPr="00610510" w14:paraId="24B25053" w14:textId="77777777" w:rsidTr="003642AF">
        <w:trPr>
          <w:trHeight w:val="215"/>
        </w:trPr>
        <w:tc>
          <w:tcPr>
            <w:tcW w:w="2127" w:type="dxa"/>
          </w:tcPr>
          <w:p w14:paraId="57A02F7C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createdTime</w:t>
            </w:r>
          </w:p>
        </w:tc>
        <w:tc>
          <w:tcPr>
            <w:tcW w:w="1559" w:type="dxa"/>
          </w:tcPr>
          <w:p w14:paraId="374A91C6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42C717B8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6AE5CFEC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D668806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创建时间</w:t>
            </w:r>
          </w:p>
          <w:p w14:paraId="317D0840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  <w:r w:rsidRPr="00C14C3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插入表时的时间</w:t>
            </w:r>
          </w:p>
        </w:tc>
      </w:tr>
    </w:tbl>
    <w:p w14:paraId="67C04828" w14:textId="77777777" w:rsidR="000522B8" w:rsidRDefault="000522B8" w:rsidP="000522B8">
      <w:pPr>
        <w:rPr>
          <w:rFonts w:ascii="Consolas" w:eastAsia="微软雅黑" w:hAnsi="Consolas"/>
          <w:color w:val="808080"/>
          <w:sz w:val="16"/>
          <w:szCs w:val="16"/>
          <w:lang w:eastAsia="zh-CN"/>
        </w:rPr>
      </w:pP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补充说明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: </w:t>
      </w:r>
    </w:p>
    <w:p w14:paraId="569D15B9" w14:textId="77777777" w:rsidR="000522B8" w:rsidRDefault="000522B8" w:rsidP="000522B8">
      <w:pPr>
        <w:numPr>
          <w:ilvl w:val="0"/>
          <w:numId w:val="22"/>
        </w:numPr>
        <w:rPr>
          <w:rFonts w:ascii="Consolas" w:eastAsia="微软雅黑" w:hAnsi="Consolas"/>
          <w:color w:val="808080"/>
          <w:sz w:val="16"/>
          <w:szCs w:val="16"/>
          <w:lang w:eastAsia="zh-CN"/>
        </w:rPr>
      </w:pP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发送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sms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程序要一直记录两个值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发送成功数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,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发送失败数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当一段时间内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若成功数不增加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而失败数一直在增加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应该是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sms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的发送端出了问题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 xml:space="preserve">, 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需要告警管理员</w:t>
      </w:r>
      <w:r w:rsidRPr="00E621AE"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.</w:t>
      </w:r>
    </w:p>
    <w:p w14:paraId="63574953" w14:textId="77777777" w:rsidR="000522B8" w:rsidRPr="00E621AE" w:rsidRDefault="000522B8" w:rsidP="000522B8">
      <w:pPr>
        <w:numPr>
          <w:ilvl w:val="0"/>
          <w:numId w:val="22"/>
        </w:numPr>
        <w:rPr>
          <w:rFonts w:ascii="Consolas" w:eastAsia="微软雅黑" w:hAnsi="Consolas"/>
          <w:color w:val="808080"/>
          <w:sz w:val="16"/>
          <w:szCs w:val="16"/>
          <w:lang w:eastAsia="zh-CN"/>
        </w:rPr>
      </w:pP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需要</w:t>
      </w:r>
      <w:r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记录</w:t>
      </w: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IP</w:t>
      </w: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和</w:t>
      </w:r>
      <w:r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号</w:t>
      </w: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码的发送</w:t>
      </w:r>
      <w:r>
        <w:rPr>
          <w:rFonts w:ascii="Consolas" w:eastAsia="微软雅黑" w:hAnsi="Consolas" w:hint="eastAsia"/>
          <w:color w:val="808080"/>
          <w:sz w:val="16"/>
          <w:szCs w:val="16"/>
          <w:lang w:eastAsia="zh-CN"/>
        </w:rPr>
        <w:t>频</w:t>
      </w:r>
      <w:r>
        <w:rPr>
          <w:rFonts w:ascii="Consolas" w:eastAsia="微软雅黑" w:hAnsi="Consolas"/>
          <w:color w:val="808080"/>
          <w:sz w:val="16"/>
          <w:szCs w:val="16"/>
          <w:lang w:eastAsia="zh-CN"/>
        </w:rPr>
        <w:t>率。</w:t>
      </w:r>
    </w:p>
    <w:p w14:paraId="26A4DD4E" w14:textId="77777777" w:rsidR="000522B8" w:rsidRPr="00161F01" w:rsidRDefault="000522B8" w:rsidP="000522B8">
      <w:pPr>
        <w:rPr>
          <w:rFonts w:ascii="Arial" w:hAnsi="Arial"/>
          <w:lang w:eastAsia="zh-CN"/>
        </w:rPr>
      </w:pPr>
    </w:p>
    <w:p w14:paraId="1DCABF3F" w14:textId="77777777" w:rsidR="000522B8" w:rsidRDefault="000522B8" w:rsidP="000522B8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0617996D" w14:textId="77777777" w:rsidR="00F557A7" w:rsidRDefault="00F557A7" w:rsidP="0051322B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52658D4A" w14:textId="77777777" w:rsidR="00F557A7" w:rsidRDefault="00F557A7" w:rsidP="0051322B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1CEA2D8C" w14:textId="77777777" w:rsidR="00F557A7" w:rsidRDefault="00F557A7" w:rsidP="0051322B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5EE20948" w14:textId="77777777" w:rsidR="00F557A7" w:rsidRDefault="00F557A7" w:rsidP="0051322B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208AFC8E" w14:textId="77777777" w:rsidR="0051322B" w:rsidRPr="006E1C5B" w:rsidRDefault="00C63F9F" w:rsidP="0051322B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87" w:name="_Toc466366611"/>
      <w:r w:rsidRPr="006E1C5B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tbUUMsgChannel</w:t>
      </w:r>
      <w:bookmarkEnd w:id="87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667"/>
        <w:gridCol w:w="851"/>
        <w:gridCol w:w="1134"/>
        <w:gridCol w:w="4252"/>
      </w:tblGrid>
      <w:tr w:rsidR="0051322B" w:rsidRPr="00D02B5A" w14:paraId="59E5C580" w14:textId="77777777" w:rsidTr="00172786">
        <w:tc>
          <w:tcPr>
            <w:tcW w:w="1877" w:type="dxa"/>
            <w:tcBorders>
              <w:bottom w:val="single" w:sz="4" w:space="0" w:color="auto"/>
            </w:tcBorders>
            <w:shd w:val="clear" w:color="auto" w:fill="E6E6E6"/>
          </w:tcPr>
          <w:p w14:paraId="0F078E8F" w14:textId="77777777" w:rsidR="0051322B" w:rsidRPr="00B43A35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0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F4B58E" w14:textId="77777777" w:rsidR="0051322B" w:rsidRPr="00B43A35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tbUUMsgChannel</w:t>
            </w:r>
          </w:p>
        </w:tc>
      </w:tr>
      <w:tr w:rsidR="0051322B" w:rsidRPr="00D02B5A" w14:paraId="7355E175" w14:textId="77777777" w:rsidTr="00172786">
        <w:tc>
          <w:tcPr>
            <w:tcW w:w="1877" w:type="dxa"/>
            <w:shd w:val="clear" w:color="auto" w:fill="E6E6E6"/>
          </w:tcPr>
          <w:p w14:paraId="5ED6B330" w14:textId="77777777" w:rsidR="0051322B" w:rsidRPr="00B43A35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04" w:type="dxa"/>
            <w:gridSpan w:val="4"/>
            <w:shd w:val="clear" w:color="auto" w:fill="auto"/>
          </w:tcPr>
          <w:p w14:paraId="6DA523A8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InnoDB</w:t>
            </w:r>
          </w:p>
        </w:tc>
      </w:tr>
      <w:tr w:rsidR="0051322B" w:rsidRPr="00D02B5A" w14:paraId="0125ACED" w14:textId="77777777" w:rsidTr="00172786">
        <w:trPr>
          <w:trHeight w:val="938"/>
        </w:trPr>
        <w:tc>
          <w:tcPr>
            <w:tcW w:w="1877" w:type="dxa"/>
            <w:shd w:val="clear" w:color="auto" w:fill="E6E6E6"/>
          </w:tcPr>
          <w:p w14:paraId="40B74867" w14:textId="77777777" w:rsidR="0051322B" w:rsidRPr="00B43A35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04" w:type="dxa"/>
            <w:gridSpan w:val="4"/>
            <w:shd w:val="clear" w:color="auto" w:fill="auto"/>
          </w:tcPr>
          <w:p w14:paraId="52617DD8" w14:textId="77777777" w:rsidR="0051322B" w:rsidRPr="00B43A35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发送通道</w:t>
            </w:r>
          </w:p>
        </w:tc>
      </w:tr>
      <w:tr w:rsidR="0051322B" w:rsidRPr="00D02B5A" w14:paraId="6940B512" w14:textId="77777777" w:rsidTr="00172786">
        <w:tc>
          <w:tcPr>
            <w:tcW w:w="1877" w:type="dxa"/>
            <w:tcBorders>
              <w:bottom w:val="single" w:sz="4" w:space="0" w:color="auto"/>
            </w:tcBorders>
            <w:shd w:val="clear" w:color="auto" w:fill="E6E6E6"/>
          </w:tcPr>
          <w:p w14:paraId="1D67B154" w14:textId="77777777" w:rsidR="0051322B" w:rsidRPr="00B43A35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0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0AA3F5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205097" w:rsidRPr="00D02B5A" w14:paraId="1C383A5F" w14:textId="77777777" w:rsidTr="00172786">
        <w:trPr>
          <w:trHeight w:val="409"/>
        </w:trPr>
        <w:tc>
          <w:tcPr>
            <w:tcW w:w="1877" w:type="dxa"/>
            <w:shd w:val="clear" w:color="auto" w:fill="E6E6E6"/>
          </w:tcPr>
          <w:p w14:paraId="726F6B89" w14:textId="77777777" w:rsidR="0051322B" w:rsidRPr="00B43A35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667" w:type="dxa"/>
            <w:shd w:val="clear" w:color="auto" w:fill="E6E6E6"/>
          </w:tcPr>
          <w:p w14:paraId="377D4FD2" w14:textId="77777777" w:rsidR="0051322B" w:rsidRPr="00B43A35" w:rsidRDefault="0051322B" w:rsidP="00C63F9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Type</w:t>
            </w:r>
          </w:p>
        </w:tc>
        <w:tc>
          <w:tcPr>
            <w:tcW w:w="851" w:type="dxa"/>
            <w:shd w:val="clear" w:color="auto" w:fill="E6E6E6"/>
          </w:tcPr>
          <w:p w14:paraId="5D6BF83D" w14:textId="77777777" w:rsidR="0051322B" w:rsidRPr="00B43A35" w:rsidRDefault="0051322B" w:rsidP="00C63F9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Null</w:t>
            </w:r>
          </w:p>
        </w:tc>
        <w:tc>
          <w:tcPr>
            <w:tcW w:w="1134" w:type="dxa"/>
            <w:shd w:val="clear" w:color="auto" w:fill="E6E6E6"/>
          </w:tcPr>
          <w:p w14:paraId="121F2AE8" w14:textId="77777777" w:rsidR="0051322B" w:rsidRPr="00B43A35" w:rsidRDefault="0051322B" w:rsidP="00C63F9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  <w:t>DFT</w:t>
            </w:r>
          </w:p>
        </w:tc>
        <w:tc>
          <w:tcPr>
            <w:tcW w:w="4252" w:type="dxa"/>
            <w:shd w:val="clear" w:color="auto" w:fill="E6E6E6"/>
          </w:tcPr>
          <w:p w14:paraId="50BDCB97" w14:textId="77777777" w:rsidR="0051322B" w:rsidRPr="00B43A35" w:rsidRDefault="0051322B" w:rsidP="00C63F9F">
            <w:pPr>
              <w:pStyle w:val="BodyText"/>
              <w:rPr>
                <w:rFonts w:ascii="Consolas" w:eastAsia="微软雅黑" w:hAnsi="Consolas"/>
                <w:b/>
                <w:kern w:val="0"/>
                <w:szCs w:val="24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b/>
                <w:kern w:val="0"/>
                <w:szCs w:val="24"/>
                <w:lang w:eastAsia="zh-CN"/>
              </w:rPr>
              <w:t>Remarks</w:t>
            </w:r>
          </w:p>
        </w:tc>
      </w:tr>
      <w:tr w:rsidR="00205097" w:rsidRPr="00610510" w14:paraId="02E7EB52" w14:textId="77777777" w:rsidTr="00172786">
        <w:tc>
          <w:tcPr>
            <w:tcW w:w="1877" w:type="dxa"/>
          </w:tcPr>
          <w:p w14:paraId="3424122C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key</w:t>
            </w:r>
            <w:r w:rsidR="00F557A7">
              <w:rPr>
                <w:rFonts w:ascii="Consolas" w:eastAsia="微软雅黑" w:hAnsi="Consolas"/>
                <w:lang w:eastAsia="zh-CN"/>
              </w:rPr>
              <w:t>Channel</w:t>
            </w:r>
            <w:r>
              <w:rPr>
                <w:rFonts w:ascii="Consolas" w:eastAsia="微软雅黑" w:hAnsi="Consolas"/>
                <w:lang w:eastAsia="zh-CN"/>
              </w:rPr>
              <w:t>I</w:t>
            </w:r>
            <w:r w:rsidR="00F557A7">
              <w:rPr>
                <w:rFonts w:ascii="Consolas" w:eastAsia="微软雅黑" w:hAnsi="Consolas"/>
                <w:lang w:eastAsia="zh-CN"/>
              </w:rPr>
              <w:t>d</w:t>
            </w:r>
          </w:p>
        </w:tc>
        <w:tc>
          <w:tcPr>
            <w:tcW w:w="1667" w:type="dxa"/>
          </w:tcPr>
          <w:p w14:paraId="66D9FCA5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1" w:type="dxa"/>
          </w:tcPr>
          <w:p w14:paraId="53BE3DE7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44599957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C5C70F4" w14:textId="77777777" w:rsidR="0051322B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通道</w:t>
            </w:r>
            <w:r w:rsidR="0051322B">
              <w:rPr>
                <w:rFonts w:ascii="Consolas" w:eastAsia="微软雅黑" w:hAnsi="Consolas"/>
                <w:lang w:eastAsia="zh-CN"/>
              </w:rPr>
              <w:t>ID</w:t>
            </w:r>
          </w:p>
          <w:p w14:paraId="41660C05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一般为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名字简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写</w:t>
            </w:r>
          </w:p>
        </w:tc>
      </w:tr>
      <w:tr w:rsidR="00205097" w:rsidRPr="00610510" w14:paraId="67818B48" w14:textId="77777777" w:rsidTr="00172786">
        <w:trPr>
          <w:trHeight w:val="255"/>
        </w:trPr>
        <w:tc>
          <w:tcPr>
            <w:tcW w:w="1877" w:type="dxa"/>
          </w:tcPr>
          <w:p w14:paraId="163B518E" w14:textId="77777777" w:rsidR="0051322B" w:rsidRPr="00B43A35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  <w:r w:rsidR="0051322B">
              <w:rPr>
                <w:rFonts w:ascii="Consolas" w:eastAsia="微软雅黑" w:hAnsi="Consolas"/>
                <w:lang w:eastAsia="zh-CN"/>
              </w:rPr>
              <w:t>ame</w:t>
            </w:r>
          </w:p>
        </w:tc>
        <w:tc>
          <w:tcPr>
            <w:tcW w:w="1667" w:type="dxa"/>
          </w:tcPr>
          <w:p w14:paraId="7CB460DE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VARCHAR(45)</w:t>
            </w:r>
          </w:p>
        </w:tc>
        <w:tc>
          <w:tcPr>
            <w:tcW w:w="851" w:type="dxa"/>
          </w:tcPr>
          <w:p w14:paraId="2EF522E7" w14:textId="77777777" w:rsidR="0051322B" w:rsidRPr="00B43A35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D48D44F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E058CC0" w14:textId="77777777" w:rsidR="0051322B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通道</w:t>
            </w:r>
            <w:r w:rsidR="0051322B">
              <w:rPr>
                <w:rFonts w:ascii="Consolas" w:eastAsia="微软雅黑" w:hAnsi="Consolas"/>
                <w:lang w:eastAsia="zh-CN"/>
              </w:rPr>
              <w:t>名称</w:t>
            </w:r>
          </w:p>
          <w:p w14:paraId="75F58879" w14:textId="77777777" w:rsidR="00F557A7" w:rsidRPr="00B43A35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显示名称</w:t>
            </w:r>
          </w:p>
        </w:tc>
      </w:tr>
      <w:tr w:rsidR="00205097" w:rsidRPr="00610510" w14:paraId="507047A5" w14:textId="77777777" w:rsidTr="00172786">
        <w:trPr>
          <w:trHeight w:val="283"/>
        </w:trPr>
        <w:tc>
          <w:tcPr>
            <w:tcW w:w="1877" w:type="dxa"/>
          </w:tcPr>
          <w:p w14:paraId="6FC936C6" w14:textId="77777777" w:rsidR="00F557A7" w:rsidRPr="00B43A35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type</w:t>
            </w:r>
          </w:p>
        </w:tc>
        <w:tc>
          <w:tcPr>
            <w:tcW w:w="1667" w:type="dxa"/>
          </w:tcPr>
          <w:p w14:paraId="1547402B" w14:textId="77777777" w:rsidR="00F557A7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69757D5F" w14:textId="77777777" w:rsidR="00F557A7" w:rsidRPr="00B43A35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B5797DA" w14:textId="77777777" w:rsidR="00F557A7" w:rsidRPr="00B43A35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4A696714" w14:textId="77777777" w:rsidR="00F557A7" w:rsidRDefault="00F557A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类型</w:t>
            </w:r>
          </w:p>
          <w:p w14:paraId="48A43EC9" w14:textId="77777777" w:rsidR="00F557A7" w:rsidRDefault="0052023B" w:rsidP="00F557A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</w:t>
            </w:r>
            <w:r w:rsidR="00F557A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F557A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短信</w:t>
            </w:r>
            <w:r w:rsidR="00F557A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通</w:t>
            </w:r>
            <w:r w:rsidR="00F557A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道</w:t>
            </w:r>
          </w:p>
          <w:p w14:paraId="60097AA9" w14:textId="77777777" w:rsidR="00B62328" w:rsidRDefault="00B62328" w:rsidP="00F557A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2: iOS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推送通道</w:t>
            </w:r>
          </w:p>
          <w:p w14:paraId="66B396D5" w14:textId="77777777" w:rsidR="00B62328" w:rsidRDefault="00B62328" w:rsidP="00F557A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3: 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华为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推送通道</w:t>
            </w:r>
          </w:p>
          <w:p w14:paraId="12AE69BC" w14:textId="77777777" w:rsidR="00F557A7" w:rsidRDefault="00B62328" w:rsidP="00F557A7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4</w:t>
            </w:r>
            <w:r w:rsidR="00F557A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F557A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小米推送通道</w:t>
            </w:r>
          </w:p>
          <w:p w14:paraId="481B0A8B" w14:textId="77777777" w:rsidR="00F557A7" w:rsidRPr="00F557A7" w:rsidRDefault="00B62328" w:rsidP="00B62328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5</w:t>
            </w:r>
            <w:r w:rsidR="00F557A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 w:rsidR="00F557A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个</w:t>
            </w:r>
            <w:r w:rsidR="00F557A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推推送通道</w:t>
            </w:r>
            <w:r w:rsidR="00F557A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205097" w:rsidRPr="00BF473F" w14:paraId="5EA9FCDE" w14:textId="77777777" w:rsidTr="00172786">
        <w:trPr>
          <w:trHeight w:val="209"/>
        </w:trPr>
        <w:tc>
          <w:tcPr>
            <w:tcW w:w="1877" w:type="dxa"/>
          </w:tcPr>
          <w:p w14:paraId="7E7953EA" w14:textId="77777777" w:rsidR="00205097" w:rsidRDefault="00205097" w:rsidP="001F394E">
            <w:pPr>
              <w:rPr>
                <w:rFonts w:ascii="Consolas" w:eastAsia="微软雅黑" w:hAnsi="Consolas"/>
                <w:lang w:eastAsia="zh-CN"/>
              </w:rPr>
            </w:pPr>
            <w:r w:rsidRPr="00160ACA">
              <w:rPr>
                <w:rFonts w:ascii="Consolas" w:eastAsia="微软雅黑" w:hAnsi="Consolas"/>
                <w:lang w:eastAsia="zh-CN"/>
              </w:rPr>
              <w:t>idxUUWiFiAreaId</w:t>
            </w:r>
          </w:p>
        </w:tc>
        <w:tc>
          <w:tcPr>
            <w:tcW w:w="1667" w:type="dxa"/>
          </w:tcPr>
          <w:p w14:paraId="0F952315" w14:textId="77777777" w:rsidR="00205097" w:rsidRDefault="00205097" w:rsidP="001F394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1" w:type="dxa"/>
          </w:tcPr>
          <w:p w14:paraId="676FA5D5" w14:textId="77777777" w:rsidR="00205097" w:rsidRDefault="00205097" w:rsidP="001F394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139C7FA" w14:textId="77777777" w:rsidR="00205097" w:rsidRPr="005C47AD" w:rsidRDefault="00160ACA" w:rsidP="001F394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</w:t>
            </w:r>
          </w:p>
        </w:tc>
        <w:tc>
          <w:tcPr>
            <w:tcW w:w="4252" w:type="dxa"/>
          </w:tcPr>
          <w:p w14:paraId="60B9955D" w14:textId="77777777" w:rsidR="00205097" w:rsidRDefault="00205097" w:rsidP="001F394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区代码</w:t>
            </w:r>
          </w:p>
          <w:p w14:paraId="4AA3FEEE" w14:textId="77777777" w:rsidR="00205097" w:rsidRDefault="00205097" w:rsidP="001F394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所支持的地区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</w:t>
            </w:r>
            <w:r w:rsidRPr="005C63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tbUUWiFiArea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关联</w:t>
            </w:r>
          </w:p>
          <w:p w14:paraId="1077CAC1" w14:textId="77777777" w:rsidR="00205097" w:rsidRPr="008157B0" w:rsidRDefault="00205097" w:rsidP="001F394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u.as.cn</w:t>
            </w:r>
          </w:p>
        </w:tc>
      </w:tr>
      <w:tr w:rsidR="00205097" w:rsidRPr="00610510" w14:paraId="160459CA" w14:textId="77777777" w:rsidTr="00172786">
        <w:trPr>
          <w:trHeight w:val="215"/>
        </w:trPr>
        <w:tc>
          <w:tcPr>
            <w:tcW w:w="1877" w:type="dxa"/>
          </w:tcPr>
          <w:p w14:paraId="3A56B7AD" w14:textId="77777777" w:rsidR="0051322B" w:rsidRPr="00FD6B3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priority</w:t>
            </w:r>
          </w:p>
        </w:tc>
        <w:tc>
          <w:tcPr>
            <w:tcW w:w="1667" w:type="dxa"/>
          </w:tcPr>
          <w:p w14:paraId="2BD13852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146A7EC7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548E5BBA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7461DAB0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优先级</w:t>
            </w:r>
          </w:p>
          <w:p w14:paraId="690F9642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字越小，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优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先级越高</w:t>
            </w:r>
          </w:p>
        </w:tc>
      </w:tr>
      <w:tr w:rsidR="00205097" w:rsidRPr="00610510" w14:paraId="70DE1FE3" w14:textId="77777777" w:rsidTr="00172786">
        <w:trPr>
          <w:trHeight w:val="926"/>
        </w:trPr>
        <w:tc>
          <w:tcPr>
            <w:tcW w:w="1877" w:type="dxa"/>
          </w:tcPr>
          <w:p w14:paraId="3FF55EDE" w14:textId="77777777" w:rsidR="0051322B" w:rsidRPr="00FD6B3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lastRenderedPageBreak/>
              <w:t>state</w:t>
            </w:r>
          </w:p>
        </w:tc>
        <w:tc>
          <w:tcPr>
            <w:tcW w:w="1667" w:type="dxa"/>
          </w:tcPr>
          <w:p w14:paraId="4345453D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537DFFCA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3CABEED" w14:textId="77777777" w:rsidR="0051322B" w:rsidRPr="00B43A35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340B5C12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状态</w:t>
            </w:r>
          </w:p>
          <w:p w14:paraId="32D7ED71" w14:textId="77777777" w:rsidR="0051322B" w:rsidRDefault="0051322B" w:rsidP="00C63F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正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常</w:t>
            </w:r>
          </w:p>
          <w:p w14:paraId="20BCC5CB" w14:textId="77777777" w:rsidR="0051322B" w:rsidRDefault="0051322B" w:rsidP="00C63F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</w:t>
            </w:r>
          </w:p>
          <w:p w14:paraId="04FCCA00" w14:textId="77777777" w:rsidR="008C7C67" w:rsidRPr="004975C3" w:rsidRDefault="008C7C67" w:rsidP="00C63F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2: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临时不可用</w:t>
            </w:r>
          </w:p>
        </w:tc>
      </w:tr>
      <w:tr w:rsidR="007E6CDF" w:rsidRPr="00610510" w14:paraId="4DCE0166" w14:textId="77777777" w:rsidTr="00172786">
        <w:trPr>
          <w:trHeight w:val="209"/>
        </w:trPr>
        <w:tc>
          <w:tcPr>
            <w:tcW w:w="1877" w:type="dxa"/>
          </w:tcPr>
          <w:p w14:paraId="147A4905" w14:textId="77777777" w:rsidR="007E6CDF" w:rsidRPr="00B43A35" w:rsidRDefault="008C7C67" w:rsidP="001F394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cfgInfo</w:t>
            </w:r>
          </w:p>
        </w:tc>
        <w:tc>
          <w:tcPr>
            <w:tcW w:w="1667" w:type="dxa"/>
          </w:tcPr>
          <w:p w14:paraId="324FFA8B" w14:textId="77777777" w:rsidR="007E6CDF" w:rsidRDefault="007E6CDF" w:rsidP="007E6CD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/>
                <w:lang w:eastAsia="zh-CN"/>
              </w:rPr>
              <w:t>(</w:t>
            </w:r>
            <w:r w:rsidR="008C7C67">
              <w:rPr>
                <w:rFonts w:ascii="Consolas" w:eastAsia="微软雅黑" w:hAnsi="Consolas"/>
                <w:lang w:eastAsia="zh-CN"/>
              </w:rPr>
              <w:t>1024</w:t>
            </w:r>
            <w:r w:rsidRPr="00B43A35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1" w:type="dxa"/>
          </w:tcPr>
          <w:p w14:paraId="414B630A" w14:textId="77777777" w:rsidR="007E6CDF" w:rsidRPr="00B43A35" w:rsidRDefault="007E6CDF" w:rsidP="001F394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423477C" w14:textId="77777777" w:rsidR="007E6CDF" w:rsidRPr="00B43A35" w:rsidRDefault="007E6CDF" w:rsidP="001F394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87A1326" w14:textId="77777777" w:rsidR="007E6CDF" w:rsidRDefault="007E6CDF" w:rsidP="007E6CD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帐号</w:t>
            </w:r>
            <w:r w:rsidR="008C7C67">
              <w:rPr>
                <w:rFonts w:ascii="Consolas" w:eastAsia="微软雅黑" w:hAnsi="Consolas"/>
                <w:lang w:eastAsia="zh-CN"/>
              </w:rPr>
              <w:t>配置信息</w:t>
            </w:r>
          </w:p>
          <w:p w14:paraId="5E3D6DFF" w14:textId="77777777" w:rsidR="008C7C67" w:rsidRPr="0048776E" w:rsidRDefault="008C7C67" w:rsidP="007E6CD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以</w:t>
            </w:r>
            <w:r w:rsidRPr="0048776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分</w:t>
            </w: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</w:t>
            </w: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;</w:t>
            </w: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分开的多个</w:t>
            </w: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key=value</w:t>
            </w: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配置</w:t>
            </w:r>
            <w:r w:rsidRPr="0048776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项</w:t>
            </w:r>
          </w:p>
          <w:p w14:paraId="75B1BDA1" w14:textId="77777777" w:rsidR="0048776E" w:rsidRPr="0048776E" w:rsidRDefault="008C7C67" w:rsidP="007E6CD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如：</w:t>
            </w:r>
          </w:p>
          <w:p w14:paraId="3EC4BC34" w14:textId="77777777" w:rsidR="008C7C67" w:rsidRPr="0048776E" w:rsidRDefault="008C7C67" w:rsidP="007E6CD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8776E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短</w:t>
            </w: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信通道</w:t>
            </w: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gwuid=</w:t>
            </w:r>
            <w:r w:rsidR="0048776E"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xxx;gwpwd=xxxx</w:t>
            </w:r>
          </w:p>
          <w:p w14:paraId="1C74F454" w14:textId="77777777" w:rsidR="007E6CDF" w:rsidRPr="0048776E" w:rsidRDefault="0048776E" w:rsidP="007E6CD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推送通道</w:t>
            </w:r>
            <w:r w:rsidRPr="0048776E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appid=xxx;appkey=xxxx;appsecret=xxxx;mastersecret=xxxxx;identifier=xxxx;certfile=xxxxx;certpwd=xxxxx</w:t>
            </w:r>
          </w:p>
        </w:tc>
      </w:tr>
      <w:tr w:rsidR="008C7C67" w:rsidRPr="00610510" w14:paraId="66220853" w14:textId="77777777" w:rsidTr="00172786">
        <w:trPr>
          <w:trHeight w:val="215"/>
        </w:trPr>
        <w:tc>
          <w:tcPr>
            <w:tcW w:w="1877" w:type="dxa"/>
          </w:tcPr>
          <w:p w14:paraId="73187972" w14:textId="77777777" w:rsidR="008C7C67" w:rsidRPr="00FD6B3B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errors</w:t>
            </w:r>
          </w:p>
        </w:tc>
        <w:tc>
          <w:tcPr>
            <w:tcW w:w="1667" w:type="dxa"/>
          </w:tcPr>
          <w:p w14:paraId="0CF810FD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23B07614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3AEB1A3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1FE181EC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连续</w:t>
            </w:r>
            <w:r>
              <w:rPr>
                <w:rFonts w:ascii="Consolas" w:eastAsia="微软雅黑" w:hAnsi="Consolas" w:hint="eastAsia"/>
                <w:lang w:eastAsia="zh-CN"/>
              </w:rPr>
              <w:t>出</w:t>
            </w:r>
            <w:r>
              <w:rPr>
                <w:rFonts w:ascii="Consolas" w:eastAsia="微软雅黑" w:hAnsi="Consolas"/>
                <w:lang w:eastAsia="zh-CN"/>
              </w:rPr>
              <w:t>错</w:t>
            </w:r>
          </w:p>
          <w:p w14:paraId="29420E0E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连续出错次数</w:t>
            </w:r>
          </w:p>
        </w:tc>
      </w:tr>
      <w:tr w:rsidR="008C7C67" w:rsidRPr="00610510" w14:paraId="72E17627" w14:textId="77777777" w:rsidTr="00172786">
        <w:trPr>
          <w:trHeight w:val="215"/>
        </w:trPr>
        <w:tc>
          <w:tcPr>
            <w:tcW w:w="1877" w:type="dxa"/>
          </w:tcPr>
          <w:p w14:paraId="42A63ECE" w14:textId="77777777" w:rsidR="008C7C67" w:rsidRPr="00FD6B3B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lastSuccDate</w:t>
            </w:r>
          </w:p>
        </w:tc>
        <w:tc>
          <w:tcPr>
            <w:tcW w:w="1667" w:type="dxa"/>
          </w:tcPr>
          <w:p w14:paraId="7EC438D4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48C50E9B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ACE383C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64502D29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</w:t>
            </w:r>
            <w:r>
              <w:rPr>
                <w:rFonts w:ascii="Consolas" w:eastAsia="微软雅黑" w:hAnsi="Consolas" w:hint="eastAsia"/>
                <w:lang w:eastAsia="zh-CN"/>
              </w:rPr>
              <w:t>成功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8C7C67" w:rsidRPr="00610510" w14:paraId="6F41CBF7" w14:textId="77777777" w:rsidTr="00172786">
        <w:trPr>
          <w:trHeight w:val="215"/>
        </w:trPr>
        <w:tc>
          <w:tcPr>
            <w:tcW w:w="1877" w:type="dxa"/>
          </w:tcPr>
          <w:p w14:paraId="4E7EA476" w14:textId="77777777" w:rsidR="008C7C67" w:rsidRPr="00FD6B3B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lastFailDate</w:t>
            </w:r>
          </w:p>
        </w:tc>
        <w:tc>
          <w:tcPr>
            <w:tcW w:w="1667" w:type="dxa"/>
          </w:tcPr>
          <w:p w14:paraId="6B782B17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7C1A0498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D2F2326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646419E1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最后失败时间</w:t>
            </w:r>
          </w:p>
        </w:tc>
      </w:tr>
      <w:tr w:rsidR="008C7C67" w:rsidRPr="00610510" w14:paraId="4B8ED103" w14:textId="77777777" w:rsidTr="00172786">
        <w:trPr>
          <w:trHeight w:val="325"/>
        </w:trPr>
        <w:tc>
          <w:tcPr>
            <w:tcW w:w="1877" w:type="dxa"/>
          </w:tcPr>
          <w:p w14:paraId="4A3AACE7" w14:textId="77777777" w:rsidR="008C7C67" w:rsidRPr="00FD6B3B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FD6B3B">
              <w:rPr>
                <w:rFonts w:ascii="Consolas" w:eastAsia="微软雅黑" w:hAnsi="Consolas"/>
                <w:lang w:eastAsia="zh-CN"/>
              </w:rPr>
              <w:t>remSMS</w:t>
            </w:r>
          </w:p>
        </w:tc>
        <w:tc>
          <w:tcPr>
            <w:tcW w:w="1667" w:type="dxa"/>
          </w:tcPr>
          <w:p w14:paraId="48080298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1" w:type="dxa"/>
          </w:tcPr>
          <w:p w14:paraId="7658518A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53D108C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02B0969E" w14:textId="77777777" w:rsidR="008C7C67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剩</w:t>
            </w:r>
            <w:r w:rsidRPr="004975C3">
              <w:rPr>
                <w:rFonts w:ascii="Consolas" w:eastAsia="微软雅黑" w:hAnsi="Consolas" w:hint="eastAsia"/>
                <w:lang w:eastAsia="zh-CN"/>
              </w:rPr>
              <w:t>余</w:t>
            </w:r>
            <w:r>
              <w:rPr>
                <w:rFonts w:ascii="Consolas" w:eastAsia="微软雅黑" w:hAnsi="Consolas"/>
                <w:lang w:eastAsia="zh-CN"/>
              </w:rPr>
              <w:t>条</w:t>
            </w:r>
            <w:r>
              <w:rPr>
                <w:rFonts w:ascii="Consolas" w:eastAsia="微软雅黑" w:hAnsi="Consolas" w:hint="eastAsia"/>
                <w:lang w:eastAsia="zh-CN"/>
              </w:rPr>
              <w:t>数</w:t>
            </w:r>
          </w:p>
        </w:tc>
      </w:tr>
      <w:tr w:rsidR="00172786" w:rsidRPr="00BF473F" w14:paraId="07BDDB4A" w14:textId="77777777" w:rsidTr="00172786">
        <w:trPr>
          <w:trHeight w:val="215"/>
        </w:trPr>
        <w:tc>
          <w:tcPr>
            <w:tcW w:w="1877" w:type="dxa"/>
          </w:tcPr>
          <w:p w14:paraId="40F540FA" w14:textId="77777777" w:rsidR="00172786" w:rsidRPr="004D3245" w:rsidRDefault="00172786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idxSupplierId</w:t>
            </w:r>
          </w:p>
        </w:tc>
        <w:tc>
          <w:tcPr>
            <w:tcW w:w="1667" w:type="dxa"/>
          </w:tcPr>
          <w:p w14:paraId="1BCA7BFB" w14:textId="77777777" w:rsidR="00172786" w:rsidRPr="004D3245" w:rsidRDefault="00172786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1" w:type="dxa"/>
          </w:tcPr>
          <w:p w14:paraId="420318C3" w14:textId="77777777" w:rsidR="00172786" w:rsidRPr="004D3245" w:rsidRDefault="00172786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BD9BCBF" w14:textId="77777777" w:rsidR="00172786" w:rsidRPr="004D3245" w:rsidRDefault="00172786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252" w:type="dxa"/>
          </w:tcPr>
          <w:p w14:paraId="3B2A9EF0" w14:textId="77777777" w:rsidR="00172786" w:rsidRDefault="00172786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供用</w:t>
            </w:r>
            <w:r w:rsidRPr="004D3245">
              <w:rPr>
                <w:rFonts w:ascii="Consolas" w:eastAsia="微软雅黑" w:hAnsi="Consolas" w:hint="eastAsia"/>
                <w:lang w:eastAsia="zh-CN"/>
              </w:rPr>
              <w:t>商</w:t>
            </w:r>
          </w:p>
          <w:p w14:paraId="6D2035D3" w14:textId="77777777" w:rsidR="00172786" w:rsidRPr="004D3245" w:rsidRDefault="00172786" w:rsidP="003642AF">
            <w:pPr>
              <w:rPr>
                <w:rFonts w:ascii="Consolas" w:eastAsia="微软雅黑" w:hAnsi="Consolas"/>
                <w:lang w:eastAsia="zh-CN"/>
              </w:rPr>
            </w:pP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供用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商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编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8C7C67" w:rsidRPr="00610510" w14:paraId="40E19106" w14:textId="77777777" w:rsidTr="00172786">
        <w:trPr>
          <w:trHeight w:val="215"/>
        </w:trPr>
        <w:tc>
          <w:tcPr>
            <w:tcW w:w="1877" w:type="dxa"/>
          </w:tcPr>
          <w:p w14:paraId="19924E46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667" w:type="dxa"/>
          </w:tcPr>
          <w:p w14:paraId="1CD1833D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B43A35">
              <w:rPr>
                <w:rFonts w:ascii="Consolas" w:eastAsia="微软雅黑" w:hAnsi="Consolas" w:hint="eastAsia"/>
                <w:lang w:eastAsia="zh-CN"/>
              </w:rPr>
              <w:t>(128)</w:t>
            </w:r>
          </w:p>
        </w:tc>
        <w:tc>
          <w:tcPr>
            <w:tcW w:w="851" w:type="dxa"/>
          </w:tcPr>
          <w:p w14:paraId="2CA46A4B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B43A35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3A8E7C63" w14:textId="77777777" w:rsidR="008C7C67" w:rsidRPr="00B43A35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0746C433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8C7C67" w:rsidRPr="00610510" w14:paraId="028DCEB2" w14:textId="77777777" w:rsidTr="00172786">
        <w:trPr>
          <w:trHeight w:val="215"/>
        </w:trPr>
        <w:tc>
          <w:tcPr>
            <w:tcW w:w="1877" w:type="dxa"/>
          </w:tcPr>
          <w:p w14:paraId="28856B5F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667" w:type="dxa"/>
          </w:tcPr>
          <w:p w14:paraId="2174ED56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1DC1BD35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C84603D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6D6CD0A9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8C7C67" w:rsidRPr="00610510" w14:paraId="2FFE5558" w14:textId="77777777" w:rsidTr="00172786">
        <w:trPr>
          <w:trHeight w:val="215"/>
        </w:trPr>
        <w:tc>
          <w:tcPr>
            <w:tcW w:w="1877" w:type="dxa"/>
          </w:tcPr>
          <w:p w14:paraId="153F3A57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667" w:type="dxa"/>
          </w:tcPr>
          <w:p w14:paraId="35ADCD83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1" w:type="dxa"/>
          </w:tcPr>
          <w:p w14:paraId="67B1E404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E856DF5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4FD8172F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8C7C67" w:rsidRPr="00610510" w14:paraId="1D561246" w14:textId="77777777" w:rsidTr="00172786">
        <w:trPr>
          <w:trHeight w:val="215"/>
        </w:trPr>
        <w:tc>
          <w:tcPr>
            <w:tcW w:w="1877" w:type="dxa"/>
          </w:tcPr>
          <w:p w14:paraId="4B1CE0B1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667" w:type="dxa"/>
          </w:tcPr>
          <w:p w14:paraId="2DE4CA55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1" w:type="dxa"/>
          </w:tcPr>
          <w:p w14:paraId="3D32E52A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48E3E45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3FF7B7E1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8C7C67" w:rsidRPr="00610510" w14:paraId="76826E4E" w14:textId="77777777" w:rsidTr="00172786">
        <w:trPr>
          <w:trHeight w:val="215"/>
        </w:trPr>
        <w:tc>
          <w:tcPr>
            <w:tcW w:w="1877" w:type="dxa"/>
          </w:tcPr>
          <w:p w14:paraId="0A07D19D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667" w:type="dxa"/>
          </w:tcPr>
          <w:p w14:paraId="690120C4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1" w:type="dxa"/>
          </w:tcPr>
          <w:p w14:paraId="6B52E9E6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6E40F91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252" w:type="dxa"/>
          </w:tcPr>
          <w:p w14:paraId="563626FC" w14:textId="77777777" w:rsidR="008C7C67" w:rsidRPr="005C47AD" w:rsidRDefault="008C7C67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04CEA199" w14:textId="77777777" w:rsidR="0051322B" w:rsidRDefault="0051322B" w:rsidP="0051322B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061A166B" w14:textId="77777777" w:rsidR="0051322B" w:rsidRDefault="0051322B" w:rsidP="0051322B">
      <w:pPr>
        <w:rPr>
          <w:rFonts w:eastAsia="宋体"/>
          <w:szCs w:val="24"/>
          <w:lang w:eastAsia="zh-CN"/>
        </w:rPr>
      </w:pPr>
    </w:p>
    <w:p w14:paraId="31DAC450" w14:textId="77777777" w:rsidR="0051322B" w:rsidRDefault="0051322B" w:rsidP="0051322B">
      <w:pPr>
        <w:pStyle w:val="BodyText"/>
        <w:ind w:rightChars="11" w:right="22"/>
        <w:rPr>
          <w:rFonts w:eastAsia="宋体"/>
          <w:szCs w:val="24"/>
          <w:lang w:eastAsia="zh-CN"/>
        </w:rPr>
      </w:pPr>
    </w:p>
    <w:p w14:paraId="30AA08CE" w14:textId="77777777" w:rsidR="00F649F3" w:rsidRDefault="00F649F3" w:rsidP="00F649F3"/>
    <w:p w14:paraId="06209537" w14:textId="77777777" w:rsidR="00F649F3" w:rsidRDefault="00F649F3" w:rsidP="00F649F3"/>
    <w:p w14:paraId="2B09124F" w14:textId="77777777" w:rsidR="00F649F3" w:rsidRDefault="00F649F3" w:rsidP="00F649F3"/>
    <w:p w14:paraId="16102470" w14:textId="77777777" w:rsidR="00F649F3" w:rsidRPr="006E1C5B" w:rsidRDefault="00F649F3" w:rsidP="00F649F3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88" w:name="_Toc466366612"/>
      <w:r w:rsidRPr="006E1C5B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</w:t>
      </w:r>
      <w:r w:rsidRPr="006E1C5B">
        <w:rPr>
          <w:rFonts w:ascii="Consolas" w:eastAsia="微软雅黑" w:hAnsi="Consolas"/>
          <w:bCs/>
          <w:i w:val="0"/>
          <w:iCs/>
          <w:highlight w:val="cyan"/>
          <w:lang w:val="en-US" w:eastAsia="zh-HK"/>
        </w:rPr>
        <w:t>UUMsgRecord</w:t>
      </w:r>
      <w:bookmarkEnd w:id="88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418"/>
        <w:gridCol w:w="850"/>
        <w:gridCol w:w="1134"/>
        <w:gridCol w:w="3969"/>
      </w:tblGrid>
      <w:tr w:rsidR="00F649F3" w:rsidRPr="00BF473F" w14:paraId="5D07C47A" w14:textId="77777777" w:rsidTr="004D7A2A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045297F6" w14:textId="77777777" w:rsidR="00F649F3" w:rsidRPr="00C3424E" w:rsidRDefault="00F649F3" w:rsidP="003642AF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9C5F7A" w14:textId="77777777" w:rsidR="00F649F3" w:rsidRPr="005C47AD" w:rsidRDefault="00F649F3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UUMsgRecord</w:t>
            </w:r>
          </w:p>
        </w:tc>
      </w:tr>
      <w:tr w:rsidR="00F649F3" w:rsidRPr="00BF473F" w14:paraId="7E07DC0B" w14:textId="77777777" w:rsidTr="004D7A2A">
        <w:trPr>
          <w:trHeight w:val="978"/>
        </w:trPr>
        <w:tc>
          <w:tcPr>
            <w:tcW w:w="2268" w:type="dxa"/>
            <w:shd w:val="clear" w:color="auto" w:fill="E6E6E6"/>
          </w:tcPr>
          <w:p w14:paraId="0E097196" w14:textId="77777777" w:rsidR="00F649F3" w:rsidRPr="00C3424E" w:rsidRDefault="00F649F3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B57453C" w14:textId="77777777" w:rsidR="00F649F3" w:rsidRPr="005C47AD" w:rsidRDefault="00F649F3" w:rsidP="00F649F3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信息记录表</w:t>
            </w:r>
          </w:p>
        </w:tc>
      </w:tr>
      <w:tr w:rsidR="00F649F3" w:rsidRPr="00BF473F" w14:paraId="325E3C76" w14:textId="77777777" w:rsidTr="004D7A2A">
        <w:tc>
          <w:tcPr>
            <w:tcW w:w="2268" w:type="dxa"/>
            <w:shd w:val="clear" w:color="auto" w:fill="E6E6E6"/>
          </w:tcPr>
          <w:p w14:paraId="0E919C9E" w14:textId="77777777" w:rsidR="00F649F3" w:rsidRPr="00C3424E" w:rsidRDefault="00F649F3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3320E60" w14:textId="77777777" w:rsidR="00F649F3" w:rsidRPr="005C47AD" w:rsidRDefault="00F649F3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F649F3" w:rsidRPr="00BF473F" w14:paraId="73623D3F" w14:textId="77777777" w:rsidTr="004D7A2A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64424E90" w14:textId="77777777" w:rsidR="00F649F3" w:rsidRPr="00C3424E" w:rsidRDefault="00F649F3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CCD708" w14:textId="77777777" w:rsidR="00F649F3" w:rsidRPr="005C47AD" w:rsidRDefault="00F649F3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721C54">
              <w:rPr>
                <w:rFonts w:ascii="Consolas" w:eastAsia="微软雅黑" w:hAnsi="Consolas"/>
                <w:kern w:val="0"/>
                <w:sz w:val="20"/>
                <w:lang w:eastAsia="zh-CN"/>
              </w:rPr>
              <w:t>keyCDRID</w:t>
            </w:r>
          </w:p>
        </w:tc>
      </w:tr>
      <w:tr w:rsidR="00F649F3" w:rsidRPr="00BF473F" w14:paraId="2F230466" w14:textId="77777777" w:rsidTr="004D7A2A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1AD496F2" w14:textId="77777777" w:rsidR="00F649F3" w:rsidRPr="00C3424E" w:rsidRDefault="00F649F3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8AF7B88" w14:textId="77777777" w:rsidR="00F649F3" w:rsidRPr="005C47AD" w:rsidRDefault="00F649F3" w:rsidP="003642A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286410">
              <w:rPr>
                <w:rFonts w:ascii="Consolas" w:eastAsia="微软雅黑" w:hAnsi="Consolas"/>
                <w:kern w:val="0"/>
                <w:sz w:val="20"/>
                <w:lang w:eastAsia="zh-CN"/>
              </w:rPr>
              <w:t>idxUserId</w:t>
            </w:r>
          </w:p>
        </w:tc>
      </w:tr>
      <w:tr w:rsidR="00F649F3" w:rsidRPr="00BF473F" w14:paraId="4B73189A" w14:textId="77777777" w:rsidTr="004D7A2A">
        <w:trPr>
          <w:trHeight w:val="506"/>
        </w:trPr>
        <w:tc>
          <w:tcPr>
            <w:tcW w:w="2268" w:type="dxa"/>
            <w:shd w:val="clear" w:color="auto" w:fill="E6E6E6"/>
            <w:vAlign w:val="center"/>
          </w:tcPr>
          <w:p w14:paraId="6D6C776C" w14:textId="77777777" w:rsidR="00F649F3" w:rsidRPr="00C3424E" w:rsidRDefault="00F649F3" w:rsidP="003642A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752E572D" w14:textId="77777777" w:rsidR="00F649F3" w:rsidRPr="00C3424E" w:rsidRDefault="00F649F3" w:rsidP="003642A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0DD35DC0" w14:textId="77777777" w:rsidR="00F649F3" w:rsidRPr="00C3424E" w:rsidRDefault="00F649F3" w:rsidP="003642A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0C040BB" w14:textId="77777777" w:rsidR="00F649F3" w:rsidRPr="00C3424E" w:rsidRDefault="00F649F3" w:rsidP="003642A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6A7FFF54" w14:textId="77777777" w:rsidR="00F649F3" w:rsidRPr="00C3424E" w:rsidRDefault="00F649F3" w:rsidP="003642A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F649F3" w:rsidRPr="00BF473F" w14:paraId="638CD8FD" w14:textId="77777777" w:rsidTr="004D7A2A">
        <w:trPr>
          <w:trHeight w:val="387"/>
        </w:trPr>
        <w:tc>
          <w:tcPr>
            <w:tcW w:w="2268" w:type="dxa"/>
          </w:tcPr>
          <w:p w14:paraId="19839E25" w14:textId="77777777" w:rsidR="00F649F3" w:rsidRPr="005C47AD" w:rsidRDefault="00F649F3" w:rsidP="003642AF">
            <w:pPr>
              <w:rPr>
                <w:rFonts w:ascii="Consolas" w:eastAsia="微软雅黑" w:hAnsi="Consolas"/>
                <w:b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</w:t>
            </w:r>
            <w:r w:rsidRPr="00721C54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418" w:type="dxa"/>
          </w:tcPr>
          <w:p w14:paraId="6956AEE1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3D7FEBD8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F878BD7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E0CB729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RecordID</w:t>
            </w:r>
          </w:p>
          <w:p w14:paraId="08DB63B5" w14:textId="77777777" w:rsidR="00F649F3" w:rsidRPr="00DF39B1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090411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F649F3" w:rsidRPr="00BF473F" w14:paraId="4A750B19" w14:textId="77777777" w:rsidTr="004D7A2A">
        <w:trPr>
          <w:trHeight w:val="215"/>
        </w:trPr>
        <w:tc>
          <w:tcPr>
            <w:tcW w:w="2268" w:type="dxa"/>
          </w:tcPr>
          <w:p w14:paraId="2D6D51A1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idxUserId</w:t>
            </w:r>
          </w:p>
        </w:tc>
        <w:tc>
          <w:tcPr>
            <w:tcW w:w="1418" w:type="dxa"/>
          </w:tcPr>
          <w:p w14:paraId="55E160A8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245FEB3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248E190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1101FE33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用户</w:t>
            </w:r>
          </w:p>
          <w:p w14:paraId="14819670" w14:textId="77777777" w:rsidR="00F649F3" w:rsidRPr="008B2597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用户帐号</w:t>
            </w:r>
          </w:p>
        </w:tc>
      </w:tr>
      <w:tr w:rsidR="00F649F3" w:rsidRPr="00BF473F" w14:paraId="282AF1E1" w14:textId="77777777" w:rsidTr="004D7A2A">
        <w:trPr>
          <w:trHeight w:val="215"/>
        </w:trPr>
        <w:tc>
          <w:tcPr>
            <w:tcW w:w="2268" w:type="dxa"/>
          </w:tcPr>
          <w:p w14:paraId="073791B5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idxDeductUserId</w:t>
            </w:r>
          </w:p>
        </w:tc>
        <w:tc>
          <w:tcPr>
            <w:tcW w:w="1418" w:type="dxa"/>
          </w:tcPr>
          <w:p w14:paraId="79DD7523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3FE3BC3F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EB99288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037367C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帐号</w:t>
            </w:r>
          </w:p>
          <w:p w14:paraId="71320D08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扣费帐号，一般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都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是用户帐号</w:t>
            </w:r>
          </w:p>
        </w:tc>
      </w:tr>
      <w:tr w:rsidR="00F649F3" w:rsidRPr="00610510" w14:paraId="05558310" w14:textId="77777777" w:rsidTr="004D7A2A">
        <w:tc>
          <w:tcPr>
            <w:tcW w:w="2268" w:type="dxa"/>
          </w:tcPr>
          <w:p w14:paraId="128E15E4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lastRenderedPageBreak/>
              <w:t>idx</w:t>
            </w:r>
            <w:r>
              <w:rPr>
                <w:rFonts w:ascii="Consolas" w:eastAsia="微软雅黑" w:hAnsi="Consolas"/>
                <w:lang w:eastAsia="zh-CN"/>
              </w:rPr>
              <w:t>UUMsg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Id</w:t>
            </w:r>
          </w:p>
        </w:tc>
        <w:tc>
          <w:tcPr>
            <w:tcW w:w="1418" w:type="dxa"/>
          </w:tcPr>
          <w:p w14:paraId="6FEA7470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1081D7C3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603F1D0B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704A1A97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消息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65EB0CC3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9D5E26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F649F3" w:rsidRPr="00BF473F" w14:paraId="098A6141" w14:textId="77777777" w:rsidTr="004D7A2A">
        <w:trPr>
          <w:trHeight w:val="215"/>
        </w:trPr>
        <w:tc>
          <w:tcPr>
            <w:tcW w:w="2268" w:type="dxa"/>
            <w:tcBorders>
              <w:bottom w:val="single" w:sz="4" w:space="0" w:color="auto"/>
            </w:tcBorders>
          </w:tcPr>
          <w:p w14:paraId="3C91B7B5" w14:textId="77777777" w:rsidR="00F649F3" w:rsidRPr="009D5E26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sender</w:t>
            </w:r>
          </w:p>
        </w:tc>
        <w:tc>
          <w:tcPr>
            <w:tcW w:w="1418" w:type="dxa"/>
          </w:tcPr>
          <w:p w14:paraId="3D416BC0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128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11CF8C27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240811E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FA64AA4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发送者</w:t>
            </w:r>
          </w:p>
        </w:tc>
      </w:tr>
      <w:tr w:rsidR="00F649F3" w:rsidRPr="00BF473F" w14:paraId="71DD79E1" w14:textId="77777777" w:rsidTr="004D7A2A">
        <w:trPr>
          <w:trHeight w:val="215"/>
        </w:trPr>
        <w:tc>
          <w:tcPr>
            <w:tcW w:w="2268" w:type="dxa"/>
            <w:tcBorders>
              <w:bottom w:val="single" w:sz="4" w:space="0" w:color="auto"/>
            </w:tcBorders>
          </w:tcPr>
          <w:p w14:paraId="1CC1AEC4" w14:textId="77777777" w:rsidR="00F649F3" w:rsidRPr="009D5E26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receiver</w:t>
            </w:r>
          </w:p>
        </w:tc>
        <w:tc>
          <w:tcPr>
            <w:tcW w:w="1418" w:type="dxa"/>
          </w:tcPr>
          <w:p w14:paraId="4D5A58DD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128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1E0FF0F3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649B6BDF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98642CC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接收者</w:t>
            </w:r>
          </w:p>
          <w:p w14:paraId="6EBD5E74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消息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类型不同，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接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收者字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段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含义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也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不一样</w:t>
            </w:r>
          </w:p>
        </w:tc>
      </w:tr>
      <w:tr w:rsidR="004D7A2A" w:rsidRPr="00BF473F" w14:paraId="75A15AF6" w14:textId="77777777" w:rsidTr="004D7A2A">
        <w:trPr>
          <w:trHeight w:val="209"/>
        </w:trPr>
        <w:tc>
          <w:tcPr>
            <w:tcW w:w="2268" w:type="dxa"/>
          </w:tcPr>
          <w:p w14:paraId="5899A2C0" w14:textId="77777777" w:rsidR="004D7A2A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 w:rsidRPr="00160ACA">
              <w:rPr>
                <w:rFonts w:ascii="Consolas" w:eastAsia="微软雅黑" w:hAnsi="Consolas"/>
                <w:lang w:eastAsia="zh-CN"/>
              </w:rPr>
              <w:t>idxUUWiFiAreaId</w:t>
            </w:r>
          </w:p>
        </w:tc>
        <w:tc>
          <w:tcPr>
            <w:tcW w:w="1418" w:type="dxa"/>
          </w:tcPr>
          <w:p w14:paraId="19057CE3" w14:textId="77777777" w:rsidR="004D7A2A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0294E1D7" w14:textId="77777777" w:rsidR="004D7A2A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24A8B2A0" w14:textId="77777777" w:rsidR="004D7A2A" w:rsidRPr="005C47AD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</w:t>
            </w:r>
          </w:p>
        </w:tc>
        <w:tc>
          <w:tcPr>
            <w:tcW w:w="3969" w:type="dxa"/>
          </w:tcPr>
          <w:p w14:paraId="76D95C78" w14:textId="77777777" w:rsidR="004D7A2A" w:rsidRDefault="004D7A2A" w:rsidP="0076391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区代码</w:t>
            </w:r>
          </w:p>
          <w:p w14:paraId="0BBD6F38" w14:textId="77777777" w:rsidR="004D7A2A" w:rsidRDefault="004D7A2A" w:rsidP="0076391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所支持的地区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</w:t>
            </w:r>
            <w:r w:rsidRPr="005C63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tbUUWiFiArea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关联</w:t>
            </w:r>
          </w:p>
          <w:p w14:paraId="7D606220" w14:textId="77777777" w:rsidR="004D7A2A" w:rsidRPr="008157B0" w:rsidRDefault="004D7A2A" w:rsidP="0076391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u.as.cn</w:t>
            </w:r>
          </w:p>
        </w:tc>
      </w:tr>
      <w:tr w:rsidR="004D7A2A" w:rsidRPr="00BF473F" w14:paraId="04DBFCD9" w14:textId="77777777" w:rsidTr="004D7A2A">
        <w:trPr>
          <w:trHeight w:val="215"/>
        </w:trPr>
        <w:tc>
          <w:tcPr>
            <w:tcW w:w="2268" w:type="dxa"/>
            <w:tcBorders>
              <w:bottom w:val="single" w:sz="4" w:space="0" w:color="auto"/>
            </w:tcBorders>
          </w:tcPr>
          <w:p w14:paraId="4A2B7A97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418" w:type="dxa"/>
          </w:tcPr>
          <w:p w14:paraId="010ACA00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850" w:type="dxa"/>
          </w:tcPr>
          <w:p w14:paraId="15F41EFF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134" w:type="dxa"/>
          </w:tcPr>
          <w:p w14:paraId="5155CA91" w14:textId="77777777" w:rsidR="004D7A2A" w:rsidRPr="00FB0A6B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63490F47" w14:textId="77777777" w:rsidR="004D7A2A" w:rsidRDefault="004D7A2A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</w:tr>
      <w:tr w:rsidR="00F649F3" w:rsidRPr="00BF473F" w14:paraId="5F7EF2B8" w14:textId="77777777" w:rsidTr="004D7A2A">
        <w:trPr>
          <w:trHeight w:val="215"/>
        </w:trPr>
        <w:tc>
          <w:tcPr>
            <w:tcW w:w="2268" w:type="dxa"/>
            <w:tcBorders>
              <w:bottom w:val="single" w:sz="4" w:space="0" w:color="auto"/>
            </w:tcBorders>
          </w:tcPr>
          <w:p w14:paraId="067FD372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message</w:t>
            </w:r>
          </w:p>
        </w:tc>
        <w:tc>
          <w:tcPr>
            <w:tcW w:w="1418" w:type="dxa"/>
          </w:tcPr>
          <w:p w14:paraId="70DF823F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256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49948FD1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635E122D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2AEC2C9A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内容</w:t>
            </w:r>
          </w:p>
          <w:p w14:paraId="4177EB22" w14:textId="77777777" w:rsidR="00F649F3" w:rsidRPr="00D235B0" w:rsidRDefault="00F649F3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内容</w:t>
            </w:r>
          </w:p>
          <w:p w14:paraId="3084535D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注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一条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sms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允许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160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个英文，或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70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个中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文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)</w:t>
            </w:r>
          </w:p>
        </w:tc>
      </w:tr>
      <w:tr w:rsidR="00F649F3" w:rsidRPr="00BF473F" w14:paraId="02D92B94" w14:textId="77777777" w:rsidTr="004D7A2A">
        <w:trPr>
          <w:trHeight w:val="215"/>
        </w:trPr>
        <w:tc>
          <w:tcPr>
            <w:tcW w:w="2268" w:type="dxa"/>
            <w:tcBorders>
              <w:bottom w:val="single" w:sz="4" w:space="0" w:color="auto"/>
            </w:tcBorders>
          </w:tcPr>
          <w:p w14:paraId="2432782E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state</w:t>
            </w:r>
          </w:p>
        </w:tc>
        <w:tc>
          <w:tcPr>
            <w:tcW w:w="1418" w:type="dxa"/>
          </w:tcPr>
          <w:p w14:paraId="3F392F70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(1)</w:t>
            </w:r>
          </w:p>
        </w:tc>
        <w:tc>
          <w:tcPr>
            <w:tcW w:w="850" w:type="dxa"/>
          </w:tcPr>
          <w:p w14:paraId="0FDDB468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475EAFA8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/>
                <w:lang w:eastAsia="zh-CN"/>
              </w:rPr>
              <w:t>W</w:t>
            </w:r>
          </w:p>
        </w:tc>
        <w:tc>
          <w:tcPr>
            <w:tcW w:w="3969" w:type="dxa"/>
          </w:tcPr>
          <w:p w14:paraId="16858A83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状态</w:t>
            </w:r>
          </w:p>
          <w:p w14:paraId="1C1F8C33" w14:textId="77777777" w:rsidR="00F649F3" w:rsidRPr="002F4427" w:rsidRDefault="00F649F3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S: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已成功发送</w:t>
            </w:r>
          </w:p>
          <w:p w14:paraId="01523462" w14:textId="77777777" w:rsidR="00F649F3" w:rsidRDefault="00F649F3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F: </w:t>
            </w:r>
            <w:r w:rsidRPr="002F442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发送失败</w:t>
            </w:r>
          </w:p>
          <w:p w14:paraId="49B03B63" w14:textId="77777777" w:rsidR="00534AA9" w:rsidRDefault="00534AA9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C: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管理员取消</w:t>
            </w:r>
          </w:p>
          <w:p w14:paraId="08E3301E" w14:textId="77777777" w:rsidR="00534AA9" w:rsidRDefault="00534AA9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T: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超时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失败</w:t>
            </w:r>
          </w:p>
          <w:p w14:paraId="0EB9A41A" w14:textId="77777777" w:rsidR="00534AA9" w:rsidRPr="00FB0A6B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R: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重试失败</w:t>
            </w:r>
          </w:p>
        </w:tc>
      </w:tr>
      <w:tr w:rsidR="00F649F3" w:rsidRPr="00BF473F" w14:paraId="1B32D6C4" w14:textId="77777777" w:rsidTr="004D7A2A">
        <w:trPr>
          <w:trHeight w:val="215"/>
        </w:trPr>
        <w:tc>
          <w:tcPr>
            <w:tcW w:w="2268" w:type="dxa"/>
            <w:tcBorders>
              <w:bottom w:val="single" w:sz="4" w:space="0" w:color="auto"/>
            </w:tcBorders>
          </w:tcPr>
          <w:p w14:paraId="60696DBC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sendTime</w:t>
            </w:r>
          </w:p>
        </w:tc>
        <w:tc>
          <w:tcPr>
            <w:tcW w:w="1418" w:type="dxa"/>
          </w:tcPr>
          <w:p w14:paraId="47A39C24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AA9EF8F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14584307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1910239C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发送时间</w:t>
            </w:r>
          </w:p>
        </w:tc>
      </w:tr>
      <w:tr w:rsidR="00F649F3" w:rsidRPr="00BF473F" w14:paraId="712616E5" w14:textId="77777777" w:rsidTr="004D7A2A">
        <w:trPr>
          <w:trHeight w:val="215"/>
        </w:trPr>
        <w:tc>
          <w:tcPr>
            <w:tcW w:w="2268" w:type="dxa"/>
            <w:shd w:val="clear" w:color="auto" w:fill="auto"/>
          </w:tcPr>
          <w:p w14:paraId="0865CE6F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msgChannelId</w:t>
            </w:r>
          </w:p>
        </w:tc>
        <w:tc>
          <w:tcPr>
            <w:tcW w:w="1418" w:type="dxa"/>
          </w:tcPr>
          <w:p w14:paraId="44AD38C3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64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446772C5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FAAD8EA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685071AE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消息发送通道</w:t>
            </w:r>
          </w:p>
        </w:tc>
      </w:tr>
      <w:tr w:rsidR="00F649F3" w:rsidRPr="00BF473F" w14:paraId="7949D659" w14:textId="77777777" w:rsidTr="004D7A2A">
        <w:trPr>
          <w:trHeight w:val="255"/>
        </w:trPr>
        <w:tc>
          <w:tcPr>
            <w:tcW w:w="2268" w:type="dxa"/>
            <w:shd w:val="clear" w:color="auto" w:fill="auto"/>
          </w:tcPr>
          <w:p w14:paraId="5D49449A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retry</w:t>
            </w:r>
          </w:p>
        </w:tc>
        <w:tc>
          <w:tcPr>
            <w:tcW w:w="1418" w:type="dxa"/>
          </w:tcPr>
          <w:p w14:paraId="5ED9BA0F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1C3C3CA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E3AFD44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2812EE39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重试次数</w:t>
            </w:r>
          </w:p>
        </w:tc>
      </w:tr>
      <w:tr w:rsidR="00F649F3" w:rsidRPr="00BF473F" w14:paraId="410EC602" w14:textId="77777777" w:rsidTr="004D7A2A">
        <w:trPr>
          <w:trHeight w:val="255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20B105C7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maxRetry</w:t>
            </w:r>
          </w:p>
        </w:tc>
        <w:tc>
          <w:tcPr>
            <w:tcW w:w="1418" w:type="dxa"/>
          </w:tcPr>
          <w:p w14:paraId="42375712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01414B8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7D6BC61C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2A9C1643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最</w:t>
            </w:r>
            <w:r>
              <w:rPr>
                <w:rFonts w:ascii="Consolas" w:eastAsia="微软雅黑" w:hAnsi="Consolas" w:hint="eastAsia"/>
                <w:lang w:eastAsia="zh-CN"/>
              </w:rPr>
              <w:t>多</w:t>
            </w:r>
            <w:r>
              <w:rPr>
                <w:rFonts w:ascii="Consolas" w:eastAsia="微软雅黑" w:hAnsi="Consolas"/>
                <w:lang w:eastAsia="zh-CN"/>
              </w:rPr>
              <w:t>重试次数</w:t>
            </w:r>
          </w:p>
        </w:tc>
      </w:tr>
      <w:tr w:rsidR="00F649F3" w:rsidRPr="00BF473F" w14:paraId="1B309248" w14:textId="77777777" w:rsidTr="004D7A2A">
        <w:trPr>
          <w:trHeight w:val="633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6ECF0102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pri</w:t>
            </w:r>
          </w:p>
        </w:tc>
        <w:tc>
          <w:tcPr>
            <w:tcW w:w="1418" w:type="dxa"/>
          </w:tcPr>
          <w:p w14:paraId="1666921B" w14:textId="77777777" w:rsidR="00F649F3" w:rsidRPr="00FB0A6B" w:rsidRDefault="00F649F3" w:rsidP="000A6F15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7FFCA55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2B020562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0</w:t>
            </w:r>
          </w:p>
        </w:tc>
        <w:tc>
          <w:tcPr>
            <w:tcW w:w="3969" w:type="dxa"/>
          </w:tcPr>
          <w:p w14:paraId="079546AA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优先级</w:t>
            </w:r>
          </w:p>
          <w:p w14:paraId="04C494DE" w14:textId="77777777" w:rsidR="00F649F3" w:rsidRPr="00CA0580" w:rsidRDefault="00F649F3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数字越小优先级越高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</w:p>
          <w:p w14:paraId="048FC977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其它模块可在插入时指定一个初始优先级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然后每发送失败一次后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优先级自增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</w:t>
            </w:r>
          </w:p>
        </w:tc>
      </w:tr>
      <w:tr w:rsidR="00F649F3" w:rsidRPr="00BF473F" w14:paraId="6A7AC6F6" w14:textId="77777777" w:rsidTr="004D7A2A">
        <w:trPr>
          <w:trHeight w:val="283"/>
        </w:trPr>
        <w:tc>
          <w:tcPr>
            <w:tcW w:w="2268" w:type="dxa"/>
            <w:shd w:val="clear" w:color="auto" w:fill="auto"/>
          </w:tcPr>
          <w:p w14:paraId="3168828A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idxExternalID</w:t>
            </w:r>
          </w:p>
        </w:tc>
        <w:tc>
          <w:tcPr>
            <w:tcW w:w="1418" w:type="dxa"/>
          </w:tcPr>
          <w:p w14:paraId="1164AC52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E338481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796F23F9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7C402DD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外部关联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75AEB86A" w14:textId="77777777" w:rsidR="00F649F3" w:rsidRPr="00CA0580" w:rsidRDefault="00F649F3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发送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sms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相关表的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id</w:t>
            </w:r>
          </w:p>
          <w:p w14:paraId="4AE5BC6F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(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比如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,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若是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tb</w:t>
            </w:r>
            <w:r w:rsidRPr="00CA058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User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表插入过来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, 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就是</w:t>
            </w:r>
            <w:r w:rsidRPr="00CA058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 keyUserId.)</w:t>
            </w:r>
          </w:p>
        </w:tc>
      </w:tr>
      <w:tr w:rsidR="00F649F3" w:rsidRPr="00BF473F" w14:paraId="0C50EE56" w14:textId="77777777" w:rsidTr="004D7A2A">
        <w:trPr>
          <w:trHeight w:val="215"/>
        </w:trPr>
        <w:tc>
          <w:tcPr>
            <w:tcW w:w="2268" w:type="dxa"/>
            <w:shd w:val="clear" w:color="auto" w:fill="auto"/>
          </w:tcPr>
          <w:p w14:paraId="032FC701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respMsg</w:t>
            </w:r>
            <w:r w:rsidRPr="00FB0A6B">
              <w:rPr>
                <w:rFonts w:ascii="Consolas" w:eastAsia="微软雅黑" w:hAnsi="Consolas"/>
                <w:lang w:eastAsia="zh-CN"/>
              </w:rPr>
              <w:t>I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d</w:t>
            </w:r>
          </w:p>
        </w:tc>
        <w:tc>
          <w:tcPr>
            <w:tcW w:w="1418" w:type="dxa"/>
          </w:tcPr>
          <w:p w14:paraId="5AF21999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4CCF12E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154D4017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4FA065AE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受理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5769AE4F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914B1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通道</w:t>
            </w:r>
            <w:r w:rsidRPr="00914B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受理</w:t>
            </w:r>
            <w:r w:rsidRPr="00914B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Id</w:t>
            </w:r>
          </w:p>
        </w:tc>
      </w:tr>
      <w:tr w:rsidR="00F649F3" w:rsidRPr="00BF473F" w14:paraId="311BAC79" w14:textId="77777777" w:rsidTr="004D7A2A">
        <w:trPr>
          <w:trHeight w:val="209"/>
        </w:trPr>
        <w:tc>
          <w:tcPr>
            <w:tcW w:w="2268" w:type="dxa"/>
            <w:shd w:val="clear" w:color="auto" w:fill="auto"/>
          </w:tcPr>
          <w:p w14:paraId="17D4005C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r</w:t>
            </w:r>
            <w:r>
              <w:rPr>
                <w:rFonts w:ascii="Consolas" w:eastAsia="微软雅黑" w:hAnsi="Consolas"/>
                <w:lang w:eastAsia="zh-CN"/>
              </w:rPr>
              <w:t>esp</w:t>
            </w:r>
            <w:r w:rsidRPr="00FB0A6B">
              <w:rPr>
                <w:rFonts w:ascii="Consolas" w:eastAsia="微软雅黑" w:hAnsi="Consolas"/>
                <w:lang w:eastAsia="zh-CN"/>
              </w:rPr>
              <w:t>Code</w:t>
            </w:r>
          </w:p>
        </w:tc>
        <w:tc>
          <w:tcPr>
            <w:tcW w:w="1418" w:type="dxa"/>
          </w:tcPr>
          <w:p w14:paraId="3B1E75DB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45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)</w:t>
            </w:r>
          </w:p>
        </w:tc>
        <w:tc>
          <w:tcPr>
            <w:tcW w:w="850" w:type="dxa"/>
          </w:tcPr>
          <w:p w14:paraId="1A9C2163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72B989BC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2E5E908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返回</w:t>
            </w:r>
            <w:r>
              <w:rPr>
                <w:rFonts w:ascii="Consolas" w:eastAsia="微软雅黑" w:hAnsi="Consolas"/>
                <w:lang w:eastAsia="zh-CN"/>
              </w:rPr>
              <w:t>值</w:t>
            </w:r>
          </w:p>
          <w:p w14:paraId="5929BBEF" w14:textId="77777777" w:rsidR="00F649F3" w:rsidRPr="00914B1C" w:rsidRDefault="00F649F3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914B1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通道</w:t>
            </w:r>
            <w:r w:rsidRPr="00914B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返回</w:t>
            </w:r>
            <w:r w:rsidRPr="00914B1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</w:t>
            </w:r>
          </w:p>
        </w:tc>
      </w:tr>
      <w:tr w:rsidR="00F649F3" w:rsidRPr="00BF473F" w14:paraId="0CFDCA0E" w14:textId="77777777" w:rsidTr="004D7A2A">
        <w:trPr>
          <w:trHeight w:val="209"/>
        </w:trPr>
        <w:tc>
          <w:tcPr>
            <w:tcW w:w="2268" w:type="dxa"/>
            <w:shd w:val="clear" w:color="auto" w:fill="auto"/>
          </w:tcPr>
          <w:p w14:paraId="0DB45FF9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r</w:t>
            </w:r>
            <w:r w:rsidRPr="00FB0A6B">
              <w:rPr>
                <w:rFonts w:ascii="Consolas" w:eastAsia="微软雅黑" w:hAnsi="Consolas"/>
                <w:lang w:eastAsia="zh-CN"/>
              </w:rPr>
              <w:t>esp</w:t>
            </w:r>
            <w:r>
              <w:rPr>
                <w:rFonts w:ascii="Consolas" w:eastAsia="微软雅黑" w:hAnsi="Consolas"/>
                <w:lang w:eastAsia="zh-CN"/>
              </w:rPr>
              <w:t>Desc</w:t>
            </w:r>
          </w:p>
        </w:tc>
        <w:tc>
          <w:tcPr>
            <w:tcW w:w="1418" w:type="dxa"/>
          </w:tcPr>
          <w:p w14:paraId="5BD287E8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>
              <w:rPr>
                <w:rFonts w:ascii="Consolas" w:eastAsia="微软雅黑" w:hAnsi="Consolas" w:hint="eastAsia"/>
                <w:lang w:eastAsia="zh-CN"/>
              </w:rPr>
              <w:t>(64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)</w:t>
            </w:r>
          </w:p>
        </w:tc>
        <w:tc>
          <w:tcPr>
            <w:tcW w:w="850" w:type="dxa"/>
          </w:tcPr>
          <w:p w14:paraId="36B4AED1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FB0A6B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4CA3521B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091A8E8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返回</w:t>
            </w:r>
            <w:r w:rsidRPr="00FB0A6B">
              <w:rPr>
                <w:rFonts w:ascii="Consolas" w:eastAsia="微软雅黑" w:hAnsi="Consolas" w:hint="eastAsia"/>
                <w:lang w:eastAsia="zh-CN"/>
              </w:rPr>
              <w:t>说明</w:t>
            </w:r>
          </w:p>
          <w:p w14:paraId="5F09909D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914B1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通道</w:t>
            </w:r>
            <w:r w:rsidRPr="00914B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返回说明</w:t>
            </w:r>
          </w:p>
        </w:tc>
      </w:tr>
      <w:tr w:rsidR="00F649F3" w:rsidRPr="00BF473F" w14:paraId="0F889D51" w14:textId="77777777" w:rsidTr="004D7A2A">
        <w:trPr>
          <w:trHeight w:val="215"/>
        </w:trPr>
        <w:tc>
          <w:tcPr>
            <w:tcW w:w="2268" w:type="dxa"/>
            <w:shd w:val="clear" w:color="auto" w:fill="auto"/>
          </w:tcPr>
          <w:p w14:paraId="7F3D2797" w14:textId="77777777" w:rsidR="00F649F3" w:rsidRPr="00895BB5" w:rsidRDefault="00F649F3" w:rsidP="003642AF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ipaddr</w:t>
            </w:r>
          </w:p>
        </w:tc>
        <w:tc>
          <w:tcPr>
            <w:tcW w:w="1418" w:type="dxa"/>
          </w:tcPr>
          <w:p w14:paraId="6824C802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FB0A6B">
              <w:rPr>
                <w:rFonts w:ascii="Consolas" w:eastAsia="微软雅黑" w:hAnsi="Consolas"/>
                <w:lang w:eastAsia="zh-CN"/>
              </w:rPr>
              <w:t>(</w:t>
            </w:r>
            <w:r>
              <w:rPr>
                <w:rFonts w:ascii="Consolas" w:eastAsia="微软雅黑" w:hAnsi="Consolas"/>
                <w:lang w:eastAsia="zh-CN"/>
              </w:rPr>
              <w:t>32</w:t>
            </w:r>
            <w:r w:rsidRPr="00FB0A6B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6619F42D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0CB9616E" w14:textId="77777777" w:rsidR="00F649F3" w:rsidRPr="00FB0A6B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EDB6ED6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IP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  <w:p w14:paraId="0337D23A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7A65D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调用</w:t>
            </w:r>
            <w:r w:rsidRPr="007A65D3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发</w:t>
            </w:r>
            <w:r w:rsidRPr="007A65D3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送的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</w:t>
            </w:r>
          </w:p>
        </w:tc>
      </w:tr>
      <w:tr w:rsidR="00F649F3" w:rsidRPr="00BF473F" w14:paraId="5AF776AC" w14:textId="77777777" w:rsidTr="004D7A2A">
        <w:trPr>
          <w:trHeight w:val="215"/>
        </w:trPr>
        <w:tc>
          <w:tcPr>
            <w:tcW w:w="2268" w:type="dxa"/>
            <w:shd w:val="clear" w:color="auto" w:fill="auto"/>
          </w:tcPr>
          <w:p w14:paraId="0707E048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timeU</w:t>
            </w:r>
            <w:r w:rsidRPr="00E621AE">
              <w:rPr>
                <w:rFonts w:ascii="Consolas" w:eastAsia="微软雅黑" w:hAnsi="Consolas"/>
                <w:lang w:eastAsia="zh-CN"/>
              </w:rPr>
              <w:t>sed</w:t>
            </w:r>
          </w:p>
        </w:tc>
        <w:tc>
          <w:tcPr>
            <w:tcW w:w="1418" w:type="dxa"/>
          </w:tcPr>
          <w:p w14:paraId="5433E8F2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67C6DFE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E94A08F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6E06E62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E621AE">
              <w:rPr>
                <w:rFonts w:ascii="Consolas" w:eastAsia="微软雅黑" w:hAnsi="Consolas"/>
                <w:lang w:eastAsia="zh-CN"/>
              </w:rPr>
              <w:t>所用时长</w:t>
            </w:r>
          </w:p>
        </w:tc>
      </w:tr>
      <w:tr w:rsidR="00F649F3" w:rsidRPr="00BF473F" w14:paraId="33E778AC" w14:textId="77777777" w:rsidTr="004D7A2A">
        <w:trPr>
          <w:trHeight w:val="215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629092DA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msgT</w:t>
            </w:r>
            <w:r w:rsidRPr="00FD6B3B">
              <w:rPr>
                <w:rFonts w:ascii="Consolas" w:eastAsia="微软雅黑" w:hAnsi="Consolas"/>
                <w:lang w:eastAsia="zh-CN"/>
              </w:rPr>
              <w:t>mplId</w:t>
            </w:r>
          </w:p>
        </w:tc>
        <w:tc>
          <w:tcPr>
            <w:tcW w:w="1418" w:type="dxa"/>
          </w:tcPr>
          <w:p w14:paraId="5F5EA463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CD55915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FC762C8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0F255891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模板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6C37836" w14:textId="77777777" w:rsidR="00F649F3" w:rsidRPr="00E621AE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若无使用模块则为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</w:t>
            </w:r>
          </w:p>
        </w:tc>
      </w:tr>
      <w:tr w:rsidR="00F649F3" w:rsidRPr="00BF473F" w14:paraId="5922403A" w14:textId="77777777" w:rsidTr="004D7A2A">
        <w:trPr>
          <w:trHeight w:val="215"/>
        </w:trPr>
        <w:tc>
          <w:tcPr>
            <w:tcW w:w="2268" w:type="dxa"/>
          </w:tcPr>
          <w:p w14:paraId="520D3C25" w14:textId="77777777" w:rsidR="00F649F3" w:rsidRPr="004D3245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idxSupplierId</w:t>
            </w:r>
          </w:p>
        </w:tc>
        <w:tc>
          <w:tcPr>
            <w:tcW w:w="1418" w:type="dxa"/>
          </w:tcPr>
          <w:p w14:paraId="60C9333A" w14:textId="77777777" w:rsidR="00F649F3" w:rsidRPr="004D3245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21BF2578" w14:textId="77777777" w:rsidR="00F649F3" w:rsidRPr="004D3245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3D0D2790" w14:textId="77777777" w:rsidR="00F649F3" w:rsidRPr="004D3245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CB39747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供用</w:t>
            </w:r>
            <w:r w:rsidRPr="004D3245">
              <w:rPr>
                <w:rFonts w:ascii="Consolas" w:eastAsia="微软雅黑" w:hAnsi="Consolas" w:hint="eastAsia"/>
                <w:lang w:eastAsia="zh-CN"/>
              </w:rPr>
              <w:t>商</w:t>
            </w:r>
          </w:p>
          <w:p w14:paraId="50BF6212" w14:textId="77777777" w:rsidR="00F649F3" w:rsidRPr="004D3245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供用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商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编</w:t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号</w:t>
            </w:r>
          </w:p>
        </w:tc>
      </w:tr>
      <w:tr w:rsidR="00F649F3" w:rsidRPr="00BF473F" w14:paraId="3AB38D02" w14:textId="77777777" w:rsidTr="004D7A2A">
        <w:trPr>
          <w:trHeight w:val="647"/>
        </w:trPr>
        <w:tc>
          <w:tcPr>
            <w:tcW w:w="2268" w:type="dxa"/>
          </w:tcPr>
          <w:p w14:paraId="1206DC4C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lastRenderedPageBreak/>
              <w:t>supplierDiscount</w:t>
            </w:r>
          </w:p>
        </w:tc>
        <w:tc>
          <w:tcPr>
            <w:tcW w:w="1418" w:type="dxa"/>
          </w:tcPr>
          <w:p w14:paraId="2C3E0050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619ED973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2608E932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3EE6E387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供用</w:t>
            </w:r>
            <w:r>
              <w:rPr>
                <w:rFonts w:ascii="Consolas" w:eastAsia="微软雅黑" w:hAnsi="Consolas"/>
                <w:lang w:eastAsia="zh-CN"/>
              </w:rPr>
              <w:t>折扣</w:t>
            </w:r>
            <w:r>
              <w:rPr>
                <w:rFonts w:ascii="Consolas" w:eastAsia="微软雅黑" w:hAnsi="Consolas"/>
                <w:lang w:eastAsia="zh-CN"/>
              </w:rPr>
              <w:br/>
            </w:r>
            <w:r w:rsidRPr="00763698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供</w:t>
            </w:r>
            <w:r w:rsidRPr="00763698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用商</w:t>
            </w:r>
            <w:r w:rsidRPr="00445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折扣</w:t>
            </w:r>
          </w:p>
        </w:tc>
      </w:tr>
      <w:tr w:rsidR="00F649F3" w:rsidRPr="00BF473F" w14:paraId="1BC086CB" w14:textId="77777777" w:rsidTr="004D7A2A">
        <w:trPr>
          <w:trHeight w:val="647"/>
        </w:trPr>
        <w:tc>
          <w:tcPr>
            <w:tcW w:w="2268" w:type="dxa"/>
          </w:tcPr>
          <w:p w14:paraId="15354CD6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idxAgentID</w:t>
            </w:r>
          </w:p>
        </w:tc>
        <w:tc>
          <w:tcPr>
            <w:tcW w:w="1418" w:type="dxa"/>
          </w:tcPr>
          <w:p w14:paraId="38D16FAE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55B63A0E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4ADE0EBD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3969" w:type="dxa"/>
          </w:tcPr>
          <w:p w14:paraId="43E858D4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代理商</w:t>
            </w:r>
          </w:p>
          <w:p w14:paraId="43A493A2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（最终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级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别的代理商）</w:t>
            </w:r>
          </w:p>
        </w:tc>
      </w:tr>
      <w:tr w:rsidR="00F649F3" w:rsidRPr="00BF473F" w14:paraId="375ED2D9" w14:textId="77777777" w:rsidTr="004D7A2A">
        <w:trPr>
          <w:trHeight w:val="215"/>
        </w:trPr>
        <w:tc>
          <w:tcPr>
            <w:tcW w:w="2268" w:type="dxa"/>
            <w:tcBorders>
              <w:bottom w:val="single" w:sz="4" w:space="0" w:color="auto"/>
            </w:tcBorders>
          </w:tcPr>
          <w:p w14:paraId="43FFE486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agentD</w:t>
            </w:r>
            <w:r w:rsidRPr="00226B28">
              <w:rPr>
                <w:rFonts w:ascii="Consolas" w:eastAsia="微软雅黑" w:hAnsi="Consolas"/>
                <w:lang w:eastAsia="zh-CN"/>
              </w:rPr>
              <w:t>iscount</w:t>
            </w:r>
          </w:p>
        </w:tc>
        <w:tc>
          <w:tcPr>
            <w:tcW w:w="1418" w:type="dxa"/>
          </w:tcPr>
          <w:p w14:paraId="4AEECD28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464167A0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563134C6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38C26CFE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代理折</w:t>
            </w:r>
            <w:r>
              <w:rPr>
                <w:rFonts w:ascii="Consolas" w:eastAsia="微软雅黑" w:hAnsi="Consolas" w:hint="eastAsia"/>
                <w:lang w:eastAsia="zh-CN"/>
              </w:rPr>
              <w:t>扣</w:t>
            </w:r>
          </w:p>
          <w:p w14:paraId="15DC16AE" w14:textId="77777777" w:rsidR="00F649F3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445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</w:t>
            </w:r>
            <w:r w:rsidRPr="0044557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终</w:t>
            </w:r>
            <w:r w:rsidRPr="00445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代理级别折</w:t>
            </w:r>
            <w:r w:rsidRPr="0044557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扣</w:t>
            </w:r>
            <w:r w:rsidRPr="0044557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值</w:t>
            </w:r>
          </w:p>
        </w:tc>
      </w:tr>
      <w:tr w:rsidR="00534AA9" w:rsidRPr="00BF473F" w14:paraId="645E9EE6" w14:textId="77777777" w:rsidTr="004D7A2A">
        <w:trPr>
          <w:trHeight w:val="209"/>
        </w:trPr>
        <w:tc>
          <w:tcPr>
            <w:tcW w:w="2268" w:type="dxa"/>
          </w:tcPr>
          <w:p w14:paraId="4BCBAD2B" w14:textId="77777777" w:rsidR="00534AA9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 w:rsidRPr="00160ACA">
              <w:rPr>
                <w:rFonts w:ascii="Consolas" w:eastAsia="微软雅黑" w:hAnsi="Consolas"/>
                <w:lang w:eastAsia="zh-CN"/>
              </w:rPr>
              <w:t>idxUUWiFiAreaId</w:t>
            </w:r>
          </w:p>
        </w:tc>
        <w:tc>
          <w:tcPr>
            <w:tcW w:w="1418" w:type="dxa"/>
          </w:tcPr>
          <w:p w14:paraId="5FBF1865" w14:textId="77777777" w:rsidR="00534AA9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4117C95C" w14:textId="77777777" w:rsidR="00534AA9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894B320" w14:textId="77777777" w:rsidR="00534AA9" w:rsidRPr="005C47AD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</w:t>
            </w:r>
          </w:p>
        </w:tc>
        <w:tc>
          <w:tcPr>
            <w:tcW w:w="3969" w:type="dxa"/>
          </w:tcPr>
          <w:p w14:paraId="0BA8B143" w14:textId="77777777" w:rsidR="00534AA9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区代码</w:t>
            </w:r>
          </w:p>
          <w:p w14:paraId="61A51AA0" w14:textId="77777777" w:rsidR="00534AA9" w:rsidRDefault="00534AA9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所支持的地区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</w:t>
            </w:r>
            <w:r w:rsidRPr="005C63C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与表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tbUUWiFiArea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关联</w:t>
            </w:r>
          </w:p>
          <w:p w14:paraId="15FB4A50" w14:textId="77777777" w:rsidR="00534AA9" w:rsidRPr="008157B0" w:rsidRDefault="00534AA9" w:rsidP="003642A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如：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u.as.cn</w:t>
            </w:r>
          </w:p>
        </w:tc>
      </w:tr>
      <w:tr w:rsidR="00534AA9" w:rsidRPr="00BF473F" w14:paraId="3E315135" w14:textId="77777777" w:rsidTr="004D7A2A">
        <w:trPr>
          <w:trHeight w:val="209"/>
        </w:trPr>
        <w:tc>
          <w:tcPr>
            <w:tcW w:w="2268" w:type="dxa"/>
          </w:tcPr>
          <w:p w14:paraId="1D02D478" w14:textId="77777777" w:rsidR="00534AA9" w:rsidRPr="00205725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pubIP</w:t>
            </w:r>
          </w:p>
        </w:tc>
        <w:tc>
          <w:tcPr>
            <w:tcW w:w="1418" w:type="dxa"/>
          </w:tcPr>
          <w:p w14:paraId="109DBD30" w14:textId="77777777" w:rsidR="00534AA9" w:rsidRPr="00205725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0E6F99C1" w14:textId="77777777" w:rsidR="00534AA9" w:rsidRPr="00205725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134" w:type="dxa"/>
          </w:tcPr>
          <w:p w14:paraId="6A6A473E" w14:textId="77777777" w:rsidR="00534AA9" w:rsidRPr="00205725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0A3C1654" w14:textId="77777777" w:rsidR="00534AA9" w:rsidRPr="00205725" w:rsidRDefault="00534AA9" w:rsidP="003642AF">
            <w:pPr>
              <w:rPr>
                <w:rFonts w:ascii="Consolas" w:eastAsia="微软雅黑" w:hAnsi="Consolas"/>
                <w:lang w:eastAsia="zh-CN"/>
              </w:rPr>
            </w:pPr>
            <w:r w:rsidRPr="00205725">
              <w:rPr>
                <w:rFonts w:ascii="Consolas" w:eastAsia="微软雅黑" w:hAnsi="Consolas"/>
                <w:lang w:eastAsia="zh-CN"/>
              </w:rPr>
              <w:t>IP</w:t>
            </w:r>
            <w:r w:rsidRPr="00205725">
              <w:rPr>
                <w:rFonts w:ascii="Consolas" w:eastAsia="微软雅黑" w:hAnsi="Consolas"/>
                <w:lang w:eastAsia="zh-CN"/>
              </w:rPr>
              <w:t>地址</w:t>
            </w:r>
          </w:p>
        </w:tc>
      </w:tr>
      <w:tr w:rsidR="00F649F3" w:rsidRPr="00BF473F" w14:paraId="3B0FC30D" w14:textId="77777777" w:rsidTr="004D7A2A">
        <w:trPr>
          <w:trHeight w:val="209"/>
        </w:trPr>
        <w:tc>
          <w:tcPr>
            <w:tcW w:w="2268" w:type="dxa"/>
          </w:tcPr>
          <w:p w14:paraId="05053D0B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418" w:type="dxa"/>
          </w:tcPr>
          <w:p w14:paraId="350379DB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61669C80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388EC174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57A048A5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</w:t>
            </w:r>
            <w:r>
              <w:rPr>
                <w:rFonts w:ascii="Consolas" w:eastAsia="微软雅黑" w:hAnsi="Consolas" w:hint="eastAsia"/>
                <w:lang w:eastAsia="zh-CN"/>
              </w:rPr>
              <w:t>时间</w:t>
            </w:r>
          </w:p>
        </w:tc>
      </w:tr>
      <w:tr w:rsidR="00F649F3" w:rsidRPr="00BF473F" w14:paraId="4AB3ADC2" w14:textId="77777777" w:rsidTr="004D7A2A">
        <w:trPr>
          <w:trHeight w:val="209"/>
        </w:trPr>
        <w:tc>
          <w:tcPr>
            <w:tcW w:w="2268" w:type="dxa"/>
          </w:tcPr>
          <w:p w14:paraId="66BA8CC8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418" w:type="dxa"/>
          </w:tcPr>
          <w:p w14:paraId="1DB7C44D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2DF28A2D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134" w:type="dxa"/>
          </w:tcPr>
          <w:p w14:paraId="4CABAFC5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3969" w:type="dxa"/>
          </w:tcPr>
          <w:p w14:paraId="71830715" w14:textId="77777777" w:rsidR="00F649F3" w:rsidRPr="005C47AD" w:rsidRDefault="00F649F3" w:rsidP="003642A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6A1DD280" w14:textId="77777777" w:rsidR="00F649F3" w:rsidRDefault="00F649F3" w:rsidP="00F649F3"/>
    <w:p w14:paraId="15216F57" w14:textId="77777777" w:rsidR="00F649F3" w:rsidRDefault="00F649F3" w:rsidP="00F649F3">
      <w:pPr>
        <w:rPr>
          <w:rFonts w:ascii="Consolas" w:eastAsia="微软雅黑" w:hAnsi="Consolas"/>
          <w:lang w:eastAsia="zh-CN"/>
        </w:rPr>
      </w:pPr>
    </w:p>
    <w:p w14:paraId="3EB9133B" w14:textId="77777777" w:rsidR="0051322B" w:rsidRDefault="0051322B" w:rsidP="0051322B">
      <w:pPr>
        <w:rPr>
          <w:lang w:eastAsia="zh-HK"/>
        </w:rPr>
      </w:pPr>
    </w:p>
    <w:p w14:paraId="5D2381DE" w14:textId="77777777" w:rsidR="0051322B" w:rsidRDefault="0051322B" w:rsidP="0051322B">
      <w:pPr>
        <w:rPr>
          <w:highlight w:val="cyan"/>
        </w:rPr>
      </w:pPr>
    </w:p>
    <w:p w14:paraId="363A0DC5" w14:textId="77777777" w:rsidR="0051322B" w:rsidRDefault="0051322B" w:rsidP="0051322B"/>
    <w:p w14:paraId="6C2F1C86" w14:textId="77777777" w:rsidR="0051322B" w:rsidRDefault="0051322B" w:rsidP="0051322B"/>
    <w:p w14:paraId="66663857" w14:textId="77777777" w:rsidR="0051322B" w:rsidRPr="006E1C5B" w:rsidRDefault="0051322B" w:rsidP="0051322B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89" w:name="_Toc466366613"/>
      <w:r w:rsidRPr="006E1C5B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</w:t>
      </w:r>
      <w:r w:rsidR="0048776E" w:rsidRPr="006E1C5B">
        <w:rPr>
          <w:rFonts w:ascii="Consolas" w:eastAsia="微软雅黑" w:hAnsi="Consolas"/>
          <w:bCs/>
          <w:i w:val="0"/>
          <w:iCs/>
          <w:highlight w:val="cyan"/>
          <w:lang w:val="en-US" w:eastAsia="zh-HK"/>
        </w:rPr>
        <w:t>UUMsg</w:t>
      </w:r>
      <w:r w:rsidRPr="006E1C5B">
        <w:rPr>
          <w:rFonts w:ascii="Consolas" w:eastAsia="微软雅黑" w:hAnsi="Consolas"/>
          <w:bCs/>
          <w:i w:val="0"/>
          <w:iCs/>
          <w:highlight w:val="cyan"/>
          <w:lang w:val="en-US" w:eastAsia="zh-HK"/>
        </w:rPr>
        <w:t>Count</w:t>
      </w:r>
      <w:r w:rsidRPr="006E1C5B">
        <w:rPr>
          <w:rFonts w:ascii="Consolas" w:eastAsia="微软雅黑" w:hAnsi="Consolas"/>
          <w:bCs/>
          <w:i w:val="0"/>
          <w:iCs/>
          <w:highlight w:val="cyan"/>
          <w:lang w:eastAsia="zh-HK"/>
        </w:rPr>
        <w:t>Daily</w:t>
      </w:r>
      <w:bookmarkEnd w:id="89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51322B" w:rsidRPr="00BF473F" w14:paraId="416DC2CA" w14:textId="77777777" w:rsidTr="00C63F9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A8C3E97" w14:textId="77777777" w:rsidR="0051322B" w:rsidRPr="00C3424E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14A10A7" w14:textId="77777777" w:rsidR="0051322B" w:rsidRPr="005C47AD" w:rsidRDefault="0051322B" w:rsidP="00C63F9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48776E">
              <w:rPr>
                <w:rFonts w:ascii="Consolas" w:eastAsia="微软雅黑" w:hAnsi="Consolas"/>
                <w:kern w:val="0"/>
                <w:sz w:val="20"/>
                <w:lang w:eastAsia="zh-CN"/>
              </w:rPr>
              <w:t>UUMsg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CountSMSDaily</w:t>
            </w:r>
          </w:p>
        </w:tc>
      </w:tr>
      <w:tr w:rsidR="0051322B" w:rsidRPr="00BF473F" w14:paraId="75601980" w14:textId="77777777" w:rsidTr="00C63F9F">
        <w:trPr>
          <w:trHeight w:val="978"/>
        </w:trPr>
        <w:tc>
          <w:tcPr>
            <w:tcW w:w="2127" w:type="dxa"/>
            <w:shd w:val="clear" w:color="auto" w:fill="E6E6E6"/>
          </w:tcPr>
          <w:p w14:paraId="2AD69D6B" w14:textId="77777777" w:rsidR="0051322B" w:rsidRPr="00C3424E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661EA24" w14:textId="77777777" w:rsidR="0051322B" w:rsidRPr="005C47AD" w:rsidRDefault="0048776E" w:rsidP="00C63F9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每日信息</w:t>
            </w:r>
            <w:r w:rsidR="0051322B">
              <w:rPr>
                <w:rFonts w:ascii="Consolas" w:eastAsia="微软雅黑" w:hAnsi="Consolas"/>
                <w:kern w:val="0"/>
                <w:sz w:val="20"/>
                <w:lang w:eastAsia="zh-CN"/>
              </w:rPr>
              <w:t>用量</w:t>
            </w:r>
            <w:r w:rsidR="0051322B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统计</w:t>
            </w:r>
          </w:p>
        </w:tc>
      </w:tr>
      <w:tr w:rsidR="0051322B" w:rsidRPr="00BF473F" w14:paraId="12AA4D8A" w14:textId="77777777" w:rsidTr="00C63F9F">
        <w:tc>
          <w:tcPr>
            <w:tcW w:w="2127" w:type="dxa"/>
            <w:shd w:val="clear" w:color="auto" w:fill="E6E6E6"/>
          </w:tcPr>
          <w:p w14:paraId="02BF4D13" w14:textId="77777777" w:rsidR="0051322B" w:rsidRPr="00C3424E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FFC71E5" w14:textId="77777777" w:rsidR="0051322B" w:rsidRPr="005C47AD" w:rsidRDefault="0051322B" w:rsidP="00C63F9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51322B" w:rsidRPr="00BF473F" w14:paraId="1D23E447" w14:textId="77777777" w:rsidTr="00C63F9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A6D6E8B" w14:textId="77777777" w:rsidR="0051322B" w:rsidRPr="00C3424E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3681F1" w14:textId="77777777" w:rsidR="0051322B" w:rsidRPr="0005387F" w:rsidRDefault="0051322B" w:rsidP="00C63F9F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05387F">
              <w:rPr>
                <w:rFonts w:ascii="Consolas" w:eastAsia="微软雅黑" w:hAnsi="Consolas"/>
                <w:kern w:val="0"/>
                <w:sz w:val="20"/>
                <w:lang w:eastAsia="zh-CN"/>
              </w:rPr>
              <w:t>keyID</w:t>
            </w:r>
          </w:p>
        </w:tc>
      </w:tr>
      <w:tr w:rsidR="0051322B" w:rsidRPr="00BF473F" w14:paraId="5F6CEC8A" w14:textId="77777777" w:rsidTr="00C63F9F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4F93696" w14:textId="77777777" w:rsidR="0051322B" w:rsidRPr="00C3424E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AFD435" w14:textId="77777777" w:rsidR="0051322B" w:rsidRPr="0005387F" w:rsidRDefault="0048776E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keyID</w:t>
            </w:r>
          </w:p>
        </w:tc>
      </w:tr>
      <w:tr w:rsidR="0051322B" w:rsidRPr="00BF473F" w14:paraId="16A25EB3" w14:textId="77777777" w:rsidTr="00C63F9F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70BB4A90" w14:textId="77777777" w:rsidR="0051322B" w:rsidRPr="00C3424E" w:rsidRDefault="0051322B" w:rsidP="00C63F9F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5C286DBF" w14:textId="77777777" w:rsidR="0051322B" w:rsidRPr="00C3424E" w:rsidRDefault="0051322B" w:rsidP="00C63F9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160726E9" w14:textId="77777777" w:rsidR="0051322B" w:rsidRPr="00C3424E" w:rsidRDefault="0051322B" w:rsidP="00C63F9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2B6C690D" w14:textId="77777777" w:rsidR="0051322B" w:rsidRPr="00C3424E" w:rsidRDefault="0051322B" w:rsidP="00C63F9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7906D83C" w14:textId="77777777" w:rsidR="0051322B" w:rsidRPr="00C3424E" w:rsidRDefault="0051322B" w:rsidP="00C63F9F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51322B" w:rsidRPr="00BF473F" w14:paraId="11714AD8" w14:textId="77777777" w:rsidTr="00C63F9F">
        <w:trPr>
          <w:trHeight w:val="387"/>
        </w:trPr>
        <w:tc>
          <w:tcPr>
            <w:tcW w:w="2127" w:type="dxa"/>
          </w:tcPr>
          <w:p w14:paraId="6E17B7E4" w14:textId="77777777" w:rsidR="0051322B" w:rsidRPr="0005387F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559" w:type="dxa"/>
          </w:tcPr>
          <w:p w14:paraId="1EF68EE1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3D41AB0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B10C0AF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CBCBF09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2FF97E5C" w14:textId="77777777" w:rsidR="0051322B" w:rsidRPr="00DF39B1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51322B" w:rsidRPr="00BF473F" w14:paraId="6655E0F3" w14:textId="77777777" w:rsidTr="00C63F9F">
        <w:trPr>
          <w:trHeight w:val="215"/>
        </w:trPr>
        <w:tc>
          <w:tcPr>
            <w:tcW w:w="2127" w:type="dxa"/>
          </w:tcPr>
          <w:p w14:paraId="4250F585" w14:textId="77777777" w:rsidR="0051322B" w:rsidRDefault="0048776E" w:rsidP="0048776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idxChannelId</w:t>
            </w:r>
          </w:p>
        </w:tc>
        <w:tc>
          <w:tcPr>
            <w:tcW w:w="1559" w:type="dxa"/>
          </w:tcPr>
          <w:p w14:paraId="36E7B9DF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2D26F95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E0FA397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9038018" w14:textId="77777777" w:rsidR="0051322B" w:rsidRPr="008B2597" w:rsidRDefault="0048776E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通道</w:t>
            </w:r>
            <w:r w:rsidR="0051322B"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51322B" w:rsidRPr="00BF473F" w14:paraId="0BF3775C" w14:textId="77777777" w:rsidTr="00C63F9F">
        <w:trPr>
          <w:trHeight w:val="215"/>
        </w:trPr>
        <w:tc>
          <w:tcPr>
            <w:tcW w:w="2127" w:type="dxa"/>
          </w:tcPr>
          <w:p w14:paraId="07A3A804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idxCountDate</w:t>
            </w:r>
          </w:p>
        </w:tc>
        <w:tc>
          <w:tcPr>
            <w:tcW w:w="1559" w:type="dxa"/>
          </w:tcPr>
          <w:p w14:paraId="2C715DD9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142A10BF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CD12ABB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F611C60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统</w:t>
            </w:r>
            <w:r>
              <w:rPr>
                <w:rFonts w:ascii="Consolas" w:eastAsia="微软雅黑" w:hAnsi="Consolas"/>
                <w:lang w:eastAsia="zh-CN"/>
              </w:rPr>
              <w:t>计日期</w:t>
            </w:r>
          </w:p>
          <w:p w14:paraId="7B8A83E9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(YYMMDD)</w:t>
            </w:r>
          </w:p>
        </w:tc>
      </w:tr>
      <w:tr w:rsidR="0051322B" w:rsidRPr="00BF473F" w14:paraId="0AE533B9" w14:textId="77777777" w:rsidTr="00C63F9F">
        <w:trPr>
          <w:trHeight w:val="215"/>
        </w:trPr>
        <w:tc>
          <w:tcPr>
            <w:tcW w:w="2127" w:type="dxa"/>
          </w:tcPr>
          <w:p w14:paraId="1636C5B0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cntSend</w:t>
            </w:r>
          </w:p>
        </w:tc>
        <w:tc>
          <w:tcPr>
            <w:tcW w:w="1559" w:type="dxa"/>
          </w:tcPr>
          <w:p w14:paraId="4E4AAC6E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21C5DA58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3E562867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A58C75F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发</w:t>
            </w:r>
            <w:r>
              <w:rPr>
                <w:rFonts w:ascii="Consolas" w:eastAsia="微软雅黑" w:hAnsi="Consolas"/>
                <w:lang w:eastAsia="zh-CN"/>
              </w:rPr>
              <w:t>送数量</w:t>
            </w:r>
          </w:p>
        </w:tc>
      </w:tr>
      <w:tr w:rsidR="0051322B" w:rsidRPr="00BF473F" w14:paraId="0E81919F" w14:textId="77777777" w:rsidTr="00C63F9F">
        <w:trPr>
          <w:trHeight w:val="215"/>
        </w:trPr>
        <w:tc>
          <w:tcPr>
            <w:tcW w:w="2127" w:type="dxa"/>
          </w:tcPr>
          <w:p w14:paraId="15FDFA21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cntSucc</w:t>
            </w:r>
          </w:p>
        </w:tc>
        <w:tc>
          <w:tcPr>
            <w:tcW w:w="1559" w:type="dxa"/>
          </w:tcPr>
          <w:p w14:paraId="4B718720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D59A6DF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5363A775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11C034E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成功数量</w:t>
            </w:r>
          </w:p>
          <w:p w14:paraId="1AB78BF9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反馈成功数量</w:t>
            </w:r>
          </w:p>
        </w:tc>
      </w:tr>
      <w:tr w:rsidR="0051322B" w:rsidRPr="00BF473F" w14:paraId="26BE7AD6" w14:textId="77777777" w:rsidTr="00C63F9F">
        <w:trPr>
          <w:trHeight w:val="215"/>
        </w:trPr>
        <w:tc>
          <w:tcPr>
            <w:tcW w:w="2127" w:type="dxa"/>
          </w:tcPr>
          <w:p w14:paraId="1BBC4327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cntFail</w:t>
            </w:r>
          </w:p>
        </w:tc>
        <w:tc>
          <w:tcPr>
            <w:tcW w:w="1559" w:type="dxa"/>
          </w:tcPr>
          <w:p w14:paraId="2068E019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269EA02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4434124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0326EA02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失败数量</w:t>
            </w:r>
          </w:p>
          <w:p w14:paraId="06EBFFBC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反馈失败数量</w:t>
            </w:r>
          </w:p>
        </w:tc>
      </w:tr>
      <w:tr w:rsidR="0051322B" w:rsidRPr="00BF473F" w14:paraId="2AF75289" w14:textId="77777777" w:rsidTr="00C63F9F">
        <w:trPr>
          <w:trHeight w:val="215"/>
        </w:trPr>
        <w:tc>
          <w:tcPr>
            <w:tcW w:w="2127" w:type="dxa"/>
          </w:tcPr>
          <w:p w14:paraId="747B1C4D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cntRecv</w:t>
            </w:r>
          </w:p>
        </w:tc>
        <w:tc>
          <w:tcPr>
            <w:tcW w:w="1559" w:type="dxa"/>
          </w:tcPr>
          <w:p w14:paraId="31F9AC40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251CF44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27895080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59E20E72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接</w:t>
            </w:r>
            <w:r>
              <w:rPr>
                <w:rFonts w:ascii="Consolas" w:eastAsia="微软雅黑" w:hAnsi="Consolas"/>
                <w:lang w:eastAsia="zh-CN"/>
              </w:rPr>
              <w:t>收数量</w:t>
            </w:r>
          </w:p>
          <w:p w14:paraId="50512459" w14:textId="77777777" w:rsidR="0051322B" w:rsidRPr="00CA2825" w:rsidRDefault="0051322B" w:rsidP="00C63F9F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</w:t>
            </w:r>
            <w:r w:rsidRPr="00CA2825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接</w:t>
            </w: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收到数量</w:t>
            </w:r>
          </w:p>
          <w:p w14:paraId="53EC4A9D" w14:textId="77777777" w:rsidR="0051322B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（参考值，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用户有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可能收到也无反馈，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数据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不会太准）</w:t>
            </w:r>
          </w:p>
        </w:tc>
      </w:tr>
      <w:tr w:rsidR="0051322B" w:rsidRPr="00BF473F" w14:paraId="737E7AB2" w14:textId="77777777" w:rsidTr="00C63F9F">
        <w:trPr>
          <w:trHeight w:val="209"/>
        </w:trPr>
        <w:tc>
          <w:tcPr>
            <w:tcW w:w="2127" w:type="dxa"/>
          </w:tcPr>
          <w:p w14:paraId="6D262204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6AF3E1E5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92E0481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56F9B82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5ADB17B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51322B" w:rsidRPr="00BF473F" w14:paraId="00D29ED2" w14:textId="77777777" w:rsidTr="00C63F9F">
        <w:trPr>
          <w:trHeight w:val="209"/>
        </w:trPr>
        <w:tc>
          <w:tcPr>
            <w:tcW w:w="2127" w:type="dxa"/>
          </w:tcPr>
          <w:p w14:paraId="5635F5A6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6F1DCC3A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6530AEA0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7A81D26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772F94C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51322B" w:rsidRPr="00BF473F" w14:paraId="0E285423" w14:textId="77777777" w:rsidTr="00C63F9F">
        <w:trPr>
          <w:trHeight w:val="209"/>
        </w:trPr>
        <w:tc>
          <w:tcPr>
            <w:tcW w:w="2127" w:type="dxa"/>
          </w:tcPr>
          <w:p w14:paraId="2B239956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559" w:type="dxa"/>
          </w:tcPr>
          <w:p w14:paraId="0FBE30D1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0E63863A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B21150F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F31A232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51322B" w:rsidRPr="00BF473F" w14:paraId="2084C227" w14:textId="77777777" w:rsidTr="00C63F9F">
        <w:trPr>
          <w:trHeight w:val="209"/>
        </w:trPr>
        <w:tc>
          <w:tcPr>
            <w:tcW w:w="2127" w:type="dxa"/>
          </w:tcPr>
          <w:p w14:paraId="3C30772A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lastRenderedPageBreak/>
              <w:t>crtBy</w:t>
            </w:r>
          </w:p>
        </w:tc>
        <w:tc>
          <w:tcPr>
            <w:tcW w:w="1559" w:type="dxa"/>
          </w:tcPr>
          <w:p w14:paraId="2A5865CB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C45E6ED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0B8E532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03D7380" w14:textId="77777777" w:rsidR="0051322B" w:rsidRPr="005C47AD" w:rsidRDefault="0051322B" w:rsidP="00C63F9F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2019250A" w14:textId="77777777" w:rsidR="0051322B" w:rsidRDefault="0051322B" w:rsidP="0051322B"/>
    <w:p w14:paraId="7FAEC66C" w14:textId="77777777" w:rsidR="0051322B" w:rsidRDefault="0051322B" w:rsidP="0051322B"/>
    <w:p w14:paraId="6EFF1C9C" w14:textId="77777777" w:rsidR="0051322B" w:rsidRDefault="0051322B" w:rsidP="0051322B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4BF984C8" w14:textId="77777777" w:rsidR="0051322B" w:rsidRDefault="0051322B" w:rsidP="0051322B">
      <w:pPr>
        <w:pStyle w:val="BodyText"/>
        <w:ind w:rightChars="11" w:right="22"/>
        <w:rPr>
          <w:rFonts w:ascii="微软雅黑" w:eastAsia="微软雅黑"/>
          <w:lang w:eastAsia="zh-CN"/>
        </w:rPr>
      </w:pPr>
    </w:p>
    <w:p w14:paraId="3E67CD17" w14:textId="77777777" w:rsidR="00C22D71" w:rsidRDefault="00C22D71" w:rsidP="00173712">
      <w:pPr>
        <w:rPr>
          <w:lang w:eastAsia="zh-HK"/>
        </w:rPr>
      </w:pPr>
    </w:p>
    <w:p w14:paraId="50154792" w14:textId="77777777" w:rsidR="00005219" w:rsidRDefault="00005219" w:rsidP="00173712">
      <w:pPr>
        <w:rPr>
          <w:lang w:eastAsia="zh-HK"/>
        </w:rPr>
      </w:pPr>
    </w:p>
    <w:p w14:paraId="09C5830B" w14:textId="77777777" w:rsidR="00005219" w:rsidRDefault="00005219" w:rsidP="00173712">
      <w:pPr>
        <w:rPr>
          <w:lang w:eastAsia="zh-HK"/>
        </w:rPr>
      </w:pPr>
    </w:p>
    <w:p w14:paraId="7941023A" w14:textId="77777777" w:rsidR="00005219" w:rsidRDefault="00005219" w:rsidP="00173712">
      <w:pPr>
        <w:rPr>
          <w:lang w:eastAsia="zh-HK"/>
        </w:rPr>
      </w:pPr>
    </w:p>
    <w:p w14:paraId="4DFF64FA" w14:textId="77777777" w:rsidR="00005219" w:rsidRDefault="00005219" w:rsidP="00173712">
      <w:pPr>
        <w:rPr>
          <w:lang w:eastAsia="zh-HK"/>
        </w:rPr>
      </w:pPr>
    </w:p>
    <w:p w14:paraId="59D1B90A" w14:textId="77777777" w:rsidR="00005219" w:rsidRDefault="00005219" w:rsidP="00173712">
      <w:pPr>
        <w:rPr>
          <w:lang w:eastAsia="zh-HK"/>
        </w:rPr>
      </w:pPr>
    </w:p>
    <w:p w14:paraId="5DB495E3" w14:textId="77777777" w:rsidR="00005219" w:rsidRDefault="00005219" w:rsidP="00173712">
      <w:pPr>
        <w:rPr>
          <w:lang w:eastAsia="zh-HK"/>
        </w:rPr>
      </w:pPr>
    </w:p>
    <w:p w14:paraId="73E71CD3" w14:textId="77777777" w:rsidR="00005219" w:rsidRDefault="00005219" w:rsidP="00173712">
      <w:pPr>
        <w:rPr>
          <w:lang w:eastAsia="zh-HK"/>
        </w:rPr>
      </w:pPr>
    </w:p>
    <w:p w14:paraId="0449B20F" w14:textId="77777777" w:rsidR="00005219" w:rsidRDefault="00005219" w:rsidP="00173712">
      <w:pPr>
        <w:rPr>
          <w:lang w:eastAsia="zh-HK"/>
        </w:rPr>
      </w:pPr>
    </w:p>
    <w:p w14:paraId="1A40900A" w14:textId="77777777" w:rsidR="00005219" w:rsidRDefault="00005219" w:rsidP="00173712">
      <w:pPr>
        <w:rPr>
          <w:lang w:eastAsia="zh-HK"/>
        </w:rPr>
      </w:pPr>
    </w:p>
    <w:p w14:paraId="44EE96C3" w14:textId="77777777" w:rsidR="00005219" w:rsidRDefault="00005219" w:rsidP="00005219"/>
    <w:p w14:paraId="101A915B" w14:textId="77777777" w:rsidR="00005219" w:rsidRDefault="00005219" w:rsidP="00005219"/>
    <w:p w14:paraId="664713B8" w14:textId="1729BC28" w:rsidR="00005219" w:rsidRPr="006E1C5B" w:rsidRDefault="00005219" w:rsidP="00005219">
      <w:pPr>
        <w:pStyle w:val="Heading2"/>
        <w:ind w:left="0" w:firstLine="0"/>
        <w:rPr>
          <w:rFonts w:ascii="Consolas" w:eastAsia="微软雅黑" w:hAnsi="Consolas"/>
          <w:bCs/>
          <w:i w:val="0"/>
          <w:iCs/>
          <w:highlight w:val="cyan"/>
          <w:lang w:eastAsia="zh-HK"/>
        </w:rPr>
      </w:pPr>
      <w:bookmarkStart w:id="90" w:name="_Toc466366614"/>
      <w:r w:rsidRPr="006E1C5B">
        <w:rPr>
          <w:rFonts w:ascii="Consolas" w:eastAsia="微软雅黑" w:hAnsi="Consolas" w:hint="eastAsia"/>
          <w:bCs/>
          <w:i w:val="0"/>
          <w:iCs/>
          <w:highlight w:val="cyan"/>
          <w:lang w:eastAsia="zh-HK"/>
        </w:rPr>
        <w:t>tb</w:t>
      </w:r>
      <w:r w:rsidR="00BF1759">
        <w:rPr>
          <w:rFonts w:ascii="Consolas" w:eastAsia="微软雅黑" w:hAnsi="Consolas"/>
          <w:bCs/>
          <w:i w:val="0"/>
          <w:iCs/>
          <w:highlight w:val="cyan"/>
          <w:lang w:val="en-US" w:eastAsia="zh-HK"/>
        </w:rPr>
        <w:t>ConsumerPackage</w:t>
      </w:r>
      <w:bookmarkEnd w:id="90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59"/>
        <w:gridCol w:w="850"/>
        <w:gridCol w:w="1276"/>
        <w:gridCol w:w="4111"/>
      </w:tblGrid>
      <w:tr w:rsidR="00005219" w:rsidRPr="00BF473F" w14:paraId="6EA20112" w14:textId="77777777" w:rsidTr="00FF35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4FCC5482" w14:textId="77777777" w:rsidR="00005219" w:rsidRPr="00C3424E" w:rsidRDefault="00005219" w:rsidP="00FF35B2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D2D0D2" w14:textId="07886990" w:rsidR="00005219" w:rsidRPr="005C47AD" w:rsidRDefault="00005219" w:rsidP="00BF175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BF1759">
              <w:rPr>
                <w:rFonts w:ascii="Consolas" w:eastAsia="微软雅黑" w:hAnsi="Consolas"/>
                <w:kern w:val="0"/>
                <w:sz w:val="20"/>
                <w:lang w:eastAsia="zh-CN"/>
              </w:rPr>
              <w:t>ConsumerPackage</w:t>
            </w:r>
          </w:p>
        </w:tc>
      </w:tr>
      <w:tr w:rsidR="00005219" w:rsidRPr="00BF473F" w14:paraId="3753B1DC" w14:textId="77777777" w:rsidTr="00FF35B2">
        <w:trPr>
          <w:trHeight w:val="978"/>
        </w:trPr>
        <w:tc>
          <w:tcPr>
            <w:tcW w:w="2127" w:type="dxa"/>
            <w:shd w:val="clear" w:color="auto" w:fill="E6E6E6"/>
          </w:tcPr>
          <w:p w14:paraId="5810083F" w14:textId="77777777" w:rsidR="00005219" w:rsidRPr="00C3424E" w:rsidRDefault="00005219" w:rsidP="00FF35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7A194AB3" w14:textId="1F8A97C6" w:rsidR="00005219" w:rsidRPr="005C47AD" w:rsidRDefault="00206176" w:rsidP="00FF35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206176">
              <w:rPr>
                <w:rFonts w:ascii="Consolas" w:eastAsia="微软雅黑" w:hAnsi="Consolas"/>
                <w:kern w:val="0"/>
                <w:sz w:val="20"/>
                <w:highlight w:val="cyan"/>
                <w:lang w:eastAsia="zh-CN"/>
              </w:rPr>
              <w:t>用户</w:t>
            </w:r>
            <w:r w:rsidRPr="00206176">
              <w:rPr>
                <w:rFonts w:ascii="Consolas" w:eastAsia="微软雅黑" w:hAnsi="Consolas" w:hint="eastAsia"/>
                <w:kern w:val="0"/>
                <w:sz w:val="20"/>
                <w:highlight w:val="cyan"/>
                <w:lang w:eastAsia="zh-CN"/>
              </w:rPr>
              <w:t>资</w:t>
            </w:r>
            <w:r w:rsidRPr="00206176">
              <w:rPr>
                <w:rFonts w:ascii="Consolas" w:eastAsia="微软雅黑" w:hAnsi="Consolas"/>
                <w:kern w:val="0"/>
                <w:sz w:val="20"/>
                <w:highlight w:val="cyan"/>
                <w:lang w:eastAsia="zh-CN"/>
              </w:rPr>
              <w:t>费说明</w:t>
            </w:r>
            <w:r w:rsidR="00BF1759">
              <w:rPr>
                <w:rFonts w:ascii="Consolas" w:eastAsia="微软雅黑" w:hAnsi="Consolas"/>
                <w:kern w:val="0"/>
                <w:sz w:val="20"/>
                <w:lang w:eastAsia="zh-CN"/>
              </w:rPr>
              <w:t>列表</w:t>
            </w:r>
          </w:p>
        </w:tc>
      </w:tr>
      <w:tr w:rsidR="00005219" w:rsidRPr="00BF473F" w14:paraId="3C299869" w14:textId="77777777" w:rsidTr="00FF35B2">
        <w:tc>
          <w:tcPr>
            <w:tcW w:w="2127" w:type="dxa"/>
            <w:shd w:val="clear" w:color="auto" w:fill="E6E6E6"/>
          </w:tcPr>
          <w:p w14:paraId="20DB1014" w14:textId="77777777" w:rsidR="00005219" w:rsidRPr="00C3424E" w:rsidRDefault="00005219" w:rsidP="00FF35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796" w:type="dxa"/>
            <w:gridSpan w:val="4"/>
            <w:shd w:val="clear" w:color="auto" w:fill="auto"/>
          </w:tcPr>
          <w:p w14:paraId="0F0489DD" w14:textId="77777777" w:rsidR="00005219" w:rsidRPr="005C47AD" w:rsidRDefault="00005219" w:rsidP="00FF35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005219" w:rsidRPr="00BF473F" w14:paraId="300D69DF" w14:textId="77777777" w:rsidTr="00FF35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22C8C5AB" w14:textId="77777777" w:rsidR="00005219" w:rsidRPr="00C3424E" w:rsidRDefault="00005219" w:rsidP="00FF35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B53FC94" w14:textId="4BFE047D" w:rsidR="00005219" w:rsidRPr="0005387F" w:rsidRDefault="00005219" w:rsidP="00FF35B2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05387F">
              <w:rPr>
                <w:rFonts w:ascii="Consolas" w:eastAsia="微软雅黑" w:hAnsi="Consolas"/>
                <w:kern w:val="0"/>
                <w:sz w:val="20"/>
                <w:lang w:eastAsia="zh-CN"/>
              </w:rPr>
              <w:t>key</w:t>
            </w:r>
            <w:r w:rsidR="00BF1759">
              <w:rPr>
                <w:rFonts w:ascii="Consolas" w:eastAsia="微软雅黑" w:hAnsi="Consolas"/>
                <w:kern w:val="0"/>
                <w:sz w:val="20"/>
                <w:lang w:eastAsia="zh-CN"/>
              </w:rPr>
              <w:t>Package</w:t>
            </w:r>
            <w:r w:rsidRPr="0005387F">
              <w:rPr>
                <w:rFonts w:ascii="Consolas" w:eastAsia="微软雅黑" w:hAnsi="Consolas"/>
                <w:kern w:val="0"/>
                <w:sz w:val="20"/>
                <w:lang w:eastAsia="zh-CN"/>
              </w:rPr>
              <w:t>ID</w:t>
            </w:r>
          </w:p>
        </w:tc>
      </w:tr>
      <w:tr w:rsidR="00005219" w:rsidRPr="00BF473F" w14:paraId="2178B4B0" w14:textId="77777777" w:rsidTr="00FF35B2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0DA35B05" w14:textId="77777777" w:rsidR="00005219" w:rsidRPr="00C3424E" w:rsidRDefault="00005219" w:rsidP="00FF35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EE77B79" w14:textId="6AFF18C2" w:rsidR="00005219" w:rsidRPr="0005387F" w:rsidRDefault="00005219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key</w:t>
            </w:r>
            <w:r w:rsidR="00BF1759">
              <w:rPr>
                <w:rFonts w:ascii="Consolas" w:eastAsia="微软雅黑" w:hAnsi="Consolas"/>
                <w:lang w:eastAsia="zh-CN"/>
              </w:rPr>
              <w:t>Package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005219" w:rsidRPr="00BF473F" w14:paraId="3E108A8E" w14:textId="77777777" w:rsidTr="00FF35B2">
        <w:trPr>
          <w:trHeight w:val="506"/>
        </w:trPr>
        <w:tc>
          <w:tcPr>
            <w:tcW w:w="2127" w:type="dxa"/>
            <w:shd w:val="clear" w:color="auto" w:fill="E6E6E6"/>
            <w:vAlign w:val="center"/>
          </w:tcPr>
          <w:p w14:paraId="2EB894B6" w14:textId="77777777" w:rsidR="00005219" w:rsidRPr="00C3424E" w:rsidRDefault="00005219" w:rsidP="00FF35B2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7A2DDC9C" w14:textId="77777777" w:rsidR="00005219" w:rsidRPr="00C3424E" w:rsidRDefault="00005219" w:rsidP="00FF35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C754C59" w14:textId="77777777" w:rsidR="00005219" w:rsidRPr="00C3424E" w:rsidRDefault="00005219" w:rsidP="00FF35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4AFEDFF4" w14:textId="77777777" w:rsidR="00005219" w:rsidRPr="00C3424E" w:rsidRDefault="00005219" w:rsidP="00FF35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EE26384" w14:textId="77777777" w:rsidR="00005219" w:rsidRPr="00C3424E" w:rsidRDefault="00005219" w:rsidP="00FF35B2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005219" w:rsidRPr="00BF473F" w14:paraId="49E9A413" w14:textId="77777777" w:rsidTr="0030340E">
        <w:trPr>
          <w:trHeight w:val="423"/>
        </w:trPr>
        <w:tc>
          <w:tcPr>
            <w:tcW w:w="2127" w:type="dxa"/>
          </w:tcPr>
          <w:p w14:paraId="1BA04DFE" w14:textId="5765B326" w:rsidR="00005219" w:rsidRPr="0005387F" w:rsidRDefault="00005219" w:rsidP="00FF35B2">
            <w:pPr>
              <w:rPr>
                <w:rFonts w:ascii="Consolas" w:eastAsia="微软雅黑" w:hAnsi="Consolas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key</w:t>
            </w:r>
            <w:r w:rsidR="00BF1759">
              <w:rPr>
                <w:rFonts w:ascii="Consolas" w:eastAsia="微软雅黑" w:hAnsi="Consolas"/>
                <w:lang w:eastAsia="zh-CN"/>
              </w:rPr>
              <w:t>Package</w:t>
            </w:r>
            <w:r w:rsidRPr="0005387F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6FDCCC08" w14:textId="1D102F8A" w:rsidR="00005219" w:rsidRPr="005C47AD" w:rsidRDefault="00BF1759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VARCHAR(65)</w:t>
            </w:r>
          </w:p>
        </w:tc>
        <w:tc>
          <w:tcPr>
            <w:tcW w:w="850" w:type="dxa"/>
          </w:tcPr>
          <w:p w14:paraId="048C490B" w14:textId="77777777" w:rsidR="00005219" w:rsidRPr="005C47AD" w:rsidRDefault="00005219" w:rsidP="00FF35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4DAE179" w14:textId="77777777" w:rsidR="00005219" w:rsidRPr="005C47AD" w:rsidRDefault="00005219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0341A81" w14:textId="28C03DD4" w:rsidR="00005219" w:rsidRPr="00DF39B1" w:rsidRDefault="00BF1759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套</w:t>
            </w:r>
            <w:r>
              <w:rPr>
                <w:rFonts w:ascii="Consolas" w:eastAsia="微软雅黑" w:hAnsi="Consolas"/>
                <w:lang w:eastAsia="zh-CN"/>
              </w:rPr>
              <w:t>餐</w:t>
            </w:r>
            <w:r w:rsidR="00005219"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2270AB" w:rsidRPr="00BF473F" w14:paraId="1508BF32" w14:textId="77777777" w:rsidTr="00FF35B2">
        <w:trPr>
          <w:trHeight w:val="215"/>
        </w:trPr>
        <w:tc>
          <w:tcPr>
            <w:tcW w:w="2127" w:type="dxa"/>
          </w:tcPr>
          <w:p w14:paraId="1A94DCA8" w14:textId="105C5460" w:rsidR="002270AB" w:rsidRDefault="002270AB" w:rsidP="001F6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</w:t>
            </w:r>
            <w:r w:rsidR="0030340E">
              <w:rPr>
                <w:rFonts w:ascii="Consolas" w:eastAsia="微软雅黑" w:hAnsi="Consolas"/>
                <w:lang w:eastAsia="zh-CN"/>
              </w:rPr>
              <w:t>Agent</w:t>
            </w:r>
            <w:r w:rsidR="001F68BE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559" w:type="dxa"/>
          </w:tcPr>
          <w:p w14:paraId="5BE1D400" w14:textId="0D368D80" w:rsidR="002270AB" w:rsidRDefault="002270AB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18EDBF8" w14:textId="74F3517F" w:rsidR="002270AB" w:rsidRDefault="00D60E39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0997602" w14:textId="4648AFFD" w:rsidR="002270AB" w:rsidRPr="005C47AD" w:rsidRDefault="002270AB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A511E6A" w14:textId="7CF00A90" w:rsidR="0030340E" w:rsidRDefault="0030340E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代</w:t>
            </w:r>
            <w:r>
              <w:rPr>
                <w:rFonts w:ascii="Consolas" w:eastAsia="微软雅黑" w:hAnsi="Consolas" w:hint="eastAsia"/>
                <w:lang w:eastAsia="zh-CN"/>
              </w:rPr>
              <w:t>理</w:t>
            </w:r>
            <w:r>
              <w:rPr>
                <w:rFonts w:ascii="Consolas" w:eastAsia="微软雅黑" w:hAnsi="Consolas"/>
                <w:lang w:eastAsia="zh-CN"/>
              </w:rPr>
              <w:t>商</w:t>
            </w:r>
          </w:p>
        </w:tc>
      </w:tr>
      <w:tr w:rsidR="0030340E" w:rsidRPr="00BF473F" w14:paraId="4EB0F69E" w14:textId="77777777" w:rsidTr="00FF35B2">
        <w:trPr>
          <w:trHeight w:val="215"/>
        </w:trPr>
        <w:tc>
          <w:tcPr>
            <w:tcW w:w="2127" w:type="dxa"/>
          </w:tcPr>
          <w:p w14:paraId="15CB51C7" w14:textId="6D9446A4" w:rsidR="0030340E" w:rsidRDefault="0030340E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idxCountryCode</w:t>
            </w:r>
          </w:p>
        </w:tc>
        <w:tc>
          <w:tcPr>
            <w:tcW w:w="1559" w:type="dxa"/>
          </w:tcPr>
          <w:p w14:paraId="340D0C2C" w14:textId="6C66E83A" w:rsidR="0030340E" w:rsidRDefault="0030340E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7398B565" w14:textId="42E7F394" w:rsidR="0030340E" w:rsidRDefault="0030340E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473D37C" w14:textId="77777777" w:rsidR="0030340E" w:rsidRPr="005C47AD" w:rsidRDefault="0030340E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A851630" w14:textId="0FC46473" w:rsidR="0030340E" w:rsidRDefault="0030340E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国家码</w:t>
            </w:r>
          </w:p>
        </w:tc>
      </w:tr>
      <w:tr w:rsidR="00E77E27" w:rsidRPr="00BF473F" w14:paraId="08BC0312" w14:textId="77777777" w:rsidTr="00FF35B2">
        <w:trPr>
          <w:trHeight w:val="215"/>
        </w:trPr>
        <w:tc>
          <w:tcPr>
            <w:tcW w:w="2127" w:type="dxa"/>
          </w:tcPr>
          <w:p w14:paraId="1BC30BE7" w14:textId="7FCEF777" w:rsidR="00E77E27" w:rsidRPr="00206176" w:rsidRDefault="00E77E27" w:rsidP="00FF35B2">
            <w:pPr>
              <w:rPr>
                <w:rFonts w:ascii="Consolas" w:eastAsia="微软雅黑" w:hAnsi="Consolas"/>
                <w:highlight w:val="cyan"/>
                <w:lang w:eastAsia="zh-CN"/>
              </w:rPr>
            </w:pPr>
            <w:r w:rsidRPr="00AA29EA">
              <w:rPr>
                <w:rFonts w:ascii="Consolas" w:eastAsia="微软雅黑" w:hAnsi="Consolas"/>
                <w:highlight w:val="cyan"/>
                <w:lang w:eastAsia="zh-CN"/>
              </w:rPr>
              <w:t>idxUUWiFiAreaId</w:t>
            </w:r>
          </w:p>
        </w:tc>
        <w:tc>
          <w:tcPr>
            <w:tcW w:w="1559" w:type="dxa"/>
          </w:tcPr>
          <w:p w14:paraId="24AC6753" w14:textId="41F88724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5049CCB" w14:textId="7665541B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CFFCFB8" w14:textId="28587C75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</w:t>
            </w:r>
          </w:p>
        </w:tc>
        <w:tc>
          <w:tcPr>
            <w:tcW w:w="4111" w:type="dxa"/>
          </w:tcPr>
          <w:p w14:paraId="65AB56AA" w14:textId="74B95F8E" w:rsidR="00E77E27" w:rsidRDefault="00E77E27" w:rsidP="00341E38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地</w:t>
            </w:r>
            <w:r>
              <w:rPr>
                <w:rFonts w:ascii="Consolas" w:eastAsia="微软雅黑" w:hAnsi="Consolas"/>
                <w:lang w:eastAsia="zh-CN"/>
              </w:rPr>
              <w:t>区代码</w:t>
            </w:r>
          </w:p>
          <w:p w14:paraId="1CD0939F" w14:textId="6F9AF055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提供服务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地区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代码</w:t>
            </w:r>
          </w:p>
        </w:tc>
      </w:tr>
      <w:tr w:rsidR="00E77E27" w:rsidRPr="00BF473F" w14:paraId="01EE3303" w14:textId="77777777" w:rsidTr="00FF35B2">
        <w:trPr>
          <w:trHeight w:val="215"/>
        </w:trPr>
        <w:tc>
          <w:tcPr>
            <w:tcW w:w="2127" w:type="dxa"/>
          </w:tcPr>
          <w:p w14:paraId="074C5F3E" w14:textId="2A279896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206176">
              <w:rPr>
                <w:rFonts w:ascii="Consolas" w:eastAsia="微软雅黑" w:hAnsi="Consolas"/>
                <w:highlight w:val="cyan"/>
                <w:lang w:eastAsia="zh-CN"/>
              </w:rPr>
              <w:t>pkgType</w:t>
            </w:r>
          </w:p>
        </w:tc>
        <w:tc>
          <w:tcPr>
            <w:tcW w:w="1559" w:type="dxa"/>
          </w:tcPr>
          <w:p w14:paraId="17EE948F" w14:textId="4C158990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36C5ECEB" w14:textId="714B2656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21ECB56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2ED5887" w14:textId="2E118E59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资</w:t>
            </w:r>
            <w:r>
              <w:rPr>
                <w:rFonts w:ascii="Consolas" w:eastAsia="微软雅黑" w:hAnsi="Consolas"/>
                <w:lang w:eastAsia="zh-CN"/>
              </w:rPr>
              <w:t>费类型</w:t>
            </w:r>
          </w:p>
          <w:p w14:paraId="401307F1" w14:textId="6D7AAA0A" w:rsidR="00E77E27" w:rsidRPr="002270AB" w:rsidRDefault="00E77E27" w:rsidP="0020617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V</w:t>
            </w:r>
            <w:r w:rsidRPr="002270A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语音</w:t>
            </w:r>
          </w:p>
          <w:p w14:paraId="526B8585" w14:textId="54EF4D2D" w:rsidR="00E77E27" w:rsidRPr="0069076F" w:rsidRDefault="00E77E27" w:rsidP="00206176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M</w:t>
            </w:r>
            <w:r w:rsidRPr="002270A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流量</w:t>
            </w:r>
          </w:p>
        </w:tc>
      </w:tr>
      <w:tr w:rsidR="00E77E27" w:rsidRPr="00BF473F" w14:paraId="465FC0D9" w14:textId="77777777" w:rsidTr="00FF35B2">
        <w:trPr>
          <w:trHeight w:val="215"/>
        </w:trPr>
        <w:tc>
          <w:tcPr>
            <w:tcW w:w="2127" w:type="dxa"/>
          </w:tcPr>
          <w:p w14:paraId="2348453F" w14:textId="72B896AF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pkgName</w:t>
            </w:r>
          </w:p>
        </w:tc>
        <w:tc>
          <w:tcPr>
            <w:tcW w:w="1559" w:type="dxa"/>
          </w:tcPr>
          <w:p w14:paraId="26953B49" w14:textId="49F38C33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610183D" w14:textId="1F564B62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27EC941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4FBAE70" w14:textId="4C31EE50" w:rsidR="00E77E27" w:rsidRPr="008B259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FF35B2">
              <w:rPr>
                <w:rFonts w:ascii="Consolas" w:eastAsia="微软雅黑" w:hAnsi="Consolas" w:hint="eastAsia"/>
                <w:highlight w:val="cyan"/>
                <w:lang w:eastAsia="zh-CN"/>
              </w:rPr>
              <w:t>资</w:t>
            </w:r>
            <w:r w:rsidRPr="00FF35B2">
              <w:rPr>
                <w:rFonts w:ascii="Consolas" w:eastAsia="微软雅黑" w:hAnsi="Consolas"/>
                <w:highlight w:val="cyan"/>
                <w:lang w:eastAsia="zh-CN"/>
              </w:rPr>
              <w:t>费</w:t>
            </w:r>
            <w:r>
              <w:rPr>
                <w:rFonts w:ascii="Consolas" w:eastAsia="微软雅黑" w:hAnsi="Consolas"/>
                <w:lang w:eastAsia="zh-CN"/>
              </w:rPr>
              <w:t>名称</w:t>
            </w:r>
          </w:p>
        </w:tc>
      </w:tr>
      <w:tr w:rsidR="00E77E27" w:rsidRPr="00BF473F" w14:paraId="6ECAE598" w14:textId="77777777" w:rsidTr="00FF35B2">
        <w:trPr>
          <w:trHeight w:val="215"/>
        </w:trPr>
        <w:tc>
          <w:tcPr>
            <w:tcW w:w="2127" w:type="dxa"/>
          </w:tcPr>
          <w:p w14:paraId="62762D94" w14:textId="1D9E107E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pkgDesc</w:t>
            </w:r>
          </w:p>
        </w:tc>
        <w:tc>
          <w:tcPr>
            <w:tcW w:w="1559" w:type="dxa"/>
          </w:tcPr>
          <w:p w14:paraId="6ABF846B" w14:textId="1FF55473" w:rsidR="00E77E27" w:rsidRDefault="00E77E27" w:rsidP="002270AB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VARCHAR(512)</w:t>
            </w:r>
          </w:p>
        </w:tc>
        <w:tc>
          <w:tcPr>
            <w:tcW w:w="850" w:type="dxa"/>
          </w:tcPr>
          <w:p w14:paraId="5047EE29" w14:textId="4C96B3AF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72888D4F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FA2ACC6" w14:textId="5D93FCBB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FF35B2">
              <w:rPr>
                <w:rFonts w:ascii="Consolas" w:eastAsia="微软雅黑" w:hAnsi="Consolas" w:hint="eastAsia"/>
                <w:highlight w:val="cyan"/>
                <w:lang w:eastAsia="zh-CN"/>
              </w:rPr>
              <w:t>资</w:t>
            </w:r>
            <w:r w:rsidRPr="00FF35B2">
              <w:rPr>
                <w:rFonts w:ascii="Consolas" w:eastAsia="微软雅黑" w:hAnsi="Consolas"/>
                <w:highlight w:val="cyan"/>
                <w:lang w:eastAsia="zh-CN"/>
              </w:rPr>
              <w:t>费</w:t>
            </w:r>
            <w:r>
              <w:rPr>
                <w:rFonts w:ascii="Consolas" w:eastAsia="微软雅黑" w:hAnsi="Consolas" w:hint="eastAsia"/>
                <w:lang w:eastAsia="zh-CN"/>
              </w:rPr>
              <w:t>描</w:t>
            </w:r>
            <w:r>
              <w:rPr>
                <w:rFonts w:ascii="Consolas" w:eastAsia="微软雅黑" w:hAnsi="Consolas"/>
                <w:lang w:eastAsia="zh-CN"/>
              </w:rPr>
              <w:t>述</w:t>
            </w:r>
          </w:p>
        </w:tc>
      </w:tr>
      <w:tr w:rsidR="00E77E27" w:rsidRPr="00BF473F" w14:paraId="2088C92B" w14:textId="77777777" w:rsidTr="00FF35B2">
        <w:trPr>
          <w:trHeight w:val="215"/>
        </w:trPr>
        <w:tc>
          <w:tcPr>
            <w:tcW w:w="2127" w:type="dxa"/>
          </w:tcPr>
          <w:p w14:paraId="78D6E4DD" w14:textId="53EB70CA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price</w:t>
            </w:r>
          </w:p>
        </w:tc>
        <w:tc>
          <w:tcPr>
            <w:tcW w:w="1559" w:type="dxa"/>
          </w:tcPr>
          <w:p w14:paraId="6716DACF" w14:textId="2D9505CC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72D52005" w14:textId="490C1E01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753A6470" w14:textId="76F8CC16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133E09B" w14:textId="77777777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价格</w:t>
            </w:r>
          </w:p>
          <w:p w14:paraId="5C2C0A02" w14:textId="2DDF5838" w:rsidR="00E77E27" w:rsidRPr="0069076F" w:rsidRDefault="00E77E27" w:rsidP="002270AB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单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位</w:t>
            </w:r>
            <w:r w:rsidRPr="002270A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厘</w:t>
            </w:r>
          </w:p>
        </w:tc>
      </w:tr>
      <w:tr w:rsidR="00E77E27" w:rsidRPr="00BF473F" w14:paraId="150AC7B0" w14:textId="77777777" w:rsidTr="00FF35B2">
        <w:trPr>
          <w:trHeight w:val="215"/>
        </w:trPr>
        <w:tc>
          <w:tcPr>
            <w:tcW w:w="2127" w:type="dxa"/>
          </w:tcPr>
          <w:p w14:paraId="3A9A3350" w14:textId="0A52C602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currency</w:t>
            </w:r>
          </w:p>
        </w:tc>
        <w:tc>
          <w:tcPr>
            <w:tcW w:w="1559" w:type="dxa"/>
          </w:tcPr>
          <w:p w14:paraId="48AF62D9" w14:textId="174E1C89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</w:t>
            </w:r>
            <w:r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0B6FF00F" w14:textId="2C74292B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76" w:type="dxa"/>
          </w:tcPr>
          <w:p w14:paraId="60591F07" w14:textId="060943A1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40604D1" w14:textId="77777777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货币单位</w:t>
            </w:r>
          </w:p>
          <w:p w14:paraId="05F3B280" w14:textId="15524B0E" w:rsidR="00E77E27" w:rsidRPr="002270AB" w:rsidRDefault="00E77E27" w:rsidP="00FF35B2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2270A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CNY:</w:t>
            </w:r>
            <w:r w:rsidRPr="002270A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人民币</w:t>
            </w:r>
          </w:p>
          <w:p w14:paraId="141F6FA5" w14:textId="3516CBD6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2270A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USD:</w:t>
            </w:r>
            <w:r w:rsidRPr="002270AB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美元</w:t>
            </w:r>
          </w:p>
        </w:tc>
      </w:tr>
      <w:tr w:rsidR="00E77E27" w:rsidRPr="00BF473F" w14:paraId="3215F906" w14:textId="77777777" w:rsidTr="00FF35B2">
        <w:trPr>
          <w:trHeight w:val="215"/>
        </w:trPr>
        <w:tc>
          <w:tcPr>
            <w:tcW w:w="2127" w:type="dxa"/>
          </w:tcPr>
          <w:p w14:paraId="599B6DFF" w14:textId="7113938A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559" w:type="dxa"/>
          </w:tcPr>
          <w:p w14:paraId="3AD7BF48" w14:textId="5CAF4934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</w:t>
            </w:r>
            <w:r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01D1F95D" w14:textId="4B982D53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F580DD8" w14:textId="0BC3725E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4AAA8AE" w14:textId="7DD53A72" w:rsidR="00E77E27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E77E27" w:rsidRPr="00BF473F" w14:paraId="0FD1008D" w14:textId="77777777" w:rsidTr="00FF35B2">
        <w:trPr>
          <w:trHeight w:val="209"/>
        </w:trPr>
        <w:tc>
          <w:tcPr>
            <w:tcW w:w="2127" w:type="dxa"/>
          </w:tcPr>
          <w:p w14:paraId="4F270938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559" w:type="dxa"/>
          </w:tcPr>
          <w:p w14:paraId="2799917F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96F7B0B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4D040E4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4565A3F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E77E27" w:rsidRPr="00BF473F" w14:paraId="0E571E4A" w14:textId="77777777" w:rsidTr="00FF35B2">
        <w:trPr>
          <w:trHeight w:val="209"/>
        </w:trPr>
        <w:tc>
          <w:tcPr>
            <w:tcW w:w="2127" w:type="dxa"/>
          </w:tcPr>
          <w:p w14:paraId="600ED6A5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559" w:type="dxa"/>
          </w:tcPr>
          <w:p w14:paraId="344D6556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18357594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5EC605E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839D96D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E77E27" w:rsidRPr="00BF473F" w14:paraId="215DB63C" w14:textId="77777777" w:rsidTr="00FF35B2">
        <w:trPr>
          <w:trHeight w:val="209"/>
        </w:trPr>
        <w:tc>
          <w:tcPr>
            <w:tcW w:w="2127" w:type="dxa"/>
          </w:tcPr>
          <w:p w14:paraId="3F31C1BE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lastRenderedPageBreak/>
              <w:t>crtTm</w:t>
            </w:r>
          </w:p>
        </w:tc>
        <w:tc>
          <w:tcPr>
            <w:tcW w:w="1559" w:type="dxa"/>
          </w:tcPr>
          <w:p w14:paraId="72E26D16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737FE7BD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CEA3C84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1205B5D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E77E27" w:rsidRPr="00BF473F" w14:paraId="0AEAA8FA" w14:textId="77777777" w:rsidTr="00FF35B2">
        <w:trPr>
          <w:trHeight w:val="209"/>
        </w:trPr>
        <w:tc>
          <w:tcPr>
            <w:tcW w:w="2127" w:type="dxa"/>
          </w:tcPr>
          <w:p w14:paraId="2324DF29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559" w:type="dxa"/>
          </w:tcPr>
          <w:p w14:paraId="5891E6AF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04BA9A7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1B862F5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9B90B13" w14:textId="77777777" w:rsidR="00E77E27" w:rsidRPr="005C47AD" w:rsidRDefault="00E77E27" w:rsidP="00FF35B2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</w:tbl>
    <w:p w14:paraId="676146D3" w14:textId="77777777" w:rsidR="00005219" w:rsidRDefault="00005219" w:rsidP="00005219"/>
    <w:p w14:paraId="19E6FBD9" w14:textId="77777777" w:rsidR="00005219" w:rsidRDefault="00005219" w:rsidP="00005219"/>
    <w:p w14:paraId="39E29804" w14:textId="77777777" w:rsidR="00005219" w:rsidRDefault="00005219" w:rsidP="00173712">
      <w:pPr>
        <w:rPr>
          <w:lang w:eastAsia="zh-HK"/>
        </w:rPr>
      </w:pPr>
    </w:p>
    <w:p w14:paraId="27DE65D1" w14:textId="77777777" w:rsidR="00A108BE" w:rsidRDefault="00A108BE" w:rsidP="00173712">
      <w:pPr>
        <w:rPr>
          <w:lang w:eastAsia="zh-HK"/>
        </w:rPr>
      </w:pPr>
    </w:p>
    <w:p w14:paraId="22BD5A53" w14:textId="77777777" w:rsidR="00A108BE" w:rsidRDefault="00A108BE" w:rsidP="00173712">
      <w:pPr>
        <w:rPr>
          <w:lang w:eastAsia="zh-HK"/>
        </w:rPr>
      </w:pPr>
    </w:p>
    <w:p w14:paraId="553EE31D" w14:textId="77777777" w:rsidR="00A108BE" w:rsidRDefault="00A108BE" w:rsidP="00173712">
      <w:pPr>
        <w:rPr>
          <w:lang w:eastAsia="zh-HK"/>
        </w:rPr>
      </w:pPr>
    </w:p>
    <w:p w14:paraId="689BBBE1" w14:textId="77777777" w:rsidR="00A108BE" w:rsidRDefault="00A108BE" w:rsidP="00173712">
      <w:pPr>
        <w:rPr>
          <w:lang w:eastAsia="zh-HK"/>
        </w:rPr>
      </w:pPr>
    </w:p>
    <w:p w14:paraId="3983999B" w14:textId="77777777" w:rsidR="00A108BE" w:rsidRDefault="00A108BE" w:rsidP="00173712">
      <w:pPr>
        <w:rPr>
          <w:lang w:eastAsia="zh-HK"/>
        </w:rPr>
      </w:pPr>
    </w:p>
    <w:p w14:paraId="08A8943F" w14:textId="77777777" w:rsidR="00A108BE" w:rsidRDefault="00A108BE" w:rsidP="00173712">
      <w:pPr>
        <w:rPr>
          <w:lang w:eastAsia="zh-HK"/>
        </w:rPr>
      </w:pPr>
    </w:p>
    <w:p w14:paraId="464BEC8F" w14:textId="77777777" w:rsidR="00A108BE" w:rsidRDefault="00A108BE" w:rsidP="00173712">
      <w:pPr>
        <w:rPr>
          <w:lang w:eastAsia="zh-HK"/>
        </w:rPr>
      </w:pPr>
    </w:p>
    <w:p w14:paraId="5FC4D0C5" w14:textId="77777777" w:rsidR="00A108BE" w:rsidRDefault="00A108BE" w:rsidP="00A108BE">
      <w:pPr>
        <w:pStyle w:val="NormalIndent"/>
        <w:rPr>
          <w:rFonts w:ascii="微软雅黑" w:eastAsia="微软雅黑"/>
          <w:lang w:eastAsia="zh-CN"/>
        </w:rPr>
      </w:pPr>
    </w:p>
    <w:p w14:paraId="1C89F8C6" w14:textId="77777777" w:rsidR="00A108BE" w:rsidRPr="00BF473F" w:rsidRDefault="00A108BE" w:rsidP="00A108BE">
      <w:pPr>
        <w:pStyle w:val="NormalIndent"/>
        <w:rPr>
          <w:rFonts w:ascii="微软雅黑" w:eastAsia="微软雅黑"/>
          <w:lang w:eastAsia="zh-HK"/>
        </w:rPr>
      </w:pPr>
    </w:p>
    <w:p w14:paraId="74198A49" w14:textId="17AF7E38" w:rsidR="00A108BE" w:rsidRDefault="00A108BE" w:rsidP="00A108BE">
      <w:pPr>
        <w:pStyle w:val="Heading1"/>
        <w:pageBreakBefore/>
        <w:ind w:left="431" w:hanging="431"/>
        <w:rPr>
          <w:rFonts w:ascii="微软雅黑" w:eastAsia="微软雅黑"/>
          <w:lang w:eastAsia="zh-CN"/>
        </w:rPr>
      </w:pPr>
      <w:bookmarkStart w:id="91" w:name="_Toc466366615"/>
      <w:r>
        <w:rPr>
          <w:rFonts w:ascii="微软雅黑" w:eastAsia="微软雅黑"/>
          <w:lang w:val="en-US" w:eastAsia="zh-CN"/>
        </w:rPr>
        <w:lastRenderedPageBreak/>
        <w:t>APP重定向&amp;签权</w:t>
      </w:r>
      <w:bookmarkEnd w:id="91"/>
    </w:p>
    <w:p w14:paraId="76E35220" w14:textId="6DCA3873" w:rsidR="00A108BE" w:rsidRDefault="00A108BE" w:rsidP="00A108BE">
      <w:pPr>
        <w:pStyle w:val="NormalInden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本章</w:t>
      </w:r>
      <w:r>
        <w:rPr>
          <w:rFonts w:ascii="微软雅黑" w:eastAsia="微软雅黑"/>
          <w:lang w:eastAsia="zh-CN"/>
        </w:rPr>
        <w:t>描述UUWiFi APP的重定向和签权服务相关表，</w:t>
      </w:r>
      <w:r>
        <w:rPr>
          <w:rFonts w:ascii="微软雅黑" w:eastAsia="微软雅黑" w:hint="eastAsia"/>
          <w:lang w:eastAsia="zh-CN"/>
        </w:rPr>
        <w:t>目前</w:t>
      </w:r>
      <w:r>
        <w:rPr>
          <w:rFonts w:ascii="微软雅黑" w:eastAsia="微软雅黑"/>
          <w:lang w:eastAsia="zh-CN"/>
        </w:rPr>
        <w:t>主要对接</w:t>
      </w:r>
      <w:r>
        <w:rPr>
          <w:rFonts w:ascii="微软雅黑" w:eastAsia="微软雅黑" w:hint="eastAsia"/>
          <w:lang w:eastAsia="zh-CN"/>
        </w:rPr>
        <w:t>来</w:t>
      </w:r>
      <w:r>
        <w:rPr>
          <w:rFonts w:ascii="微软雅黑" w:eastAsia="微软雅黑"/>
          <w:lang w:eastAsia="zh-CN"/>
        </w:rPr>
        <w:t>讯APP</w:t>
      </w:r>
      <w:r w:rsidRPr="00BF473F">
        <w:rPr>
          <w:rFonts w:ascii="微软雅黑" w:eastAsia="微软雅黑" w:hint="eastAsia"/>
          <w:lang w:eastAsia="zh-CN"/>
        </w:rPr>
        <w:t>.</w:t>
      </w:r>
    </w:p>
    <w:p w14:paraId="7DB6D0DB" w14:textId="77777777" w:rsidR="00A108BE" w:rsidRDefault="00A108BE" w:rsidP="00A108BE">
      <w:pPr>
        <w:rPr>
          <w:rFonts w:ascii="微软雅黑" w:eastAsia="微软雅黑" w:hAnsi="Arial"/>
          <w:lang w:eastAsia="zh-CN"/>
        </w:rPr>
      </w:pPr>
    </w:p>
    <w:p w14:paraId="69774B35" w14:textId="678A408C" w:rsidR="00A108BE" w:rsidRPr="00644CAC" w:rsidRDefault="00A108BE" w:rsidP="00A108BE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92" w:name="_Toc466366616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t>tb</w:t>
      </w:r>
      <w:r w:rsidR="00D0724B">
        <w:rPr>
          <w:rFonts w:ascii="Consolas" w:eastAsia="微软雅黑" w:hAnsi="Consolas"/>
          <w:bCs/>
          <w:i w:val="0"/>
          <w:iCs/>
          <w:lang w:eastAsia="zh-HK"/>
        </w:rPr>
        <w:t>APPServer</w:t>
      </w:r>
      <w:bookmarkEnd w:id="92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850"/>
        <w:gridCol w:w="1276"/>
        <w:gridCol w:w="4111"/>
      </w:tblGrid>
      <w:tr w:rsidR="00A108BE" w:rsidRPr="00BF473F" w14:paraId="2D9895B4" w14:textId="77777777" w:rsidTr="00A108BE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208D2585" w14:textId="77777777" w:rsidR="00A108BE" w:rsidRPr="00C3424E" w:rsidRDefault="00A108BE" w:rsidP="00A108BE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E51D0E" w14:textId="6915E3DD" w:rsidR="00A108BE" w:rsidRPr="005C47AD" w:rsidRDefault="00A108BE" w:rsidP="00D0724B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 w:rsidR="00D0724B">
              <w:rPr>
                <w:rFonts w:ascii="Consolas" w:eastAsia="微软雅黑" w:hAnsi="Consolas"/>
                <w:kern w:val="0"/>
                <w:sz w:val="20"/>
                <w:lang w:eastAsia="zh-CN"/>
              </w:rPr>
              <w:t>APPServer</w:t>
            </w:r>
          </w:p>
        </w:tc>
      </w:tr>
      <w:tr w:rsidR="00A108BE" w:rsidRPr="00BF473F" w14:paraId="47EF3D1F" w14:textId="77777777" w:rsidTr="00A108BE">
        <w:trPr>
          <w:trHeight w:val="978"/>
        </w:trPr>
        <w:tc>
          <w:tcPr>
            <w:tcW w:w="1985" w:type="dxa"/>
            <w:shd w:val="clear" w:color="auto" w:fill="E6E6E6"/>
          </w:tcPr>
          <w:p w14:paraId="51B3D848" w14:textId="77777777" w:rsidR="00A108BE" w:rsidRPr="00C3424E" w:rsidRDefault="00A108BE" w:rsidP="00A108B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7B7D1D57" w14:textId="097106EC" w:rsidR="00A108BE" w:rsidRDefault="00877505" w:rsidP="00A108B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APP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中心服务器列表</w:t>
            </w:r>
          </w:p>
          <w:p w14:paraId="09DB94FC" w14:textId="77777777" w:rsidR="00A108BE" w:rsidRPr="005C47AD" w:rsidRDefault="00A108BE" w:rsidP="00A108B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A108BE" w:rsidRPr="00BF473F" w14:paraId="6E40D864" w14:textId="77777777" w:rsidTr="00A108BE">
        <w:tc>
          <w:tcPr>
            <w:tcW w:w="1985" w:type="dxa"/>
            <w:shd w:val="clear" w:color="auto" w:fill="E6E6E6"/>
          </w:tcPr>
          <w:p w14:paraId="4008A33B" w14:textId="77777777" w:rsidR="00A108BE" w:rsidRPr="00C3424E" w:rsidRDefault="00A108BE" w:rsidP="00A108B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266AE786" w14:textId="77777777" w:rsidR="00A108BE" w:rsidRPr="005C47AD" w:rsidRDefault="00A108BE" w:rsidP="00A108B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A108BE" w:rsidRPr="00BF473F" w14:paraId="7A8A9006" w14:textId="77777777" w:rsidTr="00A108BE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48BA76EE" w14:textId="77777777" w:rsidR="00A108BE" w:rsidRPr="00C3424E" w:rsidRDefault="00A108BE" w:rsidP="00A108B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715304" w14:textId="11F55A12" w:rsidR="00A108BE" w:rsidRPr="005C47AD" w:rsidRDefault="0095205B" w:rsidP="00A108B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 xml:space="preserve"> </w:t>
            </w:r>
          </w:p>
        </w:tc>
      </w:tr>
      <w:tr w:rsidR="00A108BE" w:rsidRPr="00BF473F" w14:paraId="6F69CB27" w14:textId="77777777" w:rsidTr="00A108BE"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</w:tcPr>
          <w:p w14:paraId="30C432A3" w14:textId="77777777" w:rsidR="00A108BE" w:rsidRPr="00C3424E" w:rsidRDefault="00A108BE" w:rsidP="00A108B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1D765D0" w14:textId="1F48FBD0" w:rsidR="00A108BE" w:rsidRPr="005C47AD" w:rsidRDefault="0095205B" w:rsidP="00A108BE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 xml:space="preserve"> </w:t>
            </w:r>
          </w:p>
        </w:tc>
      </w:tr>
      <w:tr w:rsidR="00A108BE" w:rsidRPr="00BF473F" w14:paraId="7CF14A74" w14:textId="77777777" w:rsidTr="00A108BE">
        <w:trPr>
          <w:trHeight w:val="483"/>
        </w:trPr>
        <w:tc>
          <w:tcPr>
            <w:tcW w:w="1985" w:type="dxa"/>
            <w:shd w:val="clear" w:color="auto" w:fill="E6E6E6"/>
            <w:vAlign w:val="center"/>
          </w:tcPr>
          <w:p w14:paraId="48A39B44" w14:textId="77777777" w:rsidR="00A108BE" w:rsidRPr="00C3424E" w:rsidRDefault="00A108BE" w:rsidP="00A108BE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47886289" w14:textId="77777777" w:rsidR="00A108BE" w:rsidRPr="00C3424E" w:rsidRDefault="00A108BE" w:rsidP="00A108B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5638EBA6" w14:textId="77777777" w:rsidR="00A108BE" w:rsidRPr="00C3424E" w:rsidRDefault="00A108BE" w:rsidP="00A108B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60B51CE3" w14:textId="77777777" w:rsidR="00A108BE" w:rsidRPr="00C3424E" w:rsidRDefault="00A108BE" w:rsidP="00A108B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1F222BA6" w14:textId="77777777" w:rsidR="00A108BE" w:rsidRPr="00C3424E" w:rsidRDefault="00A108BE" w:rsidP="00A108BE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A108BE" w:rsidRPr="00BF473F" w14:paraId="21F75BEA" w14:textId="77777777" w:rsidTr="00A108BE">
        <w:trPr>
          <w:trHeight w:val="387"/>
        </w:trPr>
        <w:tc>
          <w:tcPr>
            <w:tcW w:w="1985" w:type="dxa"/>
          </w:tcPr>
          <w:p w14:paraId="4FC24B76" w14:textId="6926C4D3" w:rsidR="00A108BE" w:rsidRPr="00D17F12" w:rsidRDefault="00A108BE" w:rsidP="00641EB9">
            <w:pPr>
              <w:rPr>
                <w:rFonts w:ascii="Consolas" w:eastAsia="微软雅黑" w:hAnsi="Consolas"/>
                <w:lang w:eastAsia="zh-CN"/>
              </w:rPr>
            </w:pPr>
            <w:r w:rsidRPr="00D17F12">
              <w:rPr>
                <w:rFonts w:ascii="Consolas" w:eastAsia="微软雅黑" w:hAnsi="Consolas"/>
                <w:lang w:eastAsia="zh-CN"/>
              </w:rPr>
              <w:t>key</w:t>
            </w:r>
            <w:r w:rsidR="00641EB9">
              <w:rPr>
                <w:rFonts w:ascii="Consolas" w:eastAsia="微软雅黑" w:hAnsi="Consolas"/>
                <w:lang w:eastAsia="zh-CN"/>
              </w:rPr>
              <w:t>AppServer</w:t>
            </w:r>
            <w:r w:rsidRPr="00D17F12">
              <w:rPr>
                <w:rFonts w:ascii="Consolas" w:eastAsia="微软雅黑" w:hAnsi="Consolas"/>
                <w:lang w:eastAsia="zh-CN"/>
              </w:rPr>
              <w:t>ID</w:t>
            </w:r>
          </w:p>
        </w:tc>
        <w:tc>
          <w:tcPr>
            <w:tcW w:w="1701" w:type="dxa"/>
          </w:tcPr>
          <w:p w14:paraId="6BD5C981" w14:textId="01320D4F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</w:t>
            </w:r>
            <w:r w:rsidR="00641EB9">
              <w:rPr>
                <w:rFonts w:ascii="Consolas" w:eastAsia="微软雅黑" w:hAnsi="Consolas"/>
                <w:lang w:eastAsia="zh-CN"/>
              </w:rPr>
              <w:t>ARCHAR(64</w:t>
            </w:r>
            <w:r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03A03953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34C3E884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3A7A87C" w14:textId="04D73AD4" w:rsidR="00A108BE" w:rsidRPr="00641EB9" w:rsidRDefault="00641EB9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服务器</w:t>
            </w:r>
            <w:r>
              <w:rPr>
                <w:rFonts w:ascii="Consolas" w:eastAsia="微软雅黑" w:hAnsi="Consolas"/>
                <w:lang w:eastAsia="zh-CN"/>
              </w:rPr>
              <w:t>ID</w:t>
            </w:r>
          </w:p>
        </w:tc>
      </w:tr>
      <w:tr w:rsidR="00A108BE" w:rsidRPr="00BF473F" w14:paraId="3F61CEB6" w14:textId="77777777" w:rsidTr="00A108BE">
        <w:trPr>
          <w:trHeight w:val="215"/>
        </w:trPr>
        <w:tc>
          <w:tcPr>
            <w:tcW w:w="1985" w:type="dxa"/>
          </w:tcPr>
          <w:p w14:paraId="298DE2B2" w14:textId="0CF154EE" w:rsidR="00A108BE" w:rsidRDefault="00641EB9" w:rsidP="00A108BE">
            <w:pPr>
              <w:tabs>
                <w:tab w:val="left" w:pos="830"/>
              </w:tabs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idxASCode</w:t>
            </w:r>
          </w:p>
        </w:tc>
        <w:tc>
          <w:tcPr>
            <w:tcW w:w="1701" w:type="dxa"/>
          </w:tcPr>
          <w:p w14:paraId="433E9377" w14:textId="2D45A0E0" w:rsidR="00A108BE" w:rsidRDefault="00641EB9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2AC1D09" w14:textId="77777777" w:rsidR="00A108BE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2FE2D62F" w14:textId="77777777" w:rsidR="00A108BE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056DCD0" w14:textId="19413345" w:rsidR="00A108BE" w:rsidRDefault="00641EB9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服务编码</w:t>
            </w:r>
          </w:p>
        </w:tc>
      </w:tr>
      <w:tr w:rsidR="00CF09F8" w:rsidRPr="00BF473F" w14:paraId="6D1638B8" w14:textId="77777777" w:rsidTr="00A108BE">
        <w:trPr>
          <w:trHeight w:val="215"/>
        </w:trPr>
        <w:tc>
          <w:tcPr>
            <w:tcW w:w="1985" w:type="dxa"/>
          </w:tcPr>
          <w:p w14:paraId="21086340" w14:textId="3CACC905" w:rsidR="00CF09F8" w:rsidRDefault="00200DB6" w:rsidP="00A108BE">
            <w:pPr>
              <w:rPr>
                <w:rFonts w:ascii="Consolas" w:eastAsia="微软雅黑" w:hAnsi="Consolas"/>
                <w:lang w:eastAsia="zh-CN"/>
              </w:rPr>
            </w:pPr>
            <w:r w:rsidRPr="009654B9">
              <w:rPr>
                <w:rFonts w:ascii="Consolas" w:eastAsia="微软雅黑" w:hAnsi="Consolas"/>
                <w:highlight w:val="cyan"/>
                <w:lang w:eastAsia="zh-CN"/>
              </w:rPr>
              <w:t>company</w:t>
            </w:r>
          </w:p>
        </w:tc>
        <w:tc>
          <w:tcPr>
            <w:tcW w:w="1701" w:type="dxa"/>
          </w:tcPr>
          <w:p w14:paraId="59D45ECC" w14:textId="20A19046" w:rsidR="00CF09F8" w:rsidRDefault="00200DB6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43459C10" w14:textId="71288181" w:rsidR="00CF09F8" w:rsidRDefault="00200DB6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6080F77D" w14:textId="77777777" w:rsidR="00CF09F8" w:rsidRPr="005C47AD" w:rsidRDefault="00CF09F8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EA362E8" w14:textId="6A4D417E" w:rsidR="00CF09F8" w:rsidRDefault="00200DB6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单位名称</w:t>
            </w:r>
          </w:p>
        </w:tc>
      </w:tr>
      <w:tr w:rsidR="00A108BE" w:rsidRPr="00BF473F" w14:paraId="3FE6C63D" w14:textId="77777777" w:rsidTr="00A108BE">
        <w:trPr>
          <w:trHeight w:val="215"/>
        </w:trPr>
        <w:tc>
          <w:tcPr>
            <w:tcW w:w="1985" w:type="dxa"/>
          </w:tcPr>
          <w:p w14:paraId="2643E9F8" w14:textId="64D99061" w:rsidR="00A108BE" w:rsidRPr="005C47AD" w:rsidRDefault="004643D6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asAddrIP</w:t>
            </w:r>
          </w:p>
        </w:tc>
        <w:tc>
          <w:tcPr>
            <w:tcW w:w="1701" w:type="dxa"/>
          </w:tcPr>
          <w:p w14:paraId="16739E5F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</w:t>
            </w:r>
            <w:r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6C8F5CBB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2E550F1" w14:textId="0984B6AD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25F13AE" w14:textId="6606766E" w:rsidR="00A108BE" w:rsidRDefault="004643D6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服务器地址</w:t>
            </w:r>
          </w:p>
          <w:p w14:paraId="2965C296" w14:textId="0B99257B" w:rsidR="00A108BE" w:rsidRPr="00D50E04" w:rsidRDefault="004643D6" w:rsidP="00A108B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IP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地址或域名</w:t>
            </w:r>
            <w:r w:rsidRPr="00D50E04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A108BE" w:rsidRPr="00BF473F" w14:paraId="560048E9" w14:textId="77777777" w:rsidTr="00A108BE">
        <w:trPr>
          <w:trHeight w:val="215"/>
        </w:trPr>
        <w:tc>
          <w:tcPr>
            <w:tcW w:w="1985" w:type="dxa"/>
          </w:tcPr>
          <w:p w14:paraId="134FF285" w14:textId="5B2B5B7F" w:rsidR="00A108BE" w:rsidRDefault="004643D6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asAddrPort</w:t>
            </w:r>
          </w:p>
        </w:tc>
        <w:tc>
          <w:tcPr>
            <w:tcW w:w="1701" w:type="dxa"/>
          </w:tcPr>
          <w:p w14:paraId="7D17A26B" w14:textId="2EF326A6" w:rsidR="00A108BE" w:rsidRDefault="004643D6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EBED55D" w14:textId="77777777" w:rsidR="00A108BE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A0C193E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BA64DB8" w14:textId="46F421C0" w:rsidR="00A108BE" w:rsidRDefault="004643D6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服务器端口</w:t>
            </w:r>
          </w:p>
        </w:tc>
      </w:tr>
      <w:tr w:rsidR="00A108BE" w:rsidRPr="00BF473F" w14:paraId="5994AD1E" w14:textId="77777777" w:rsidTr="00A108BE">
        <w:trPr>
          <w:trHeight w:val="215"/>
        </w:trPr>
        <w:tc>
          <w:tcPr>
            <w:tcW w:w="1985" w:type="dxa"/>
          </w:tcPr>
          <w:p w14:paraId="63F9EDE8" w14:textId="56AEFE63" w:rsidR="00A108BE" w:rsidRDefault="009E72B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asProtocol</w:t>
            </w:r>
          </w:p>
        </w:tc>
        <w:tc>
          <w:tcPr>
            <w:tcW w:w="1701" w:type="dxa"/>
          </w:tcPr>
          <w:p w14:paraId="0628C044" w14:textId="56F9A526" w:rsidR="00A108BE" w:rsidRDefault="009E72B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VARCHAR(10</w:t>
            </w:r>
            <w:r w:rsidR="00A108BE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6464A227" w14:textId="77777777" w:rsidR="00A108BE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3ADADE1" w14:textId="6734741D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8F43FF2" w14:textId="53EEDE57" w:rsidR="00A108BE" w:rsidRDefault="009E72B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协议</w:t>
            </w:r>
          </w:p>
          <w:p w14:paraId="379E77F3" w14:textId="77777777" w:rsidR="009E72B0" w:rsidRDefault="009E72B0" w:rsidP="00A108B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HTTP</w:t>
            </w:r>
          </w:p>
          <w:p w14:paraId="4E56234A" w14:textId="621BFFE2" w:rsidR="00A108BE" w:rsidRPr="009E72B0" w:rsidRDefault="009E72B0" w:rsidP="00A108B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HTTPS</w:t>
            </w:r>
          </w:p>
        </w:tc>
      </w:tr>
      <w:tr w:rsidR="00A108BE" w:rsidRPr="00BF473F" w14:paraId="6090C46E" w14:textId="77777777" w:rsidTr="00A108BE">
        <w:trPr>
          <w:trHeight w:val="215"/>
        </w:trPr>
        <w:tc>
          <w:tcPr>
            <w:tcW w:w="1985" w:type="dxa"/>
          </w:tcPr>
          <w:p w14:paraId="37C22C91" w14:textId="625775C4" w:rsidR="00A108BE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 w:rsidRPr="00150A31">
              <w:rPr>
                <w:rFonts w:ascii="Consolas" w:eastAsia="微软雅黑" w:hAnsi="Consolas"/>
                <w:lang w:eastAsia="zh-CN"/>
              </w:rPr>
              <w:t>URL</w:t>
            </w:r>
          </w:p>
        </w:tc>
        <w:tc>
          <w:tcPr>
            <w:tcW w:w="1701" w:type="dxa"/>
          </w:tcPr>
          <w:p w14:paraId="2F349A42" w14:textId="77777777" w:rsidR="00A108BE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100E98D1" w14:textId="77777777" w:rsidR="00A108BE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1B093E4E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044EDAE" w14:textId="77777777" w:rsidR="00A108BE" w:rsidRDefault="009E72B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url</w:t>
            </w:r>
            <w:r>
              <w:rPr>
                <w:rFonts w:ascii="Consolas" w:eastAsia="微软雅黑" w:hAnsi="Consolas"/>
                <w:lang w:eastAsia="zh-CN"/>
              </w:rPr>
              <w:t>地址</w:t>
            </w:r>
          </w:p>
          <w:p w14:paraId="6E154E89" w14:textId="77777777" w:rsidR="009E72B0" w:rsidRDefault="009E72B0" w:rsidP="00A108B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完整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的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url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地址，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:</w:t>
            </w:r>
          </w:p>
          <w:p w14:paraId="4CA7E88A" w14:textId="4750BE1B" w:rsidR="009E72B0" w:rsidRDefault="009E72B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http://www.eoutech.com:8090/ws.json</w:t>
            </w:r>
          </w:p>
        </w:tc>
      </w:tr>
      <w:tr w:rsidR="00A108BE" w:rsidRPr="00BF473F" w14:paraId="30D5EFA6" w14:textId="77777777" w:rsidTr="00A108BE">
        <w:trPr>
          <w:trHeight w:val="215"/>
        </w:trPr>
        <w:tc>
          <w:tcPr>
            <w:tcW w:w="1985" w:type="dxa"/>
          </w:tcPr>
          <w:p w14:paraId="2CCCA90C" w14:textId="471047C7" w:rsidR="00A108BE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appName</w:t>
            </w:r>
          </w:p>
        </w:tc>
        <w:tc>
          <w:tcPr>
            <w:tcW w:w="1701" w:type="dxa"/>
          </w:tcPr>
          <w:p w14:paraId="427DF937" w14:textId="19E83288" w:rsidR="00A108BE" w:rsidRPr="005C47AD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5CE943C" w14:textId="74FEEC42" w:rsidR="00A108BE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119B929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2E11B02" w14:textId="3E0AA33D" w:rsidR="00A108BE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名称</w:t>
            </w:r>
          </w:p>
        </w:tc>
      </w:tr>
      <w:tr w:rsidR="00A108BE" w:rsidRPr="00BF473F" w14:paraId="6D2B8734" w14:textId="77777777" w:rsidTr="00A108BE">
        <w:trPr>
          <w:trHeight w:val="209"/>
        </w:trPr>
        <w:tc>
          <w:tcPr>
            <w:tcW w:w="1985" w:type="dxa"/>
          </w:tcPr>
          <w:p w14:paraId="1A577791" w14:textId="6291BCA1" w:rsidR="00A108BE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appVersion</w:t>
            </w:r>
          </w:p>
        </w:tc>
        <w:tc>
          <w:tcPr>
            <w:tcW w:w="1701" w:type="dxa"/>
          </w:tcPr>
          <w:p w14:paraId="2892BB5C" w14:textId="365B24FD" w:rsidR="00A108BE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</w:t>
            </w:r>
            <w:r w:rsidR="00A108BE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202A8F6A" w14:textId="56F7E635" w:rsidR="00A108BE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76" w:type="dxa"/>
          </w:tcPr>
          <w:p w14:paraId="1BCCAAEE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D97FFF0" w14:textId="681E7A85" w:rsidR="007405E0" w:rsidRPr="007405E0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版本</w:t>
            </w:r>
          </w:p>
          <w:p w14:paraId="15C622A3" w14:textId="13C69E9F" w:rsidR="007405E0" w:rsidRDefault="007405E0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支持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匹配。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几段则匹配几段</w:t>
            </w:r>
          </w:p>
        </w:tc>
      </w:tr>
      <w:tr w:rsidR="00A108BE" w:rsidRPr="00BF473F" w14:paraId="43E11BB2" w14:textId="77777777" w:rsidTr="00A108BE">
        <w:trPr>
          <w:trHeight w:val="209"/>
        </w:trPr>
        <w:tc>
          <w:tcPr>
            <w:tcW w:w="1985" w:type="dxa"/>
          </w:tcPr>
          <w:p w14:paraId="39EEB460" w14:textId="50194068" w:rsidR="00A108BE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licenseMaxNum</w:t>
            </w:r>
          </w:p>
        </w:tc>
        <w:tc>
          <w:tcPr>
            <w:tcW w:w="1701" w:type="dxa"/>
          </w:tcPr>
          <w:p w14:paraId="158AA2AA" w14:textId="126F4D58" w:rsidR="00A108BE" w:rsidRPr="005C47AD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28F1ACB" w14:textId="77777777" w:rsidR="00A108BE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70398B7" w14:textId="52F6E2AA" w:rsidR="00A108BE" w:rsidRPr="005C47AD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366D73EE" w14:textId="77777777" w:rsidR="00A108BE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允许数量</w:t>
            </w:r>
          </w:p>
          <w:p w14:paraId="205092B4" w14:textId="77777777" w:rsidR="00877505" w:rsidRDefault="00877505" w:rsidP="00A108B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若超过允许的数量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,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则不允许授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权</w:t>
            </w:r>
          </w:p>
          <w:p w14:paraId="70067C72" w14:textId="4E6E8A80" w:rsidR="00877505" w:rsidRPr="00877505" w:rsidRDefault="00877505" w:rsidP="00A108BE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0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表示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直接禁用</w:t>
            </w:r>
          </w:p>
        </w:tc>
      </w:tr>
      <w:tr w:rsidR="00066DBA" w:rsidRPr="00BF473F" w14:paraId="6B85B37A" w14:textId="77777777" w:rsidTr="00A108BE">
        <w:trPr>
          <w:trHeight w:val="646"/>
        </w:trPr>
        <w:tc>
          <w:tcPr>
            <w:tcW w:w="1985" w:type="dxa"/>
          </w:tcPr>
          <w:p w14:paraId="4913A07B" w14:textId="49E9CD5A" w:rsidR="00066DBA" w:rsidRDefault="00066DBA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authEffectDays</w:t>
            </w:r>
          </w:p>
        </w:tc>
        <w:tc>
          <w:tcPr>
            <w:tcW w:w="1701" w:type="dxa"/>
          </w:tcPr>
          <w:p w14:paraId="11007809" w14:textId="2EC17501" w:rsidR="00066DBA" w:rsidRDefault="00C36583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A09B394" w14:textId="4EB2754A" w:rsidR="00066DBA" w:rsidRDefault="00C36583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13B2B74" w14:textId="2F4A6E20" w:rsidR="00066DBA" w:rsidRPr="005C47AD" w:rsidRDefault="00C36583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365</w:t>
            </w:r>
          </w:p>
        </w:tc>
        <w:tc>
          <w:tcPr>
            <w:tcW w:w="4111" w:type="dxa"/>
          </w:tcPr>
          <w:p w14:paraId="15FED031" w14:textId="03969958" w:rsidR="00066DBA" w:rsidRDefault="00C36583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签权</w:t>
            </w:r>
            <w:r>
              <w:rPr>
                <w:rFonts w:ascii="Consolas" w:eastAsia="微软雅黑" w:hAnsi="Consolas" w:hint="eastAsia"/>
                <w:lang w:eastAsia="zh-CN"/>
              </w:rPr>
              <w:t>有</w:t>
            </w:r>
            <w:r>
              <w:rPr>
                <w:rFonts w:ascii="Consolas" w:eastAsia="微软雅黑" w:hAnsi="Consolas"/>
                <w:lang w:eastAsia="zh-CN"/>
              </w:rPr>
              <w:t>效</w:t>
            </w:r>
            <w:r>
              <w:rPr>
                <w:rFonts w:ascii="Consolas" w:eastAsia="微软雅黑" w:hAnsi="Consolas" w:hint="eastAsia"/>
                <w:lang w:eastAsia="zh-CN"/>
              </w:rPr>
              <w:t>天</w:t>
            </w:r>
            <w:r>
              <w:rPr>
                <w:rFonts w:ascii="Consolas" w:eastAsia="微软雅黑" w:hAnsi="Consolas"/>
                <w:lang w:eastAsia="zh-CN"/>
              </w:rPr>
              <w:t>数</w:t>
            </w:r>
          </w:p>
        </w:tc>
      </w:tr>
      <w:tr w:rsidR="00877505" w:rsidRPr="00BF473F" w14:paraId="66E22621" w14:textId="77777777" w:rsidTr="00A108BE">
        <w:trPr>
          <w:trHeight w:val="646"/>
        </w:trPr>
        <w:tc>
          <w:tcPr>
            <w:tcW w:w="1985" w:type="dxa"/>
          </w:tcPr>
          <w:p w14:paraId="2DF0664A" w14:textId="24001FA0" w:rsidR="00877505" w:rsidRPr="006C7465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701" w:type="dxa"/>
          </w:tcPr>
          <w:p w14:paraId="7A90EA90" w14:textId="68FCE920" w:rsidR="00877505" w:rsidRPr="005C47AD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</w:t>
            </w:r>
            <w:r w:rsidRPr="005C47AD">
              <w:rPr>
                <w:rFonts w:ascii="Consolas" w:eastAsia="微软雅黑" w:hAnsi="Consolas"/>
                <w:lang w:eastAsia="zh-CN"/>
              </w:rPr>
              <w:t>)</w:t>
            </w:r>
          </w:p>
        </w:tc>
        <w:tc>
          <w:tcPr>
            <w:tcW w:w="850" w:type="dxa"/>
          </w:tcPr>
          <w:p w14:paraId="248393AB" w14:textId="1291045D" w:rsidR="00877505" w:rsidRPr="005C47AD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66C4DC9D" w14:textId="6061195B" w:rsidR="00877505" w:rsidRPr="005C47AD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B3DA4A5" w14:textId="69ECDC6A" w:rsidR="00877505" w:rsidRPr="005C47AD" w:rsidRDefault="00877505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</w:p>
        </w:tc>
      </w:tr>
      <w:tr w:rsidR="00A108BE" w:rsidRPr="00BF473F" w14:paraId="59801F39" w14:textId="77777777" w:rsidTr="00A108BE">
        <w:trPr>
          <w:trHeight w:val="209"/>
        </w:trPr>
        <w:tc>
          <w:tcPr>
            <w:tcW w:w="1985" w:type="dxa"/>
          </w:tcPr>
          <w:p w14:paraId="0D6B4C82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6862C9CD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30E4AE9E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500BA183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9400EAE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A108BE" w:rsidRPr="00BF473F" w14:paraId="24091E98" w14:textId="77777777" w:rsidTr="00A108BE">
        <w:trPr>
          <w:trHeight w:val="209"/>
        </w:trPr>
        <w:tc>
          <w:tcPr>
            <w:tcW w:w="1985" w:type="dxa"/>
          </w:tcPr>
          <w:p w14:paraId="233AAAC5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1CB611F9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0FDC3F19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F6D5A0F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12498DC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修改人</w:t>
            </w:r>
          </w:p>
        </w:tc>
      </w:tr>
      <w:tr w:rsidR="00A108BE" w:rsidRPr="00BF473F" w14:paraId="6FE15A22" w14:textId="77777777" w:rsidTr="00A108BE">
        <w:trPr>
          <w:trHeight w:val="269"/>
        </w:trPr>
        <w:tc>
          <w:tcPr>
            <w:tcW w:w="1985" w:type="dxa"/>
          </w:tcPr>
          <w:p w14:paraId="0CE76BA3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25190B75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CD946AB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4678ECAE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81CB1E5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A108BE" w:rsidRPr="00BF473F" w14:paraId="145C6E8D" w14:textId="77777777" w:rsidTr="00A108BE">
        <w:trPr>
          <w:trHeight w:val="209"/>
        </w:trPr>
        <w:tc>
          <w:tcPr>
            <w:tcW w:w="1985" w:type="dxa"/>
          </w:tcPr>
          <w:p w14:paraId="334BB02E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79B2A8DA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604B2B9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76" w:type="dxa"/>
          </w:tcPr>
          <w:p w14:paraId="0D49430B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E9DBCAF" w14:textId="77777777" w:rsidR="00A108BE" w:rsidRPr="005C47AD" w:rsidRDefault="00A108BE" w:rsidP="00A108BE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3909DD0E" w14:textId="77777777" w:rsidR="00A108BE" w:rsidRDefault="00A108BE" w:rsidP="00A108BE"/>
    <w:p w14:paraId="4A724704" w14:textId="77777777" w:rsidR="00A108BE" w:rsidRDefault="00A108BE" w:rsidP="00A108BE"/>
    <w:p w14:paraId="1D1B31A2" w14:textId="77777777" w:rsidR="00A108BE" w:rsidRDefault="00A108BE" w:rsidP="00A108BE"/>
    <w:p w14:paraId="261BEF9F" w14:textId="77777777" w:rsidR="00877505" w:rsidRDefault="00877505" w:rsidP="00877505">
      <w:pPr>
        <w:rPr>
          <w:rFonts w:ascii="微软雅黑" w:eastAsia="微软雅黑" w:hAnsi="Arial"/>
          <w:lang w:eastAsia="zh-CN"/>
        </w:rPr>
      </w:pPr>
    </w:p>
    <w:p w14:paraId="0EF8768A" w14:textId="7415AC08" w:rsidR="00877505" w:rsidRPr="00644CAC" w:rsidRDefault="00877505" w:rsidP="00877505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93" w:name="_Toc466366617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lastRenderedPageBreak/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APP</w:t>
      </w:r>
      <w:r w:rsidR="002E3AD9">
        <w:rPr>
          <w:rFonts w:ascii="Consolas" w:eastAsia="微软雅黑" w:hAnsi="Consolas"/>
          <w:bCs/>
          <w:i w:val="0"/>
          <w:iCs/>
          <w:lang w:val="en-US" w:eastAsia="zh-HK"/>
        </w:rPr>
        <w:t>Auth</w:t>
      </w:r>
      <w:bookmarkEnd w:id="9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1701"/>
        <w:gridCol w:w="850"/>
        <w:gridCol w:w="1247"/>
        <w:gridCol w:w="4111"/>
      </w:tblGrid>
      <w:tr w:rsidR="00877505" w:rsidRPr="00BF473F" w14:paraId="03EDA5E2" w14:textId="77777777" w:rsidTr="004D6FA8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6CE837D0" w14:textId="77777777" w:rsidR="00877505" w:rsidRPr="00C3424E" w:rsidRDefault="00877505" w:rsidP="0066208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B222CC" w14:textId="7FEBE39C" w:rsidR="00877505" w:rsidRPr="005C47AD" w:rsidRDefault="00877505" w:rsidP="002E3AD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APP</w:t>
            </w:r>
            <w:r w:rsidR="002E3AD9">
              <w:rPr>
                <w:rFonts w:ascii="Consolas" w:eastAsia="微软雅黑" w:hAnsi="Consolas"/>
                <w:kern w:val="0"/>
                <w:sz w:val="20"/>
                <w:lang w:eastAsia="zh-CN"/>
              </w:rPr>
              <w:t>Auth</w:t>
            </w:r>
          </w:p>
        </w:tc>
      </w:tr>
      <w:tr w:rsidR="00877505" w:rsidRPr="00BF473F" w14:paraId="6B0F9D27" w14:textId="77777777" w:rsidTr="004D6FA8">
        <w:trPr>
          <w:trHeight w:val="978"/>
        </w:trPr>
        <w:tc>
          <w:tcPr>
            <w:tcW w:w="2014" w:type="dxa"/>
            <w:shd w:val="clear" w:color="auto" w:fill="E6E6E6"/>
          </w:tcPr>
          <w:p w14:paraId="4F01844D" w14:textId="77777777" w:rsidR="00877505" w:rsidRPr="00C3424E" w:rsidRDefault="00877505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09" w:type="dxa"/>
            <w:gridSpan w:val="4"/>
            <w:shd w:val="clear" w:color="auto" w:fill="auto"/>
          </w:tcPr>
          <w:p w14:paraId="083D5677" w14:textId="2AF1B4B4" w:rsidR="00877505" w:rsidRDefault="00877505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APP</w:t>
            </w:r>
            <w:r w:rsidR="002E3AD9" w:rsidRPr="002E3AD9">
              <w:rPr>
                <w:rFonts w:ascii="Consolas" w:eastAsia="微软雅黑" w:hAnsi="Consolas"/>
                <w:kern w:val="0"/>
                <w:sz w:val="20"/>
                <w:lang w:eastAsia="zh-CN"/>
              </w:rPr>
              <w:t>签</w:t>
            </w:r>
            <w:r w:rsidR="002E3AD9"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权</w:t>
            </w:r>
            <w:r w:rsidR="00ED6E12">
              <w:rPr>
                <w:rFonts w:ascii="Consolas" w:eastAsia="微软雅黑" w:hAnsi="Consolas"/>
                <w:kern w:val="0"/>
                <w:sz w:val="20"/>
                <w:lang w:eastAsia="zh-CN"/>
              </w:rPr>
              <w:t>帐号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列表</w:t>
            </w:r>
          </w:p>
          <w:p w14:paraId="342ADA90" w14:textId="77777777" w:rsidR="00877505" w:rsidRPr="005C47AD" w:rsidRDefault="00877505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877505" w:rsidRPr="00BF473F" w14:paraId="72D80BFD" w14:textId="77777777" w:rsidTr="004D6FA8">
        <w:tc>
          <w:tcPr>
            <w:tcW w:w="2014" w:type="dxa"/>
            <w:shd w:val="clear" w:color="auto" w:fill="E6E6E6"/>
          </w:tcPr>
          <w:p w14:paraId="510CCF03" w14:textId="77777777" w:rsidR="00877505" w:rsidRPr="00C3424E" w:rsidRDefault="00877505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09" w:type="dxa"/>
            <w:gridSpan w:val="4"/>
            <w:shd w:val="clear" w:color="auto" w:fill="auto"/>
          </w:tcPr>
          <w:p w14:paraId="736E8B04" w14:textId="77777777" w:rsidR="00877505" w:rsidRPr="005C47AD" w:rsidRDefault="00877505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877505" w:rsidRPr="00BF473F" w14:paraId="494FB844" w14:textId="77777777" w:rsidTr="004D6FA8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6550ECB5" w14:textId="77777777" w:rsidR="00877505" w:rsidRPr="00C3424E" w:rsidRDefault="00877505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95C912" w14:textId="77777777" w:rsidR="00877505" w:rsidRPr="005C47AD" w:rsidRDefault="00877505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 xml:space="preserve"> </w:t>
            </w:r>
          </w:p>
        </w:tc>
      </w:tr>
      <w:tr w:rsidR="00877505" w:rsidRPr="00BF473F" w14:paraId="59854783" w14:textId="77777777" w:rsidTr="004D6FA8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125CE4F1" w14:textId="77777777" w:rsidR="00877505" w:rsidRPr="00C3424E" w:rsidRDefault="00877505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C7BC08" w14:textId="77777777" w:rsidR="00877505" w:rsidRPr="005C47AD" w:rsidRDefault="00877505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 xml:space="preserve"> </w:t>
            </w:r>
          </w:p>
        </w:tc>
      </w:tr>
      <w:tr w:rsidR="004D6FA8" w:rsidRPr="00BF473F" w14:paraId="59171327" w14:textId="77777777" w:rsidTr="004D6FA8">
        <w:trPr>
          <w:trHeight w:val="483"/>
        </w:trPr>
        <w:tc>
          <w:tcPr>
            <w:tcW w:w="2014" w:type="dxa"/>
            <w:shd w:val="clear" w:color="auto" w:fill="E6E6E6"/>
            <w:vAlign w:val="center"/>
          </w:tcPr>
          <w:p w14:paraId="691546CD" w14:textId="77777777" w:rsidR="00877505" w:rsidRPr="00C3424E" w:rsidRDefault="00877505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04A1AFC" w14:textId="77777777" w:rsidR="00877505" w:rsidRPr="00C3424E" w:rsidRDefault="00877505" w:rsidP="0066208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5FA20B1" w14:textId="77777777" w:rsidR="00877505" w:rsidRPr="00C3424E" w:rsidRDefault="00877505" w:rsidP="0066208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47" w:type="dxa"/>
            <w:shd w:val="clear" w:color="auto" w:fill="E6E6E6"/>
            <w:vAlign w:val="center"/>
          </w:tcPr>
          <w:p w14:paraId="47C51CEA" w14:textId="77777777" w:rsidR="00877505" w:rsidRPr="00C3424E" w:rsidRDefault="00877505" w:rsidP="0066208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6FF30516" w14:textId="77777777" w:rsidR="00877505" w:rsidRPr="00C3424E" w:rsidRDefault="00877505" w:rsidP="0066208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4D501C" w:rsidRPr="00BF473F" w14:paraId="12E3C588" w14:textId="77777777" w:rsidTr="004D6FA8">
        <w:trPr>
          <w:trHeight w:val="387"/>
        </w:trPr>
        <w:tc>
          <w:tcPr>
            <w:tcW w:w="2014" w:type="dxa"/>
          </w:tcPr>
          <w:p w14:paraId="294A9DCC" w14:textId="77777777" w:rsidR="00ED6E12" w:rsidRPr="0005387F" w:rsidRDefault="00ED6E12" w:rsidP="00662089">
            <w:pPr>
              <w:rPr>
                <w:rFonts w:ascii="Consolas" w:eastAsia="微软雅黑" w:hAnsi="Consolas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701" w:type="dxa"/>
          </w:tcPr>
          <w:p w14:paraId="2E946EF5" w14:textId="77777777" w:rsidR="00ED6E12" w:rsidRPr="005C47AD" w:rsidRDefault="00ED6E12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F716A4C" w14:textId="77777777" w:rsidR="00ED6E12" w:rsidRPr="005C47AD" w:rsidRDefault="00ED6E12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D07AF6B" w14:textId="77777777" w:rsidR="00ED6E12" w:rsidRPr="005C47AD" w:rsidRDefault="00ED6E12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AE14C1F" w14:textId="77777777" w:rsidR="00ED6E12" w:rsidRDefault="00ED6E12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30324091" w14:textId="77777777" w:rsidR="00ED6E12" w:rsidRPr="00DF39B1" w:rsidRDefault="00ED6E12" w:rsidP="00662089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4D501C" w:rsidRPr="00BF473F" w14:paraId="14EE859D" w14:textId="77777777" w:rsidTr="004D6FA8">
        <w:trPr>
          <w:trHeight w:val="215"/>
        </w:trPr>
        <w:tc>
          <w:tcPr>
            <w:tcW w:w="2014" w:type="dxa"/>
          </w:tcPr>
          <w:p w14:paraId="16B83CF8" w14:textId="77777777" w:rsidR="00877505" w:rsidRDefault="00877505" w:rsidP="00662089">
            <w:pPr>
              <w:tabs>
                <w:tab w:val="left" w:pos="830"/>
              </w:tabs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idxASCode</w:t>
            </w:r>
          </w:p>
        </w:tc>
        <w:tc>
          <w:tcPr>
            <w:tcW w:w="1701" w:type="dxa"/>
          </w:tcPr>
          <w:p w14:paraId="3507B4E2" w14:textId="77777777" w:rsidR="00877505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03B32430" w14:textId="77777777" w:rsidR="00877505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A7FF000" w14:textId="77777777" w:rsidR="00877505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926EA11" w14:textId="77777777" w:rsidR="00877505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服务编码</w:t>
            </w:r>
          </w:p>
        </w:tc>
      </w:tr>
      <w:tr w:rsidR="004D501C" w:rsidRPr="00BF473F" w14:paraId="0D011299" w14:textId="77777777" w:rsidTr="004D6FA8">
        <w:trPr>
          <w:trHeight w:val="215"/>
        </w:trPr>
        <w:tc>
          <w:tcPr>
            <w:tcW w:w="2014" w:type="dxa"/>
          </w:tcPr>
          <w:p w14:paraId="7C6A40A5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idxAppId</w:t>
            </w:r>
          </w:p>
        </w:tc>
        <w:tc>
          <w:tcPr>
            <w:tcW w:w="1701" w:type="dxa"/>
          </w:tcPr>
          <w:p w14:paraId="133EEEAF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057630C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637FBB65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644EB3B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APP ID</w:t>
            </w:r>
          </w:p>
        </w:tc>
      </w:tr>
      <w:tr w:rsidR="004D501C" w:rsidRPr="00BF473F" w14:paraId="1706E442" w14:textId="77777777" w:rsidTr="004D6FA8">
        <w:trPr>
          <w:trHeight w:val="215"/>
        </w:trPr>
        <w:tc>
          <w:tcPr>
            <w:tcW w:w="2014" w:type="dxa"/>
          </w:tcPr>
          <w:p w14:paraId="7D333B17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idxPhoneNumber</w:t>
            </w:r>
          </w:p>
        </w:tc>
        <w:tc>
          <w:tcPr>
            <w:tcW w:w="1701" w:type="dxa"/>
          </w:tcPr>
          <w:p w14:paraId="316ED472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VARCHAR(20)</w:t>
            </w:r>
          </w:p>
        </w:tc>
        <w:tc>
          <w:tcPr>
            <w:tcW w:w="850" w:type="dxa"/>
          </w:tcPr>
          <w:p w14:paraId="03D8F342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34F8D649" w14:textId="77777777" w:rsidR="004D501C" w:rsidRPr="00A474B7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94187E9" w14:textId="7422695C" w:rsidR="004D501C" w:rsidRPr="00A474B7" w:rsidRDefault="00C868E0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用户</w:t>
            </w:r>
            <w:r>
              <w:rPr>
                <w:rFonts w:ascii="Consolas" w:eastAsia="微软雅黑" w:hAnsi="Consolas"/>
                <w:lang w:eastAsia="zh-CN"/>
              </w:rPr>
              <w:t>帐号</w:t>
            </w:r>
            <w:r w:rsidR="004D501C" w:rsidRPr="00A474B7">
              <w:rPr>
                <w:rFonts w:ascii="Consolas" w:eastAsia="微软雅黑" w:hAnsi="Consolas"/>
                <w:lang w:eastAsia="zh-CN"/>
              </w:rPr>
              <w:t>电话号码</w:t>
            </w:r>
          </w:p>
          <w:p w14:paraId="2EF20DC4" w14:textId="5A8D09E4" w:rsidR="004D501C" w:rsidRPr="00C868E0" w:rsidRDefault="004D501C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用户的</w:t>
            </w: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E164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号码，</w:t>
            </w: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8613723458849</w:t>
            </w:r>
          </w:p>
        </w:tc>
      </w:tr>
      <w:tr w:rsidR="004D501C" w:rsidRPr="00BF473F" w14:paraId="3E0FFAFA" w14:textId="77777777" w:rsidTr="004D6FA8">
        <w:trPr>
          <w:trHeight w:val="632"/>
        </w:trPr>
        <w:tc>
          <w:tcPr>
            <w:tcW w:w="2014" w:type="dxa"/>
          </w:tcPr>
          <w:p w14:paraId="7E6F7976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idxAreaCode</w:t>
            </w:r>
          </w:p>
        </w:tc>
        <w:tc>
          <w:tcPr>
            <w:tcW w:w="1701" w:type="dxa"/>
          </w:tcPr>
          <w:p w14:paraId="15939AA2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5A9FE894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43AA6AA7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BCA704A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编码</w:t>
            </w:r>
          </w:p>
          <w:p w14:paraId="2042CF1B" w14:textId="24AAE250" w:rsidR="004D501C" w:rsidRPr="004D3245" w:rsidRDefault="004D501C" w:rsidP="00524357">
            <w:pPr>
              <w:rPr>
                <w:rFonts w:ascii="Consolas" w:eastAsia="微软雅黑" w:hAnsi="Consolas"/>
                <w:lang w:eastAsia="zh-CN"/>
              </w:rPr>
            </w:pPr>
            <w:r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国家编码，如：</w:t>
            </w:r>
            <w:r w:rsidR="0052435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86,852</w:t>
            </w:r>
          </w:p>
        </w:tc>
      </w:tr>
      <w:tr w:rsidR="004D501C" w:rsidRPr="00BF473F" w14:paraId="01911372" w14:textId="77777777" w:rsidTr="004D6FA8">
        <w:trPr>
          <w:trHeight w:val="215"/>
        </w:trPr>
        <w:tc>
          <w:tcPr>
            <w:tcW w:w="2014" w:type="dxa"/>
          </w:tcPr>
          <w:p w14:paraId="061C1D32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language</w:t>
            </w:r>
          </w:p>
        </w:tc>
        <w:tc>
          <w:tcPr>
            <w:tcW w:w="1701" w:type="dxa"/>
          </w:tcPr>
          <w:p w14:paraId="7F98A881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1E85568D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C561218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D012FBD" w14:textId="77777777" w:rsidR="004D501C" w:rsidRPr="004D3245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语言</w:t>
            </w:r>
          </w:p>
        </w:tc>
      </w:tr>
      <w:tr w:rsidR="004D501C" w:rsidRPr="00BF473F" w14:paraId="1F1CB10B" w14:textId="77777777" w:rsidTr="004D6FA8">
        <w:trPr>
          <w:trHeight w:val="215"/>
        </w:trPr>
        <w:tc>
          <w:tcPr>
            <w:tcW w:w="2014" w:type="dxa"/>
          </w:tcPr>
          <w:p w14:paraId="1E66E361" w14:textId="569EA33D" w:rsidR="004D501C" w:rsidRDefault="00AD3A2D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auth</w:t>
            </w:r>
            <w:r w:rsidR="004D501C">
              <w:rPr>
                <w:rFonts w:ascii="Consolas" w:eastAsia="微软雅黑" w:hAnsi="Consolas"/>
                <w:lang w:eastAsia="zh-CN"/>
              </w:rPr>
              <w:t>State</w:t>
            </w:r>
          </w:p>
        </w:tc>
        <w:tc>
          <w:tcPr>
            <w:tcW w:w="1701" w:type="dxa"/>
          </w:tcPr>
          <w:p w14:paraId="6C2DC40C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32C6E8F6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  <w:p w14:paraId="13E3EEBA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  <w:p w14:paraId="2A4A0261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  <w:p w14:paraId="744A0E8A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  <w:p w14:paraId="581CB307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47" w:type="dxa"/>
          </w:tcPr>
          <w:p w14:paraId="600CE6C9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9FEA5A7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帐号状态</w:t>
            </w:r>
          </w:p>
          <w:p w14:paraId="6925E270" w14:textId="77777777" w:rsidR="004D501C" w:rsidRDefault="004D501C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帐号状态</w:t>
            </w:r>
          </w:p>
          <w:p w14:paraId="6D6CDCAB" w14:textId="56D55F2C" w:rsidR="004D501C" w:rsidRDefault="00941371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</w:t>
            </w:r>
            <w:r w:rsidR="004D501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签权成功</w:t>
            </w:r>
          </w:p>
          <w:p w14:paraId="7AA00911" w14:textId="20B39078" w:rsidR="00941371" w:rsidRDefault="00941371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F: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签权失败</w:t>
            </w:r>
          </w:p>
          <w:p w14:paraId="563ABC82" w14:textId="241DA5FD" w:rsidR="00C36583" w:rsidRDefault="00C36583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T: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签权超时失效</w:t>
            </w:r>
          </w:p>
          <w:p w14:paraId="045A813D" w14:textId="77777777" w:rsidR="004D501C" w:rsidRPr="00025DAE" w:rsidRDefault="004D501C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N: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禁用</w:t>
            </w:r>
          </w:p>
        </w:tc>
      </w:tr>
      <w:tr w:rsidR="004D6FA8" w:rsidRPr="00BF473F" w14:paraId="6B6EBDC3" w14:textId="77777777" w:rsidTr="004D6FA8">
        <w:trPr>
          <w:trHeight w:val="209"/>
        </w:trPr>
        <w:tc>
          <w:tcPr>
            <w:tcW w:w="2014" w:type="dxa"/>
          </w:tcPr>
          <w:p w14:paraId="1328C9E4" w14:textId="1272D1B6" w:rsidR="004D6FA8" w:rsidRDefault="004D6FA8" w:rsidP="00AD3A2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authTimes</w:t>
            </w:r>
          </w:p>
        </w:tc>
        <w:tc>
          <w:tcPr>
            <w:tcW w:w="1701" w:type="dxa"/>
          </w:tcPr>
          <w:p w14:paraId="1ED5EC86" w14:textId="59E3EDEF" w:rsidR="004D6FA8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0FDF891B" w14:textId="182BDA38" w:rsidR="004D6FA8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0D9B7BAC" w14:textId="655F5B80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0</w:t>
            </w:r>
          </w:p>
        </w:tc>
        <w:tc>
          <w:tcPr>
            <w:tcW w:w="4111" w:type="dxa"/>
          </w:tcPr>
          <w:p w14:paraId="20E42511" w14:textId="29599C3A" w:rsidR="004D6FA8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签权次数</w:t>
            </w:r>
          </w:p>
        </w:tc>
      </w:tr>
      <w:tr w:rsidR="004D501C" w:rsidRPr="00BF473F" w14:paraId="16F773E0" w14:textId="77777777" w:rsidTr="004D6FA8">
        <w:trPr>
          <w:trHeight w:val="209"/>
        </w:trPr>
        <w:tc>
          <w:tcPr>
            <w:tcW w:w="2014" w:type="dxa"/>
          </w:tcPr>
          <w:p w14:paraId="1DFD5CA7" w14:textId="50C514B4" w:rsidR="004D501C" w:rsidRDefault="00AD3A2D" w:rsidP="00AD3A2D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authDate</w:t>
            </w:r>
          </w:p>
        </w:tc>
        <w:tc>
          <w:tcPr>
            <w:tcW w:w="1701" w:type="dxa"/>
          </w:tcPr>
          <w:p w14:paraId="1BD82E77" w14:textId="77777777" w:rsidR="004D501C" w:rsidRPr="005C47AD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4F7B3CC2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45D6BACA" w14:textId="77777777" w:rsidR="004D501C" w:rsidRPr="005C47AD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9C8A8D4" w14:textId="46B7A727" w:rsidR="004D501C" w:rsidRDefault="00AD3A2D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签权</w:t>
            </w:r>
            <w:r w:rsidR="004D501C">
              <w:rPr>
                <w:rFonts w:ascii="Consolas" w:eastAsia="微软雅黑" w:hAnsi="Consolas"/>
                <w:lang w:eastAsia="zh-CN"/>
              </w:rPr>
              <w:t>时间</w:t>
            </w:r>
          </w:p>
          <w:p w14:paraId="0201B7DE" w14:textId="0A6B6CD4" w:rsidR="004D501C" w:rsidRDefault="00C36583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最后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签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权</w:t>
            </w:r>
            <w:r w:rsidR="004D501C" w:rsidRPr="002C1C82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时间</w:t>
            </w:r>
          </w:p>
        </w:tc>
      </w:tr>
      <w:tr w:rsidR="004D501C" w:rsidRPr="00BF473F" w14:paraId="11B7F91A" w14:textId="77777777" w:rsidTr="004D6FA8">
        <w:trPr>
          <w:trHeight w:val="209"/>
        </w:trPr>
        <w:tc>
          <w:tcPr>
            <w:tcW w:w="2014" w:type="dxa"/>
          </w:tcPr>
          <w:p w14:paraId="7B8AFA39" w14:textId="4E70229C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DevInfo</w:t>
            </w:r>
          </w:p>
        </w:tc>
        <w:tc>
          <w:tcPr>
            <w:tcW w:w="1701" w:type="dxa"/>
          </w:tcPr>
          <w:p w14:paraId="1DAE47A2" w14:textId="77777777" w:rsidR="004D501C" w:rsidRPr="005C47AD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1FECD1F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670FEBBC" w14:textId="77777777" w:rsidR="004D501C" w:rsidRPr="005C47AD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8D38474" w14:textId="6F16F84B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设备信息</w:t>
            </w:r>
          </w:p>
          <w:p w14:paraId="688FB2A6" w14:textId="77777777" w:rsidR="004D501C" w:rsidRPr="00266B7A" w:rsidRDefault="004D501C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iPhone: IP-xxxxxx</w:t>
            </w:r>
          </w:p>
          <w:p w14:paraId="6BC5820A" w14:textId="77777777" w:rsidR="004D501C" w:rsidRPr="00266B7A" w:rsidRDefault="004D501C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华为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 HW-xxxxxx</w:t>
            </w:r>
          </w:p>
          <w:p w14:paraId="131A9D84" w14:textId="77777777" w:rsidR="004D501C" w:rsidRPr="00266B7A" w:rsidRDefault="004D501C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小米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 MI-xxxxxx</w:t>
            </w:r>
          </w:p>
          <w:p w14:paraId="7F19895F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其它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 xml:space="preserve">: 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XX-xxxxxxx</w:t>
            </w:r>
          </w:p>
        </w:tc>
      </w:tr>
      <w:tr w:rsidR="00292B0D" w:rsidRPr="00BF473F" w14:paraId="71DBE504" w14:textId="77777777" w:rsidTr="004D6FA8">
        <w:trPr>
          <w:trHeight w:val="209"/>
        </w:trPr>
        <w:tc>
          <w:tcPr>
            <w:tcW w:w="2014" w:type="dxa"/>
          </w:tcPr>
          <w:p w14:paraId="681D0C96" w14:textId="1BEDBCA5" w:rsidR="00292B0D" w:rsidRDefault="00292B0D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APPName</w:t>
            </w:r>
          </w:p>
        </w:tc>
        <w:tc>
          <w:tcPr>
            <w:tcW w:w="1701" w:type="dxa"/>
          </w:tcPr>
          <w:p w14:paraId="3D78B461" w14:textId="0A6AD8E4" w:rsidR="00292B0D" w:rsidRDefault="00292B0D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5AACB791" w14:textId="400F593A" w:rsidR="00292B0D" w:rsidRDefault="00292B0D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2F0B16B6" w14:textId="77777777" w:rsidR="00292B0D" w:rsidRPr="005C47AD" w:rsidRDefault="00292B0D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7730035" w14:textId="5CD11308" w:rsidR="00292B0D" w:rsidRDefault="00292B0D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名称</w:t>
            </w:r>
          </w:p>
        </w:tc>
      </w:tr>
      <w:tr w:rsidR="004D501C" w:rsidRPr="00BF473F" w14:paraId="55F0915A" w14:textId="77777777" w:rsidTr="004D6FA8">
        <w:trPr>
          <w:trHeight w:val="209"/>
        </w:trPr>
        <w:tc>
          <w:tcPr>
            <w:tcW w:w="2014" w:type="dxa"/>
          </w:tcPr>
          <w:p w14:paraId="59DC0A06" w14:textId="5F405226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APPVer</w:t>
            </w:r>
          </w:p>
        </w:tc>
        <w:tc>
          <w:tcPr>
            <w:tcW w:w="1701" w:type="dxa"/>
          </w:tcPr>
          <w:p w14:paraId="69796F21" w14:textId="77777777" w:rsidR="004D501C" w:rsidRPr="005C47AD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72A934DA" w14:textId="77777777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605D96AA" w14:textId="77777777" w:rsidR="004D501C" w:rsidRPr="005C47AD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169E130" w14:textId="5BD3F5C4" w:rsidR="004D501C" w:rsidRDefault="004D501C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版本</w:t>
            </w:r>
          </w:p>
        </w:tc>
      </w:tr>
      <w:tr w:rsidR="004D6FA8" w:rsidRPr="00BF473F" w14:paraId="51192A14" w14:textId="77777777" w:rsidTr="004D6FA8">
        <w:trPr>
          <w:trHeight w:val="209"/>
        </w:trPr>
        <w:tc>
          <w:tcPr>
            <w:tcW w:w="2014" w:type="dxa"/>
          </w:tcPr>
          <w:p w14:paraId="7AEE52BB" w14:textId="77777777" w:rsidR="004D6FA8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remarks</w:t>
            </w:r>
          </w:p>
        </w:tc>
        <w:tc>
          <w:tcPr>
            <w:tcW w:w="1701" w:type="dxa"/>
          </w:tcPr>
          <w:p w14:paraId="23E8C580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VARCHAR(128)</w:t>
            </w:r>
          </w:p>
        </w:tc>
        <w:tc>
          <w:tcPr>
            <w:tcW w:w="850" w:type="dxa"/>
          </w:tcPr>
          <w:p w14:paraId="33ED72D4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375AF2C0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71F9162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备注</w:t>
            </w:r>
            <w:r w:rsidRPr="005C47AD">
              <w:rPr>
                <w:rFonts w:ascii="Consolas" w:eastAsia="微软雅黑" w:hAnsi="Consolas" w:hint="eastAsia"/>
                <w:lang w:eastAsia="zh-CN"/>
              </w:rPr>
              <w:t xml:space="preserve"> </w:t>
            </w:r>
          </w:p>
        </w:tc>
      </w:tr>
      <w:tr w:rsidR="004D6FA8" w:rsidRPr="00BF473F" w14:paraId="13DA4FCC" w14:textId="77777777" w:rsidTr="004D6FA8">
        <w:trPr>
          <w:trHeight w:val="209"/>
        </w:trPr>
        <w:tc>
          <w:tcPr>
            <w:tcW w:w="2014" w:type="dxa"/>
          </w:tcPr>
          <w:p w14:paraId="4D701410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</w:t>
            </w:r>
            <w:r>
              <w:rPr>
                <w:rFonts w:ascii="Consolas" w:eastAsia="微软雅黑" w:hAnsi="Consolas" w:hint="eastAsia"/>
                <w:lang w:eastAsia="zh-CN"/>
              </w:rPr>
              <w:t>f</w:t>
            </w:r>
            <w:r w:rsidRPr="005C47AD">
              <w:rPr>
                <w:rFonts w:ascii="Consolas" w:eastAsia="微软雅黑" w:hAnsi="Consolas"/>
                <w:lang w:eastAsia="zh-CN"/>
              </w:rPr>
              <w:t>Tm</w:t>
            </w:r>
          </w:p>
        </w:tc>
        <w:tc>
          <w:tcPr>
            <w:tcW w:w="1701" w:type="dxa"/>
          </w:tcPr>
          <w:p w14:paraId="5FBE78A3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926E25A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53C66811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D93380D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修改时间</w:t>
            </w:r>
          </w:p>
        </w:tc>
      </w:tr>
      <w:tr w:rsidR="004D6FA8" w:rsidRPr="00BF473F" w14:paraId="026AB36F" w14:textId="77777777" w:rsidTr="004D6FA8">
        <w:trPr>
          <w:trHeight w:val="209"/>
        </w:trPr>
        <w:tc>
          <w:tcPr>
            <w:tcW w:w="2014" w:type="dxa"/>
          </w:tcPr>
          <w:p w14:paraId="39340F5D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mdf</w:t>
            </w:r>
            <w:r w:rsidRPr="005C47AD">
              <w:rPr>
                <w:rFonts w:ascii="Consolas" w:eastAsia="微软雅黑" w:hAnsi="Consolas"/>
                <w:lang w:eastAsia="zh-CN"/>
              </w:rPr>
              <w:t>By</w:t>
            </w:r>
          </w:p>
        </w:tc>
        <w:tc>
          <w:tcPr>
            <w:tcW w:w="1701" w:type="dxa"/>
          </w:tcPr>
          <w:p w14:paraId="1D3E3CDA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7B13768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4A7842B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9865B56" w14:textId="77777777" w:rsidR="004D6FA8" w:rsidRPr="005C47AD" w:rsidRDefault="004D6FA8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修改</w:t>
            </w:r>
            <w:r>
              <w:rPr>
                <w:rFonts w:ascii="Consolas" w:eastAsia="微软雅黑" w:hAnsi="Consolas"/>
                <w:lang w:eastAsia="zh-CN"/>
              </w:rPr>
              <w:t>人</w:t>
            </w:r>
          </w:p>
        </w:tc>
      </w:tr>
      <w:tr w:rsidR="004D501C" w:rsidRPr="00BF473F" w14:paraId="2B5CA9F3" w14:textId="77777777" w:rsidTr="004D6FA8">
        <w:trPr>
          <w:trHeight w:val="269"/>
        </w:trPr>
        <w:tc>
          <w:tcPr>
            <w:tcW w:w="2014" w:type="dxa"/>
          </w:tcPr>
          <w:p w14:paraId="38BC7952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318700CD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2336934A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FBD370D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18F5DE45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4D501C" w:rsidRPr="00BF473F" w14:paraId="64690819" w14:textId="77777777" w:rsidTr="004D6FA8">
        <w:trPr>
          <w:trHeight w:val="209"/>
        </w:trPr>
        <w:tc>
          <w:tcPr>
            <w:tcW w:w="2014" w:type="dxa"/>
          </w:tcPr>
          <w:p w14:paraId="1CF0A18D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567262A2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7D3EB478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99E54B4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A2479FE" w14:textId="77777777" w:rsidR="00877505" w:rsidRPr="005C47AD" w:rsidRDefault="00877505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2C68869E" w14:textId="77777777" w:rsidR="00877505" w:rsidRDefault="00877505" w:rsidP="00877505"/>
    <w:p w14:paraId="41012594" w14:textId="77777777" w:rsidR="00877505" w:rsidRDefault="00877505" w:rsidP="00877505"/>
    <w:p w14:paraId="0680B5C8" w14:textId="77777777" w:rsidR="0010276F" w:rsidRDefault="0010276F" w:rsidP="0010276F"/>
    <w:p w14:paraId="12CA680A" w14:textId="77777777" w:rsidR="0010276F" w:rsidRDefault="0010276F" w:rsidP="0010276F"/>
    <w:p w14:paraId="3AE97B03" w14:textId="78A51DC3" w:rsidR="00244689" w:rsidRPr="00644CAC" w:rsidRDefault="00244689" w:rsidP="00244689">
      <w:pPr>
        <w:pStyle w:val="Heading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94" w:name="_Toc466366618"/>
      <w:r w:rsidRPr="00644CAC">
        <w:rPr>
          <w:rFonts w:ascii="Consolas" w:eastAsia="微软雅黑" w:hAnsi="Consolas" w:hint="eastAsia"/>
          <w:bCs/>
          <w:i w:val="0"/>
          <w:iCs/>
          <w:lang w:eastAsia="zh-HK"/>
        </w:rPr>
        <w:lastRenderedPageBreak/>
        <w:t>tb</w:t>
      </w:r>
      <w:r>
        <w:rPr>
          <w:rFonts w:ascii="Consolas" w:eastAsia="微软雅黑" w:hAnsi="Consolas"/>
          <w:bCs/>
          <w:i w:val="0"/>
          <w:iCs/>
          <w:lang w:eastAsia="zh-HK"/>
        </w:rPr>
        <w:t>APP</w:t>
      </w:r>
      <w:r>
        <w:rPr>
          <w:rFonts w:ascii="Consolas" w:eastAsia="微软雅黑" w:hAnsi="Consolas"/>
          <w:bCs/>
          <w:i w:val="0"/>
          <w:iCs/>
          <w:lang w:val="en-US" w:eastAsia="zh-HK"/>
        </w:rPr>
        <w:t>AuthRcd</w:t>
      </w:r>
      <w:bookmarkEnd w:id="94"/>
      <w:r>
        <w:rPr>
          <w:rFonts w:ascii="Consolas" w:eastAsia="微软雅黑" w:hAnsi="Consolas"/>
          <w:bCs/>
          <w:i w:val="0"/>
          <w:iCs/>
          <w:lang w:val="en-US" w:eastAsia="zh-HK"/>
        </w:rPr>
        <w:tab/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1701"/>
        <w:gridCol w:w="850"/>
        <w:gridCol w:w="1247"/>
        <w:gridCol w:w="4111"/>
      </w:tblGrid>
      <w:tr w:rsidR="00244689" w:rsidRPr="00BF473F" w14:paraId="52BC9A14" w14:textId="77777777" w:rsidTr="00662089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2A20F2CA" w14:textId="77777777" w:rsidR="00244689" w:rsidRPr="00C3424E" w:rsidRDefault="00244689" w:rsidP="00662089">
            <w:pPr>
              <w:rPr>
                <w:rFonts w:ascii="Consolas" w:eastAsia="微软雅黑" w:hAnsi="Consolas"/>
                <w:b/>
                <w:sz w:val="24"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D0EFAE9" w14:textId="7173C975" w:rsidR="00244689" w:rsidRPr="005C47AD" w:rsidRDefault="00244689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tb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APPAuthRcd</w:t>
            </w:r>
          </w:p>
        </w:tc>
      </w:tr>
      <w:tr w:rsidR="00244689" w:rsidRPr="00BF473F" w14:paraId="787F6FA4" w14:textId="77777777" w:rsidTr="00662089">
        <w:trPr>
          <w:trHeight w:val="978"/>
        </w:trPr>
        <w:tc>
          <w:tcPr>
            <w:tcW w:w="2014" w:type="dxa"/>
            <w:shd w:val="clear" w:color="auto" w:fill="E6E6E6"/>
          </w:tcPr>
          <w:p w14:paraId="286FDE83" w14:textId="77777777" w:rsidR="00244689" w:rsidRPr="00C3424E" w:rsidRDefault="00244689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7909" w:type="dxa"/>
            <w:gridSpan w:val="4"/>
            <w:shd w:val="clear" w:color="auto" w:fill="auto"/>
          </w:tcPr>
          <w:p w14:paraId="66B81AFC" w14:textId="2A0CD62E" w:rsidR="00244689" w:rsidRDefault="00244689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APP</w:t>
            </w:r>
            <w:r w:rsidRPr="002E3AD9">
              <w:rPr>
                <w:rFonts w:ascii="Consolas" w:eastAsia="微软雅黑" w:hAnsi="Consolas"/>
                <w:kern w:val="0"/>
                <w:sz w:val="20"/>
                <w:lang w:eastAsia="zh-CN"/>
              </w:rPr>
              <w:t>签</w:t>
            </w:r>
            <w:r>
              <w:rPr>
                <w:rFonts w:ascii="Consolas" w:eastAsia="微软雅黑" w:hAnsi="Consolas" w:hint="eastAsia"/>
                <w:kern w:val="0"/>
                <w:sz w:val="20"/>
                <w:lang w:eastAsia="zh-CN"/>
              </w:rPr>
              <w:t>权</w:t>
            </w: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>记录</w:t>
            </w:r>
          </w:p>
          <w:p w14:paraId="3FF015C1" w14:textId="77777777" w:rsidR="00244689" w:rsidRPr="005C47AD" w:rsidRDefault="00244689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</w:p>
        </w:tc>
      </w:tr>
      <w:tr w:rsidR="00244689" w:rsidRPr="00BF473F" w14:paraId="02CEF5A2" w14:textId="77777777" w:rsidTr="00662089">
        <w:tc>
          <w:tcPr>
            <w:tcW w:w="2014" w:type="dxa"/>
            <w:shd w:val="clear" w:color="auto" w:fill="E6E6E6"/>
          </w:tcPr>
          <w:p w14:paraId="4BEAE14F" w14:textId="77777777" w:rsidR="00244689" w:rsidRPr="00C3424E" w:rsidRDefault="00244689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Table Type</w:t>
            </w:r>
          </w:p>
        </w:tc>
        <w:tc>
          <w:tcPr>
            <w:tcW w:w="7909" w:type="dxa"/>
            <w:gridSpan w:val="4"/>
            <w:shd w:val="clear" w:color="auto" w:fill="auto"/>
          </w:tcPr>
          <w:p w14:paraId="0CD281EC" w14:textId="77777777" w:rsidR="00244689" w:rsidRPr="005C47AD" w:rsidRDefault="00244689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 w:rsidRPr="005C47AD">
              <w:rPr>
                <w:rFonts w:ascii="Consolas" w:eastAsia="微软雅黑" w:hAnsi="Consolas"/>
                <w:kern w:val="0"/>
                <w:sz w:val="20"/>
                <w:lang w:eastAsia="zh-CN"/>
              </w:rPr>
              <w:t>InnoDB</w:t>
            </w:r>
          </w:p>
        </w:tc>
      </w:tr>
      <w:tr w:rsidR="00244689" w:rsidRPr="00BF473F" w14:paraId="33572DBC" w14:textId="77777777" w:rsidTr="00662089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58B1F27C" w14:textId="77777777" w:rsidR="00244689" w:rsidRPr="00C3424E" w:rsidRDefault="00244689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Primary Key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B06673" w14:textId="77777777" w:rsidR="00244689" w:rsidRPr="005C47AD" w:rsidRDefault="00244689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 xml:space="preserve"> </w:t>
            </w:r>
          </w:p>
        </w:tc>
      </w:tr>
      <w:tr w:rsidR="00244689" w:rsidRPr="00BF473F" w14:paraId="6B2CA90F" w14:textId="77777777" w:rsidTr="00662089">
        <w:tc>
          <w:tcPr>
            <w:tcW w:w="2014" w:type="dxa"/>
            <w:tcBorders>
              <w:bottom w:val="single" w:sz="4" w:space="0" w:color="auto"/>
            </w:tcBorders>
            <w:shd w:val="clear" w:color="auto" w:fill="E6E6E6"/>
          </w:tcPr>
          <w:p w14:paraId="3282449D" w14:textId="77777777" w:rsidR="00244689" w:rsidRPr="00C3424E" w:rsidRDefault="00244689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Index  Field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8F012B" w14:textId="77777777" w:rsidR="00244689" w:rsidRPr="005C47AD" w:rsidRDefault="00244689" w:rsidP="00662089">
            <w:pPr>
              <w:pStyle w:val="BodyText"/>
              <w:rPr>
                <w:rFonts w:ascii="Consolas" w:eastAsia="微软雅黑" w:hAnsi="Consolas"/>
                <w:kern w:val="0"/>
                <w:sz w:val="20"/>
                <w:lang w:eastAsia="zh-CN"/>
              </w:rPr>
            </w:pPr>
            <w:r>
              <w:rPr>
                <w:rFonts w:ascii="Consolas" w:eastAsia="微软雅黑" w:hAnsi="Consolas"/>
                <w:kern w:val="0"/>
                <w:sz w:val="20"/>
                <w:lang w:eastAsia="zh-CN"/>
              </w:rPr>
              <w:t xml:space="preserve"> </w:t>
            </w:r>
          </w:p>
        </w:tc>
      </w:tr>
      <w:tr w:rsidR="00244689" w:rsidRPr="00BF473F" w14:paraId="5F450BBE" w14:textId="77777777" w:rsidTr="00662089">
        <w:trPr>
          <w:trHeight w:val="483"/>
        </w:trPr>
        <w:tc>
          <w:tcPr>
            <w:tcW w:w="2014" w:type="dxa"/>
            <w:shd w:val="clear" w:color="auto" w:fill="E6E6E6"/>
            <w:vAlign w:val="center"/>
          </w:tcPr>
          <w:p w14:paraId="2B5E8782" w14:textId="77777777" w:rsidR="00244689" w:rsidRPr="00C3424E" w:rsidRDefault="00244689" w:rsidP="00662089">
            <w:pPr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</w:pPr>
            <w:r w:rsidRPr="00C3424E">
              <w:rPr>
                <w:rFonts w:ascii="Consolas" w:eastAsia="微软雅黑" w:hAnsi="Consolas"/>
                <w:b/>
                <w:sz w:val="24"/>
                <w:szCs w:val="24"/>
                <w:lang w:eastAsia="zh-CN"/>
              </w:rPr>
              <w:t>Column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64813ECC" w14:textId="77777777" w:rsidR="00244689" w:rsidRPr="00C3424E" w:rsidRDefault="00244689" w:rsidP="0066208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Type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D52F745" w14:textId="77777777" w:rsidR="00244689" w:rsidRPr="00C3424E" w:rsidRDefault="00244689" w:rsidP="0066208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Null</w:t>
            </w:r>
          </w:p>
        </w:tc>
        <w:tc>
          <w:tcPr>
            <w:tcW w:w="1247" w:type="dxa"/>
            <w:shd w:val="clear" w:color="auto" w:fill="E6E6E6"/>
            <w:vAlign w:val="center"/>
          </w:tcPr>
          <w:p w14:paraId="02E4DFC5" w14:textId="77777777" w:rsidR="00244689" w:rsidRPr="00C3424E" w:rsidRDefault="00244689" w:rsidP="0066208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DftVal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16949E8" w14:textId="77777777" w:rsidR="00244689" w:rsidRPr="00C3424E" w:rsidRDefault="00244689" w:rsidP="00662089">
            <w:pPr>
              <w:pStyle w:val="BodyText"/>
              <w:rPr>
                <w:rFonts w:ascii="Consolas" w:eastAsia="微软雅黑" w:hAnsi="Consolas"/>
                <w:b/>
                <w:szCs w:val="24"/>
              </w:rPr>
            </w:pPr>
            <w:r w:rsidRPr="00C3424E">
              <w:rPr>
                <w:rFonts w:ascii="Consolas" w:eastAsia="微软雅黑" w:hAnsi="Consolas"/>
                <w:b/>
                <w:szCs w:val="24"/>
              </w:rPr>
              <w:t>Remarks</w:t>
            </w:r>
          </w:p>
        </w:tc>
      </w:tr>
      <w:tr w:rsidR="00244689" w:rsidRPr="00BF473F" w14:paraId="25BD2F3B" w14:textId="77777777" w:rsidTr="00662089">
        <w:trPr>
          <w:trHeight w:val="387"/>
        </w:trPr>
        <w:tc>
          <w:tcPr>
            <w:tcW w:w="2014" w:type="dxa"/>
          </w:tcPr>
          <w:p w14:paraId="76E06D48" w14:textId="77777777" w:rsidR="00244689" w:rsidRPr="0005387F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05387F">
              <w:rPr>
                <w:rFonts w:ascii="Consolas" w:eastAsia="微软雅黑" w:hAnsi="Consolas"/>
                <w:lang w:eastAsia="zh-CN"/>
              </w:rPr>
              <w:t>keyID</w:t>
            </w:r>
          </w:p>
        </w:tc>
        <w:tc>
          <w:tcPr>
            <w:tcW w:w="1701" w:type="dxa"/>
          </w:tcPr>
          <w:p w14:paraId="1ACD6DA0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5F36060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4C52720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4A7AF82D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</w:t>
            </w:r>
          </w:p>
          <w:p w14:paraId="6A8FB26F" w14:textId="77777777" w:rsidR="00244689" w:rsidRPr="00DF39B1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CA282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AUTO_INCREMENT</w:t>
            </w:r>
          </w:p>
        </w:tc>
      </w:tr>
      <w:tr w:rsidR="00244689" w:rsidRPr="00BF473F" w14:paraId="02EEB51E" w14:textId="77777777" w:rsidTr="00662089">
        <w:trPr>
          <w:trHeight w:val="215"/>
        </w:trPr>
        <w:tc>
          <w:tcPr>
            <w:tcW w:w="2014" w:type="dxa"/>
          </w:tcPr>
          <w:p w14:paraId="65C9BB47" w14:textId="77777777" w:rsidR="00244689" w:rsidRDefault="00244689" w:rsidP="00662089">
            <w:pPr>
              <w:tabs>
                <w:tab w:val="left" w:pos="830"/>
              </w:tabs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idxASCode</w:t>
            </w:r>
          </w:p>
        </w:tc>
        <w:tc>
          <w:tcPr>
            <w:tcW w:w="1701" w:type="dxa"/>
          </w:tcPr>
          <w:p w14:paraId="072292A0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545FB2F4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766128A2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0860C192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服务编码</w:t>
            </w:r>
          </w:p>
        </w:tc>
      </w:tr>
      <w:tr w:rsidR="00244689" w:rsidRPr="00BF473F" w14:paraId="575F938A" w14:textId="77777777" w:rsidTr="00662089">
        <w:trPr>
          <w:trHeight w:val="215"/>
        </w:trPr>
        <w:tc>
          <w:tcPr>
            <w:tcW w:w="2014" w:type="dxa"/>
          </w:tcPr>
          <w:p w14:paraId="1AA6E06C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idxAppId</w:t>
            </w:r>
          </w:p>
        </w:tc>
        <w:tc>
          <w:tcPr>
            <w:tcW w:w="1701" w:type="dxa"/>
          </w:tcPr>
          <w:p w14:paraId="0EFC3C46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VARCHAR(64)</w:t>
            </w:r>
          </w:p>
        </w:tc>
        <w:tc>
          <w:tcPr>
            <w:tcW w:w="850" w:type="dxa"/>
          </w:tcPr>
          <w:p w14:paraId="7DA0F3E9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22BA3179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C08C44D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APP ID</w:t>
            </w:r>
          </w:p>
        </w:tc>
      </w:tr>
      <w:tr w:rsidR="00244689" w:rsidRPr="00BF473F" w14:paraId="062350DB" w14:textId="77777777" w:rsidTr="00662089">
        <w:trPr>
          <w:trHeight w:val="215"/>
        </w:trPr>
        <w:tc>
          <w:tcPr>
            <w:tcW w:w="2014" w:type="dxa"/>
          </w:tcPr>
          <w:p w14:paraId="08ABFF9C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idxPhoneNumber</w:t>
            </w:r>
          </w:p>
        </w:tc>
        <w:tc>
          <w:tcPr>
            <w:tcW w:w="1701" w:type="dxa"/>
          </w:tcPr>
          <w:p w14:paraId="4979BB6B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VARCHAR(20)</w:t>
            </w:r>
          </w:p>
        </w:tc>
        <w:tc>
          <w:tcPr>
            <w:tcW w:w="850" w:type="dxa"/>
          </w:tcPr>
          <w:p w14:paraId="5E17D71A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A474B7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53A3FB7A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4F35AE6" w14:textId="77777777" w:rsidR="00244689" w:rsidRPr="00A474B7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用户</w:t>
            </w:r>
            <w:r>
              <w:rPr>
                <w:rFonts w:ascii="Consolas" w:eastAsia="微软雅黑" w:hAnsi="Consolas"/>
                <w:lang w:eastAsia="zh-CN"/>
              </w:rPr>
              <w:t>帐号</w:t>
            </w:r>
            <w:r w:rsidRPr="00A474B7">
              <w:rPr>
                <w:rFonts w:ascii="Consolas" w:eastAsia="微软雅黑" w:hAnsi="Consolas"/>
                <w:lang w:eastAsia="zh-CN"/>
              </w:rPr>
              <w:t>电话号码</w:t>
            </w:r>
          </w:p>
          <w:p w14:paraId="16F312C2" w14:textId="77777777" w:rsidR="00244689" w:rsidRPr="00C868E0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用户的</w:t>
            </w: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E164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号码，</w:t>
            </w:r>
            <w:r w:rsidRPr="00A474B7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如</w:t>
            </w:r>
            <w:r w:rsidRPr="00A474B7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8613723458849</w:t>
            </w:r>
          </w:p>
        </w:tc>
      </w:tr>
      <w:tr w:rsidR="00244689" w:rsidRPr="00BF473F" w14:paraId="533E31E2" w14:textId="77777777" w:rsidTr="00662089">
        <w:trPr>
          <w:trHeight w:val="632"/>
        </w:trPr>
        <w:tc>
          <w:tcPr>
            <w:tcW w:w="2014" w:type="dxa"/>
          </w:tcPr>
          <w:p w14:paraId="13E193C3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idxAreaCode</w:t>
            </w:r>
          </w:p>
        </w:tc>
        <w:tc>
          <w:tcPr>
            <w:tcW w:w="1701" w:type="dxa"/>
          </w:tcPr>
          <w:p w14:paraId="4FEE6E24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VARCHAR(16)</w:t>
            </w:r>
          </w:p>
        </w:tc>
        <w:tc>
          <w:tcPr>
            <w:tcW w:w="850" w:type="dxa"/>
          </w:tcPr>
          <w:p w14:paraId="09042DCD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005DD955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B674CC6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编码</w:t>
            </w:r>
          </w:p>
          <w:p w14:paraId="34F918EE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B444CD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国家编码，如：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86,852</w:t>
            </w:r>
          </w:p>
        </w:tc>
      </w:tr>
      <w:tr w:rsidR="00244689" w:rsidRPr="00BF473F" w14:paraId="39A2265F" w14:textId="77777777" w:rsidTr="00662089">
        <w:trPr>
          <w:trHeight w:val="215"/>
        </w:trPr>
        <w:tc>
          <w:tcPr>
            <w:tcW w:w="2014" w:type="dxa"/>
          </w:tcPr>
          <w:p w14:paraId="140C99A0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language</w:t>
            </w:r>
          </w:p>
        </w:tc>
        <w:tc>
          <w:tcPr>
            <w:tcW w:w="1701" w:type="dxa"/>
          </w:tcPr>
          <w:p w14:paraId="426E3F87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VARCHAR(30)</w:t>
            </w:r>
          </w:p>
        </w:tc>
        <w:tc>
          <w:tcPr>
            <w:tcW w:w="850" w:type="dxa"/>
          </w:tcPr>
          <w:p w14:paraId="1A8804EC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6F319445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C12004B" w14:textId="77777777" w:rsidR="00244689" w:rsidRPr="004D3245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4D3245">
              <w:rPr>
                <w:rFonts w:ascii="Consolas" w:eastAsia="微软雅黑" w:hAnsi="Consolas"/>
                <w:lang w:eastAsia="zh-CN"/>
              </w:rPr>
              <w:t>语言</w:t>
            </w:r>
          </w:p>
        </w:tc>
      </w:tr>
      <w:tr w:rsidR="00244689" w:rsidRPr="00BF473F" w14:paraId="75AFB3EE" w14:textId="77777777" w:rsidTr="00662089">
        <w:trPr>
          <w:trHeight w:val="215"/>
        </w:trPr>
        <w:tc>
          <w:tcPr>
            <w:tcW w:w="2014" w:type="dxa"/>
          </w:tcPr>
          <w:p w14:paraId="1CA6DE49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authState</w:t>
            </w:r>
          </w:p>
        </w:tc>
        <w:tc>
          <w:tcPr>
            <w:tcW w:w="1701" w:type="dxa"/>
          </w:tcPr>
          <w:p w14:paraId="48AA4CD8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VARCHAR(1)</w:t>
            </w:r>
          </w:p>
        </w:tc>
        <w:tc>
          <w:tcPr>
            <w:tcW w:w="850" w:type="dxa"/>
          </w:tcPr>
          <w:p w14:paraId="4852C865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  <w:p w14:paraId="2ADEA0EF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  <w:p w14:paraId="39D0CD49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  <w:p w14:paraId="1A6048E8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  <w:p w14:paraId="7AD9A885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1247" w:type="dxa"/>
          </w:tcPr>
          <w:p w14:paraId="0B22F805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7919B7A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帐号状态</w:t>
            </w:r>
          </w:p>
          <w:p w14:paraId="080671FD" w14:textId="77777777" w:rsidR="00244689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F64B95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帐号状态</w:t>
            </w:r>
          </w:p>
          <w:p w14:paraId="7A4FA224" w14:textId="77777777" w:rsidR="00244689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S</w:t>
            </w: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签权成功</w:t>
            </w:r>
          </w:p>
          <w:p w14:paraId="5C0C37DC" w14:textId="77777777" w:rsidR="00244689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F: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签权失败</w:t>
            </w:r>
          </w:p>
          <w:p w14:paraId="5BC7EBA1" w14:textId="77777777" w:rsidR="00244689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T: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签权超时失效</w:t>
            </w:r>
          </w:p>
          <w:p w14:paraId="1FA7713B" w14:textId="77777777" w:rsidR="00244689" w:rsidRPr="00025DAE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 xml:space="preserve">N: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禁用</w:t>
            </w:r>
          </w:p>
        </w:tc>
      </w:tr>
      <w:tr w:rsidR="00244689" w:rsidRPr="00BF473F" w14:paraId="59FC9638" w14:textId="77777777" w:rsidTr="00662089">
        <w:trPr>
          <w:trHeight w:val="209"/>
        </w:trPr>
        <w:tc>
          <w:tcPr>
            <w:tcW w:w="2014" w:type="dxa"/>
          </w:tcPr>
          <w:p w14:paraId="210A52E6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authPublicIP</w:t>
            </w:r>
          </w:p>
        </w:tc>
        <w:tc>
          <w:tcPr>
            <w:tcW w:w="1701" w:type="dxa"/>
          </w:tcPr>
          <w:p w14:paraId="241AF39C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39006809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5FA3FC3B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11050E8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签权时公网</w:t>
            </w:r>
            <w:r>
              <w:rPr>
                <w:rFonts w:ascii="Consolas" w:eastAsia="微软雅黑" w:hAnsi="Consolas"/>
                <w:lang w:eastAsia="zh-CN"/>
              </w:rPr>
              <w:t>IP</w:t>
            </w:r>
          </w:p>
        </w:tc>
      </w:tr>
      <w:tr w:rsidR="00244689" w:rsidRPr="00BF473F" w14:paraId="0E38C801" w14:textId="77777777" w:rsidTr="00662089">
        <w:trPr>
          <w:trHeight w:val="209"/>
        </w:trPr>
        <w:tc>
          <w:tcPr>
            <w:tcW w:w="2014" w:type="dxa"/>
          </w:tcPr>
          <w:p w14:paraId="4A1BB630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auth</w:t>
            </w:r>
            <w:r w:rsidRPr="00154F5B">
              <w:rPr>
                <w:rFonts w:ascii="Consolas" w:eastAsia="微软雅黑" w:hAnsi="Consolas"/>
                <w:lang w:eastAsia="zh-CN"/>
              </w:rPr>
              <w:t>PublicPort</w:t>
            </w:r>
          </w:p>
        </w:tc>
        <w:tc>
          <w:tcPr>
            <w:tcW w:w="1701" w:type="dxa"/>
          </w:tcPr>
          <w:p w14:paraId="24293318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INT</w:t>
            </w:r>
          </w:p>
        </w:tc>
        <w:tc>
          <w:tcPr>
            <w:tcW w:w="850" w:type="dxa"/>
          </w:tcPr>
          <w:p w14:paraId="5B99E986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3AA0904C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CCC8C8D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签权时端</w:t>
            </w:r>
            <w:r>
              <w:rPr>
                <w:rFonts w:ascii="Consolas" w:eastAsia="微软雅黑" w:hAnsi="Consolas" w:hint="eastAsia"/>
                <w:lang w:eastAsia="zh-CN"/>
              </w:rPr>
              <w:t>口</w:t>
            </w:r>
          </w:p>
        </w:tc>
      </w:tr>
      <w:tr w:rsidR="00244689" w:rsidRPr="00BF473F" w14:paraId="1113540E" w14:textId="77777777" w:rsidTr="00662089">
        <w:trPr>
          <w:trHeight w:val="209"/>
        </w:trPr>
        <w:tc>
          <w:tcPr>
            <w:tcW w:w="2014" w:type="dxa"/>
          </w:tcPr>
          <w:p w14:paraId="335D8C7B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DevInfo</w:t>
            </w:r>
          </w:p>
        </w:tc>
        <w:tc>
          <w:tcPr>
            <w:tcW w:w="1701" w:type="dxa"/>
          </w:tcPr>
          <w:p w14:paraId="26E3146A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7092F627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50FA3997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2A8046C6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设备信息</w:t>
            </w:r>
          </w:p>
          <w:p w14:paraId="1627E982" w14:textId="77777777" w:rsidR="00244689" w:rsidRPr="00266B7A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iPhone: IP-xxxxxx</w:t>
            </w:r>
          </w:p>
          <w:p w14:paraId="1435CFF5" w14:textId="77777777" w:rsidR="00244689" w:rsidRPr="00266B7A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华为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 HW-xxxxxx</w:t>
            </w:r>
          </w:p>
          <w:p w14:paraId="6F77B887" w14:textId="77777777" w:rsidR="00244689" w:rsidRPr="00266B7A" w:rsidRDefault="00244689" w:rsidP="00662089">
            <w:pP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</w:pPr>
            <w:r w:rsidRPr="00266B7A">
              <w:rPr>
                <w:rFonts w:ascii="Consolas" w:eastAsia="微软雅黑" w:hAnsi="Consolas" w:hint="eastAsia"/>
                <w:color w:val="808080"/>
                <w:sz w:val="16"/>
                <w:szCs w:val="16"/>
                <w:highlight w:val="cyan"/>
                <w:lang w:eastAsia="zh-CN"/>
              </w:rPr>
              <w:t>小米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: MI-xxxxxx</w:t>
            </w:r>
          </w:p>
          <w:p w14:paraId="5EEEFAAB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其它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 xml:space="preserve">: </w:t>
            </w:r>
            <w:r w:rsidRPr="00266B7A">
              <w:rPr>
                <w:rFonts w:ascii="Consolas" w:eastAsia="微软雅黑" w:hAnsi="Consolas"/>
                <w:color w:val="808080"/>
                <w:sz w:val="16"/>
                <w:szCs w:val="16"/>
                <w:highlight w:val="cyan"/>
                <w:lang w:eastAsia="zh-CN"/>
              </w:rPr>
              <w:t>XX-xxxxxxx</w:t>
            </w:r>
          </w:p>
        </w:tc>
      </w:tr>
      <w:tr w:rsidR="00244689" w:rsidRPr="00BF473F" w14:paraId="6FFC63F3" w14:textId="77777777" w:rsidTr="00662089">
        <w:trPr>
          <w:trHeight w:val="209"/>
        </w:trPr>
        <w:tc>
          <w:tcPr>
            <w:tcW w:w="2014" w:type="dxa"/>
          </w:tcPr>
          <w:p w14:paraId="2D8C6013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APPName</w:t>
            </w:r>
          </w:p>
        </w:tc>
        <w:tc>
          <w:tcPr>
            <w:tcW w:w="1701" w:type="dxa"/>
          </w:tcPr>
          <w:p w14:paraId="7D4E7B36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46D9BD4E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2A402863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7A5A29A4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名称</w:t>
            </w:r>
          </w:p>
        </w:tc>
      </w:tr>
      <w:tr w:rsidR="00244689" w:rsidRPr="00BF473F" w14:paraId="0403C31E" w14:textId="77777777" w:rsidTr="00662089">
        <w:trPr>
          <w:trHeight w:val="209"/>
        </w:trPr>
        <w:tc>
          <w:tcPr>
            <w:tcW w:w="2014" w:type="dxa"/>
          </w:tcPr>
          <w:p w14:paraId="4093465B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APPVer</w:t>
            </w:r>
          </w:p>
        </w:tc>
        <w:tc>
          <w:tcPr>
            <w:tcW w:w="1701" w:type="dxa"/>
          </w:tcPr>
          <w:p w14:paraId="6CFEEC3E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VARCHAR(32)</w:t>
            </w:r>
          </w:p>
        </w:tc>
        <w:tc>
          <w:tcPr>
            <w:tcW w:w="850" w:type="dxa"/>
          </w:tcPr>
          <w:p w14:paraId="0ABA08E7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Y</w:t>
            </w:r>
          </w:p>
        </w:tc>
        <w:tc>
          <w:tcPr>
            <w:tcW w:w="1247" w:type="dxa"/>
          </w:tcPr>
          <w:p w14:paraId="1DF43B7E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3D9B25BE" w14:textId="77777777" w:rsidR="00244689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APP</w:t>
            </w:r>
            <w:r>
              <w:rPr>
                <w:rFonts w:ascii="Consolas" w:eastAsia="微软雅黑" w:hAnsi="Consolas"/>
                <w:lang w:eastAsia="zh-CN"/>
              </w:rPr>
              <w:t>版本</w:t>
            </w:r>
          </w:p>
        </w:tc>
      </w:tr>
      <w:tr w:rsidR="00244689" w:rsidRPr="00BF473F" w14:paraId="2F52D33B" w14:textId="77777777" w:rsidTr="00662089">
        <w:trPr>
          <w:trHeight w:val="269"/>
        </w:trPr>
        <w:tc>
          <w:tcPr>
            <w:tcW w:w="2014" w:type="dxa"/>
          </w:tcPr>
          <w:p w14:paraId="7FBF604F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crtTm</w:t>
            </w:r>
          </w:p>
        </w:tc>
        <w:tc>
          <w:tcPr>
            <w:tcW w:w="1701" w:type="dxa"/>
          </w:tcPr>
          <w:p w14:paraId="6BDEC549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DATETIME</w:t>
            </w:r>
          </w:p>
        </w:tc>
        <w:tc>
          <w:tcPr>
            <w:tcW w:w="850" w:type="dxa"/>
          </w:tcPr>
          <w:p w14:paraId="5C4374D5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22E5FE33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6C55B6CD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 w:hint="eastAsia"/>
                <w:lang w:eastAsia="zh-CN"/>
              </w:rPr>
              <w:t>创建</w:t>
            </w:r>
            <w:r>
              <w:rPr>
                <w:rFonts w:ascii="Consolas" w:eastAsia="微软雅黑" w:hAnsi="Consolas"/>
                <w:lang w:eastAsia="zh-CN"/>
              </w:rPr>
              <w:t>时间</w:t>
            </w:r>
          </w:p>
        </w:tc>
      </w:tr>
      <w:tr w:rsidR="00244689" w:rsidRPr="00BF473F" w14:paraId="27E34AF1" w14:textId="77777777" w:rsidTr="00662089">
        <w:trPr>
          <w:trHeight w:val="209"/>
        </w:trPr>
        <w:tc>
          <w:tcPr>
            <w:tcW w:w="2014" w:type="dxa"/>
          </w:tcPr>
          <w:p w14:paraId="177E428C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crtBy</w:t>
            </w:r>
          </w:p>
        </w:tc>
        <w:tc>
          <w:tcPr>
            <w:tcW w:w="1701" w:type="dxa"/>
          </w:tcPr>
          <w:p w14:paraId="61CBAC9B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VARCHAR</w:t>
            </w:r>
            <w:r w:rsidRPr="005C47AD">
              <w:rPr>
                <w:rFonts w:ascii="Consolas" w:eastAsia="微软雅黑" w:hAnsi="Consolas"/>
                <w:lang w:eastAsia="zh-CN"/>
              </w:rPr>
              <w:t>(45)</w:t>
            </w:r>
          </w:p>
        </w:tc>
        <w:tc>
          <w:tcPr>
            <w:tcW w:w="850" w:type="dxa"/>
          </w:tcPr>
          <w:p w14:paraId="5DA9958A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 w:rsidRPr="005C47AD">
              <w:rPr>
                <w:rFonts w:ascii="Consolas" w:eastAsia="微软雅黑" w:hAnsi="Consolas"/>
                <w:lang w:eastAsia="zh-CN"/>
              </w:rPr>
              <w:t>N</w:t>
            </w:r>
          </w:p>
        </w:tc>
        <w:tc>
          <w:tcPr>
            <w:tcW w:w="1247" w:type="dxa"/>
          </w:tcPr>
          <w:p w14:paraId="4DDACA2A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</w:p>
        </w:tc>
        <w:tc>
          <w:tcPr>
            <w:tcW w:w="4111" w:type="dxa"/>
          </w:tcPr>
          <w:p w14:paraId="5D8A90D6" w14:textId="77777777" w:rsidR="00244689" w:rsidRPr="005C47AD" w:rsidRDefault="00244689" w:rsidP="00662089">
            <w:pPr>
              <w:rPr>
                <w:rFonts w:ascii="Consolas" w:eastAsia="微软雅黑" w:hAnsi="Consolas"/>
                <w:lang w:eastAsia="zh-CN"/>
              </w:rPr>
            </w:pPr>
            <w:r>
              <w:rPr>
                <w:rFonts w:ascii="Consolas" w:eastAsia="微软雅黑" w:hAnsi="Consolas"/>
                <w:lang w:eastAsia="zh-CN"/>
              </w:rPr>
              <w:t>创建人</w:t>
            </w:r>
          </w:p>
        </w:tc>
      </w:tr>
    </w:tbl>
    <w:p w14:paraId="55BEDA4A" w14:textId="77777777" w:rsidR="00244689" w:rsidRDefault="00244689" w:rsidP="00244689"/>
    <w:p w14:paraId="15C92173" w14:textId="77777777" w:rsidR="00244689" w:rsidRDefault="00244689" w:rsidP="00244689"/>
    <w:p w14:paraId="3C828944" w14:textId="77777777" w:rsidR="0010276F" w:rsidRDefault="0010276F" w:rsidP="00173712">
      <w:pPr>
        <w:rPr>
          <w:lang w:eastAsia="zh-HK"/>
        </w:rPr>
      </w:pPr>
    </w:p>
    <w:p w14:paraId="2F33BC6E" w14:textId="77777777" w:rsidR="00C22D71" w:rsidRPr="00C22D71" w:rsidRDefault="00C22D71" w:rsidP="005E6403">
      <w:pPr>
        <w:pStyle w:val="Heading1"/>
        <w:pageBreakBefore/>
        <w:numPr>
          <w:ilvl w:val="0"/>
          <w:numId w:val="0"/>
        </w:numPr>
        <w:ind w:left="431" w:hanging="431"/>
        <w:rPr>
          <w:rFonts w:ascii="微软雅黑" w:eastAsia="微软雅黑"/>
        </w:rPr>
      </w:pPr>
      <w:bookmarkStart w:id="95" w:name="_Toc466366619"/>
      <w:r>
        <w:rPr>
          <w:rFonts w:ascii="微软雅黑" w:eastAsia="微软雅黑"/>
          <w:lang w:val="en-US" w:eastAsia="zh-CN"/>
        </w:rPr>
        <w:lastRenderedPageBreak/>
        <w:t xml:space="preserve">附1 </w:t>
      </w:r>
      <w:r w:rsidR="00F90990">
        <w:rPr>
          <w:rFonts w:ascii="微软雅黑" w:eastAsia="微软雅黑"/>
          <w:lang w:val="en-US" w:eastAsia="zh-CN"/>
        </w:rPr>
        <w:t xml:space="preserve"> </w:t>
      </w:r>
      <w:r>
        <w:rPr>
          <w:rFonts w:ascii="微软雅黑" w:eastAsia="微软雅黑" w:hint="eastAsia"/>
          <w:lang w:val="en-US" w:eastAsia="zh-CN"/>
        </w:rPr>
        <w:t>运</w:t>
      </w:r>
      <w:r>
        <w:rPr>
          <w:rFonts w:ascii="微软雅黑" w:eastAsia="微软雅黑"/>
          <w:lang w:val="en-US" w:eastAsia="zh-CN"/>
        </w:rPr>
        <w:t>营商ID编号</w:t>
      </w:r>
      <w:bookmarkEnd w:id="95"/>
    </w:p>
    <w:p w14:paraId="6ED08FF7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100 T-Mobile US</w:t>
      </w:r>
    </w:p>
    <w:p w14:paraId="522FE5EC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101 AWS</w:t>
      </w:r>
    </w:p>
    <w:p w14:paraId="12947DDB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102 Cingular Wireless</w:t>
      </w:r>
    </w:p>
    <w:p w14:paraId="65ACFC58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103 Nextel</w:t>
      </w:r>
    </w:p>
    <w:p w14:paraId="3859A83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104 Sprint PCS</w:t>
      </w:r>
    </w:p>
    <w:p w14:paraId="6298180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105 Verizon</w:t>
      </w:r>
    </w:p>
    <w:p w14:paraId="7FDFC080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106 Alltel</w:t>
      </w:r>
    </w:p>
    <w:p w14:paraId="45E8F286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107 Rogers</w:t>
      </w:r>
    </w:p>
    <w:p w14:paraId="14ACDA9F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109 BWA (Aliant/Sasktel)</w:t>
      </w:r>
    </w:p>
    <w:p w14:paraId="464BB45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111 MM02 DE</w:t>
      </w:r>
    </w:p>
    <w:p w14:paraId="6153533D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113 Telfort</w:t>
      </w:r>
    </w:p>
    <w:p w14:paraId="54AD23E0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114 T-Mobile DE/AU</w:t>
      </w:r>
    </w:p>
    <w:p w14:paraId="1146249D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115 TIM</w:t>
      </w:r>
    </w:p>
    <w:p w14:paraId="4AF76583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116 Hutchison</w:t>
      </w:r>
    </w:p>
    <w:p w14:paraId="0FFE4190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117 Bouygues</w:t>
      </w:r>
    </w:p>
    <w:p w14:paraId="2825E52A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118 SFR</w:t>
      </w:r>
    </w:p>
    <w:p w14:paraId="50D54A68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119 Orange_France</w:t>
      </w:r>
    </w:p>
    <w:p w14:paraId="219462E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120 VODAFONE (UK)</w:t>
      </w:r>
    </w:p>
    <w:p w14:paraId="54A4148F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121 Telcel</w:t>
      </w:r>
    </w:p>
    <w:p w14:paraId="35B59275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122 Telstra</w:t>
      </w:r>
    </w:p>
    <w:p w14:paraId="11C06A8C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123 T-Mobile (UK)</w:t>
      </w:r>
    </w:p>
    <w:p w14:paraId="1DC440BF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124 Vodafone Germany</w:t>
      </w:r>
    </w:p>
    <w:p w14:paraId="0CF4A898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125 MM02 UK/IRL/NL</w:t>
      </w:r>
    </w:p>
    <w:p w14:paraId="20F4947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126 Telus</w:t>
      </w:r>
    </w:p>
    <w:p w14:paraId="61EFF9AF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127 SMART</w:t>
      </w:r>
    </w:p>
    <w:p w14:paraId="4E4A9CB8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128 Starhub</w:t>
      </w:r>
    </w:p>
    <w:p w14:paraId="1F6B1922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129 Telefonica</w:t>
      </w:r>
    </w:p>
    <w:p w14:paraId="6AB00278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130 Swisscom</w:t>
      </w:r>
    </w:p>
    <w:p w14:paraId="7D5B9C9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131 Cable &amp; Wireless</w:t>
      </w:r>
    </w:p>
    <w:p w14:paraId="3E94503C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132 Vodafone (IT)</w:t>
      </w:r>
    </w:p>
    <w:p w14:paraId="5AD6EAE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133 Vodafone (ES)</w:t>
      </w:r>
    </w:p>
    <w:p w14:paraId="01FFA433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134 T-Mobile (NL)</w:t>
      </w:r>
    </w:p>
    <w:p w14:paraId="474AF60B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135 Cincinnati Bell</w:t>
      </w:r>
    </w:p>
    <w:p w14:paraId="21CDE2B6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136 Telefonica_LAM</w:t>
      </w:r>
    </w:p>
    <w:p w14:paraId="727F1B02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137 Vodafone Austria</w:t>
      </w:r>
    </w:p>
    <w:p w14:paraId="113C1317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138 Vodafone Australia</w:t>
      </w:r>
    </w:p>
    <w:p w14:paraId="48B51A78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139 Vodafone Ireland</w:t>
      </w:r>
    </w:p>
    <w:p w14:paraId="66C54183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140 Vodafone Sweden</w:t>
      </w:r>
    </w:p>
    <w:p w14:paraId="386F2937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141 CSL</w:t>
      </w:r>
    </w:p>
    <w:p w14:paraId="1B8CE8AB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142 Orange UK</w:t>
      </w:r>
    </w:p>
    <w:p w14:paraId="07C698C1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143 Vodafone New Zealand</w:t>
      </w:r>
    </w:p>
    <w:p w14:paraId="68DED32B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144 SingTel</w:t>
      </w:r>
    </w:p>
    <w:p w14:paraId="4757F528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145 Globe</w:t>
      </w:r>
    </w:p>
    <w:p w14:paraId="1464E5E3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146 Optus</w:t>
      </w:r>
    </w:p>
    <w:p w14:paraId="7DD3ED95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147 Orange Mobistar</w:t>
      </w:r>
    </w:p>
    <w:p w14:paraId="464E6F3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148 Vodafone_HU</w:t>
      </w:r>
    </w:p>
    <w:p w14:paraId="4A0D0451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149 Bharti</w:t>
      </w:r>
    </w:p>
    <w:p w14:paraId="706B7CE0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150 KPN</w:t>
      </w:r>
    </w:p>
    <w:p w14:paraId="66A29B5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151 TIM_Greece</w:t>
      </w:r>
    </w:p>
    <w:p w14:paraId="072DCC65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152 Proximus</w:t>
      </w:r>
    </w:p>
    <w:p w14:paraId="0307013B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153 Vodafone_Portugal</w:t>
      </w:r>
    </w:p>
    <w:p w14:paraId="3EC6F34D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154 TIM_Brazil</w:t>
      </w:r>
    </w:p>
    <w:p w14:paraId="717093A9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155 BT_Mobile</w:t>
      </w:r>
    </w:p>
    <w:p w14:paraId="06DD9E3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156 Earthlink</w:t>
      </w:r>
    </w:p>
    <w:p w14:paraId="7F0AE24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158 E-Plus</w:t>
      </w:r>
    </w:p>
    <w:p w14:paraId="5F973F71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159 BASE</w:t>
      </w:r>
    </w:p>
    <w:p w14:paraId="4869ABE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160 Dobson</w:t>
      </w:r>
    </w:p>
    <w:p w14:paraId="18F41B81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lastRenderedPageBreak/>
        <w:t>161 Vodafone_Egypt</w:t>
      </w:r>
    </w:p>
    <w:p w14:paraId="67CFD6E3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162 Orange_Switzerland</w:t>
      </w:r>
    </w:p>
    <w:p w14:paraId="2B73B70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164 Triton</w:t>
      </w:r>
    </w:p>
    <w:p w14:paraId="11425FD7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165 Maxis</w:t>
      </w:r>
    </w:p>
    <w:p w14:paraId="3A638715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166 Vodafone_Denmark_(TDC)</w:t>
      </w:r>
    </w:p>
    <w:p w14:paraId="1742118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167 MobileOne_(Voda_Singapore)</w:t>
      </w:r>
    </w:p>
    <w:p w14:paraId="5CA6A31C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168 Vodacom</w:t>
      </w:r>
    </w:p>
    <w:p w14:paraId="7FCC3ED0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169 T-Mobile_PO</w:t>
      </w:r>
    </w:p>
    <w:p w14:paraId="5992A301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170 T-Mobile_CZ</w:t>
      </w:r>
    </w:p>
    <w:p w14:paraId="69843780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171 T-Mobile_HU</w:t>
      </w:r>
    </w:p>
    <w:p w14:paraId="1052170C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173 MTN</w:t>
      </w:r>
    </w:p>
    <w:p w14:paraId="384AF04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174 Entel</w:t>
      </w:r>
    </w:p>
    <w:p w14:paraId="2DF0306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175 Amena</w:t>
      </w:r>
    </w:p>
    <w:p w14:paraId="727EA9A0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176 SmarTone</w:t>
      </w:r>
    </w:p>
    <w:p w14:paraId="003E4BC6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177 TCS</w:t>
      </w:r>
    </w:p>
    <w:p w14:paraId="70EDAD17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178 Avea</w:t>
      </w:r>
    </w:p>
    <w:p w14:paraId="6916341B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179 F100</w:t>
      </w:r>
    </w:p>
    <w:p w14:paraId="13D9D57D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180 Turkcell</w:t>
      </w:r>
    </w:p>
    <w:p w14:paraId="26DFE28B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181 Partner</w:t>
      </w:r>
    </w:p>
    <w:p w14:paraId="7602C8E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183 Orange_Global</w:t>
      </w:r>
    </w:p>
    <w:p w14:paraId="63E35BE1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186 Telkomsel</w:t>
      </w:r>
    </w:p>
    <w:p w14:paraId="2448A5AD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188 Vodafone_Greece</w:t>
      </w:r>
    </w:p>
    <w:p w14:paraId="120896A5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189 USCC</w:t>
      </w:r>
    </w:p>
    <w:p w14:paraId="6E8805A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190 Mobilink</w:t>
      </w:r>
    </w:p>
    <w:p w14:paraId="734D4C47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194 Voda_Luxembourg</w:t>
      </w:r>
    </w:p>
    <w:p w14:paraId="7774289D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195 Voda_Iceland</w:t>
      </w:r>
    </w:p>
    <w:p w14:paraId="3E4713BC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198 Vodafone_CZ</w:t>
      </w:r>
    </w:p>
    <w:p w14:paraId="47CCE126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204 China_Mobile</w:t>
      </w:r>
    </w:p>
    <w:p w14:paraId="19E63E15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205 Movilnet</w:t>
      </w:r>
    </w:p>
    <w:p w14:paraId="30E865D9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209 Sympac</w:t>
      </w:r>
    </w:p>
    <w:p w14:paraId="5E9814D7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210 TIM_Argentina</w:t>
      </w:r>
    </w:p>
    <w:p w14:paraId="0B64623C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212 Etisalat</w:t>
      </w:r>
    </w:p>
    <w:p w14:paraId="25196161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214 AMX</w:t>
      </w:r>
    </w:p>
    <w:p w14:paraId="59B987F3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215 Telefonica_Venezuela</w:t>
      </w:r>
    </w:p>
    <w:p w14:paraId="3DA15A95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217 Orange Romania</w:t>
      </w:r>
    </w:p>
    <w:p w14:paraId="721CCFC8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218 KTP</w:t>
      </w:r>
    </w:p>
    <w:p w14:paraId="565C1AB3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222 Mobitel Bulgaria</w:t>
      </w:r>
    </w:p>
    <w:p w14:paraId="2679265C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224 PCCW/Sunday</w:t>
      </w:r>
    </w:p>
    <w:p w14:paraId="10C16F64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227 Mobily</w:t>
      </w:r>
    </w:p>
    <w:p w14:paraId="67DB0C3E" w14:textId="77777777" w:rsidR="00C22D71" w:rsidRPr="005B48BC" w:rsidRDefault="00C22D71" w:rsidP="00C22D71">
      <w:pPr>
        <w:widowControl w:val="0"/>
        <w:autoSpaceDE w:val="0"/>
        <w:autoSpaceDN w:val="0"/>
        <w:adjustRightInd w:val="0"/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229 Eurotel</w:t>
      </w:r>
    </w:p>
    <w:p w14:paraId="59719A36" w14:textId="77777777" w:rsidR="00C22D71" w:rsidRPr="005B48BC" w:rsidRDefault="00C22D71" w:rsidP="00C22D71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230 Hutchison Essar</w:t>
      </w:r>
    </w:p>
    <w:p w14:paraId="7635F4D6" w14:textId="77777777" w:rsidR="00C22D71" w:rsidRDefault="00C22D71" w:rsidP="00173712">
      <w:pPr>
        <w:rPr>
          <w:lang w:eastAsia="zh-HK"/>
        </w:rPr>
      </w:pPr>
    </w:p>
    <w:p w14:paraId="0EFEB32D" w14:textId="77777777" w:rsidR="005E6403" w:rsidRDefault="005E6403" w:rsidP="00173712">
      <w:pPr>
        <w:rPr>
          <w:lang w:eastAsia="zh-HK"/>
        </w:rPr>
      </w:pPr>
    </w:p>
    <w:p w14:paraId="5C2C7B85" w14:textId="77777777" w:rsidR="005E6403" w:rsidRDefault="005E6403" w:rsidP="00173712">
      <w:pPr>
        <w:rPr>
          <w:lang w:eastAsia="zh-HK"/>
        </w:rPr>
      </w:pPr>
    </w:p>
    <w:p w14:paraId="318B83AB" w14:textId="77777777" w:rsidR="005E6403" w:rsidRDefault="005E6403" w:rsidP="00173712">
      <w:pPr>
        <w:rPr>
          <w:lang w:eastAsia="zh-HK"/>
        </w:rPr>
      </w:pPr>
    </w:p>
    <w:p w14:paraId="5047159B" w14:textId="77777777" w:rsidR="005E6403" w:rsidRDefault="005E6403" w:rsidP="00173712">
      <w:pPr>
        <w:rPr>
          <w:lang w:eastAsia="zh-HK"/>
        </w:rPr>
      </w:pPr>
    </w:p>
    <w:p w14:paraId="5214B705" w14:textId="77777777" w:rsidR="005E6403" w:rsidRDefault="005E6403" w:rsidP="00173712">
      <w:pPr>
        <w:rPr>
          <w:lang w:eastAsia="zh-HK"/>
        </w:rPr>
      </w:pPr>
    </w:p>
    <w:p w14:paraId="7FBE213D" w14:textId="77777777" w:rsidR="005E6403" w:rsidRDefault="005E6403" w:rsidP="005E6403">
      <w:pPr>
        <w:pStyle w:val="Heading1"/>
        <w:pageBreakBefore/>
        <w:numPr>
          <w:ilvl w:val="0"/>
          <w:numId w:val="0"/>
        </w:numPr>
        <w:ind w:left="431" w:hanging="431"/>
        <w:rPr>
          <w:rFonts w:ascii="微软雅黑" w:eastAsia="微软雅黑"/>
          <w:lang w:val="en-US" w:eastAsia="zh-CN"/>
        </w:rPr>
      </w:pPr>
      <w:bookmarkStart w:id="96" w:name="_Toc466366620"/>
      <w:r>
        <w:rPr>
          <w:rFonts w:ascii="微软雅黑" w:eastAsia="微软雅黑"/>
          <w:lang w:val="en-US" w:eastAsia="zh-CN"/>
        </w:rPr>
        <w:lastRenderedPageBreak/>
        <w:t xml:space="preserve">附2  </w:t>
      </w:r>
      <w:r w:rsidR="005B48BC">
        <w:rPr>
          <w:rFonts w:ascii="微软雅黑" w:eastAsia="微软雅黑"/>
          <w:lang w:val="en-US" w:eastAsia="zh-CN"/>
        </w:rPr>
        <w:t>国际电话区号</w:t>
      </w:r>
      <w:bookmarkEnd w:id="96"/>
    </w:p>
    <w:p w14:paraId="3C0E2CFA" w14:textId="77777777" w:rsidR="005B48BC" w:rsidRPr="005B48BC" w:rsidRDefault="005B48BC" w:rsidP="005B48BC">
      <w:pPr>
        <w:rPr>
          <w:rFonts w:ascii="Consolas" w:eastAsia="微软雅黑" w:hAnsi="Consolas"/>
          <w:lang w:eastAsia="zh-CN"/>
        </w:rPr>
      </w:pPr>
      <w:r>
        <w:t xml:space="preserve">      </w:t>
      </w:r>
      <w:r w:rsidRPr="005B48BC">
        <w:rPr>
          <w:rFonts w:ascii="Consolas" w:eastAsia="微软雅黑" w:hAnsi="Consolas" w:hint="eastAsia"/>
          <w:lang w:eastAsia="zh-CN"/>
        </w:rPr>
        <w:t>国际电话区号，即国际电信联盟根据</w:t>
      </w:r>
      <w:r w:rsidRPr="005B48BC">
        <w:rPr>
          <w:rFonts w:ascii="Consolas" w:eastAsia="微软雅黑" w:hAnsi="Consolas"/>
          <w:lang w:eastAsia="zh-CN"/>
        </w:rPr>
        <w:t>E.164</w:t>
      </w:r>
      <w:r w:rsidRPr="005B48BC">
        <w:rPr>
          <w:rFonts w:ascii="Consolas" w:eastAsia="微软雅黑" w:hAnsi="Consolas" w:hint="eastAsia"/>
          <w:lang w:eastAsia="zh-CN"/>
        </w:rPr>
        <w:t>标准分配给各国的代码。所有的号码都是前缀号，也就是说这些号码是用来“拨到”目的国家。</w:t>
      </w:r>
    </w:p>
    <w:p w14:paraId="06E04A91" w14:textId="77777777" w:rsidR="005B48BC" w:rsidRPr="005B48BC" w:rsidRDefault="005B48BC" w:rsidP="005B48BC">
      <w:pPr>
        <w:rPr>
          <w:rFonts w:ascii="Consolas" w:eastAsia="微软雅黑" w:hAnsi="Consolas"/>
          <w:lang w:eastAsia="zh-CN"/>
        </w:rPr>
      </w:pPr>
    </w:p>
    <w:p w14:paraId="659944AF" w14:textId="77777777" w:rsidR="005B48BC" w:rsidRPr="005B48BC" w:rsidRDefault="005B48BC" w:rsidP="005E6403">
      <w:pPr>
        <w:rPr>
          <w:rFonts w:ascii="Consolas" w:eastAsia="微软雅黑" w:hAnsi="Consolas"/>
          <w:lang w:eastAsia="zh-CN"/>
        </w:rPr>
      </w:pPr>
    </w:p>
    <w:p w14:paraId="43ECEDA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>0</w:t>
      </w:r>
      <w:r w:rsidRPr="005B48BC">
        <w:rPr>
          <w:rFonts w:ascii="Consolas" w:eastAsia="微软雅黑" w:hAnsi="Consolas"/>
          <w:lang w:eastAsia="zh-CN"/>
        </w:rPr>
        <w:t xml:space="preserve"> </w:t>
      </w:r>
      <w:r w:rsidRPr="005B48BC">
        <w:rPr>
          <w:rFonts w:ascii="Consolas" w:eastAsia="微软雅黑" w:hAnsi="Consolas" w:hint="eastAsia"/>
          <w:lang w:eastAsia="zh-CN"/>
        </w:rPr>
        <w:t xml:space="preserve"> </w:t>
      </w:r>
      <w:r w:rsidRPr="005B48BC">
        <w:rPr>
          <w:rFonts w:ascii="Consolas" w:eastAsia="微软雅黑" w:hAnsi="Consolas" w:hint="eastAsia"/>
          <w:lang w:eastAsia="zh-CN"/>
        </w:rPr>
        <w:t>保留</w:t>
      </w:r>
    </w:p>
    <w:p w14:paraId="7364FD3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04535558" w14:textId="77777777" w:rsidR="005B48BC" w:rsidRPr="005B48BC" w:rsidRDefault="005B48BC" w:rsidP="005E6403">
      <w:pPr>
        <w:rPr>
          <w:rFonts w:ascii="Consolas" w:eastAsia="微软雅黑" w:hAnsi="Consolas"/>
          <w:lang w:eastAsia="zh-CN"/>
        </w:rPr>
      </w:pPr>
    </w:p>
    <w:p w14:paraId="0BFDB829" w14:textId="77777777" w:rsidR="005B48BC" w:rsidRPr="005B48BC" w:rsidRDefault="005B48BC" w:rsidP="005E6403">
      <w:pPr>
        <w:rPr>
          <w:rFonts w:ascii="Consolas" w:eastAsia="微软雅黑" w:hAnsi="Consolas"/>
          <w:lang w:eastAsia="zh-CN"/>
        </w:rPr>
      </w:pPr>
    </w:p>
    <w:p w14:paraId="1F8EB04C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 xml:space="preserve">1 </w:t>
      </w:r>
    </w:p>
    <w:p w14:paraId="400E1E5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</w:t>
      </w:r>
      <w:r w:rsidRPr="005B48BC">
        <w:rPr>
          <w:rFonts w:ascii="Consolas" w:eastAsia="微软雅黑" w:hAnsi="Consolas" w:hint="eastAsia"/>
          <w:lang w:eastAsia="zh-CN"/>
        </w:rPr>
        <w:t>：美国</w:t>
      </w:r>
    </w:p>
    <w:p w14:paraId="78ADC09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1</w:t>
      </w:r>
      <w:r w:rsidRPr="005B48BC">
        <w:rPr>
          <w:rFonts w:ascii="Consolas" w:eastAsia="微软雅黑" w:hAnsi="Consolas" w:hint="eastAsia"/>
          <w:lang w:eastAsia="zh-CN"/>
        </w:rPr>
        <w:t>：加拿大</w:t>
      </w:r>
    </w:p>
    <w:p w14:paraId="3CC1954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1-264</w:t>
      </w:r>
      <w:r w:rsidRPr="005B48BC">
        <w:rPr>
          <w:rFonts w:ascii="Consolas" w:eastAsia="微软雅黑" w:hAnsi="Consolas" w:hint="eastAsia"/>
          <w:lang w:eastAsia="zh-CN"/>
        </w:rPr>
        <w:t>：安圭拉岛</w:t>
      </w:r>
    </w:p>
    <w:p w14:paraId="6987ADF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1-268</w:t>
      </w:r>
      <w:r w:rsidRPr="005B48BC">
        <w:rPr>
          <w:rFonts w:ascii="Consolas" w:eastAsia="微软雅黑" w:hAnsi="Consolas" w:hint="eastAsia"/>
          <w:lang w:eastAsia="zh-CN"/>
        </w:rPr>
        <w:t>：安提瓜和巴布达</w:t>
      </w:r>
    </w:p>
    <w:p w14:paraId="15299DE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1-242</w:t>
      </w:r>
      <w:r w:rsidRPr="005B48BC">
        <w:rPr>
          <w:rFonts w:ascii="Consolas" w:eastAsia="微软雅黑" w:hAnsi="Consolas" w:hint="eastAsia"/>
          <w:lang w:eastAsia="zh-CN"/>
        </w:rPr>
        <w:t>：巴哈马</w:t>
      </w:r>
    </w:p>
    <w:p w14:paraId="789C1B4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1-246</w:t>
      </w:r>
      <w:r w:rsidRPr="005B48BC">
        <w:rPr>
          <w:rFonts w:ascii="Consolas" w:eastAsia="微软雅黑" w:hAnsi="Consolas" w:hint="eastAsia"/>
          <w:lang w:eastAsia="zh-CN"/>
        </w:rPr>
        <w:t>：巴巴多斯</w:t>
      </w:r>
    </w:p>
    <w:p w14:paraId="17CE997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1-441</w:t>
      </w:r>
      <w:r w:rsidRPr="005B48BC">
        <w:rPr>
          <w:rFonts w:ascii="Consolas" w:eastAsia="微软雅黑" w:hAnsi="Consolas" w:hint="eastAsia"/>
          <w:lang w:eastAsia="zh-CN"/>
        </w:rPr>
        <w:t>：百慕大</w:t>
      </w:r>
    </w:p>
    <w:p w14:paraId="6BE2C9B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1-284</w:t>
      </w:r>
      <w:r w:rsidRPr="005B48BC">
        <w:rPr>
          <w:rFonts w:ascii="Consolas" w:eastAsia="微软雅黑" w:hAnsi="Consolas" w:hint="eastAsia"/>
          <w:lang w:eastAsia="zh-CN"/>
        </w:rPr>
        <w:t>：英属维京群岛</w:t>
      </w:r>
    </w:p>
    <w:p w14:paraId="7662517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1-345</w:t>
      </w:r>
      <w:r w:rsidRPr="005B48BC">
        <w:rPr>
          <w:rFonts w:ascii="Consolas" w:eastAsia="微软雅黑" w:hAnsi="Consolas" w:hint="eastAsia"/>
          <w:lang w:eastAsia="zh-CN"/>
        </w:rPr>
        <w:t>：开曼群岛</w:t>
      </w:r>
    </w:p>
    <w:p w14:paraId="34DD361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1-767</w:t>
      </w:r>
      <w:r w:rsidRPr="005B48BC">
        <w:rPr>
          <w:rFonts w:ascii="Consolas" w:eastAsia="微软雅黑" w:hAnsi="Consolas" w:hint="eastAsia"/>
          <w:lang w:eastAsia="zh-CN"/>
        </w:rPr>
        <w:t>：多米尼克</w:t>
      </w:r>
    </w:p>
    <w:p w14:paraId="2571498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1-809</w:t>
      </w:r>
      <w:r w:rsidRPr="005B48BC">
        <w:rPr>
          <w:rFonts w:ascii="Consolas" w:eastAsia="微软雅黑" w:hAnsi="Consolas" w:hint="eastAsia"/>
          <w:lang w:eastAsia="zh-CN"/>
        </w:rPr>
        <w:t>：多米尼加共和国</w:t>
      </w:r>
    </w:p>
    <w:p w14:paraId="061DAD5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1-473</w:t>
      </w:r>
      <w:r w:rsidRPr="005B48BC">
        <w:rPr>
          <w:rFonts w:ascii="Consolas" w:eastAsia="微软雅黑" w:hAnsi="Consolas" w:hint="eastAsia"/>
          <w:lang w:eastAsia="zh-CN"/>
        </w:rPr>
        <w:t>：格林纳达</w:t>
      </w:r>
    </w:p>
    <w:p w14:paraId="3B8F7D0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1-876</w:t>
      </w:r>
      <w:r w:rsidRPr="005B48BC">
        <w:rPr>
          <w:rFonts w:ascii="Consolas" w:eastAsia="微软雅黑" w:hAnsi="Consolas" w:hint="eastAsia"/>
          <w:lang w:eastAsia="zh-CN"/>
        </w:rPr>
        <w:t>：牙买加</w:t>
      </w:r>
    </w:p>
    <w:p w14:paraId="0ABD608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1-664</w:t>
      </w:r>
      <w:r w:rsidRPr="005B48BC">
        <w:rPr>
          <w:rFonts w:ascii="Consolas" w:eastAsia="微软雅黑" w:hAnsi="Consolas" w:hint="eastAsia"/>
          <w:lang w:eastAsia="zh-CN"/>
        </w:rPr>
        <w:t>：蒙特塞拉特</w:t>
      </w:r>
    </w:p>
    <w:p w14:paraId="1E2BBCE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1-787/1-939</w:t>
      </w:r>
      <w:r w:rsidRPr="005B48BC">
        <w:rPr>
          <w:rFonts w:ascii="Consolas" w:eastAsia="微软雅黑" w:hAnsi="Consolas" w:hint="eastAsia"/>
          <w:lang w:eastAsia="zh-CN"/>
        </w:rPr>
        <w:t>：波多黎各</w:t>
      </w:r>
    </w:p>
    <w:p w14:paraId="0EF9EE4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1-869</w:t>
      </w:r>
      <w:r w:rsidRPr="005B48BC">
        <w:rPr>
          <w:rFonts w:ascii="Consolas" w:eastAsia="微软雅黑" w:hAnsi="Consolas" w:hint="eastAsia"/>
          <w:lang w:eastAsia="zh-CN"/>
        </w:rPr>
        <w:t>：圣基茨和尼维斯</w:t>
      </w:r>
    </w:p>
    <w:p w14:paraId="25374B9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1-758</w:t>
      </w:r>
      <w:r w:rsidRPr="005B48BC">
        <w:rPr>
          <w:rFonts w:ascii="Consolas" w:eastAsia="微软雅黑" w:hAnsi="Consolas" w:hint="eastAsia"/>
          <w:lang w:eastAsia="zh-CN"/>
        </w:rPr>
        <w:t>：圣卢西亚</w:t>
      </w:r>
    </w:p>
    <w:p w14:paraId="555C07B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1-784</w:t>
      </w:r>
      <w:r w:rsidRPr="005B48BC">
        <w:rPr>
          <w:rFonts w:ascii="Consolas" w:eastAsia="微软雅黑" w:hAnsi="Consolas" w:hint="eastAsia"/>
          <w:lang w:eastAsia="zh-CN"/>
        </w:rPr>
        <w:t>：圣文森特和格林纳丁斯</w:t>
      </w:r>
    </w:p>
    <w:p w14:paraId="46A00CB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1-868</w:t>
      </w:r>
      <w:r w:rsidRPr="005B48BC">
        <w:rPr>
          <w:rFonts w:ascii="Consolas" w:eastAsia="微软雅黑" w:hAnsi="Consolas" w:hint="eastAsia"/>
          <w:lang w:eastAsia="zh-CN"/>
        </w:rPr>
        <w:t>：特立尼达和多巴哥</w:t>
      </w:r>
    </w:p>
    <w:p w14:paraId="05145BD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1-649</w:t>
      </w:r>
      <w:r w:rsidRPr="005B48BC">
        <w:rPr>
          <w:rFonts w:ascii="Consolas" w:eastAsia="微软雅黑" w:hAnsi="Consolas" w:hint="eastAsia"/>
          <w:lang w:eastAsia="zh-CN"/>
        </w:rPr>
        <w:t>：特克斯和凯科斯群岛</w:t>
      </w:r>
    </w:p>
    <w:p w14:paraId="79130F2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1-340</w:t>
      </w:r>
      <w:r w:rsidRPr="005B48BC">
        <w:rPr>
          <w:rFonts w:ascii="Consolas" w:eastAsia="微软雅黑" w:hAnsi="Consolas" w:hint="eastAsia"/>
          <w:lang w:eastAsia="zh-CN"/>
        </w:rPr>
        <w:t>：美属维京群岛</w:t>
      </w:r>
    </w:p>
    <w:p w14:paraId="6B394E2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1-671</w:t>
      </w:r>
      <w:r w:rsidRPr="005B48BC">
        <w:rPr>
          <w:rFonts w:ascii="Consolas" w:eastAsia="微软雅黑" w:hAnsi="Consolas" w:hint="eastAsia"/>
          <w:lang w:eastAsia="zh-CN"/>
        </w:rPr>
        <w:t>：关岛</w:t>
      </w:r>
    </w:p>
    <w:p w14:paraId="1077A86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1-670</w:t>
      </w:r>
      <w:r w:rsidRPr="005B48BC">
        <w:rPr>
          <w:rFonts w:ascii="Consolas" w:eastAsia="微软雅黑" w:hAnsi="Consolas" w:hint="eastAsia"/>
          <w:lang w:eastAsia="zh-CN"/>
        </w:rPr>
        <w:t>：北马里亚纳群岛</w:t>
      </w:r>
    </w:p>
    <w:p w14:paraId="59842B7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3E8563D4" w14:textId="77777777" w:rsidR="005B48BC" w:rsidRPr="005B48BC" w:rsidRDefault="005B48BC" w:rsidP="005E6403">
      <w:pPr>
        <w:rPr>
          <w:rFonts w:ascii="Consolas" w:eastAsia="微软雅黑" w:hAnsi="Consolas"/>
          <w:lang w:eastAsia="zh-CN"/>
        </w:rPr>
      </w:pPr>
    </w:p>
    <w:p w14:paraId="1E539AC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08667BB3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 xml:space="preserve">2 </w:t>
      </w:r>
    </w:p>
    <w:p w14:paraId="5EA4319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20 --</w:t>
      </w:r>
      <w:r w:rsidRPr="005B48BC">
        <w:rPr>
          <w:rFonts w:ascii="Consolas" w:eastAsia="微软雅黑" w:hAnsi="Consolas" w:hint="eastAsia"/>
          <w:lang w:eastAsia="zh-CN"/>
        </w:rPr>
        <w:t>埃及</w:t>
      </w:r>
    </w:p>
    <w:p w14:paraId="5C0FEE4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210 -- </w:t>
      </w:r>
      <w:r w:rsidRPr="005B48BC">
        <w:rPr>
          <w:rFonts w:ascii="Consolas" w:eastAsia="微软雅黑" w:hAnsi="Consolas" w:hint="eastAsia"/>
          <w:lang w:eastAsia="zh-CN"/>
        </w:rPr>
        <w:t>拟分配西撒哈拉</w:t>
      </w:r>
    </w:p>
    <w:p w14:paraId="6A3449D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211 --</w:t>
      </w:r>
      <w:r w:rsidRPr="005B48BC">
        <w:rPr>
          <w:rFonts w:ascii="Consolas" w:eastAsia="微软雅黑" w:hAnsi="Consolas" w:hint="eastAsia"/>
          <w:lang w:eastAsia="zh-CN"/>
        </w:rPr>
        <w:t>南苏丹</w:t>
      </w:r>
    </w:p>
    <w:p w14:paraId="7301C49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212 -- </w:t>
      </w:r>
      <w:r w:rsidRPr="005B48BC">
        <w:rPr>
          <w:rFonts w:ascii="Consolas" w:eastAsia="微软雅黑" w:hAnsi="Consolas" w:hint="eastAsia"/>
          <w:lang w:eastAsia="zh-CN"/>
        </w:rPr>
        <w:t>摩洛哥</w:t>
      </w:r>
    </w:p>
    <w:p w14:paraId="25DF24D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213 --</w:t>
      </w:r>
      <w:r w:rsidRPr="005B48BC">
        <w:rPr>
          <w:rFonts w:ascii="Consolas" w:eastAsia="微软雅黑" w:hAnsi="Consolas" w:hint="eastAsia"/>
          <w:lang w:eastAsia="zh-CN"/>
        </w:rPr>
        <w:t>阿尔及利亚</w:t>
      </w:r>
    </w:p>
    <w:p w14:paraId="7C94A25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lastRenderedPageBreak/>
        <w:t xml:space="preserve">* 214 -- </w:t>
      </w:r>
      <w:r w:rsidRPr="005B48BC">
        <w:rPr>
          <w:rFonts w:ascii="Consolas" w:eastAsia="微软雅黑" w:hAnsi="Consolas" w:hint="eastAsia"/>
          <w:lang w:eastAsia="zh-CN"/>
        </w:rPr>
        <w:t>未分配。此号码原先留给阿尔及利亚</w:t>
      </w:r>
    </w:p>
    <w:p w14:paraId="6D25E9A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215 -- </w:t>
      </w:r>
      <w:r w:rsidRPr="005B48BC">
        <w:rPr>
          <w:rFonts w:ascii="Consolas" w:eastAsia="微软雅黑" w:hAnsi="Consolas" w:hint="eastAsia"/>
          <w:lang w:eastAsia="zh-CN"/>
        </w:rPr>
        <w:t>未分配。此号码原先留给阿尔及利亚</w:t>
      </w:r>
    </w:p>
    <w:p w14:paraId="6282AA0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216 --</w:t>
      </w:r>
      <w:r w:rsidRPr="005B48BC">
        <w:rPr>
          <w:rFonts w:ascii="Consolas" w:eastAsia="微软雅黑" w:hAnsi="Consolas" w:hint="eastAsia"/>
          <w:lang w:eastAsia="zh-CN"/>
        </w:rPr>
        <w:t>突尼斯</w:t>
      </w:r>
    </w:p>
    <w:p w14:paraId="49C1A51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217 -- </w:t>
      </w:r>
      <w:r w:rsidRPr="005B48BC">
        <w:rPr>
          <w:rFonts w:ascii="Consolas" w:eastAsia="微软雅黑" w:hAnsi="Consolas" w:hint="eastAsia"/>
          <w:lang w:eastAsia="zh-CN"/>
        </w:rPr>
        <w:t>未分配。此号码原先留给突尼斯</w:t>
      </w:r>
    </w:p>
    <w:p w14:paraId="24E70EF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218 --</w:t>
      </w:r>
      <w:r w:rsidRPr="005B48BC">
        <w:rPr>
          <w:rFonts w:ascii="Consolas" w:eastAsia="微软雅黑" w:hAnsi="Consolas" w:hint="eastAsia"/>
          <w:lang w:eastAsia="zh-CN"/>
        </w:rPr>
        <w:t>利比亚</w:t>
      </w:r>
    </w:p>
    <w:p w14:paraId="4F35E8A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219 -- </w:t>
      </w:r>
      <w:r w:rsidRPr="005B48BC">
        <w:rPr>
          <w:rFonts w:ascii="Consolas" w:eastAsia="微软雅黑" w:hAnsi="Consolas" w:hint="eastAsia"/>
          <w:lang w:eastAsia="zh-CN"/>
        </w:rPr>
        <w:t>未分配。此号码原先留给利比亚</w:t>
      </w:r>
    </w:p>
    <w:p w14:paraId="622A4C9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220 --</w:t>
      </w:r>
      <w:r w:rsidRPr="005B48BC">
        <w:rPr>
          <w:rFonts w:ascii="Consolas" w:eastAsia="微软雅黑" w:hAnsi="Consolas" w:hint="eastAsia"/>
          <w:lang w:eastAsia="zh-CN"/>
        </w:rPr>
        <w:t>冈比亚</w:t>
      </w:r>
    </w:p>
    <w:p w14:paraId="0BC9307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221 --</w:t>
      </w:r>
      <w:r w:rsidRPr="005B48BC">
        <w:rPr>
          <w:rFonts w:ascii="Consolas" w:eastAsia="微软雅黑" w:hAnsi="Consolas" w:hint="eastAsia"/>
          <w:lang w:eastAsia="zh-CN"/>
        </w:rPr>
        <w:t>塞内加尔</w:t>
      </w:r>
    </w:p>
    <w:p w14:paraId="40554FD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222 --</w:t>
      </w:r>
      <w:r w:rsidRPr="005B48BC">
        <w:rPr>
          <w:rFonts w:ascii="Consolas" w:eastAsia="微软雅黑" w:hAnsi="Consolas" w:hint="eastAsia"/>
          <w:lang w:eastAsia="zh-CN"/>
        </w:rPr>
        <w:t>毛里塔尼亚</w:t>
      </w:r>
    </w:p>
    <w:p w14:paraId="23E5130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223 --</w:t>
      </w:r>
      <w:r w:rsidRPr="005B48BC">
        <w:rPr>
          <w:rFonts w:ascii="Consolas" w:eastAsia="微软雅黑" w:hAnsi="Consolas" w:hint="eastAsia"/>
          <w:lang w:eastAsia="zh-CN"/>
        </w:rPr>
        <w:t>马里</w:t>
      </w:r>
    </w:p>
    <w:p w14:paraId="261782D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224 --</w:t>
      </w:r>
      <w:r w:rsidRPr="005B48BC">
        <w:rPr>
          <w:rFonts w:ascii="Consolas" w:eastAsia="微软雅黑" w:hAnsi="Consolas" w:hint="eastAsia"/>
          <w:lang w:eastAsia="zh-CN"/>
        </w:rPr>
        <w:t>几内亚</w:t>
      </w:r>
    </w:p>
    <w:p w14:paraId="6F02DAF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225 --</w:t>
      </w:r>
      <w:r w:rsidRPr="005B48BC">
        <w:rPr>
          <w:rFonts w:ascii="Consolas" w:eastAsia="微软雅黑" w:hAnsi="Consolas" w:hint="eastAsia"/>
          <w:lang w:eastAsia="zh-CN"/>
        </w:rPr>
        <w:t>科特迪瓦</w:t>
      </w:r>
    </w:p>
    <w:p w14:paraId="5B96979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226 --</w:t>
      </w:r>
      <w:r w:rsidRPr="005B48BC">
        <w:rPr>
          <w:rFonts w:ascii="Consolas" w:eastAsia="微软雅黑" w:hAnsi="Consolas" w:hint="eastAsia"/>
          <w:lang w:eastAsia="zh-CN"/>
        </w:rPr>
        <w:t>布基纳法索</w:t>
      </w:r>
    </w:p>
    <w:p w14:paraId="3B4314E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227 --</w:t>
      </w:r>
      <w:r w:rsidRPr="005B48BC">
        <w:rPr>
          <w:rFonts w:ascii="Consolas" w:eastAsia="微软雅黑" w:hAnsi="Consolas" w:hint="eastAsia"/>
          <w:lang w:eastAsia="zh-CN"/>
        </w:rPr>
        <w:t>尼日尔</w:t>
      </w:r>
    </w:p>
    <w:p w14:paraId="1786154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228 --</w:t>
      </w:r>
      <w:r w:rsidRPr="005B48BC">
        <w:rPr>
          <w:rFonts w:ascii="Consolas" w:eastAsia="微软雅黑" w:hAnsi="Consolas" w:hint="eastAsia"/>
          <w:lang w:eastAsia="zh-CN"/>
        </w:rPr>
        <w:t>多哥</w:t>
      </w:r>
    </w:p>
    <w:p w14:paraId="0DEBD89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229 --</w:t>
      </w:r>
      <w:r w:rsidRPr="005B48BC">
        <w:rPr>
          <w:rFonts w:ascii="Consolas" w:eastAsia="微软雅黑" w:hAnsi="Consolas" w:hint="eastAsia"/>
          <w:lang w:eastAsia="zh-CN"/>
        </w:rPr>
        <w:t>贝宁</w:t>
      </w:r>
    </w:p>
    <w:p w14:paraId="2BE17D8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230 --</w:t>
      </w:r>
      <w:r w:rsidRPr="005B48BC">
        <w:rPr>
          <w:rFonts w:ascii="Consolas" w:eastAsia="微软雅黑" w:hAnsi="Consolas" w:hint="eastAsia"/>
          <w:lang w:eastAsia="zh-CN"/>
        </w:rPr>
        <w:t>毛里求斯</w:t>
      </w:r>
    </w:p>
    <w:p w14:paraId="0499D8B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231 --</w:t>
      </w:r>
      <w:r w:rsidRPr="005B48BC">
        <w:rPr>
          <w:rFonts w:ascii="Consolas" w:eastAsia="微软雅黑" w:hAnsi="Consolas" w:hint="eastAsia"/>
          <w:lang w:eastAsia="zh-CN"/>
        </w:rPr>
        <w:t>利比里亚</w:t>
      </w:r>
    </w:p>
    <w:p w14:paraId="1D1AFC0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232 --</w:t>
      </w:r>
      <w:r w:rsidRPr="005B48BC">
        <w:rPr>
          <w:rFonts w:ascii="Consolas" w:eastAsia="微软雅黑" w:hAnsi="Consolas" w:hint="eastAsia"/>
          <w:lang w:eastAsia="zh-CN"/>
        </w:rPr>
        <w:t>塞拉利昂</w:t>
      </w:r>
    </w:p>
    <w:p w14:paraId="2F4390C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233 --</w:t>
      </w:r>
      <w:r w:rsidRPr="005B48BC">
        <w:rPr>
          <w:rFonts w:ascii="Consolas" w:eastAsia="微软雅黑" w:hAnsi="Consolas" w:hint="eastAsia"/>
          <w:lang w:eastAsia="zh-CN"/>
        </w:rPr>
        <w:t>加纳</w:t>
      </w:r>
    </w:p>
    <w:p w14:paraId="4E16F6C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234 --</w:t>
      </w:r>
      <w:r w:rsidRPr="005B48BC">
        <w:rPr>
          <w:rFonts w:ascii="Consolas" w:eastAsia="微软雅黑" w:hAnsi="Consolas" w:hint="eastAsia"/>
          <w:lang w:eastAsia="zh-CN"/>
        </w:rPr>
        <w:t>尼日利亚</w:t>
      </w:r>
    </w:p>
    <w:p w14:paraId="6205A56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235 --</w:t>
      </w:r>
      <w:r w:rsidRPr="005B48BC">
        <w:rPr>
          <w:rFonts w:ascii="Consolas" w:eastAsia="微软雅黑" w:hAnsi="Consolas" w:hint="eastAsia"/>
          <w:lang w:eastAsia="zh-CN"/>
        </w:rPr>
        <w:t>乍得</w:t>
      </w:r>
    </w:p>
    <w:p w14:paraId="0DA839D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236 --</w:t>
      </w:r>
      <w:r w:rsidRPr="005B48BC">
        <w:rPr>
          <w:rFonts w:ascii="Consolas" w:eastAsia="微软雅黑" w:hAnsi="Consolas" w:hint="eastAsia"/>
          <w:lang w:eastAsia="zh-CN"/>
        </w:rPr>
        <w:t>中非共和国</w:t>
      </w:r>
    </w:p>
    <w:p w14:paraId="09BFAE8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237 --</w:t>
      </w:r>
      <w:r w:rsidRPr="005B48BC">
        <w:rPr>
          <w:rFonts w:ascii="Consolas" w:eastAsia="微软雅黑" w:hAnsi="Consolas" w:hint="eastAsia"/>
          <w:lang w:eastAsia="zh-CN"/>
        </w:rPr>
        <w:t>喀麦隆</w:t>
      </w:r>
    </w:p>
    <w:p w14:paraId="1996EDC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238 --</w:t>
      </w:r>
      <w:r w:rsidRPr="005B48BC">
        <w:rPr>
          <w:rFonts w:ascii="Consolas" w:eastAsia="微软雅黑" w:hAnsi="Consolas" w:hint="eastAsia"/>
          <w:lang w:eastAsia="zh-CN"/>
        </w:rPr>
        <w:t>佛得角</w:t>
      </w:r>
    </w:p>
    <w:p w14:paraId="4E2B928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239 --</w:t>
      </w:r>
      <w:r w:rsidRPr="005B48BC">
        <w:rPr>
          <w:rFonts w:ascii="Consolas" w:eastAsia="微软雅黑" w:hAnsi="Consolas" w:hint="eastAsia"/>
          <w:lang w:eastAsia="zh-CN"/>
        </w:rPr>
        <w:t>圣多美和普林西比</w:t>
      </w:r>
    </w:p>
    <w:p w14:paraId="78A10C3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240 --</w:t>
      </w:r>
      <w:r w:rsidRPr="005B48BC">
        <w:rPr>
          <w:rFonts w:ascii="Consolas" w:eastAsia="微软雅黑" w:hAnsi="Consolas" w:hint="eastAsia"/>
          <w:lang w:eastAsia="zh-CN"/>
        </w:rPr>
        <w:t>赤道几内亚</w:t>
      </w:r>
    </w:p>
    <w:p w14:paraId="555ED5F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241 --</w:t>
      </w:r>
      <w:r w:rsidRPr="005B48BC">
        <w:rPr>
          <w:rFonts w:ascii="Consolas" w:eastAsia="微软雅黑" w:hAnsi="Consolas" w:hint="eastAsia"/>
          <w:lang w:eastAsia="zh-CN"/>
        </w:rPr>
        <w:t>加蓬</w:t>
      </w:r>
    </w:p>
    <w:p w14:paraId="3243A79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242 --</w:t>
      </w:r>
      <w:r w:rsidRPr="005B48BC">
        <w:rPr>
          <w:rFonts w:ascii="Consolas" w:eastAsia="微软雅黑" w:hAnsi="Consolas" w:hint="eastAsia"/>
          <w:lang w:eastAsia="zh-CN"/>
        </w:rPr>
        <w:t>刚果共和国（布）</w:t>
      </w:r>
    </w:p>
    <w:p w14:paraId="6882436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243 --</w:t>
      </w:r>
      <w:r w:rsidRPr="005B48BC">
        <w:rPr>
          <w:rFonts w:ascii="Consolas" w:eastAsia="微软雅黑" w:hAnsi="Consolas" w:hint="eastAsia"/>
          <w:lang w:eastAsia="zh-CN"/>
        </w:rPr>
        <w:t>刚果民主共和国（金）（即前扎伊尔）</w:t>
      </w:r>
    </w:p>
    <w:p w14:paraId="6860623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244 --</w:t>
      </w:r>
      <w:r w:rsidRPr="005B48BC">
        <w:rPr>
          <w:rFonts w:ascii="Consolas" w:eastAsia="微软雅黑" w:hAnsi="Consolas" w:hint="eastAsia"/>
          <w:lang w:eastAsia="zh-CN"/>
        </w:rPr>
        <w:t>安哥拉</w:t>
      </w:r>
    </w:p>
    <w:p w14:paraId="54A4C0B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245 --</w:t>
      </w:r>
      <w:r w:rsidRPr="005B48BC">
        <w:rPr>
          <w:rFonts w:ascii="Consolas" w:eastAsia="微软雅黑" w:hAnsi="Consolas" w:hint="eastAsia"/>
          <w:lang w:eastAsia="zh-CN"/>
        </w:rPr>
        <w:t>几内亚比绍</w:t>
      </w:r>
    </w:p>
    <w:p w14:paraId="4F829D3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246 -- </w:t>
      </w:r>
      <w:r w:rsidRPr="005B48BC">
        <w:rPr>
          <w:rFonts w:ascii="Consolas" w:eastAsia="微软雅黑" w:hAnsi="Consolas" w:hint="eastAsia"/>
          <w:lang w:eastAsia="zh-CN"/>
        </w:rPr>
        <w:t>迪戈加西亚</w:t>
      </w:r>
    </w:p>
    <w:p w14:paraId="60D684F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247 --</w:t>
      </w:r>
      <w:r w:rsidRPr="005B48BC">
        <w:rPr>
          <w:rFonts w:ascii="Consolas" w:eastAsia="微软雅黑" w:hAnsi="Consolas" w:hint="eastAsia"/>
          <w:lang w:eastAsia="zh-CN"/>
        </w:rPr>
        <w:t>阿森松岛</w:t>
      </w:r>
    </w:p>
    <w:p w14:paraId="20B91D0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248 --</w:t>
      </w:r>
      <w:r w:rsidRPr="005B48BC">
        <w:rPr>
          <w:rFonts w:ascii="Consolas" w:eastAsia="微软雅黑" w:hAnsi="Consolas" w:hint="eastAsia"/>
          <w:lang w:eastAsia="zh-CN"/>
        </w:rPr>
        <w:t>塞舌尔</w:t>
      </w:r>
    </w:p>
    <w:p w14:paraId="789C639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249 --</w:t>
      </w:r>
      <w:r w:rsidRPr="005B48BC">
        <w:rPr>
          <w:rFonts w:ascii="Consolas" w:eastAsia="微软雅黑" w:hAnsi="Consolas" w:hint="eastAsia"/>
          <w:lang w:eastAsia="zh-CN"/>
        </w:rPr>
        <w:t>苏丹</w:t>
      </w:r>
    </w:p>
    <w:p w14:paraId="22A4CEC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250 --</w:t>
      </w:r>
      <w:r w:rsidRPr="005B48BC">
        <w:rPr>
          <w:rFonts w:ascii="Consolas" w:eastAsia="微软雅黑" w:hAnsi="Consolas" w:hint="eastAsia"/>
          <w:lang w:eastAsia="zh-CN"/>
        </w:rPr>
        <w:t>卢旺达</w:t>
      </w:r>
    </w:p>
    <w:p w14:paraId="279E649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251 --</w:t>
      </w:r>
      <w:r w:rsidRPr="005B48BC">
        <w:rPr>
          <w:rFonts w:ascii="Consolas" w:eastAsia="微软雅黑" w:hAnsi="Consolas" w:hint="eastAsia"/>
          <w:lang w:eastAsia="zh-CN"/>
        </w:rPr>
        <w:t>埃塞俄比亚</w:t>
      </w:r>
    </w:p>
    <w:p w14:paraId="0284DD3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252 --</w:t>
      </w:r>
      <w:r w:rsidRPr="005B48BC">
        <w:rPr>
          <w:rFonts w:ascii="Consolas" w:eastAsia="微软雅黑" w:hAnsi="Consolas" w:hint="eastAsia"/>
          <w:lang w:eastAsia="zh-CN"/>
        </w:rPr>
        <w:t>索马里</w:t>
      </w:r>
    </w:p>
    <w:p w14:paraId="3E26D52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253 --</w:t>
      </w:r>
      <w:r w:rsidRPr="005B48BC">
        <w:rPr>
          <w:rFonts w:ascii="Consolas" w:eastAsia="微软雅黑" w:hAnsi="Consolas" w:hint="eastAsia"/>
          <w:lang w:eastAsia="zh-CN"/>
        </w:rPr>
        <w:t>吉布提</w:t>
      </w:r>
    </w:p>
    <w:p w14:paraId="72CC1B0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lastRenderedPageBreak/>
        <w:t>* 254 --</w:t>
      </w:r>
      <w:r w:rsidRPr="005B48BC">
        <w:rPr>
          <w:rFonts w:ascii="Consolas" w:eastAsia="微软雅黑" w:hAnsi="Consolas" w:hint="eastAsia"/>
          <w:lang w:eastAsia="zh-CN"/>
        </w:rPr>
        <w:t>肯尼亚</w:t>
      </w:r>
    </w:p>
    <w:p w14:paraId="1B35AE9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255 --</w:t>
      </w:r>
      <w:r w:rsidRPr="005B48BC">
        <w:rPr>
          <w:rFonts w:ascii="Consolas" w:eastAsia="微软雅黑" w:hAnsi="Consolas" w:hint="eastAsia"/>
          <w:lang w:eastAsia="zh-CN"/>
        </w:rPr>
        <w:t>坦桑尼亚</w:t>
      </w:r>
    </w:p>
    <w:p w14:paraId="7576AE0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256 --</w:t>
      </w:r>
      <w:r w:rsidRPr="005B48BC">
        <w:rPr>
          <w:rFonts w:ascii="Consolas" w:eastAsia="微软雅黑" w:hAnsi="Consolas" w:hint="eastAsia"/>
          <w:lang w:eastAsia="zh-CN"/>
        </w:rPr>
        <w:t>乌干达</w:t>
      </w:r>
    </w:p>
    <w:p w14:paraId="64FFACC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257 --</w:t>
      </w:r>
      <w:r w:rsidRPr="005B48BC">
        <w:rPr>
          <w:rFonts w:ascii="Consolas" w:eastAsia="微软雅黑" w:hAnsi="Consolas" w:hint="eastAsia"/>
          <w:lang w:eastAsia="zh-CN"/>
        </w:rPr>
        <w:t>布隆迪</w:t>
      </w:r>
    </w:p>
    <w:p w14:paraId="3F93D43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258 --</w:t>
      </w:r>
      <w:r w:rsidRPr="005B48BC">
        <w:rPr>
          <w:rFonts w:ascii="Consolas" w:eastAsia="微软雅黑" w:hAnsi="Consolas" w:hint="eastAsia"/>
          <w:lang w:eastAsia="zh-CN"/>
        </w:rPr>
        <w:t>莫桑比克</w:t>
      </w:r>
    </w:p>
    <w:p w14:paraId="254102D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259 -- </w:t>
      </w:r>
      <w:r w:rsidRPr="005B48BC">
        <w:rPr>
          <w:rFonts w:ascii="Consolas" w:eastAsia="微软雅黑" w:hAnsi="Consolas" w:hint="eastAsia"/>
          <w:lang w:eastAsia="zh-CN"/>
        </w:rPr>
        <w:t>给桑巴尔</w:t>
      </w:r>
      <w:r w:rsidRPr="005B48BC">
        <w:rPr>
          <w:rFonts w:ascii="Consolas" w:eastAsia="微软雅黑" w:hAnsi="Consolas"/>
          <w:lang w:eastAsia="zh-CN"/>
        </w:rPr>
        <w:t xml:space="preserve">- </w:t>
      </w:r>
      <w:r w:rsidRPr="005B48BC">
        <w:rPr>
          <w:rFonts w:ascii="Consolas" w:eastAsia="微软雅黑" w:hAnsi="Consolas" w:hint="eastAsia"/>
          <w:lang w:eastAsia="zh-CN"/>
        </w:rPr>
        <w:t>从未使用</w:t>
      </w:r>
      <w:r w:rsidRPr="005B48BC">
        <w:rPr>
          <w:rFonts w:ascii="Consolas" w:eastAsia="微软雅黑" w:hAnsi="Consolas" w:hint="cs"/>
          <w:lang w:eastAsia="zh-CN"/>
        </w:rPr>
        <w:t>――</w:t>
      </w:r>
      <w:r w:rsidRPr="005B48BC">
        <w:rPr>
          <w:rFonts w:ascii="Consolas" w:eastAsia="微软雅黑" w:hAnsi="Consolas" w:hint="eastAsia"/>
          <w:lang w:eastAsia="zh-CN"/>
        </w:rPr>
        <w:t>参见</w:t>
      </w:r>
      <w:r w:rsidRPr="005B48BC">
        <w:rPr>
          <w:rFonts w:ascii="Consolas" w:eastAsia="微软雅黑" w:hAnsi="Consolas"/>
          <w:lang w:eastAsia="zh-CN"/>
        </w:rPr>
        <w:t>255</w:t>
      </w:r>
      <w:r w:rsidRPr="005B48BC">
        <w:rPr>
          <w:rFonts w:ascii="Consolas" w:eastAsia="微软雅黑" w:hAnsi="Consolas" w:hint="eastAsia"/>
          <w:lang w:eastAsia="zh-CN"/>
        </w:rPr>
        <w:t>坦桑尼亚</w:t>
      </w:r>
    </w:p>
    <w:p w14:paraId="4A17E40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260 --</w:t>
      </w:r>
      <w:r w:rsidRPr="005B48BC">
        <w:rPr>
          <w:rFonts w:ascii="Consolas" w:eastAsia="微软雅黑" w:hAnsi="Consolas" w:hint="eastAsia"/>
          <w:lang w:eastAsia="zh-CN"/>
        </w:rPr>
        <w:t>赞比亚</w:t>
      </w:r>
    </w:p>
    <w:p w14:paraId="1193B12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261 --</w:t>
      </w:r>
      <w:r w:rsidRPr="005B48BC">
        <w:rPr>
          <w:rFonts w:ascii="Consolas" w:eastAsia="微软雅黑" w:hAnsi="Consolas" w:hint="eastAsia"/>
          <w:lang w:eastAsia="zh-CN"/>
        </w:rPr>
        <w:t>马达加斯加</w:t>
      </w:r>
    </w:p>
    <w:p w14:paraId="6A00832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262 --</w:t>
      </w:r>
      <w:r w:rsidRPr="005B48BC">
        <w:rPr>
          <w:rFonts w:ascii="Consolas" w:eastAsia="微软雅黑" w:hAnsi="Consolas" w:hint="eastAsia"/>
          <w:lang w:eastAsia="zh-CN"/>
        </w:rPr>
        <w:t>留尼汪</w:t>
      </w:r>
    </w:p>
    <w:p w14:paraId="30B55D4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263 --</w:t>
      </w:r>
      <w:r w:rsidRPr="005B48BC">
        <w:rPr>
          <w:rFonts w:ascii="Consolas" w:eastAsia="微软雅黑" w:hAnsi="Consolas" w:hint="eastAsia"/>
          <w:lang w:eastAsia="zh-CN"/>
        </w:rPr>
        <w:t>津巴布韦</w:t>
      </w:r>
    </w:p>
    <w:p w14:paraId="38C7E69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264 --</w:t>
      </w:r>
      <w:r w:rsidRPr="005B48BC">
        <w:rPr>
          <w:rFonts w:ascii="Consolas" w:eastAsia="微软雅黑" w:hAnsi="Consolas" w:hint="eastAsia"/>
          <w:lang w:eastAsia="zh-CN"/>
        </w:rPr>
        <w:t>纳米比亚</w:t>
      </w:r>
    </w:p>
    <w:p w14:paraId="67E56C5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265 --</w:t>
      </w:r>
      <w:r w:rsidRPr="005B48BC">
        <w:rPr>
          <w:rFonts w:ascii="Consolas" w:eastAsia="微软雅黑" w:hAnsi="Consolas" w:hint="eastAsia"/>
          <w:lang w:eastAsia="zh-CN"/>
        </w:rPr>
        <w:t>马拉维</w:t>
      </w:r>
    </w:p>
    <w:p w14:paraId="6779543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266 --</w:t>
      </w:r>
      <w:r w:rsidRPr="005B48BC">
        <w:rPr>
          <w:rFonts w:ascii="Consolas" w:eastAsia="微软雅黑" w:hAnsi="Consolas" w:hint="eastAsia"/>
          <w:lang w:eastAsia="zh-CN"/>
        </w:rPr>
        <w:t>莱索托</w:t>
      </w:r>
    </w:p>
    <w:p w14:paraId="34A188D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267 --</w:t>
      </w:r>
      <w:r w:rsidRPr="005B48BC">
        <w:rPr>
          <w:rFonts w:ascii="Consolas" w:eastAsia="微软雅黑" w:hAnsi="Consolas" w:hint="eastAsia"/>
          <w:lang w:eastAsia="zh-CN"/>
        </w:rPr>
        <w:t>博茨瓦纳</w:t>
      </w:r>
    </w:p>
    <w:p w14:paraId="340A9FE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268 --</w:t>
      </w:r>
      <w:r w:rsidRPr="005B48BC">
        <w:rPr>
          <w:rFonts w:ascii="Consolas" w:eastAsia="微软雅黑" w:hAnsi="Consolas" w:hint="eastAsia"/>
          <w:lang w:eastAsia="zh-CN"/>
        </w:rPr>
        <w:t>斯威士兰</w:t>
      </w:r>
    </w:p>
    <w:p w14:paraId="16A542E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269 --</w:t>
      </w:r>
      <w:r w:rsidRPr="005B48BC">
        <w:rPr>
          <w:rFonts w:ascii="Consolas" w:eastAsia="微软雅黑" w:hAnsi="Consolas" w:hint="eastAsia"/>
          <w:lang w:eastAsia="zh-CN"/>
        </w:rPr>
        <w:t>科摩罗和马约特</w:t>
      </w:r>
    </w:p>
    <w:p w14:paraId="5D05480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27 --</w:t>
      </w:r>
      <w:r w:rsidRPr="005B48BC">
        <w:rPr>
          <w:rFonts w:ascii="Consolas" w:eastAsia="微软雅黑" w:hAnsi="Consolas" w:hint="eastAsia"/>
          <w:lang w:eastAsia="zh-CN"/>
        </w:rPr>
        <w:t>南非</w:t>
      </w:r>
    </w:p>
    <w:p w14:paraId="2EA9FF4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28x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4AB3177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290 --</w:t>
      </w:r>
      <w:r w:rsidRPr="005B48BC">
        <w:rPr>
          <w:rFonts w:ascii="Consolas" w:eastAsia="微软雅黑" w:hAnsi="Consolas" w:hint="eastAsia"/>
          <w:lang w:eastAsia="zh-CN"/>
        </w:rPr>
        <w:t>圣赫勒拿</w:t>
      </w:r>
    </w:p>
    <w:p w14:paraId="5399084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291 --</w:t>
      </w:r>
      <w:r w:rsidRPr="005B48BC">
        <w:rPr>
          <w:rFonts w:ascii="Consolas" w:eastAsia="微软雅黑" w:hAnsi="Consolas" w:hint="eastAsia"/>
          <w:lang w:eastAsia="zh-CN"/>
        </w:rPr>
        <w:t>厄立特里亚</w:t>
      </w:r>
    </w:p>
    <w:p w14:paraId="30E04F6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292 --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2853360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293 --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1B4C7DF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294 --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6088406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295 -- </w:t>
      </w:r>
      <w:r w:rsidRPr="005B48BC">
        <w:rPr>
          <w:rFonts w:ascii="Consolas" w:eastAsia="微软雅黑" w:hAnsi="Consolas" w:hint="eastAsia"/>
          <w:lang w:eastAsia="zh-CN"/>
        </w:rPr>
        <w:t>中止（原先分配给圣马力诺，参见</w:t>
      </w:r>
      <w:r w:rsidRPr="005B48BC">
        <w:rPr>
          <w:rFonts w:ascii="Consolas" w:eastAsia="微软雅黑" w:hAnsi="Consolas"/>
          <w:lang w:eastAsia="zh-CN"/>
        </w:rPr>
        <w:t>+378</w:t>
      </w:r>
      <w:r w:rsidRPr="005B48BC">
        <w:rPr>
          <w:rFonts w:ascii="Consolas" w:eastAsia="微软雅黑" w:hAnsi="Consolas" w:hint="eastAsia"/>
          <w:lang w:eastAsia="zh-CN"/>
        </w:rPr>
        <w:t>）</w:t>
      </w:r>
    </w:p>
    <w:p w14:paraId="661B453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296 --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3F3B701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297 --</w:t>
      </w:r>
      <w:r w:rsidRPr="005B48BC">
        <w:rPr>
          <w:rFonts w:ascii="Consolas" w:eastAsia="微软雅黑" w:hAnsi="Consolas" w:hint="eastAsia"/>
          <w:lang w:eastAsia="zh-CN"/>
        </w:rPr>
        <w:t>阿鲁巴</w:t>
      </w:r>
    </w:p>
    <w:p w14:paraId="664776F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298 --</w:t>
      </w:r>
      <w:r w:rsidRPr="005B48BC">
        <w:rPr>
          <w:rFonts w:ascii="Consolas" w:eastAsia="微软雅黑" w:hAnsi="Consolas" w:hint="eastAsia"/>
          <w:lang w:eastAsia="zh-CN"/>
        </w:rPr>
        <w:t>法罗群岛</w:t>
      </w:r>
    </w:p>
    <w:p w14:paraId="5EAC01C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299 -- </w:t>
      </w:r>
      <w:r w:rsidRPr="005B48BC">
        <w:rPr>
          <w:rFonts w:ascii="Consolas" w:eastAsia="微软雅黑" w:hAnsi="Consolas" w:hint="eastAsia"/>
          <w:lang w:eastAsia="zh-CN"/>
        </w:rPr>
        <w:t>格陵兰</w:t>
      </w:r>
    </w:p>
    <w:p w14:paraId="07CD088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5FCD300E" w14:textId="77777777" w:rsidR="005B48BC" w:rsidRPr="005B48BC" w:rsidRDefault="005B48BC" w:rsidP="005E6403">
      <w:pPr>
        <w:rPr>
          <w:rFonts w:ascii="Consolas" w:eastAsia="微软雅黑" w:hAnsi="Consolas"/>
          <w:lang w:eastAsia="zh-CN"/>
        </w:rPr>
      </w:pPr>
    </w:p>
    <w:p w14:paraId="5DB9837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30F477A5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 xml:space="preserve">3 </w:t>
      </w:r>
    </w:p>
    <w:p w14:paraId="2D9EB68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30 --</w:t>
      </w:r>
      <w:r w:rsidRPr="005B48BC">
        <w:rPr>
          <w:rFonts w:ascii="Consolas" w:eastAsia="微软雅黑" w:hAnsi="Consolas" w:hint="eastAsia"/>
          <w:lang w:eastAsia="zh-CN"/>
        </w:rPr>
        <w:t>希腊</w:t>
      </w:r>
    </w:p>
    <w:p w14:paraId="3CCC4A3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31 --</w:t>
      </w:r>
      <w:r w:rsidRPr="005B48BC">
        <w:rPr>
          <w:rFonts w:ascii="Consolas" w:eastAsia="微软雅黑" w:hAnsi="Consolas" w:hint="eastAsia"/>
          <w:lang w:eastAsia="zh-CN"/>
        </w:rPr>
        <w:t>荷兰</w:t>
      </w:r>
    </w:p>
    <w:p w14:paraId="04488B5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32 --</w:t>
      </w:r>
      <w:r w:rsidRPr="005B48BC">
        <w:rPr>
          <w:rFonts w:ascii="Consolas" w:eastAsia="微软雅黑" w:hAnsi="Consolas" w:hint="eastAsia"/>
          <w:lang w:eastAsia="zh-CN"/>
        </w:rPr>
        <w:t>比利时</w:t>
      </w:r>
    </w:p>
    <w:p w14:paraId="6E1603C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33 --</w:t>
      </w:r>
      <w:r w:rsidRPr="005B48BC">
        <w:rPr>
          <w:rFonts w:ascii="Consolas" w:eastAsia="微软雅黑" w:hAnsi="Consolas" w:hint="eastAsia"/>
          <w:lang w:eastAsia="zh-CN"/>
        </w:rPr>
        <w:t>法国</w:t>
      </w:r>
    </w:p>
    <w:p w14:paraId="5D9D046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34 --</w:t>
      </w:r>
      <w:r w:rsidRPr="005B48BC">
        <w:rPr>
          <w:rFonts w:ascii="Consolas" w:eastAsia="微软雅黑" w:hAnsi="Consolas" w:hint="eastAsia"/>
          <w:lang w:eastAsia="zh-CN"/>
        </w:rPr>
        <w:t>西班牙</w:t>
      </w:r>
    </w:p>
    <w:p w14:paraId="6BBF968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350 --</w:t>
      </w:r>
      <w:r w:rsidRPr="005B48BC">
        <w:rPr>
          <w:rFonts w:ascii="Consolas" w:eastAsia="微软雅黑" w:hAnsi="Consolas" w:hint="eastAsia"/>
          <w:lang w:eastAsia="zh-CN"/>
        </w:rPr>
        <w:t>直布罗陀</w:t>
      </w:r>
    </w:p>
    <w:p w14:paraId="2FFF679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351 --</w:t>
      </w:r>
      <w:r w:rsidRPr="005B48BC">
        <w:rPr>
          <w:rFonts w:ascii="Consolas" w:eastAsia="微软雅黑" w:hAnsi="Consolas" w:hint="eastAsia"/>
          <w:lang w:eastAsia="zh-CN"/>
        </w:rPr>
        <w:t>葡萄牙</w:t>
      </w:r>
    </w:p>
    <w:p w14:paraId="74366AC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352 --</w:t>
      </w:r>
      <w:r w:rsidRPr="005B48BC">
        <w:rPr>
          <w:rFonts w:ascii="Consolas" w:eastAsia="微软雅黑" w:hAnsi="Consolas" w:hint="eastAsia"/>
          <w:lang w:eastAsia="zh-CN"/>
        </w:rPr>
        <w:t>卢森堡</w:t>
      </w:r>
    </w:p>
    <w:p w14:paraId="66AAC9A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353 --</w:t>
      </w:r>
      <w:r w:rsidRPr="005B48BC">
        <w:rPr>
          <w:rFonts w:ascii="Consolas" w:eastAsia="微软雅黑" w:hAnsi="Consolas" w:hint="eastAsia"/>
          <w:lang w:eastAsia="zh-CN"/>
        </w:rPr>
        <w:t>爱尔兰</w:t>
      </w:r>
    </w:p>
    <w:p w14:paraId="4106ED9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lastRenderedPageBreak/>
        <w:t>* 354 --</w:t>
      </w:r>
      <w:r w:rsidRPr="005B48BC">
        <w:rPr>
          <w:rFonts w:ascii="Consolas" w:eastAsia="微软雅黑" w:hAnsi="Consolas" w:hint="eastAsia"/>
          <w:lang w:eastAsia="zh-CN"/>
        </w:rPr>
        <w:t>冰岛</w:t>
      </w:r>
    </w:p>
    <w:p w14:paraId="41D5EFE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355 --</w:t>
      </w:r>
      <w:r w:rsidRPr="005B48BC">
        <w:rPr>
          <w:rFonts w:ascii="Consolas" w:eastAsia="微软雅黑" w:hAnsi="Consolas" w:hint="eastAsia"/>
          <w:lang w:eastAsia="zh-CN"/>
        </w:rPr>
        <w:t>阿尔巴尼亚</w:t>
      </w:r>
    </w:p>
    <w:p w14:paraId="4762662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356 --</w:t>
      </w:r>
      <w:r w:rsidRPr="005B48BC">
        <w:rPr>
          <w:rFonts w:ascii="Consolas" w:eastAsia="微软雅黑" w:hAnsi="Consolas" w:hint="eastAsia"/>
          <w:lang w:eastAsia="zh-CN"/>
        </w:rPr>
        <w:t>马耳他</w:t>
      </w:r>
    </w:p>
    <w:p w14:paraId="24F51D0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357 --</w:t>
      </w:r>
      <w:r w:rsidRPr="005B48BC">
        <w:rPr>
          <w:rFonts w:ascii="Consolas" w:eastAsia="微软雅黑" w:hAnsi="Consolas" w:hint="eastAsia"/>
          <w:lang w:eastAsia="zh-CN"/>
        </w:rPr>
        <w:t>塞浦路斯</w:t>
      </w:r>
    </w:p>
    <w:p w14:paraId="6A67D7A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358 --</w:t>
      </w:r>
      <w:r w:rsidRPr="005B48BC">
        <w:rPr>
          <w:rFonts w:ascii="Consolas" w:eastAsia="微软雅黑" w:hAnsi="Consolas" w:hint="eastAsia"/>
          <w:lang w:eastAsia="zh-CN"/>
        </w:rPr>
        <w:t>芬兰</w:t>
      </w:r>
    </w:p>
    <w:p w14:paraId="2CCA204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359 --</w:t>
      </w:r>
      <w:r w:rsidRPr="005B48BC">
        <w:rPr>
          <w:rFonts w:ascii="Consolas" w:eastAsia="微软雅黑" w:hAnsi="Consolas" w:hint="eastAsia"/>
          <w:lang w:eastAsia="zh-CN"/>
        </w:rPr>
        <w:t>保加利亚</w:t>
      </w:r>
    </w:p>
    <w:p w14:paraId="6144229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36 --</w:t>
      </w:r>
      <w:r w:rsidRPr="005B48BC">
        <w:rPr>
          <w:rFonts w:ascii="Consolas" w:eastAsia="微软雅黑" w:hAnsi="Consolas" w:hint="eastAsia"/>
          <w:lang w:eastAsia="zh-CN"/>
        </w:rPr>
        <w:t>匈牙利</w:t>
      </w:r>
    </w:p>
    <w:p w14:paraId="0DF112C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37 -- </w:t>
      </w:r>
      <w:r w:rsidRPr="005B48BC">
        <w:rPr>
          <w:rFonts w:ascii="Consolas" w:eastAsia="微软雅黑" w:hAnsi="Consolas" w:hint="eastAsia"/>
          <w:lang w:eastAsia="zh-CN"/>
        </w:rPr>
        <w:t>东德</w:t>
      </w:r>
    </w:p>
    <w:p w14:paraId="7469BD5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370 --</w:t>
      </w:r>
      <w:r w:rsidRPr="005B48BC">
        <w:rPr>
          <w:rFonts w:ascii="Consolas" w:eastAsia="微软雅黑" w:hAnsi="Consolas" w:hint="eastAsia"/>
          <w:lang w:eastAsia="zh-CN"/>
        </w:rPr>
        <w:t>立陶宛</w:t>
      </w:r>
    </w:p>
    <w:p w14:paraId="1791D88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371 --</w:t>
      </w:r>
      <w:r w:rsidRPr="005B48BC">
        <w:rPr>
          <w:rFonts w:ascii="Consolas" w:eastAsia="微软雅黑" w:hAnsi="Consolas" w:hint="eastAsia"/>
          <w:lang w:eastAsia="zh-CN"/>
        </w:rPr>
        <w:t>拉脱维亚</w:t>
      </w:r>
    </w:p>
    <w:p w14:paraId="512B5FF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372 --</w:t>
      </w:r>
      <w:r w:rsidRPr="005B48BC">
        <w:rPr>
          <w:rFonts w:ascii="Consolas" w:eastAsia="微软雅黑" w:hAnsi="Consolas" w:hint="eastAsia"/>
          <w:lang w:eastAsia="zh-CN"/>
        </w:rPr>
        <w:t>爱沙尼亚</w:t>
      </w:r>
    </w:p>
    <w:p w14:paraId="080D932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373 --</w:t>
      </w:r>
      <w:r w:rsidRPr="005B48BC">
        <w:rPr>
          <w:rFonts w:ascii="Consolas" w:eastAsia="微软雅黑" w:hAnsi="Consolas" w:hint="eastAsia"/>
          <w:lang w:eastAsia="zh-CN"/>
        </w:rPr>
        <w:t>摩尔多瓦</w:t>
      </w:r>
    </w:p>
    <w:p w14:paraId="0BD2DB6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374 --</w:t>
      </w:r>
      <w:r w:rsidRPr="005B48BC">
        <w:rPr>
          <w:rFonts w:ascii="Consolas" w:eastAsia="微软雅黑" w:hAnsi="Consolas" w:hint="eastAsia"/>
          <w:lang w:eastAsia="zh-CN"/>
        </w:rPr>
        <w:t>亚美尼亚</w:t>
      </w:r>
    </w:p>
    <w:p w14:paraId="33385DB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375 --</w:t>
      </w:r>
      <w:r w:rsidRPr="005B48BC">
        <w:rPr>
          <w:rFonts w:ascii="Consolas" w:eastAsia="微软雅黑" w:hAnsi="Consolas" w:hint="eastAsia"/>
          <w:lang w:eastAsia="zh-CN"/>
        </w:rPr>
        <w:t>白俄罗斯</w:t>
      </w:r>
    </w:p>
    <w:p w14:paraId="146FA75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376 --</w:t>
      </w:r>
      <w:r w:rsidRPr="005B48BC">
        <w:rPr>
          <w:rFonts w:ascii="Consolas" w:eastAsia="微软雅黑" w:hAnsi="Consolas" w:hint="eastAsia"/>
          <w:lang w:eastAsia="zh-CN"/>
        </w:rPr>
        <w:t>安道尔</w:t>
      </w:r>
    </w:p>
    <w:p w14:paraId="1A72C1F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377 --</w:t>
      </w:r>
      <w:r w:rsidRPr="005B48BC">
        <w:rPr>
          <w:rFonts w:ascii="Consolas" w:eastAsia="微软雅黑" w:hAnsi="Consolas" w:hint="eastAsia"/>
          <w:lang w:eastAsia="zh-CN"/>
        </w:rPr>
        <w:t>摩纳哥</w:t>
      </w:r>
    </w:p>
    <w:p w14:paraId="3F87FE0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378 -- </w:t>
      </w:r>
      <w:r w:rsidRPr="005B48BC">
        <w:rPr>
          <w:rFonts w:ascii="Consolas" w:eastAsia="微软雅黑" w:hAnsi="Consolas" w:hint="eastAsia"/>
          <w:lang w:eastAsia="zh-CN"/>
        </w:rPr>
        <w:t>圣马力诺</w:t>
      </w:r>
    </w:p>
    <w:p w14:paraId="5F28BEC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379 -- </w:t>
      </w:r>
      <w:r w:rsidRPr="005B48BC">
        <w:rPr>
          <w:rFonts w:ascii="Consolas" w:eastAsia="微软雅黑" w:hAnsi="Consolas" w:hint="eastAsia"/>
          <w:lang w:eastAsia="zh-CN"/>
        </w:rPr>
        <w:t>保留给梵蒂冈</w:t>
      </w:r>
    </w:p>
    <w:p w14:paraId="392B1A7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38 --</w:t>
      </w:r>
      <w:r w:rsidRPr="005B48BC">
        <w:rPr>
          <w:rFonts w:ascii="Consolas" w:eastAsia="微软雅黑" w:hAnsi="Consolas" w:hint="eastAsia"/>
          <w:lang w:eastAsia="zh-CN"/>
        </w:rPr>
        <w:t>南斯拉夫</w:t>
      </w:r>
    </w:p>
    <w:p w14:paraId="45A399C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380 --</w:t>
      </w:r>
      <w:r w:rsidRPr="005B48BC">
        <w:rPr>
          <w:rFonts w:ascii="Consolas" w:eastAsia="微软雅黑" w:hAnsi="Consolas" w:hint="eastAsia"/>
          <w:lang w:eastAsia="zh-CN"/>
        </w:rPr>
        <w:t>乌克兰</w:t>
      </w:r>
    </w:p>
    <w:p w14:paraId="304F50D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381 --</w:t>
      </w:r>
      <w:r w:rsidRPr="005B48BC">
        <w:rPr>
          <w:rFonts w:ascii="Consolas" w:eastAsia="微软雅黑" w:hAnsi="Consolas" w:hint="eastAsia"/>
          <w:lang w:eastAsia="zh-CN"/>
        </w:rPr>
        <w:t>塞尔维亚</w:t>
      </w:r>
    </w:p>
    <w:p w14:paraId="6DDE2BD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382 --</w:t>
      </w:r>
      <w:r w:rsidRPr="005B48BC">
        <w:rPr>
          <w:rFonts w:ascii="Consolas" w:eastAsia="微软雅黑" w:hAnsi="Consolas" w:hint="eastAsia"/>
          <w:lang w:eastAsia="zh-CN"/>
        </w:rPr>
        <w:t>黑山</w:t>
      </w:r>
      <w:r w:rsidRPr="005B48BC">
        <w:rPr>
          <w:rFonts w:ascii="Consolas" w:eastAsia="微软雅黑" w:hAnsi="Consolas" w:hint="eastAsia"/>
          <w:lang w:eastAsia="zh-CN"/>
        </w:rPr>
        <w:t>(</w:t>
      </w:r>
      <w:r w:rsidRPr="005B48BC">
        <w:rPr>
          <w:rFonts w:ascii="Consolas" w:eastAsia="微软雅黑" w:hAnsi="Consolas" w:hint="eastAsia"/>
          <w:lang w:eastAsia="zh-CN"/>
        </w:rPr>
        <w:t>黑山</w:t>
      </w:r>
      <w:r w:rsidRPr="005B48BC">
        <w:rPr>
          <w:rFonts w:ascii="Consolas" w:eastAsia="微软雅黑" w:hAnsi="Consolas" w:hint="eastAsia"/>
          <w:lang w:eastAsia="zh-CN"/>
        </w:rPr>
        <w:t>)</w:t>
      </w:r>
    </w:p>
    <w:p w14:paraId="7F45A79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383 --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2E3BDBE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384 -- </w:t>
      </w:r>
      <w:r w:rsidRPr="005B48BC">
        <w:rPr>
          <w:rFonts w:ascii="Consolas" w:eastAsia="微软雅黑" w:hAnsi="Consolas" w:hint="eastAsia"/>
          <w:lang w:eastAsia="zh-CN"/>
        </w:rPr>
        <w:t>拟分配科索沃</w:t>
      </w:r>
    </w:p>
    <w:p w14:paraId="4970B4E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385 --</w:t>
      </w:r>
      <w:r w:rsidRPr="005B48BC">
        <w:rPr>
          <w:rFonts w:ascii="Consolas" w:eastAsia="微软雅黑" w:hAnsi="Consolas" w:hint="eastAsia"/>
          <w:lang w:eastAsia="zh-CN"/>
        </w:rPr>
        <w:t>克罗地亚</w:t>
      </w:r>
    </w:p>
    <w:p w14:paraId="03D8659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386 --</w:t>
      </w:r>
      <w:r w:rsidRPr="005B48BC">
        <w:rPr>
          <w:rFonts w:ascii="Consolas" w:eastAsia="微软雅黑" w:hAnsi="Consolas" w:hint="eastAsia"/>
          <w:lang w:eastAsia="zh-CN"/>
        </w:rPr>
        <w:t>斯洛文尼亚</w:t>
      </w:r>
    </w:p>
    <w:p w14:paraId="1FBE5F1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387 --</w:t>
      </w:r>
      <w:r w:rsidRPr="005B48BC">
        <w:rPr>
          <w:rFonts w:ascii="Consolas" w:eastAsia="微软雅黑" w:hAnsi="Consolas" w:hint="eastAsia"/>
          <w:lang w:eastAsia="zh-CN"/>
        </w:rPr>
        <w:t>波黑</w:t>
      </w:r>
    </w:p>
    <w:p w14:paraId="6553049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388 --</w:t>
      </w:r>
      <w:r w:rsidRPr="005B48BC">
        <w:rPr>
          <w:rFonts w:ascii="Consolas" w:eastAsia="微软雅黑" w:hAnsi="Consolas" w:hint="eastAsia"/>
          <w:lang w:eastAsia="zh-CN"/>
        </w:rPr>
        <w:t>欧洲电话号码空间</w:t>
      </w:r>
      <w:r w:rsidRPr="005B48BC">
        <w:rPr>
          <w:rFonts w:ascii="Consolas" w:eastAsia="微软雅黑" w:hAnsi="Consolas" w:hint="cs"/>
          <w:lang w:eastAsia="zh-CN"/>
        </w:rPr>
        <w:t>――</w:t>
      </w:r>
      <w:r w:rsidRPr="005B48BC">
        <w:rPr>
          <w:rFonts w:ascii="Consolas" w:eastAsia="微软雅黑" w:hAnsi="Consolas" w:hint="eastAsia"/>
          <w:lang w:eastAsia="zh-CN"/>
        </w:rPr>
        <w:t>环欧洲服务</w:t>
      </w:r>
    </w:p>
    <w:p w14:paraId="3CE506A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389 --</w:t>
      </w:r>
      <w:r w:rsidRPr="005B48BC">
        <w:rPr>
          <w:rFonts w:ascii="Consolas" w:eastAsia="微软雅黑" w:hAnsi="Consolas" w:hint="eastAsia"/>
          <w:lang w:eastAsia="zh-CN"/>
        </w:rPr>
        <w:t>马其顿（前南斯拉夫马其顿共和国</w:t>
      </w:r>
      <w:r w:rsidRPr="005B48BC">
        <w:rPr>
          <w:rFonts w:ascii="Consolas" w:eastAsia="微软雅黑" w:hAnsi="Consolas"/>
          <w:lang w:eastAsia="zh-CN"/>
        </w:rPr>
        <w:t>, FYROM</w:t>
      </w:r>
      <w:r w:rsidRPr="005B48BC">
        <w:rPr>
          <w:rFonts w:ascii="Consolas" w:eastAsia="微软雅黑" w:hAnsi="Consolas" w:hint="eastAsia"/>
          <w:lang w:eastAsia="zh-CN"/>
        </w:rPr>
        <w:t>）</w:t>
      </w:r>
    </w:p>
    <w:p w14:paraId="393C112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39 -- </w:t>
      </w:r>
      <w:r w:rsidRPr="005B48BC">
        <w:rPr>
          <w:rFonts w:ascii="Consolas" w:eastAsia="微软雅黑" w:hAnsi="Consolas" w:hint="eastAsia"/>
          <w:lang w:eastAsia="zh-CN"/>
        </w:rPr>
        <w:t>意大利</w:t>
      </w:r>
    </w:p>
    <w:p w14:paraId="506BB82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4F846A9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25FAD696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 xml:space="preserve">4 </w:t>
      </w:r>
    </w:p>
    <w:p w14:paraId="2307124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40 --</w:t>
      </w:r>
      <w:r w:rsidRPr="005B48BC">
        <w:rPr>
          <w:rFonts w:ascii="Consolas" w:eastAsia="微软雅黑" w:hAnsi="Consolas" w:hint="eastAsia"/>
          <w:lang w:eastAsia="zh-CN"/>
        </w:rPr>
        <w:t>罗马尼亚</w:t>
      </w:r>
    </w:p>
    <w:p w14:paraId="615438A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41 --</w:t>
      </w:r>
      <w:r w:rsidRPr="005B48BC">
        <w:rPr>
          <w:rFonts w:ascii="Consolas" w:eastAsia="微软雅黑" w:hAnsi="Consolas" w:hint="eastAsia"/>
          <w:lang w:eastAsia="zh-CN"/>
        </w:rPr>
        <w:t>瑞士</w:t>
      </w:r>
    </w:p>
    <w:p w14:paraId="770F48B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42 -- </w:t>
      </w:r>
      <w:r w:rsidRPr="005B48BC">
        <w:rPr>
          <w:rFonts w:ascii="Consolas" w:eastAsia="微软雅黑" w:hAnsi="Consolas" w:hint="eastAsia"/>
          <w:lang w:eastAsia="zh-CN"/>
        </w:rPr>
        <w:t>捷克斯洛伐克</w:t>
      </w:r>
    </w:p>
    <w:p w14:paraId="2065AF0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420 --</w:t>
      </w:r>
      <w:r w:rsidRPr="005B48BC">
        <w:rPr>
          <w:rFonts w:ascii="Consolas" w:eastAsia="微软雅黑" w:hAnsi="Consolas" w:hint="eastAsia"/>
          <w:lang w:eastAsia="zh-CN"/>
        </w:rPr>
        <w:t>捷克共和国</w:t>
      </w:r>
    </w:p>
    <w:p w14:paraId="77F9A1C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421 --</w:t>
      </w:r>
      <w:r w:rsidRPr="005B48BC">
        <w:rPr>
          <w:rFonts w:ascii="Consolas" w:eastAsia="微软雅黑" w:hAnsi="Consolas" w:hint="eastAsia"/>
          <w:lang w:eastAsia="zh-CN"/>
        </w:rPr>
        <w:t>斯洛伐克</w:t>
      </w:r>
    </w:p>
    <w:p w14:paraId="3EC0F6A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422 --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0BC38C7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423 --</w:t>
      </w:r>
      <w:r w:rsidRPr="005B48BC">
        <w:rPr>
          <w:rFonts w:ascii="Consolas" w:eastAsia="微软雅黑" w:hAnsi="Consolas" w:hint="eastAsia"/>
          <w:lang w:eastAsia="zh-CN"/>
        </w:rPr>
        <w:t>列支敦士登</w:t>
      </w:r>
    </w:p>
    <w:p w14:paraId="67EF4C6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424 --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6252C93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lastRenderedPageBreak/>
        <w:t xml:space="preserve">* 425 --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1CFED70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426 --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778B949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427 --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40D01A0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428 --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0A8463B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429 --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13F2ABD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43 --</w:t>
      </w:r>
      <w:r w:rsidRPr="005B48BC">
        <w:rPr>
          <w:rFonts w:ascii="Consolas" w:eastAsia="微软雅黑" w:hAnsi="Consolas" w:hint="eastAsia"/>
          <w:lang w:eastAsia="zh-CN"/>
        </w:rPr>
        <w:t>奥地利</w:t>
      </w:r>
    </w:p>
    <w:p w14:paraId="5FB725B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44 --</w:t>
      </w:r>
      <w:r w:rsidRPr="005B48BC">
        <w:rPr>
          <w:rFonts w:ascii="Consolas" w:eastAsia="微软雅黑" w:hAnsi="Consolas" w:hint="eastAsia"/>
          <w:lang w:eastAsia="zh-CN"/>
        </w:rPr>
        <w:t>英国</w:t>
      </w:r>
    </w:p>
    <w:p w14:paraId="102E58F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45 --</w:t>
      </w:r>
      <w:r w:rsidRPr="005B48BC">
        <w:rPr>
          <w:rFonts w:ascii="Consolas" w:eastAsia="微软雅黑" w:hAnsi="Consolas" w:hint="eastAsia"/>
          <w:lang w:eastAsia="zh-CN"/>
        </w:rPr>
        <w:t>丹麦</w:t>
      </w:r>
    </w:p>
    <w:p w14:paraId="5D18994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46 --</w:t>
      </w:r>
      <w:r w:rsidRPr="005B48BC">
        <w:rPr>
          <w:rFonts w:ascii="Consolas" w:eastAsia="微软雅黑" w:hAnsi="Consolas" w:hint="eastAsia"/>
          <w:lang w:eastAsia="zh-CN"/>
        </w:rPr>
        <w:t>瑞典</w:t>
      </w:r>
    </w:p>
    <w:p w14:paraId="13BD41E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47 --</w:t>
      </w:r>
      <w:r w:rsidRPr="005B48BC">
        <w:rPr>
          <w:rFonts w:ascii="Consolas" w:eastAsia="微软雅黑" w:hAnsi="Consolas" w:hint="eastAsia"/>
          <w:lang w:eastAsia="zh-CN"/>
        </w:rPr>
        <w:t>挪威</w:t>
      </w:r>
    </w:p>
    <w:p w14:paraId="5E9670E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48 --</w:t>
      </w:r>
      <w:r w:rsidRPr="005B48BC">
        <w:rPr>
          <w:rFonts w:ascii="Consolas" w:eastAsia="微软雅黑" w:hAnsi="Consolas" w:hint="eastAsia"/>
          <w:lang w:eastAsia="zh-CN"/>
        </w:rPr>
        <w:t>波兰</w:t>
      </w:r>
    </w:p>
    <w:p w14:paraId="4C76C91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49 -- </w:t>
      </w:r>
      <w:r w:rsidRPr="005B48BC">
        <w:rPr>
          <w:rFonts w:ascii="Consolas" w:eastAsia="微软雅黑" w:hAnsi="Consolas" w:hint="eastAsia"/>
          <w:lang w:eastAsia="zh-CN"/>
        </w:rPr>
        <w:t>德国</w:t>
      </w:r>
    </w:p>
    <w:p w14:paraId="040CD8B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7BE28CC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3D4016F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5EBD1B9A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 xml:space="preserve">5 </w:t>
      </w:r>
    </w:p>
    <w:p w14:paraId="17D8CD0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500 --</w:t>
      </w:r>
      <w:r w:rsidRPr="005B48BC">
        <w:rPr>
          <w:rFonts w:ascii="Consolas" w:eastAsia="微软雅黑" w:hAnsi="Consolas" w:hint="eastAsia"/>
          <w:lang w:eastAsia="zh-CN"/>
        </w:rPr>
        <w:t>福克兰群岛</w:t>
      </w:r>
    </w:p>
    <w:p w14:paraId="733F00A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501 --</w:t>
      </w:r>
      <w:r w:rsidRPr="005B48BC">
        <w:rPr>
          <w:rFonts w:ascii="Consolas" w:eastAsia="微软雅黑" w:hAnsi="Consolas" w:hint="eastAsia"/>
          <w:lang w:eastAsia="zh-CN"/>
        </w:rPr>
        <w:t>伯利兹</w:t>
      </w:r>
    </w:p>
    <w:p w14:paraId="5307EDF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502 --</w:t>
      </w:r>
      <w:r w:rsidRPr="005B48BC">
        <w:rPr>
          <w:rFonts w:ascii="Consolas" w:eastAsia="微软雅黑" w:hAnsi="Consolas" w:hint="eastAsia"/>
          <w:lang w:eastAsia="zh-CN"/>
        </w:rPr>
        <w:t>危地马拉</w:t>
      </w:r>
    </w:p>
    <w:p w14:paraId="7240EFA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503 --</w:t>
      </w:r>
      <w:r w:rsidRPr="005B48BC">
        <w:rPr>
          <w:rFonts w:ascii="Consolas" w:eastAsia="微软雅黑" w:hAnsi="Consolas" w:hint="eastAsia"/>
          <w:lang w:eastAsia="zh-CN"/>
        </w:rPr>
        <w:t>萨尔瓦多</w:t>
      </w:r>
    </w:p>
    <w:p w14:paraId="40379C9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504 --</w:t>
      </w:r>
      <w:r w:rsidRPr="005B48BC">
        <w:rPr>
          <w:rFonts w:ascii="Consolas" w:eastAsia="微软雅黑" w:hAnsi="Consolas" w:hint="eastAsia"/>
          <w:lang w:eastAsia="zh-CN"/>
        </w:rPr>
        <w:t>洪都拉斯</w:t>
      </w:r>
    </w:p>
    <w:p w14:paraId="307FE1B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505 --</w:t>
      </w:r>
      <w:r w:rsidRPr="005B48BC">
        <w:rPr>
          <w:rFonts w:ascii="Consolas" w:eastAsia="微软雅黑" w:hAnsi="Consolas" w:hint="eastAsia"/>
          <w:lang w:eastAsia="zh-CN"/>
        </w:rPr>
        <w:t>尼加拉瓜</w:t>
      </w:r>
    </w:p>
    <w:p w14:paraId="3503098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506 --</w:t>
      </w:r>
      <w:r w:rsidRPr="005B48BC">
        <w:rPr>
          <w:rFonts w:ascii="Consolas" w:eastAsia="微软雅黑" w:hAnsi="Consolas" w:hint="eastAsia"/>
          <w:lang w:eastAsia="zh-CN"/>
        </w:rPr>
        <w:t>哥斯达黎加</w:t>
      </w:r>
    </w:p>
    <w:p w14:paraId="5091C7B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507 --</w:t>
      </w:r>
      <w:r w:rsidRPr="005B48BC">
        <w:rPr>
          <w:rFonts w:ascii="Consolas" w:eastAsia="微软雅黑" w:hAnsi="Consolas" w:hint="eastAsia"/>
          <w:lang w:eastAsia="zh-CN"/>
        </w:rPr>
        <w:t>巴拿马</w:t>
      </w:r>
    </w:p>
    <w:p w14:paraId="03A8073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508 --</w:t>
      </w:r>
      <w:r w:rsidRPr="005B48BC">
        <w:rPr>
          <w:rFonts w:ascii="Consolas" w:eastAsia="微软雅黑" w:hAnsi="Consolas" w:hint="eastAsia"/>
          <w:lang w:eastAsia="zh-CN"/>
        </w:rPr>
        <w:t>圣皮埃尔和密克隆群岛</w:t>
      </w:r>
    </w:p>
    <w:p w14:paraId="60285D0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509 --</w:t>
      </w:r>
      <w:r w:rsidRPr="005B48BC">
        <w:rPr>
          <w:rFonts w:ascii="Consolas" w:eastAsia="微软雅黑" w:hAnsi="Consolas" w:hint="eastAsia"/>
          <w:lang w:eastAsia="zh-CN"/>
        </w:rPr>
        <w:t>海地</w:t>
      </w:r>
    </w:p>
    <w:p w14:paraId="0785D64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51 --</w:t>
      </w:r>
      <w:r w:rsidRPr="005B48BC">
        <w:rPr>
          <w:rFonts w:ascii="Consolas" w:eastAsia="微软雅黑" w:hAnsi="Consolas" w:hint="eastAsia"/>
          <w:lang w:eastAsia="zh-CN"/>
        </w:rPr>
        <w:t>秘鲁</w:t>
      </w:r>
    </w:p>
    <w:p w14:paraId="3479F12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52 --</w:t>
      </w:r>
      <w:r w:rsidRPr="005B48BC">
        <w:rPr>
          <w:rFonts w:ascii="Consolas" w:eastAsia="微软雅黑" w:hAnsi="Consolas" w:hint="eastAsia"/>
          <w:lang w:eastAsia="zh-CN"/>
        </w:rPr>
        <w:t>墨西哥</w:t>
      </w:r>
    </w:p>
    <w:p w14:paraId="4525481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53 --</w:t>
      </w:r>
      <w:r w:rsidRPr="005B48BC">
        <w:rPr>
          <w:rFonts w:ascii="Consolas" w:eastAsia="微软雅黑" w:hAnsi="Consolas" w:hint="eastAsia"/>
          <w:lang w:eastAsia="zh-CN"/>
        </w:rPr>
        <w:t>古巴（本应属于北美区，由于历史原因分在</w:t>
      </w:r>
      <w:r w:rsidRPr="005B48BC">
        <w:rPr>
          <w:rFonts w:ascii="Consolas" w:eastAsia="微软雅黑" w:hAnsi="Consolas"/>
          <w:lang w:eastAsia="zh-CN"/>
        </w:rPr>
        <w:t>5</w:t>
      </w:r>
      <w:r w:rsidRPr="005B48BC">
        <w:rPr>
          <w:rFonts w:ascii="Consolas" w:eastAsia="微软雅黑" w:hAnsi="Consolas" w:hint="eastAsia"/>
          <w:lang w:eastAsia="zh-CN"/>
        </w:rPr>
        <w:t>区）</w:t>
      </w:r>
    </w:p>
    <w:p w14:paraId="424AD1C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54 --</w:t>
      </w:r>
      <w:r w:rsidRPr="005B48BC">
        <w:rPr>
          <w:rFonts w:ascii="Consolas" w:eastAsia="微软雅黑" w:hAnsi="Consolas" w:hint="eastAsia"/>
          <w:lang w:eastAsia="zh-CN"/>
        </w:rPr>
        <w:t>阿根廷</w:t>
      </w:r>
    </w:p>
    <w:p w14:paraId="4B5D8C3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55 --</w:t>
      </w:r>
      <w:r w:rsidRPr="005B48BC">
        <w:rPr>
          <w:rFonts w:ascii="Consolas" w:eastAsia="微软雅黑" w:hAnsi="Consolas" w:hint="eastAsia"/>
          <w:lang w:eastAsia="zh-CN"/>
        </w:rPr>
        <w:t>巴西</w:t>
      </w:r>
    </w:p>
    <w:p w14:paraId="5ED8EF2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56 --</w:t>
      </w:r>
      <w:r w:rsidRPr="005B48BC">
        <w:rPr>
          <w:rFonts w:ascii="Consolas" w:eastAsia="微软雅黑" w:hAnsi="Consolas" w:hint="eastAsia"/>
          <w:lang w:eastAsia="zh-CN"/>
        </w:rPr>
        <w:t>智利</w:t>
      </w:r>
    </w:p>
    <w:p w14:paraId="435C58F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57 --</w:t>
      </w:r>
      <w:r w:rsidRPr="005B48BC">
        <w:rPr>
          <w:rFonts w:ascii="Consolas" w:eastAsia="微软雅黑" w:hAnsi="Consolas" w:hint="eastAsia"/>
          <w:lang w:eastAsia="zh-CN"/>
        </w:rPr>
        <w:t>哥伦比亚</w:t>
      </w:r>
    </w:p>
    <w:p w14:paraId="48CE618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58 --</w:t>
      </w:r>
      <w:r w:rsidRPr="005B48BC">
        <w:rPr>
          <w:rFonts w:ascii="Consolas" w:eastAsia="微软雅黑" w:hAnsi="Consolas" w:hint="eastAsia"/>
          <w:lang w:eastAsia="zh-CN"/>
        </w:rPr>
        <w:t>委内瑞拉</w:t>
      </w:r>
    </w:p>
    <w:p w14:paraId="3080A22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590 --</w:t>
      </w:r>
      <w:r w:rsidRPr="005B48BC">
        <w:rPr>
          <w:rFonts w:ascii="Consolas" w:eastAsia="微软雅黑" w:hAnsi="Consolas" w:hint="eastAsia"/>
          <w:lang w:eastAsia="zh-CN"/>
        </w:rPr>
        <w:t>瓜德罗普（含法属圣马丁和圣巴泰勒米岛）</w:t>
      </w:r>
    </w:p>
    <w:p w14:paraId="51D8B24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591 --</w:t>
      </w:r>
      <w:r w:rsidRPr="005B48BC">
        <w:rPr>
          <w:rFonts w:ascii="Consolas" w:eastAsia="微软雅黑" w:hAnsi="Consolas" w:hint="eastAsia"/>
          <w:lang w:eastAsia="zh-CN"/>
        </w:rPr>
        <w:t>玻利维亚</w:t>
      </w:r>
    </w:p>
    <w:p w14:paraId="013BB23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592 --</w:t>
      </w:r>
      <w:r w:rsidRPr="005B48BC">
        <w:rPr>
          <w:rFonts w:ascii="Consolas" w:eastAsia="微软雅黑" w:hAnsi="Consolas" w:hint="eastAsia"/>
          <w:lang w:eastAsia="zh-CN"/>
        </w:rPr>
        <w:t>圭亚那</w:t>
      </w:r>
    </w:p>
    <w:p w14:paraId="6A30EE2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593 --</w:t>
      </w:r>
      <w:r w:rsidRPr="005B48BC">
        <w:rPr>
          <w:rFonts w:ascii="Consolas" w:eastAsia="微软雅黑" w:hAnsi="Consolas" w:hint="eastAsia"/>
          <w:lang w:eastAsia="zh-CN"/>
        </w:rPr>
        <w:t>厄瓜多尔</w:t>
      </w:r>
    </w:p>
    <w:p w14:paraId="722E1A6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594 --</w:t>
      </w:r>
      <w:r w:rsidRPr="005B48BC">
        <w:rPr>
          <w:rFonts w:ascii="Consolas" w:eastAsia="微软雅黑" w:hAnsi="Consolas" w:hint="eastAsia"/>
          <w:lang w:eastAsia="zh-CN"/>
        </w:rPr>
        <w:t>法属圭亚那</w:t>
      </w:r>
    </w:p>
    <w:p w14:paraId="6DB7AF7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595 --</w:t>
      </w:r>
      <w:r w:rsidRPr="005B48BC">
        <w:rPr>
          <w:rFonts w:ascii="Consolas" w:eastAsia="微软雅黑" w:hAnsi="Consolas" w:hint="eastAsia"/>
          <w:lang w:eastAsia="zh-CN"/>
        </w:rPr>
        <w:t>巴拉圭</w:t>
      </w:r>
    </w:p>
    <w:p w14:paraId="3AD4591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596 --</w:t>
      </w:r>
      <w:r w:rsidRPr="005B48BC">
        <w:rPr>
          <w:rFonts w:ascii="Consolas" w:eastAsia="微软雅黑" w:hAnsi="Consolas" w:hint="eastAsia"/>
          <w:lang w:eastAsia="zh-CN"/>
        </w:rPr>
        <w:t>马提尼克</w:t>
      </w:r>
    </w:p>
    <w:p w14:paraId="7F6B1CA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lastRenderedPageBreak/>
        <w:t>* 597 --</w:t>
      </w:r>
      <w:r w:rsidRPr="005B48BC">
        <w:rPr>
          <w:rFonts w:ascii="Consolas" w:eastAsia="微软雅黑" w:hAnsi="Consolas" w:hint="eastAsia"/>
          <w:lang w:eastAsia="zh-CN"/>
        </w:rPr>
        <w:t>苏里南</w:t>
      </w:r>
    </w:p>
    <w:p w14:paraId="4B37F7B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598 --</w:t>
      </w:r>
      <w:r w:rsidRPr="005B48BC">
        <w:rPr>
          <w:rFonts w:ascii="Consolas" w:eastAsia="微软雅黑" w:hAnsi="Consolas" w:hint="eastAsia"/>
          <w:lang w:eastAsia="zh-CN"/>
        </w:rPr>
        <w:t>乌拉圭</w:t>
      </w:r>
    </w:p>
    <w:p w14:paraId="3D26B31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599 -- </w:t>
      </w:r>
      <w:r w:rsidRPr="005B48BC">
        <w:rPr>
          <w:rFonts w:ascii="Consolas" w:eastAsia="微软雅黑" w:hAnsi="Consolas" w:hint="eastAsia"/>
          <w:lang w:eastAsia="zh-CN"/>
        </w:rPr>
        <w:t>荷兰加勒比区（原荷属安的列斯，</w:t>
      </w:r>
      <w:r w:rsidRPr="005B48BC">
        <w:rPr>
          <w:rFonts w:ascii="Consolas" w:eastAsia="微软雅黑" w:hAnsi="Consolas"/>
          <w:lang w:eastAsia="zh-CN"/>
        </w:rPr>
        <w:t>2010</w:t>
      </w:r>
      <w:r w:rsidRPr="005B48BC">
        <w:rPr>
          <w:rFonts w:ascii="Consolas" w:eastAsia="微软雅黑" w:hAnsi="Consolas" w:hint="eastAsia"/>
          <w:lang w:eastAsia="zh-CN"/>
        </w:rPr>
        <w:t>年</w:t>
      </w:r>
      <w:r w:rsidRPr="005B48BC">
        <w:rPr>
          <w:rFonts w:ascii="Consolas" w:eastAsia="微软雅黑" w:hAnsi="Consolas"/>
          <w:lang w:eastAsia="zh-CN"/>
        </w:rPr>
        <w:t>10</w:t>
      </w:r>
      <w:r w:rsidRPr="005B48BC">
        <w:rPr>
          <w:rFonts w:ascii="Consolas" w:eastAsia="微软雅黑" w:hAnsi="Consolas" w:hint="eastAsia"/>
          <w:lang w:eastAsia="zh-CN"/>
        </w:rPr>
        <w:t>月</w:t>
      </w:r>
      <w:r w:rsidRPr="005B48BC">
        <w:rPr>
          <w:rFonts w:ascii="Consolas" w:eastAsia="微软雅黑" w:hAnsi="Consolas"/>
          <w:lang w:eastAsia="zh-CN"/>
        </w:rPr>
        <w:t>10</w:t>
      </w:r>
      <w:r w:rsidRPr="005B48BC">
        <w:rPr>
          <w:rFonts w:ascii="Consolas" w:eastAsia="微软雅黑" w:hAnsi="Consolas" w:hint="eastAsia"/>
          <w:lang w:eastAsia="zh-CN"/>
        </w:rPr>
        <w:t>日解体）</w:t>
      </w:r>
    </w:p>
    <w:p w14:paraId="10B17F7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599 -- </w:t>
      </w:r>
      <w:r w:rsidRPr="005B48BC">
        <w:rPr>
          <w:rFonts w:ascii="Consolas" w:eastAsia="微软雅黑" w:hAnsi="Consolas" w:hint="eastAsia"/>
          <w:lang w:eastAsia="zh-CN"/>
        </w:rPr>
        <w:t>荷属圣马丁</w:t>
      </w:r>
    </w:p>
    <w:p w14:paraId="04744A6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599-9 -- </w:t>
      </w:r>
      <w:r w:rsidRPr="005B48BC">
        <w:rPr>
          <w:rFonts w:ascii="Consolas" w:eastAsia="微软雅黑" w:hAnsi="Consolas" w:hint="eastAsia"/>
          <w:lang w:eastAsia="zh-CN"/>
        </w:rPr>
        <w:t>库拉索</w:t>
      </w:r>
    </w:p>
    <w:p w14:paraId="7C573E8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3A06136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16238BA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6CB207DE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>6</w:t>
      </w:r>
    </w:p>
    <w:p w14:paraId="04E4CD4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60 --</w:t>
      </w:r>
      <w:r w:rsidRPr="005B48BC">
        <w:rPr>
          <w:rFonts w:ascii="Consolas" w:eastAsia="微软雅黑" w:hAnsi="Consolas" w:hint="eastAsia"/>
          <w:lang w:eastAsia="zh-CN"/>
        </w:rPr>
        <w:t>马来西亚</w:t>
      </w:r>
    </w:p>
    <w:p w14:paraId="58A4F45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61 --</w:t>
      </w:r>
      <w:r w:rsidRPr="005B48BC">
        <w:rPr>
          <w:rFonts w:ascii="Consolas" w:eastAsia="微软雅黑" w:hAnsi="Consolas" w:hint="eastAsia"/>
          <w:lang w:eastAsia="zh-CN"/>
        </w:rPr>
        <w:t>澳大利亚</w:t>
      </w:r>
    </w:p>
    <w:p w14:paraId="4B3E80A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62 --</w:t>
      </w:r>
      <w:r w:rsidRPr="005B48BC">
        <w:rPr>
          <w:rFonts w:ascii="Consolas" w:eastAsia="微软雅黑" w:hAnsi="Consolas" w:hint="eastAsia"/>
          <w:lang w:eastAsia="zh-CN"/>
        </w:rPr>
        <w:t>印度尼西亚</w:t>
      </w:r>
    </w:p>
    <w:p w14:paraId="37D95DD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63 --</w:t>
      </w:r>
      <w:r w:rsidRPr="005B48BC">
        <w:rPr>
          <w:rFonts w:ascii="Consolas" w:eastAsia="微软雅黑" w:hAnsi="Consolas" w:hint="eastAsia"/>
          <w:lang w:eastAsia="zh-CN"/>
        </w:rPr>
        <w:t>菲律宾</w:t>
      </w:r>
    </w:p>
    <w:p w14:paraId="28F26B5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64 --</w:t>
      </w:r>
      <w:r w:rsidRPr="005B48BC">
        <w:rPr>
          <w:rFonts w:ascii="Consolas" w:eastAsia="微软雅黑" w:hAnsi="Consolas" w:hint="eastAsia"/>
          <w:lang w:eastAsia="zh-CN"/>
        </w:rPr>
        <w:t>新西兰</w:t>
      </w:r>
    </w:p>
    <w:p w14:paraId="770C6E5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65 --</w:t>
      </w:r>
      <w:r w:rsidRPr="005B48BC">
        <w:rPr>
          <w:rFonts w:ascii="Consolas" w:eastAsia="微软雅黑" w:hAnsi="Consolas" w:hint="eastAsia"/>
          <w:lang w:eastAsia="zh-CN"/>
        </w:rPr>
        <w:t>新加坡</w:t>
      </w:r>
    </w:p>
    <w:p w14:paraId="32F3323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66 --</w:t>
      </w:r>
      <w:r w:rsidRPr="005B48BC">
        <w:rPr>
          <w:rFonts w:ascii="Consolas" w:eastAsia="微软雅黑" w:hAnsi="Consolas" w:hint="eastAsia"/>
          <w:lang w:eastAsia="zh-CN"/>
        </w:rPr>
        <w:t>泰国</w:t>
      </w:r>
    </w:p>
    <w:p w14:paraId="36D9490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670 --</w:t>
      </w:r>
      <w:r w:rsidRPr="005B48BC">
        <w:rPr>
          <w:rFonts w:ascii="Consolas" w:eastAsia="微软雅黑" w:hAnsi="Consolas" w:hint="eastAsia"/>
          <w:lang w:eastAsia="zh-CN"/>
        </w:rPr>
        <w:t>东帝汶</w:t>
      </w:r>
    </w:p>
    <w:p w14:paraId="48D4945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672 -- </w:t>
      </w:r>
      <w:r w:rsidRPr="005B48BC">
        <w:rPr>
          <w:rFonts w:ascii="Consolas" w:eastAsia="微软雅黑" w:hAnsi="Consolas" w:hint="eastAsia"/>
          <w:lang w:eastAsia="zh-CN"/>
        </w:rPr>
        <w:t>澳大利亚海外领地：南极洲、圣诞岛、科科斯群岛、诺福克岛</w:t>
      </w:r>
    </w:p>
    <w:p w14:paraId="1E4AFFC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673 --</w:t>
      </w:r>
      <w:r w:rsidRPr="005B48BC">
        <w:rPr>
          <w:rFonts w:ascii="Consolas" w:eastAsia="微软雅黑" w:hAnsi="Consolas" w:hint="eastAsia"/>
          <w:lang w:eastAsia="zh-CN"/>
        </w:rPr>
        <w:t>文莱</w:t>
      </w:r>
    </w:p>
    <w:p w14:paraId="3E42738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674 --</w:t>
      </w:r>
      <w:r w:rsidRPr="005B48BC">
        <w:rPr>
          <w:rFonts w:ascii="Consolas" w:eastAsia="微软雅黑" w:hAnsi="Consolas" w:hint="eastAsia"/>
          <w:lang w:eastAsia="zh-CN"/>
        </w:rPr>
        <w:t>瑙鲁</w:t>
      </w:r>
    </w:p>
    <w:p w14:paraId="1656781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675 --</w:t>
      </w:r>
      <w:r w:rsidRPr="005B48BC">
        <w:rPr>
          <w:rFonts w:ascii="Consolas" w:eastAsia="微软雅黑" w:hAnsi="Consolas" w:hint="eastAsia"/>
          <w:lang w:eastAsia="zh-CN"/>
        </w:rPr>
        <w:t>巴布亚新几内亚</w:t>
      </w:r>
    </w:p>
    <w:p w14:paraId="0E496B0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676 --</w:t>
      </w:r>
      <w:r w:rsidRPr="005B48BC">
        <w:rPr>
          <w:rFonts w:ascii="Consolas" w:eastAsia="微软雅黑" w:hAnsi="Consolas" w:hint="eastAsia"/>
          <w:lang w:eastAsia="zh-CN"/>
        </w:rPr>
        <w:t>汤加</w:t>
      </w:r>
    </w:p>
    <w:p w14:paraId="319C14F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677 --</w:t>
      </w:r>
      <w:r w:rsidRPr="005B48BC">
        <w:rPr>
          <w:rFonts w:ascii="Consolas" w:eastAsia="微软雅黑" w:hAnsi="Consolas" w:hint="eastAsia"/>
          <w:lang w:eastAsia="zh-CN"/>
        </w:rPr>
        <w:t>所罗门群岛</w:t>
      </w:r>
    </w:p>
    <w:p w14:paraId="4BDCC8E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678 --</w:t>
      </w:r>
      <w:r w:rsidRPr="005B48BC">
        <w:rPr>
          <w:rFonts w:ascii="Consolas" w:eastAsia="微软雅黑" w:hAnsi="Consolas" w:hint="eastAsia"/>
          <w:lang w:eastAsia="zh-CN"/>
        </w:rPr>
        <w:t>瓦努阿图</w:t>
      </w:r>
    </w:p>
    <w:p w14:paraId="701528B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679 --</w:t>
      </w:r>
      <w:r w:rsidRPr="005B48BC">
        <w:rPr>
          <w:rFonts w:ascii="Consolas" w:eastAsia="微软雅黑" w:hAnsi="Consolas" w:hint="eastAsia"/>
          <w:lang w:eastAsia="zh-CN"/>
        </w:rPr>
        <w:t>斐济</w:t>
      </w:r>
    </w:p>
    <w:p w14:paraId="76C75DD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680 --</w:t>
      </w:r>
      <w:r w:rsidRPr="005B48BC">
        <w:rPr>
          <w:rFonts w:ascii="Consolas" w:eastAsia="微软雅黑" w:hAnsi="Consolas" w:hint="eastAsia"/>
          <w:lang w:eastAsia="zh-CN"/>
        </w:rPr>
        <w:t>帕劳</w:t>
      </w:r>
    </w:p>
    <w:p w14:paraId="596853B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681 --</w:t>
      </w:r>
      <w:r w:rsidRPr="005B48BC">
        <w:rPr>
          <w:rFonts w:ascii="Consolas" w:eastAsia="微软雅黑" w:hAnsi="Consolas" w:hint="eastAsia"/>
          <w:lang w:eastAsia="zh-CN"/>
        </w:rPr>
        <w:t>瓦利斯和富图纳群岛</w:t>
      </w:r>
    </w:p>
    <w:p w14:paraId="1260F73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682 --</w:t>
      </w:r>
      <w:r w:rsidRPr="005B48BC">
        <w:rPr>
          <w:rFonts w:ascii="Consolas" w:eastAsia="微软雅黑" w:hAnsi="Consolas" w:hint="eastAsia"/>
          <w:lang w:eastAsia="zh-CN"/>
        </w:rPr>
        <w:t>库克群岛</w:t>
      </w:r>
    </w:p>
    <w:p w14:paraId="2CF7C68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683 --</w:t>
      </w:r>
      <w:r w:rsidRPr="005B48BC">
        <w:rPr>
          <w:rFonts w:ascii="Consolas" w:eastAsia="微软雅黑" w:hAnsi="Consolas" w:hint="eastAsia"/>
          <w:lang w:eastAsia="zh-CN"/>
        </w:rPr>
        <w:t>纽埃</w:t>
      </w:r>
    </w:p>
    <w:p w14:paraId="3887031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684 --</w:t>
      </w:r>
      <w:r w:rsidRPr="005B48BC">
        <w:rPr>
          <w:rFonts w:ascii="Consolas" w:eastAsia="微软雅黑" w:hAnsi="Consolas" w:hint="eastAsia"/>
          <w:lang w:eastAsia="zh-CN"/>
        </w:rPr>
        <w:t>美属萨摩亚</w:t>
      </w:r>
    </w:p>
    <w:p w14:paraId="2E8DE34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685 --</w:t>
      </w:r>
      <w:r w:rsidRPr="005B48BC">
        <w:rPr>
          <w:rFonts w:ascii="Consolas" w:eastAsia="微软雅黑" w:hAnsi="Consolas" w:hint="eastAsia"/>
          <w:lang w:eastAsia="zh-CN"/>
        </w:rPr>
        <w:t>萨摩亚</w:t>
      </w:r>
    </w:p>
    <w:p w14:paraId="1455839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686 --</w:t>
      </w:r>
      <w:r w:rsidRPr="005B48BC">
        <w:rPr>
          <w:rFonts w:ascii="Consolas" w:eastAsia="微软雅黑" w:hAnsi="Consolas" w:hint="eastAsia"/>
          <w:lang w:eastAsia="zh-CN"/>
        </w:rPr>
        <w:t>基里巴斯，吉尔伯特群岛</w:t>
      </w:r>
    </w:p>
    <w:p w14:paraId="2FA645C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687 --</w:t>
      </w:r>
      <w:r w:rsidRPr="005B48BC">
        <w:rPr>
          <w:rFonts w:ascii="Consolas" w:eastAsia="微软雅黑" w:hAnsi="Consolas" w:hint="eastAsia"/>
          <w:lang w:eastAsia="zh-CN"/>
        </w:rPr>
        <w:t>新喀里多尼亚</w:t>
      </w:r>
    </w:p>
    <w:p w14:paraId="18CF717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688 --</w:t>
      </w:r>
      <w:r w:rsidRPr="005B48BC">
        <w:rPr>
          <w:rFonts w:ascii="Consolas" w:eastAsia="微软雅黑" w:hAnsi="Consolas" w:hint="eastAsia"/>
          <w:lang w:eastAsia="zh-CN"/>
        </w:rPr>
        <w:t>图瓦卢，埃利斯群岛</w:t>
      </w:r>
    </w:p>
    <w:p w14:paraId="694055A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689 --</w:t>
      </w:r>
      <w:r w:rsidRPr="005B48BC">
        <w:rPr>
          <w:rFonts w:ascii="Consolas" w:eastAsia="微软雅黑" w:hAnsi="Consolas" w:hint="eastAsia"/>
          <w:lang w:eastAsia="zh-CN"/>
        </w:rPr>
        <w:t>法属波利尼西亚</w:t>
      </w:r>
    </w:p>
    <w:p w14:paraId="642260F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690 --</w:t>
      </w:r>
      <w:r w:rsidRPr="005B48BC">
        <w:rPr>
          <w:rFonts w:ascii="Consolas" w:eastAsia="微软雅黑" w:hAnsi="Consolas" w:hint="eastAsia"/>
          <w:lang w:eastAsia="zh-CN"/>
        </w:rPr>
        <w:t>托克劳群岛</w:t>
      </w:r>
    </w:p>
    <w:p w14:paraId="15F0107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691 --</w:t>
      </w:r>
      <w:r w:rsidRPr="005B48BC">
        <w:rPr>
          <w:rFonts w:ascii="Consolas" w:eastAsia="微软雅黑" w:hAnsi="Consolas" w:hint="eastAsia"/>
          <w:lang w:eastAsia="zh-CN"/>
        </w:rPr>
        <w:t>密克罗尼西亚联邦</w:t>
      </w:r>
    </w:p>
    <w:p w14:paraId="35B4B2C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692 --</w:t>
      </w:r>
      <w:r w:rsidRPr="005B48BC">
        <w:rPr>
          <w:rFonts w:ascii="Consolas" w:eastAsia="微软雅黑" w:hAnsi="Consolas" w:hint="eastAsia"/>
          <w:lang w:eastAsia="zh-CN"/>
        </w:rPr>
        <w:t>马绍尔群岛</w:t>
      </w:r>
    </w:p>
    <w:p w14:paraId="703B0DF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693 --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2494049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694 --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5D7FF2E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695 --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1097A6E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lastRenderedPageBreak/>
        <w:t xml:space="preserve">* 696 --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24E9900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697 --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2F464BC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698 --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36D6143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699 --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4DD1822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797AF0A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7C6F126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4C20F9AA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 xml:space="preserve">7 </w:t>
      </w:r>
    </w:p>
    <w:p w14:paraId="2816D44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7 --</w:t>
      </w:r>
      <w:r w:rsidRPr="005B48BC">
        <w:rPr>
          <w:rFonts w:ascii="Consolas" w:eastAsia="微软雅黑" w:hAnsi="Consolas" w:hint="eastAsia"/>
          <w:lang w:eastAsia="zh-CN"/>
        </w:rPr>
        <w:t>俄罗斯、哈萨克斯坦</w:t>
      </w:r>
    </w:p>
    <w:p w14:paraId="0EDAD315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7BE088F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6FF28E3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4746E02C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 xml:space="preserve">8 </w:t>
      </w:r>
    </w:p>
    <w:p w14:paraId="0512CC2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800 -- </w:t>
      </w:r>
      <w:r w:rsidRPr="005B48BC">
        <w:rPr>
          <w:rFonts w:ascii="Consolas" w:eastAsia="微软雅黑" w:hAnsi="Consolas" w:hint="eastAsia"/>
          <w:lang w:eastAsia="zh-CN"/>
        </w:rPr>
        <w:t>国际免费电话</w:t>
      </w:r>
    </w:p>
    <w:p w14:paraId="3D2DE72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808 -- </w:t>
      </w:r>
      <w:r w:rsidRPr="005B48BC">
        <w:rPr>
          <w:rFonts w:ascii="Consolas" w:eastAsia="微软雅黑" w:hAnsi="Consolas" w:hint="eastAsia"/>
          <w:lang w:eastAsia="zh-CN"/>
        </w:rPr>
        <w:t>保留给国际费用分担业务</w:t>
      </w:r>
    </w:p>
    <w:p w14:paraId="2509A2D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81 -- </w:t>
      </w:r>
      <w:r w:rsidRPr="005B48BC">
        <w:rPr>
          <w:rFonts w:ascii="Consolas" w:eastAsia="微软雅黑" w:hAnsi="Consolas" w:hint="eastAsia"/>
          <w:lang w:eastAsia="zh-CN"/>
        </w:rPr>
        <w:t>日本</w:t>
      </w:r>
    </w:p>
    <w:p w14:paraId="7DB95D4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82 -- </w:t>
      </w:r>
      <w:r w:rsidRPr="005B48BC">
        <w:rPr>
          <w:rFonts w:ascii="Consolas" w:eastAsia="微软雅黑" w:hAnsi="Consolas" w:hint="eastAsia"/>
          <w:lang w:eastAsia="zh-CN"/>
        </w:rPr>
        <w:t>韩国</w:t>
      </w:r>
    </w:p>
    <w:p w14:paraId="4B3D90E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83x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13ED4C8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84 -- </w:t>
      </w:r>
      <w:r w:rsidRPr="005B48BC">
        <w:rPr>
          <w:rFonts w:ascii="Consolas" w:eastAsia="微软雅黑" w:hAnsi="Consolas" w:hint="eastAsia"/>
          <w:lang w:eastAsia="zh-CN"/>
        </w:rPr>
        <w:t>越南</w:t>
      </w:r>
    </w:p>
    <w:p w14:paraId="119DC9F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850 -- </w:t>
      </w:r>
      <w:r w:rsidRPr="005B48BC">
        <w:rPr>
          <w:rFonts w:ascii="Consolas" w:eastAsia="微软雅黑" w:hAnsi="Consolas" w:hint="eastAsia"/>
          <w:lang w:eastAsia="zh-CN"/>
        </w:rPr>
        <w:t>朝鲜</w:t>
      </w:r>
    </w:p>
    <w:p w14:paraId="6D5A947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851 -- </w:t>
      </w:r>
      <w:r w:rsidRPr="005B48BC">
        <w:rPr>
          <w:rFonts w:ascii="Consolas" w:eastAsia="微软雅黑" w:hAnsi="Consolas" w:hint="eastAsia"/>
          <w:lang w:eastAsia="zh-CN"/>
        </w:rPr>
        <w:t>测试专用</w:t>
      </w:r>
    </w:p>
    <w:p w14:paraId="46FDD9B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852 -- </w:t>
      </w:r>
      <w:r w:rsidRPr="005B48BC">
        <w:rPr>
          <w:rFonts w:ascii="Consolas" w:eastAsia="微软雅黑" w:hAnsi="Consolas" w:hint="eastAsia"/>
          <w:lang w:eastAsia="zh-CN"/>
        </w:rPr>
        <w:t>香港特别行政区</w:t>
      </w:r>
    </w:p>
    <w:p w14:paraId="139533F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853 -- </w:t>
      </w:r>
      <w:r w:rsidRPr="005B48BC">
        <w:rPr>
          <w:rFonts w:ascii="Consolas" w:eastAsia="微软雅黑" w:hAnsi="Consolas" w:hint="eastAsia"/>
          <w:lang w:eastAsia="zh-CN"/>
        </w:rPr>
        <w:t>澳门特别行政区</w:t>
      </w:r>
    </w:p>
    <w:p w14:paraId="5DF679D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854 --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53AC3BE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855 -- </w:t>
      </w:r>
      <w:r w:rsidRPr="005B48BC">
        <w:rPr>
          <w:rFonts w:ascii="Consolas" w:eastAsia="微软雅黑" w:hAnsi="Consolas" w:hint="eastAsia"/>
          <w:lang w:eastAsia="zh-CN"/>
        </w:rPr>
        <w:t>柬埔寨</w:t>
      </w:r>
    </w:p>
    <w:p w14:paraId="1182621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856 -- </w:t>
      </w:r>
      <w:r w:rsidRPr="005B48BC">
        <w:rPr>
          <w:rFonts w:ascii="Consolas" w:eastAsia="微软雅黑" w:hAnsi="Consolas" w:hint="eastAsia"/>
          <w:lang w:eastAsia="zh-CN"/>
        </w:rPr>
        <w:t>老挝</w:t>
      </w:r>
    </w:p>
    <w:p w14:paraId="51F8B72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857 --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4D9868D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858 --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6AFA764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859 --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2598D69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86 -- </w:t>
      </w:r>
      <w:r w:rsidRPr="005B48BC">
        <w:rPr>
          <w:rFonts w:ascii="Consolas" w:eastAsia="微软雅黑" w:hAnsi="Consolas" w:hint="eastAsia"/>
          <w:lang w:eastAsia="zh-CN"/>
        </w:rPr>
        <w:t>中华人民共和国</w:t>
      </w:r>
    </w:p>
    <w:p w14:paraId="736D334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*870 -- </w:t>
      </w:r>
      <w:r w:rsidRPr="005B48BC">
        <w:rPr>
          <w:rFonts w:ascii="Consolas" w:eastAsia="微软雅黑" w:hAnsi="Consolas" w:hint="eastAsia"/>
          <w:lang w:eastAsia="zh-CN"/>
        </w:rPr>
        <w:t>国际海事卫星组织</w:t>
      </w:r>
      <w:r w:rsidRPr="005B48BC">
        <w:rPr>
          <w:rFonts w:ascii="Consolas" w:eastAsia="微软雅黑" w:hAnsi="Consolas"/>
          <w:lang w:eastAsia="zh-CN"/>
        </w:rPr>
        <w:t xml:space="preserve"> "SNAC" </w:t>
      </w:r>
      <w:r w:rsidRPr="005B48BC">
        <w:rPr>
          <w:rFonts w:ascii="Consolas" w:eastAsia="微软雅黑" w:hAnsi="Consolas" w:hint="eastAsia"/>
          <w:lang w:eastAsia="zh-CN"/>
        </w:rPr>
        <w:t>卫星电话</w:t>
      </w:r>
    </w:p>
    <w:p w14:paraId="3F55DFA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871 -- </w:t>
      </w:r>
      <w:r w:rsidRPr="005B48BC">
        <w:rPr>
          <w:rFonts w:ascii="Consolas" w:eastAsia="微软雅黑" w:hAnsi="Consolas" w:hint="eastAsia"/>
          <w:lang w:eastAsia="zh-CN"/>
        </w:rPr>
        <w:t>未分配（</w:t>
      </w:r>
      <w:r w:rsidRPr="005B48BC">
        <w:rPr>
          <w:rFonts w:ascii="Consolas" w:eastAsia="微软雅黑" w:hAnsi="Consolas"/>
          <w:lang w:eastAsia="zh-CN"/>
        </w:rPr>
        <w:t>2008</w:t>
      </w:r>
      <w:r w:rsidRPr="005B48BC">
        <w:rPr>
          <w:rFonts w:ascii="Consolas" w:eastAsia="微软雅黑" w:hAnsi="Consolas" w:hint="eastAsia"/>
          <w:lang w:eastAsia="zh-CN"/>
        </w:rPr>
        <w:t>年前曾用于</w:t>
      </w:r>
      <w:r w:rsidRPr="005B48BC">
        <w:rPr>
          <w:rFonts w:ascii="Consolas" w:eastAsia="微软雅黑" w:hAnsi="Consolas"/>
          <w:lang w:eastAsia="zh-CN"/>
        </w:rPr>
        <w:t>Inmarsat</w:t>
      </w:r>
      <w:r w:rsidRPr="005B48BC">
        <w:rPr>
          <w:rFonts w:ascii="Consolas" w:eastAsia="微软雅黑" w:hAnsi="Consolas" w:hint="eastAsia"/>
          <w:lang w:eastAsia="zh-CN"/>
        </w:rPr>
        <w:t>东大西洋区）</w:t>
      </w:r>
    </w:p>
    <w:p w14:paraId="5C71B2A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872 -- </w:t>
      </w:r>
      <w:r w:rsidRPr="005B48BC">
        <w:rPr>
          <w:rFonts w:ascii="Consolas" w:eastAsia="微软雅黑" w:hAnsi="Consolas" w:hint="eastAsia"/>
          <w:lang w:eastAsia="zh-CN"/>
        </w:rPr>
        <w:t>未分配（</w:t>
      </w:r>
      <w:r w:rsidRPr="005B48BC">
        <w:rPr>
          <w:rFonts w:ascii="Consolas" w:eastAsia="微软雅黑" w:hAnsi="Consolas"/>
          <w:lang w:eastAsia="zh-CN"/>
        </w:rPr>
        <w:t>2008</w:t>
      </w:r>
      <w:r w:rsidRPr="005B48BC">
        <w:rPr>
          <w:rFonts w:ascii="Consolas" w:eastAsia="微软雅黑" w:hAnsi="Consolas" w:hint="eastAsia"/>
          <w:lang w:eastAsia="zh-CN"/>
        </w:rPr>
        <w:t>年前曾用于</w:t>
      </w:r>
      <w:r w:rsidRPr="005B48BC">
        <w:rPr>
          <w:rFonts w:ascii="Consolas" w:eastAsia="微软雅黑" w:hAnsi="Consolas"/>
          <w:lang w:eastAsia="zh-CN"/>
        </w:rPr>
        <w:t>Inmarsat</w:t>
      </w:r>
      <w:r w:rsidRPr="005B48BC">
        <w:rPr>
          <w:rFonts w:ascii="Consolas" w:eastAsia="微软雅黑" w:hAnsi="Consolas" w:hint="eastAsia"/>
          <w:lang w:eastAsia="zh-CN"/>
        </w:rPr>
        <w:t>太平洋区）</w:t>
      </w:r>
    </w:p>
    <w:p w14:paraId="10DF983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873 -- </w:t>
      </w:r>
      <w:r w:rsidRPr="005B48BC">
        <w:rPr>
          <w:rFonts w:ascii="Consolas" w:eastAsia="微软雅黑" w:hAnsi="Consolas" w:hint="eastAsia"/>
          <w:lang w:eastAsia="zh-CN"/>
        </w:rPr>
        <w:t>未分配（</w:t>
      </w:r>
      <w:r w:rsidRPr="005B48BC">
        <w:rPr>
          <w:rFonts w:ascii="Consolas" w:eastAsia="微软雅黑" w:hAnsi="Consolas"/>
          <w:lang w:eastAsia="zh-CN"/>
        </w:rPr>
        <w:t>2008</w:t>
      </w:r>
      <w:r w:rsidRPr="005B48BC">
        <w:rPr>
          <w:rFonts w:ascii="Consolas" w:eastAsia="微软雅黑" w:hAnsi="Consolas" w:hint="eastAsia"/>
          <w:lang w:eastAsia="zh-CN"/>
        </w:rPr>
        <w:t>年前曾用于</w:t>
      </w:r>
      <w:r w:rsidRPr="005B48BC">
        <w:rPr>
          <w:rFonts w:ascii="Consolas" w:eastAsia="微软雅黑" w:hAnsi="Consolas"/>
          <w:lang w:eastAsia="zh-CN"/>
        </w:rPr>
        <w:t>Inmarsat</w:t>
      </w:r>
      <w:r w:rsidRPr="005B48BC">
        <w:rPr>
          <w:rFonts w:ascii="Consolas" w:eastAsia="微软雅黑" w:hAnsi="Consolas" w:hint="eastAsia"/>
          <w:lang w:eastAsia="zh-CN"/>
        </w:rPr>
        <w:t>印度洋区）</w:t>
      </w:r>
    </w:p>
    <w:p w14:paraId="6CDF773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874 -- </w:t>
      </w:r>
      <w:r w:rsidRPr="005B48BC">
        <w:rPr>
          <w:rFonts w:ascii="Consolas" w:eastAsia="微软雅黑" w:hAnsi="Consolas" w:hint="eastAsia"/>
          <w:lang w:eastAsia="zh-CN"/>
        </w:rPr>
        <w:t>未分配（</w:t>
      </w:r>
      <w:r w:rsidRPr="005B48BC">
        <w:rPr>
          <w:rFonts w:ascii="Consolas" w:eastAsia="微软雅黑" w:hAnsi="Consolas"/>
          <w:lang w:eastAsia="zh-CN"/>
        </w:rPr>
        <w:t>2008</w:t>
      </w:r>
      <w:r w:rsidRPr="005B48BC">
        <w:rPr>
          <w:rFonts w:ascii="Consolas" w:eastAsia="微软雅黑" w:hAnsi="Consolas" w:hint="eastAsia"/>
          <w:lang w:eastAsia="zh-CN"/>
        </w:rPr>
        <w:t>年前曾用于</w:t>
      </w:r>
      <w:r w:rsidRPr="005B48BC">
        <w:rPr>
          <w:rFonts w:ascii="Consolas" w:eastAsia="微软雅黑" w:hAnsi="Consolas"/>
          <w:lang w:eastAsia="zh-CN"/>
        </w:rPr>
        <w:t>Inmarsat</w:t>
      </w:r>
      <w:r w:rsidRPr="005B48BC">
        <w:rPr>
          <w:rFonts w:ascii="Consolas" w:eastAsia="微软雅黑" w:hAnsi="Consolas" w:hint="eastAsia"/>
          <w:lang w:eastAsia="zh-CN"/>
        </w:rPr>
        <w:t>西大西洋区）</w:t>
      </w:r>
    </w:p>
    <w:p w14:paraId="53EDF8E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875 -- </w:t>
      </w:r>
      <w:r w:rsidRPr="005B48BC">
        <w:rPr>
          <w:rFonts w:ascii="Consolas" w:eastAsia="微软雅黑" w:hAnsi="Consolas" w:hint="eastAsia"/>
          <w:lang w:eastAsia="zh-CN"/>
        </w:rPr>
        <w:t>预留给海洋移动通讯服务</w:t>
      </w:r>
    </w:p>
    <w:p w14:paraId="6B73D53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876 -- </w:t>
      </w:r>
      <w:r w:rsidRPr="005B48BC">
        <w:rPr>
          <w:rFonts w:ascii="Consolas" w:eastAsia="微软雅黑" w:hAnsi="Consolas" w:hint="eastAsia"/>
          <w:lang w:eastAsia="zh-CN"/>
        </w:rPr>
        <w:t>预留给海洋移动通讯服务</w:t>
      </w:r>
    </w:p>
    <w:p w14:paraId="55C8A55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877 -- </w:t>
      </w:r>
      <w:r w:rsidRPr="005B48BC">
        <w:rPr>
          <w:rFonts w:ascii="Consolas" w:eastAsia="微软雅黑" w:hAnsi="Consolas" w:hint="eastAsia"/>
          <w:lang w:eastAsia="zh-CN"/>
        </w:rPr>
        <w:t>预留给海洋移动通讯服务</w:t>
      </w:r>
    </w:p>
    <w:p w14:paraId="0D7C7B63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878 -- </w:t>
      </w:r>
      <w:r w:rsidRPr="005B48BC">
        <w:rPr>
          <w:rFonts w:ascii="Consolas" w:eastAsia="微软雅黑" w:hAnsi="Consolas" w:hint="eastAsia"/>
          <w:lang w:eastAsia="zh-CN"/>
        </w:rPr>
        <w:t>环球个人通讯服务</w:t>
      </w:r>
    </w:p>
    <w:p w14:paraId="7B964AF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879 -- </w:t>
      </w:r>
      <w:r w:rsidRPr="005B48BC">
        <w:rPr>
          <w:rFonts w:ascii="Consolas" w:eastAsia="微软雅黑" w:hAnsi="Consolas" w:hint="eastAsia"/>
          <w:lang w:eastAsia="zh-CN"/>
        </w:rPr>
        <w:t>预留给国家移动</w:t>
      </w:r>
      <w:r w:rsidRPr="005B48BC">
        <w:rPr>
          <w:rFonts w:ascii="Consolas" w:eastAsia="微软雅黑" w:hAnsi="Consolas"/>
          <w:lang w:eastAsia="zh-CN"/>
        </w:rPr>
        <w:t>/</w:t>
      </w:r>
      <w:r w:rsidRPr="005B48BC">
        <w:rPr>
          <w:rFonts w:ascii="Consolas" w:eastAsia="微软雅黑" w:hAnsi="Consolas" w:hint="eastAsia"/>
          <w:lang w:eastAsia="zh-CN"/>
        </w:rPr>
        <w:t>海洋使用</w:t>
      </w:r>
    </w:p>
    <w:p w14:paraId="4FC618C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880 -- </w:t>
      </w:r>
      <w:r w:rsidRPr="005B48BC">
        <w:rPr>
          <w:rFonts w:ascii="Consolas" w:eastAsia="微软雅黑" w:hAnsi="Consolas" w:hint="eastAsia"/>
          <w:lang w:eastAsia="zh-CN"/>
        </w:rPr>
        <w:t>孟加拉国</w:t>
      </w:r>
    </w:p>
    <w:p w14:paraId="7DB175A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881 -- </w:t>
      </w:r>
      <w:r w:rsidRPr="005B48BC">
        <w:rPr>
          <w:rFonts w:ascii="Consolas" w:eastAsia="微软雅黑" w:hAnsi="Consolas" w:hint="eastAsia"/>
          <w:lang w:eastAsia="zh-CN"/>
        </w:rPr>
        <w:t>移动卫星系统</w:t>
      </w:r>
    </w:p>
    <w:p w14:paraId="1BFBDFC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lastRenderedPageBreak/>
        <w:t xml:space="preserve">* 882 -- </w:t>
      </w:r>
      <w:r w:rsidRPr="005B48BC">
        <w:rPr>
          <w:rFonts w:ascii="Consolas" w:eastAsia="微软雅黑" w:hAnsi="Consolas" w:hint="eastAsia"/>
          <w:lang w:eastAsia="zh-CN"/>
        </w:rPr>
        <w:t>国际网络</w:t>
      </w:r>
    </w:p>
    <w:p w14:paraId="28C40FF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883 --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04A60FB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884 --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71B598C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885 --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5EB3C89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886 -- </w:t>
      </w:r>
      <w:r w:rsidRPr="005B48BC">
        <w:rPr>
          <w:rFonts w:ascii="Consolas" w:eastAsia="微软雅黑" w:hAnsi="Consolas" w:hint="eastAsia"/>
          <w:lang w:eastAsia="zh-CN"/>
        </w:rPr>
        <w:t>台湾</w:t>
      </w:r>
    </w:p>
    <w:p w14:paraId="322313B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887 --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06B7F23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888 --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59D37A7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889 --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210F508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89x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6390FE3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4C75868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53B5ECB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</w:p>
    <w:p w14:paraId="0547DB64" w14:textId="77777777" w:rsidR="005E6403" w:rsidRPr="005B48BC" w:rsidRDefault="005E6403" w:rsidP="005E6403">
      <w:pPr>
        <w:rPr>
          <w:rFonts w:ascii="Consolas" w:eastAsia="微软雅黑" w:hAnsi="Consolas"/>
          <w:b/>
          <w:lang w:eastAsia="zh-CN"/>
        </w:rPr>
      </w:pPr>
      <w:r w:rsidRPr="005B48BC">
        <w:rPr>
          <w:rFonts w:ascii="Consolas" w:eastAsia="微软雅黑" w:hAnsi="Consolas" w:hint="eastAsia"/>
          <w:b/>
          <w:lang w:eastAsia="zh-CN"/>
        </w:rPr>
        <w:t>区域</w:t>
      </w:r>
      <w:r w:rsidRPr="005B48BC">
        <w:rPr>
          <w:rFonts w:ascii="Consolas" w:eastAsia="微软雅黑" w:hAnsi="Consolas"/>
          <w:b/>
          <w:lang w:eastAsia="zh-CN"/>
        </w:rPr>
        <w:t xml:space="preserve">9 </w:t>
      </w:r>
    </w:p>
    <w:p w14:paraId="30B83EC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90 --</w:t>
      </w:r>
      <w:r w:rsidRPr="005B48BC">
        <w:rPr>
          <w:rFonts w:ascii="Consolas" w:eastAsia="微软雅黑" w:hAnsi="Consolas" w:hint="eastAsia"/>
          <w:lang w:eastAsia="zh-CN"/>
        </w:rPr>
        <w:t>土耳其</w:t>
      </w:r>
    </w:p>
    <w:p w14:paraId="274E3682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91 -- </w:t>
      </w:r>
      <w:r w:rsidRPr="005B48BC">
        <w:rPr>
          <w:rFonts w:ascii="Consolas" w:eastAsia="微软雅黑" w:hAnsi="Consolas" w:hint="eastAsia"/>
          <w:lang w:eastAsia="zh-CN"/>
        </w:rPr>
        <w:t>印度</w:t>
      </w:r>
    </w:p>
    <w:p w14:paraId="7E8DF29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92 -- </w:t>
      </w:r>
      <w:r w:rsidRPr="005B48BC">
        <w:rPr>
          <w:rFonts w:ascii="Consolas" w:eastAsia="微软雅黑" w:hAnsi="Consolas" w:hint="eastAsia"/>
          <w:lang w:eastAsia="zh-CN"/>
        </w:rPr>
        <w:t>巴基斯坦</w:t>
      </w:r>
    </w:p>
    <w:p w14:paraId="26A165A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93 --</w:t>
      </w:r>
      <w:r w:rsidRPr="005B48BC">
        <w:rPr>
          <w:rFonts w:ascii="Consolas" w:eastAsia="微软雅黑" w:hAnsi="Consolas" w:hint="eastAsia"/>
          <w:lang w:eastAsia="zh-CN"/>
        </w:rPr>
        <w:t>阿富汗</w:t>
      </w:r>
    </w:p>
    <w:p w14:paraId="18C476E1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94 --</w:t>
      </w:r>
      <w:r w:rsidRPr="005B48BC">
        <w:rPr>
          <w:rFonts w:ascii="Consolas" w:eastAsia="微软雅黑" w:hAnsi="Consolas" w:hint="eastAsia"/>
          <w:lang w:eastAsia="zh-CN"/>
        </w:rPr>
        <w:t>斯里兰卡</w:t>
      </w:r>
    </w:p>
    <w:p w14:paraId="441161B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95 --</w:t>
      </w:r>
      <w:r w:rsidRPr="005B48BC">
        <w:rPr>
          <w:rFonts w:ascii="Consolas" w:eastAsia="微软雅黑" w:hAnsi="Consolas" w:hint="eastAsia"/>
          <w:lang w:eastAsia="zh-CN"/>
        </w:rPr>
        <w:t>缅甸</w:t>
      </w:r>
    </w:p>
    <w:p w14:paraId="69DE8A5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960 --</w:t>
      </w:r>
      <w:r w:rsidRPr="005B48BC">
        <w:rPr>
          <w:rFonts w:ascii="Consolas" w:eastAsia="微软雅黑" w:hAnsi="Consolas" w:hint="eastAsia"/>
          <w:lang w:eastAsia="zh-CN"/>
        </w:rPr>
        <w:t>马尔代夫</w:t>
      </w:r>
    </w:p>
    <w:p w14:paraId="196EE64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961 --</w:t>
      </w:r>
      <w:r w:rsidRPr="005B48BC">
        <w:rPr>
          <w:rFonts w:ascii="Consolas" w:eastAsia="微软雅黑" w:hAnsi="Consolas" w:hint="eastAsia"/>
          <w:lang w:eastAsia="zh-CN"/>
        </w:rPr>
        <w:t>黎巴嫩</w:t>
      </w:r>
    </w:p>
    <w:p w14:paraId="4E8613F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962 --</w:t>
      </w:r>
      <w:r w:rsidRPr="005B48BC">
        <w:rPr>
          <w:rFonts w:ascii="Consolas" w:eastAsia="微软雅黑" w:hAnsi="Consolas" w:hint="eastAsia"/>
          <w:lang w:eastAsia="zh-CN"/>
        </w:rPr>
        <w:t>约旦</w:t>
      </w:r>
    </w:p>
    <w:p w14:paraId="08B94F4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963 --</w:t>
      </w:r>
      <w:r w:rsidRPr="005B48BC">
        <w:rPr>
          <w:rFonts w:ascii="Consolas" w:eastAsia="微软雅黑" w:hAnsi="Consolas" w:hint="eastAsia"/>
          <w:lang w:eastAsia="zh-CN"/>
        </w:rPr>
        <w:t>叙利亚</w:t>
      </w:r>
    </w:p>
    <w:p w14:paraId="4822975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964 --</w:t>
      </w:r>
      <w:r w:rsidRPr="005B48BC">
        <w:rPr>
          <w:rFonts w:ascii="Consolas" w:eastAsia="微软雅黑" w:hAnsi="Consolas" w:hint="eastAsia"/>
          <w:lang w:eastAsia="zh-CN"/>
        </w:rPr>
        <w:t>伊拉克</w:t>
      </w:r>
    </w:p>
    <w:p w14:paraId="7214511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965 --</w:t>
      </w:r>
      <w:r w:rsidRPr="005B48BC">
        <w:rPr>
          <w:rFonts w:ascii="Consolas" w:eastAsia="微软雅黑" w:hAnsi="Consolas" w:hint="eastAsia"/>
          <w:lang w:eastAsia="zh-CN"/>
        </w:rPr>
        <w:t>科威特</w:t>
      </w:r>
    </w:p>
    <w:p w14:paraId="107909C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966 --</w:t>
      </w:r>
      <w:r w:rsidRPr="005B48BC">
        <w:rPr>
          <w:rFonts w:ascii="Consolas" w:eastAsia="微软雅黑" w:hAnsi="Consolas" w:hint="eastAsia"/>
          <w:lang w:eastAsia="zh-CN"/>
        </w:rPr>
        <w:t>沙特阿拉伯</w:t>
      </w:r>
    </w:p>
    <w:p w14:paraId="0E78BFF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967 --</w:t>
      </w:r>
      <w:r w:rsidRPr="005B48BC">
        <w:rPr>
          <w:rFonts w:ascii="Consolas" w:eastAsia="微软雅黑" w:hAnsi="Consolas" w:hint="eastAsia"/>
          <w:lang w:eastAsia="zh-CN"/>
        </w:rPr>
        <w:t>也门</w:t>
      </w:r>
    </w:p>
    <w:p w14:paraId="4969CBD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968 --</w:t>
      </w:r>
      <w:r w:rsidRPr="005B48BC">
        <w:rPr>
          <w:rFonts w:ascii="Consolas" w:eastAsia="微软雅黑" w:hAnsi="Consolas" w:hint="eastAsia"/>
          <w:lang w:eastAsia="zh-CN"/>
        </w:rPr>
        <w:t>阿曼</w:t>
      </w:r>
    </w:p>
    <w:p w14:paraId="7ABEA24A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969 -- </w:t>
      </w:r>
      <w:r w:rsidRPr="005B48BC">
        <w:rPr>
          <w:rFonts w:ascii="Consolas" w:eastAsia="微软雅黑" w:hAnsi="Consolas" w:hint="eastAsia"/>
          <w:lang w:eastAsia="zh-CN"/>
        </w:rPr>
        <w:t>也门民主共和国</w:t>
      </w:r>
    </w:p>
    <w:p w14:paraId="7E64FC3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970 -- </w:t>
      </w:r>
      <w:r w:rsidRPr="005B48BC">
        <w:rPr>
          <w:rFonts w:ascii="Consolas" w:eastAsia="微软雅黑" w:hAnsi="Consolas" w:hint="eastAsia"/>
          <w:lang w:eastAsia="zh-CN"/>
        </w:rPr>
        <w:t>巴勒斯坦</w:t>
      </w:r>
    </w:p>
    <w:p w14:paraId="032DF76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971 --</w:t>
      </w:r>
      <w:r w:rsidRPr="005B48BC">
        <w:rPr>
          <w:rFonts w:ascii="Consolas" w:eastAsia="微软雅黑" w:hAnsi="Consolas" w:hint="eastAsia"/>
          <w:lang w:eastAsia="zh-CN"/>
        </w:rPr>
        <w:t>阿拉伯联合酋长国</w:t>
      </w:r>
    </w:p>
    <w:p w14:paraId="1578B6E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972 --</w:t>
      </w:r>
      <w:r w:rsidRPr="005B48BC">
        <w:rPr>
          <w:rFonts w:ascii="Consolas" w:eastAsia="微软雅黑" w:hAnsi="Consolas" w:hint="eastAsia"/>
          <w:lang w:eastAsia="zh-CN"/>
        </w:rPr>
        <w:t>以色列</w:t>
      </w:r>
    </w:p>
    <w:p w14:paraId="530EAF1D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973 --</w:t>
      </w:r>
      <w:r w:rsidRPr="005B48BC">
        <w:rPr>
          <w:rFonts w:ascii="Consolas" w:eastAsia="微软雅黑" w:hAnsi="Consolas" w:hint="eastAsia"/>
          <w:lang w:eastAsia="zh-CN"/>
        </w:rPr>
        <w:t>巴林</w:t>
      </w:r>
    </w:p>
    <w:p w14:paraId="7560D68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974 --</w:t>
      </w:r>
      <w:r w:rsidRPr="005B48BC">
        <w:rPr>
          <w:rFonts w:ascii="Consolas" w:eastAsia="微软雅黑" w:hAnsi="Consolas" w:hint="eastAsia"/>
          <w:lang w:eastAsia="zh-CN"/>
        </w:rPr>
        <w:t>卡塔尔</w:t>
      </w:r>
    </w:p>
    <w:p w14:paraId="1F1307EF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975 --</w:t>
      </w:r>
      <w:r w:rsidRPr="005B48BC">
        <w:rPr>
          <w:rFonts w:ascii="Consolas" w:eastAsia="微软雅黑" w:hAnsi="Consolas" w:hint="eastAsia"/>
          <w:lang w:eastAsia="zh-CN"/>
        </w:rPr>
        <w:t>不丹</w:t>
      </w:r>
    </w:p>
    <w:p w14:paraId="38241E4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976 --</w:t>
      </w:r>
      <w:r w:rsidRPr="005B48BC">
        <w:rPr>
          <w:rFonts w:ascii="Consolas" w:eastAsia="微软雅黑" w:hAnsi="Consolas" w:hint="eastAsia"/>
          <w:lang w:eastAsia="zh-CN"/>
        </w:rPr>
        <w:t>蒙古</w:t>
      </w:r>
    </w:p>
    <w:p w14:paraId="5CAAB4C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977 --</w:t>
      </w:r>
      <w:r w:rsidRPr="005B48BC">
        <w:rPr>
          <w:rFonts w:ascii="Consolas" w:eastAsia="微软雅黑" w:hAnsi="Consolas" w:hint="eastAsia"/>
          <w:lang w:eastAsia="zh-CN"/>
        </w:rPr>
        <w:t>尼泊尔</w:t>
      </w:r>
    </w:p>
    <w:p w14:paraId="1BE62377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978 --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66EB58A8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979 -- </w:t>
      </w:r>
      <w:r w:rsidRPr="005B48BC">
        <w:rPr>
          <w:rFonts w:ascii="Consolas" w:eastAsia="微软雅黑" w:hAnsi="Consolas" w:hint="eastAsia"/>
          <w:lang w:eastAsia="zh-CN"/>
        </w:rPr>
        <w:t>国际费率服务（</w:t>
      </w:r>
      <w:r w:rsidRPr="005B48BC">
        <w:rPr>
          <w:rFonts w:ascii="Consolas" w:eastAsia="微软雅黑" w:hAnsi="Consolas"/>
          <w:lang w:eastAsia="zh-CN"/>
        </w:rPr>
        <w:t>International Premium Rate Service</w:t>
      </w:r>
      <w:r w:rsidRPr="005B48BC">
        <w:rPr>
          <w:rFonts w:ascii="Consolas" w:eastAsia="微软雅黑" w:hAnsi="Consolas" w:hint="eastAsia"/>
          <w:lang w:eastAsia="zh-CN"/>
        </w:rPr>
        <w:t>）</w:t>
      </w:r>
    </w:p>
    <w:p w14:paraId="6DB5095C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98 --</w:t>
      </w:r>
      <w:r w:rsidRPr="005B48BC">
        <w:rPr>
          <w:rFonts w:ascii="Consolas" w:eastAsia="微软雅黑" w:hAnsi="Consolas" w:hint="eastAsia"/>
          <w:lang w:eastAsia="zh-CN"/>
        </w:rPr>
        <w:t>伊朗</w:t>
      </w:r>
    </w:p>
    <w:p w14:paraId="5534F094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990 --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6AFE35CE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lastRenderedPageBreak/>
        <w:t xml:space="preserve">* 991 -- </w:t>
      </w:r>
      <w:r w:rsidRPr="005B48BC">
        <w:rPr>
          <w:rFonts w:ascii="Consolas" w:eastAsia="微软雅黑" w:hAnsi="Consolas" w:hint="eastAsia"/>
          <w:lang w:eastAsia="zh-CN"/>
        </w:rPr>
        <w:t>国际电信公众通信服务试验（</w:t>
      </w:r>
      <w:r w:rsidRPr="005B48BC">
        <w:rPr>
          <w:rFonts w:ascii="Consolas" w:eastAsia="微软雅黑" w:hAnsi="Consolas"/>
          <w:lang w:eastAsia="zh-CN"/>
        </w:rPr>
        <w:t>International Telecommunications Public Correspondence Service trial , ITPCS</w:t>
      </w:r>
      <w:r w:rsidRPr="005B48BC">
        <w:rPr>
          <w:rFonts w:ascii="Consolas" w:eastAsia="微软雅黑" w:hAnsi="Consolas" w:hint="eastAsia"/>
          <w:lang w:eastAsia="zh-CN"/>
        </w:rPr>
        <w:t>）</w:t>
      </w:r>
    </w:p>
    <w:p w14:paraId="35630A1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992 --</w:t>
      </w:r>
      <w:r w:rsidRPr="005B48BC">
        <w:rPr>
          <w:rFonts w:ascii="Consolas" w:eastAsia="微软雅黑" w:hAnsi="Consolas" w:hint="eastAsia"/>
          <w:lang w:eastAsia="zh-CN"/>
        </w:rPr>
        <w:t>塔吉克斯坦</w:t>
      </w:r>
    </w:p>
    <w:p w14:paraId="3386B759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993 --</w:t>
      </w:r>
      <w:r w:rsidRPr="005B48BC">
        <w:rPr>
          <w:rFonts w:ascii="Consolas" w:eastAsia="微软雅黑" w:hAnsi="Consolas" w:hint="eastAsia"/>
          <w:lang w:eastAsia="zh-CN"/>
        </w:rPr>
        <w:t>土库曼斯坦</w:t>
      </w:r>
    </w:p>
    <w:p w14:paraId="5234A480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>* 994 --</w:t>
      </w:r>
      <w:r w:rsidRPr="005B48BC">
        <w:rPr>
          <w:rFonts w:ascii="Consolas" w:eastAsia="微软雅黑" w:hAnsi="Consolas" w:hint="eastAsia"/>
          <w:lang w:eastAsia="zh-CN"/>
        </w:rPr>
        <w:t>阿塞拜疆</w:t>
      </w:r>
    </w:p>
    <w:p w14:paraId="4897B42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995 --</w:t>
      </w:r>
      <w:r w:rsidRPr="005B48BC">
        <w:rPr>
          <w:rFonts w:ascii="Consolas" w:eastAsia="微软雅黑" w:hAnsi="Consolas" w:hint="eastAsia"/>
          <w:lang w:eastAsia="zh-CN"/>
        </w:rPr>
        <w:t>格鲁吉亚</w:t>
      </w:r>
    </w:p>
    <w:p w14:paraId="7EE79E26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996 --</w:t>
      </w:r>
      <w:r w:rsidRPr="005B48BC">
        <w:rPr>
          <w:rFonts w:ascii="Consolas" w:eastAsia="微软雅黑" w:hAnsi="Consolas" w:hint="eastAsia"/>
          <w:lang w:eastAsia="zh-CN"/>
        </w:rPr>
        <w:t>吉尔吉斯斯坦</w:t>
      </w:r>
    </w:p>
    <w:p w14:paraId="16AB116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 w:hint="eastAsia"/>
          <w:lang w:eastAsia="zh-CN"/>
        </w:rPr>
        <w:t xml:space="preserve">* 997 -- </w:t>
      </w:r>
      <w:r w:rsidRPr="005B48BC">
        <w:rPr>
          <w:rFonts w:ascii="Consolas" w:eastAsia="微软雅黑" w:hAnsi="Consolas" w:hint="eastAsia"/>
          <w:lang w:eastAsia="zh-CN"/>
        </w:rPr>
        <w:t>未分配</w:t>
      </w:r>
    </w:p>
    <w:p w14:paraId="3BC7E1DB" w14:textId="77777777" w:rsidR="005E6403" w:rsidRPr="005B48BC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>* 998 --</w:t>
      </w:r>
      <w:r w:rsidRPr="005B48BC">
        <w:rPr>
          <w:rFonts w:ascii="Consolas" w:eastAsia="微软雅黑" w:hAnsi="Consolas" w:hint="eastAsia"/>
          <w:lang w:eastAsia="zh-CN"/>
        </w:rPr>
        <w:t>乌兹别克斯坦</w:t>
      </w:r>
    </w:p>
    <w:p w14:paraId="7E3059EF" w14:textId="77777777" w:rsidR="005E6403" w:rsidRDefault="005E6403" w:rsidP="005E6403">
      <w:pPr>
        <w:rPr>
          <w:rFonts w:ascii="Consolas" w:eastAsia="微软雅黑" w:hAnsi="Consolas"/>
          <w:lang w:eastAsia="zh-CN"/>
        </w:rPr>
      </w:pPr>
      <w:r w:rsidRPr="005B48BC">
        <w:rPr>
          <w:rFonts w:ascii="Consolas" w:eastAsia="微软雅黑" w:hAnsi="Consolas"/>
          <w:lang w:eastAsia="zh-CN"/>
        </w:rPr>
        <w:t xml:space="preserve">* 999 -- </w:t>
      </w:r>
      <w:r w:rsidRPr="005B48BC">
        <w:rPr>
          <w:rFonts w:ascii="Consolas" w:eastAsia="微软雅黑" w:hAnsi="Consolas" w:hint="eastAsia"/>
          <w:lang w:eastAsia="zh-CN"/>
        </w:rPr>
        <w:t>保留，可能移作紧急救援</w:t>
      </w:r>
    </w:p>
    <w:p w14:paraId="1FF71BB0" w14:textId="77777777" w:rsidR="00BF09F9" w:rsidRDefault="00BF09F9" w:rsidP="005E6403">
      <w:pPr>
        <w:rPr>
          <w:rFonts w:ascii="Consolas" w:eastAsia="微软雅黑" w:hAnsi="Consolas"/>
          <w:lang w:eastAsia="zh-CN"/>
        </w:rPr>
      </w:pPr>
    </w:p>
    <w:p w14:paraId="65EDFE22" w14:textId="77777777" w:rsidR="00BF09F9" w:rsidRDefault="00BF09F9" w:rsidP="005E6403">
      <w:pPr>
        <w:rPr>
          <w:rFonts w:ascii="Consolas" w:eastAsia="微软雅黑" w:hAnsi="Consolas"/>
          <w:lang w:eastAsia="zh-CN"/>
        </w:rPr>
      </w:pPr>
    </w:p>
    <w:p w14:paraId="763B5E53" w14:textId="77777777" w:rsidR="00BF09F9" w:rsidRDefault="00BF09F9" w:rsidP="005E6403">
      <w:pPr>
        <w:rPr>
          <w:rFonts w:ascii="Consolas" w:eastAsia="微软雅黑" w:hAnsi="Consolas"/>
          <w:lang w:eastAsia="zh-CN"/>
        </w:rPr>
      </w:pPr>
    </w:p>
    <w:p w14:paraId="5E9E9FA5" w14:textId="77777777" w:rsidR="00BF09F9" w:rsidRPr="00BF09F9" w:rsidRDefault="00BF09F9" w:rsidP="00BF09F9">
      <w:pPr>
        <w:pStyle w:val="Heading1"/>
        <w:pageBreakBefore/>
        <w:numPr>
          <w:ilvl w:val="0"/>
          <w:numId w:val="0"/>
        </w:numPr>
        <w:ind w:left="431" w:hanging="431"/>
        <w:rPr>
          <w:rFonts w:ascii="微软雅黑" w:eastAsia="微软雅黑"/>
          <w:lang w:val="en-US" w:eastAsia="zh-CN"/>
        </w:rPr>
      </w:pPr>
      <w:bookmarkStart w:id="97" w:name="_Toc466366621"/>
      <w:r>
        <w:rPr>
          <w:rFonts w:ascii="微软雅黑" w:eastAsia="微软雅黑"/>
          <w:lang w:val="en-US" w:eastAsia="zh-CN"/>
        </w:rPr>
        <w:lastRenderedPageBreak/>
        <w:t xml:space="preserve">附3  </w:t>
      </w:r>
      <w:r>
        <w:rPr>
          <w:rFonts w:ascii="微软雅黑" w:eastAsia="微软雅黑" w:hint="eastAsia"/>
          <w:lang w:val="en-US" w:eastAsia="zh-CN"/>
        </w:rPr>
        <w:t>国</w:t>
      </w:r>
      <w:r>
        <w:rPr>
          <w:rFonts w:ascii="微软雅黑" w:eastAsia="微软雅黑"/>
          <w:lang w:val="en-US" w:eastAsia="zh-CN"/>
        </w:rPr>
        <w:t>家名</w:t>
      </w:r>
      <w:bookmarkEnd w:id="97"/>
    </w:p>
    <w:p w14:paraId="065F62C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阿富汗</w:t>
      </w:r>
      <w:r w:rsidRPr="007C54E5">
        <w:rPr>
          <w:rFonts w:ascii="Consolas" w:eastAsia="微软雅黑" w:hAnsi="Consolas" w:hint="eastAsia"/>
          <w:lang w:eastAsia="zh-CN"/>
        </w:rPr>
        <w:t xml:space="preserve">      Afghanistan</w:t>
      </w:r>
    </w:p>
    <w:p w14:paraId="145CF3A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安哥拉</w:t>
      </w:r>
      <w:r w:rsidRPr="007C54E5">
        <w:rPr>
          <w:rFonts w:ascii="Consolas" w:eastAsia="微软雅黑" w:hAnsi="Consolas" w:hint="eastAsia"/>
          <w:lang w:eastAsia="zh-CN"/>
        </w:rPr>
        <w:t xml:space="preserve">      Angola</w:t>
      </w:r>
    </w:p>
    <w:p w14:paraId="4CFB866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阿尔巴尼亚</w:t>
      </w:r>
      <w:r w:rsidRPr="007C54E5">
        <w:rPr>
          <w:rFonts w:ascii="Consolas" w:eastAsia="微软雅黑" w:hAnsi="Consolas"/>
          <w:lang w:eastAsia="zh-CN"/>
        </w:rPr>
        <w:t xml:space="preserve">      Albania</w:t>
      </w:r>
    </w:p>
    <w:p w14:paraId="68604DF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阿联酋</w:t>
      </w:r>
      <w:r w:rsidRPr="007C54E5">
        <w:rPr>
          <w:rFonts w:ascii="Consolas" w:eastAsia="微软雅黑" w:hAnsi="Consolas"/>
          <w:lang w:eastAsia="zh-CN"/>
        </w:rPr>
        <w:t xml:space="preserve">      United Arab Emirates</w:t>
      </w:r>
    </w:p>
    <w:p w14:paraId="519B3B0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阿根廷</w:t>
      </w:r>
      <w:r w:rsidRPr="007C54E5">
        <w:rPr>
          <w:rFonts w:ascii="Consolas" w:eastAsia="微软雅黑" w:hAnsi="Consolas" w:hint="eastAsia"/>
          <w:lang w:eastAsia="zh-CN"/>
        </w:rPr>
        <w:t xml:space="preserve">      Argentina</w:t>
      </w:r>
    </w:p>
    <w:p w14:paraId="4B33FD3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亚美尼亚</w:t>
      </w:r>
      <w:r w:rsidRPr="007C54E5">
        <w:rPr>
          <w:rFonts w:ascii="Consolas" w:eastAsia="微软雅黑" w:hAnsi="Consolas"/>
          <w:lang w:eastAsia="zh-CN"/>
        </w:rPr>
        <w:t xml:space="preserve">      Armenia</w:t>
      </w:r>
    </w:p>
    <w:p w14:paraId="24851A7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法属南半球和南极领地</w:t>
      </w:r>
      <w:r w:rsidRPr="007C54E5">
        <w:rPr>
          <w:rFonts w:ascii="Consolas" w:eastAsia="微软雅黑" w:hAnsi="Consolas"/>
          <w:lang w:eastAsia="zh-CN"/>
        </w:rPr>
        <w:t xml:space="preserve">      French Southern and Antarctic Lands</w:t>
      </w:r>
    </w:p>
    <w:p w14:paraId="21561783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澳大利亚</w:t>
      </w:r>
      <w:r w:rsidRPr="007C54E5">
        <w:rPr>
          <w:rFonts w:ascii="Consolas" w:eastAsia="微软雅黑" w:hAnsi="Consolas"/>
          <w:lang w:eastAsia="zh-CN"/>
        </w:rPr>
        <w:t xml:space="preserve">      Australia</w:t>
      </w:r>
    </w:p>
    <w:p w14:paraId="7ED0B7D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奥地利</w:t>
      </w:r>
      <w:r w:rsidRPr="007C54E5">
        <w:rPr>
          <w:rFonts w:ascii="Consolas" w:eastAsia="微软雅黑" w:hAnsi="Consolas"/>
          <w:lang w:eastAsia="zh-CN"/>
        </w:rPr>
        <w:t xml:space="preserve">      Austria</w:t>
      </w:r>
    </w:p>
    <w:p w14:paraId="282A406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阿塞拜疆</w:t>
      </w:r>
      <w:r w:rsidRPr="007C54E5">
        <w:rPr>
          <w:rFonts w:ascii="Consolas" w:eastAsia="微软雅黑" w:hAnsi="Consolas" w:hint="eastAsia"/>
          <w:lang w:eastAsia="zh-CN"/>
        </w:rPr>
        <w:t xml:space="preserve">      Azerbaijan</w:t>
      </w:r>
    </w:p>
    <w:p w14:paraId="77F55BF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布隆迪</w:t>
      </w:r>
      <w:r w:rsidRPr="007C54E5">
        <w:rPr>
          <w:rFonts w:ascii="Consolas" w:eastAsia="微软雅黑" w:hAnsi="Consolas" w:hint="eastAsia"/>
          <w:lang w:eastAsia="zh-CN"/>
        </w:rPr>
        <w:t xml:space="preserve">      Burundi</w:t>
      </w:r>
    </w:p>
    <w:p w14:paraId="1AD748C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比利时</w:t>
      </w:r>
      <w:r w:rsidRPr="007C54E5">
        <w:rPr>
          <w:rFonts w:ascii="Consolas" w:eastAsia="微软雅黑" w:hAnsi="Consolas"/>
          <w:lang w:eastAsia="zh-CN"/>
        </w:rPr>
        <w:t xml:space="preserve">      Belgium</w:t>
      </w:r>
    </w:p>
    <w:p w14:paraId="500F35E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贝宁</w:t>
      </w:r>
      <w:r w:rsidRPr="007C54E5">
        <w:rPr>
          <w:rFonts w:ascii="Consolas" w:eastAsia="微软雅黑" w:hAnsi="Consolas"/>
          <w:lang w:eastAsia="zh-CN"/>
        </w:rPr>
        <w:t xml:space="preserve">      Benin</w:t>
      </w:r>
    </w:p>
    <w:p w14:paraId="7292FF28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布基纳法索</w:t>
      </w:r>
      <w:r w:rsidRPr="007C54E5">
        <w:rPr>
          <w:rFonts w:ascii="Consolas" w:eastAsia="微软雅黑" w:hAnsi="Consolas"/>
          <w:lang w:eastAsia="zh-CN"/>
        </w:rPr>
        <w:t xml:space="preserve">      Burkina Faso</w:t>
      </w:r>
    </w:p>
    <w:p w14:paraId="0C539C7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孟加拉国</w:t>
      </w:r>
      <w:r w:rsidRPr="007C54E5">
        <w:rPr>
          <w:rFonts w:ascii="Consolas" w:eastAsia="微软雅黑" w:hAnsi="Consolas"/>
          <w:lang w:eastAsia="zh-CN"/>
        </w:rPr>
        <w:t xml:space="preserve">      Bangladesh</w:t>
      </w:r>
    </w:p>
    <w:p w14:paraId="7EA74418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保加利亚</w:t>
      </w:r>
      <w:r w:rsidRPr="007C54E5">
        <w:rPr>
          <w:rFonts w:ascii="Consolas" w:eastAsia="微软雅黑" w:hAnsi="Consolas"/>
          <w:lang w:eastAsia="zh-CN"/>
        </w:rPr>
        <w:t xml:space="preserve">      Bulgaria</w:t>
      </w:r>
    </w:p>
    <w:p w14:paraId="71EC410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巴哈马</w:t>
      </w:r>
      <w:r w:rsidRPr="007C54E5">
        <w:rPr>
          <w:rFonts w:ascii="Consolas" w:eastAsia="微软雅黑" w:hAnsi="Consolas"/>
          <w:lang w:eastAsia="zh-CN"/>
        </w:rPr>
        <w:t xml:space="preserve">      The Bahamas</w:t>
      </w:r>
    </w:p>
    <w:p w14:paraId="0F86BFF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波斯尼亚和黑塞哥维那</w:t>
      </w:r>
      <w:r w:rsidRPr="007C54E5">
        <w:rPr>
          <w:rFonts w:ascii="Consolas" w:eastAsia="微软雅黑" w:hAnsi="Consolas"/>
          <w:lang w:eastAsia="zh-CN"/>
        </w:rPr>
        <w:t xml:space="preserve">      Bosnia and Herzegovina</w:t>
      </w:r>
    </w:p>
    <w:p w14:paraId="3F7F69A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白俄罗斯</w:t>
      </w:r>
      <w:r w:rsidRPr="007C54E5">
        <w:rPr>
          <w:rFonts w:ascii="Consolas" w:eastAsia="微软雅黑" w:hAnsi="Consolas"/>
          <w:lang w:eastAsia="zh-CN"/>
        </w:rPr>
        <w:t xml:space="preserve">      Belarus</w:t>
      </w:r>
    </w:p>
    <w:p w14:paraId="16042BD8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伯利兹</w:t>
      </w:r>
      <w:r w:rsidRPr="007C54E5">
        <w:rPr>
          <w:rFonts w:ascii="Consolas" w:eastAsia="微软雅黑" w:hAnsi="Consolas"/>
          <w:lang w:eastAsia="zh-CN"/>
        </w:rPr>
        <w:t xml:space="preserve">      Belize</w:t>
      </w:r>
    </w:p>
    <w:p w14:paraId="3912B59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百慕大</w:t>
      </w:r>
      <w:r w:rsidRPr="007C54E5">
        <w:rPr>
          <w:rFonts w:ascii="Consolas" w:eastAsia="微软雅黑" w:hAnsi="Consolas" w:hint="eastAsia"/>
          <w:lang w:eastAsia="zh-CN"/>
        </w:rPr>
        <w:t xml:space="preserve">      Bermuda</w:t>
      </w:r>
    </w:p>
    <w:p w14:paraId="1DCD3D9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玻利维亚</w:t>
      </w:r>
      <w:r w:rsidRPr="007C54E5">
        <w:rPr>
          <w:rFonts w:ascii="Consolas" w:eastAsia="微软雅黑" w:hAnsi="Consolas"/>
          <w:lang w:eastAsia="zh-CN"/>
        </w:rPr>
        <w:t xml:space="preserve">      Bolivia</w:t>
      </w:r>
    </w:p>
    <w:p w14:paraId="65BFCA1A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巴西</w:t>
      </w:r>
      <w:r w:rsidRPr="007C54E5">
        <w:rPr>
          <w:rFonts w:ascii="Consolas" w:eastAsia="微软雅黑" w:hAnsi="Consolas" w:hint="eastAsia"/>
          <w:lang w:eastAsia="zh-CN"/>
        </w:rPr>
        <w:t xml:space="preserve">      Brazil</w:t>
      </w:r>
    </w:p>
    <w:p w14:paraId="09B92CE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文莱</w:t>
      </w:r>
      <w:r w:rsidRPr="007C54E5">
        <w:rPr>
          <w:rFonts w:ascii="Consolas" w:eastAsia="微软雅黑" w:hAnsi="Consolas"/>
          <w:lang w:eastAsia="zh-CN"/>
        </w:rPr>
        <w:t xml:space="preserve">      Brunei</w:t>
      </w:r>
    </w:p>
    <w:p w14:paraId="1FFC4B2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不丹</w:t>
      </w:r>
      <w:r w:rsidRPr="007C54E5">
        <w:rPr>
          <w:rFonts w:ascii="Consolas" w:eastAsia="微软雅黑" w:hAnsi="Consolas" w:hint="eastAsia"/>
          <w:lang w:eastAsia="zh-CN"/>
        </w:rPr>
        <w:t xml:space="preserve">      Bhutan</w:t>
      </w:r>
    </w:p>
    <w:p w14:paraId="2CDBB13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博茨瓦纳</w:t>
      </w:r>
      <w:r w:rsidRPr="007C54E5">
        <w:rPr>
          <w:rFonts w:ascii="Consolas" w:eastAsia="微软雅黑" w:hAnsi="Consolas"/>
          <w:lang w:eastAsia="zh-CN"/>
        </w:rPr>
        <w:t xml:space="preserve">      Botswana</w:t>
      </w:r>
    </w:p>
    <w:p w14:paraId="032B797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中非共和国</w:t>
      </w:r>
      <w:r w:rsidRPr="007C54E5">
        <w:rPr>
          <w:rFonts w:ascii="Consolas" w:eastAsia="微软雅黑" w:hAnsi="Consolas"/>
          <w:lang w:eastAsia="zh-CN"/>
        </w:rPr>
        <w:t xml:space="preserve">      Central African Republic</w:t>
      </w:r>
    </w:p>
    <w:p w14:paraId="35DF407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加拿大</w:t>
      </w:r>
      <w:r w:rsidRPr="007C54E5">
        <w:rPr>
          <w:rFonts w:ascii="Consolas" w:eastAsia="微软雅黑" w:hAnsi="Consolas" w:hint="eastAsia"/>
          <w:lang w:eastAsia="zh-CN"/>
        </w:rPr>
        <w:t xml:space="preserve">      Canada</w:t>
      </w:r>
    </w:p>
    <w:p w14:paraId="50B9E41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瑞士</w:t>
      </w:r>
      <w:r w:rsidRPr="007C54E5">
        <w:rPr>
          <w:rFonts w:ascii="Consolas" w:eastAsia="微软雅黑" w:hAnsi="Consolas" w:hint="eastAsia"/>
          <w:lang w:eastAsia="zh-CN"/>
        </w:rPr>
        <w:t xml:space="preserve">      Switzerland</w:t>
      </w:r>
    </w:p>
    <w:p w14:paraId="0670075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智利</w:t>
      </w:r>
      <w:r w:rsidRPr="007C54E5">
        <w:rPr>
          <w:rFonts w:ascii="Consolas" w:eastAsia="微软雅黑" w:hAnsi="Consolas" w:hint="eastAsia"/>
          <w:lang w:eastAsia="zh-CN"/>
        </w:rPr>
        <w:t xml:space="preserve">      Chile</w:t>
      </w:r>
    </w:p>
    <w:p w14:paraId="12D59AC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中国</w:t>
      </w:r>
      <w:r w:rsidRPr="007C54E5">
        <w:rPr>
          <w:rFonts w:ascii="Consolas" w:eastAsia="微软雅黑" w:hAnsi="Consolas"/>
          <w:lang w:eastAsia="zh-CN"/>
        </w:rPr>
        <w:t xml:space="preserve">      China</w:t>
      </w:r>
    </w:p>
    <w:p w14:paraId="279F6A6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象牙海岸</w:t>
      </w:r>
      <w:r w:rsidRPr="007C54E5">
        <w:rPr>
          <w:rFonts w:ascii="Consolas" w:eastAsia="微软雅黑" w:hAnsi="Consolas" w:hint="eastAsia"/>
          <w:lang w:eastAsia="zh-CN"/>
        </w:rPr>
        <w:t xml:space="preserve">      Ivory Coast</w:t>
      </w:r>
    </w:p>
    <w:p w14:paraId="29C2E943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喀麦隆</w:t>
      </w:r>
      <w:r w:rsidRPr="007C54E5">
        <w:rPr>
          <w:rFonts w:ascii="Consolas" w:eastAsia="微软雅黑" w:hAnsi="Consolas"/>
          <w:lang w:eastAsia="zh-CN"/>
        </w:rPr>
        <w:t xml:space="preserve">      Cameroon</w:t>
      </w:r>
    </w:p>
    <w:p w14:paraId="357B6703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刚果民主共和国</w:t>
      </w:r>
      <w:r w:rsidRPr="007C54E5">
        <w:rPr>
          <w:rFonts w:ascii="Consolas" w:eastAsia="微软雅黑" w:hAnsi="Consolas"/>
          <w:lang w:eastAsia="zh-CN"/>
        </w:rPr>
        <w:t xml:space="preserve">      Democratic Republic of the Congo</w:t>
      </w:r>
    </w:p>
    <w:p w14:paraId="5A2BB65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刚果共和国</w:t>
      </w:r>
      <w:r w:rsidRPr="007C54E5">
        <w:rPr>
          <w:rFonts w:ascii="Consolas" w:eastAsia="微软雅黑" w:hAnsi="Consolas"/>
          <w:lang w:eastAsia="zh-CN"/>
        </w:rPr>
        <w:t xml:space="preserve">      Republic of the Congo</w:t>
      </w:r>
    </w:p>
    <w:p w14:paraId="59FF99D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哥伦比亚</w:t>
      </w:r>
      <w:r w:rsidRPr="007C54E5">
        <w:rPr>
          <w:rFonts w:ascii="Consolas" w:eastAsia="微软雅黑" w:hAnsi="Consolas"/>
          <w:lang w:eastAsia="zh-CN"/>
        </w:rPr>
        <w:t xml:space="preserve">      Colombia</w:t>
      </w:r>
    </w:p>
    <w:p w14:paraId="3DBDFD0A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哥斯达黎加</w:t>
      </w:r>
      <w:r w:rsidRPr="007C54E5">
        <w:rPr>
          <w:rFonts w:ascii="Consolas" w:eastAsia="微软雅黑" w:hAnsi="Consolas"/>
          <w:lang w:eastAsia="zh-CN"/>
        </w:rPr>
        <w:t xml:space="preserve">      Costa Rica</w:t>
      </w:r>
    </w:p>
    <w:p w14:paraId="3CA12EF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古巴</w:t>
      </w:r>
      <w:r w:rsidRPr="007C54E5">
        <w:rPr>
          <w:rFonts w:ascii="Consolas" w:eastAsia="微软雅黑" w:hAnsi="Consolas" w:hint="eastAsia"/>
          <w:lang w:eastAsia="zh-CN"/>
        </w:rPr>
        <w:t xml:space="preserve">      Cuba</w:t>
      </w:r>
    </w:p>
    <w:p w14:paraId="0E948F4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北塞浦路斯</w:t>
      </w:r>
      <w:r w:rsidRPr="007C54E5">
        <w:rPr>
          <w:rFonts w:ascii="Consolas" w:eastAsia="微软雅黑" w:hAnsi="Consolas" w:hint="eastAsia"/>
          <w:lang w:eastAsia="zh-CN"/>
        </w:rPr>
        <w:t xml:space="preserve">      Northern Cyprus</w:t>
      </w:r>
    </w:p>
    <w:p w14:paraId="7448874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lastRenderedPageBreak/>
        <w:t>塞浦路斯</w:t>
      </w:r>
      <w:r w:rsidRPr="007C54E5">
        <w:rPr>
          <w:rFonts w:ascii="Consolas" w:eastAsia="微软雅黑" w:hAnsi="Consolas" w:hint="eastAsia"/>
          <w:lang w:eastAsia="zh-CN"/>
        </w:rPr>
        <w:t xml:space="preserve">      Cyprus</w:t>
      </w:r>
    </w:p>
    <w:p w14:paraId="1D7B9B3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捷克共和国</w:t>
      </w:r>
      <w:r w:rsidRPr="007C54E5">
        <w:rPr>
          <w:rFonts w:ascii="Consolas" w:eastAsia="微软雅黑" w:hAnsi="Consolas"/>
          <w:lang w:eastAsia="zh-CN"/>
        </w:rPr>
        <w:t xml:space="preserve">      Czech Republic</w:t>
      </w:r>
    </w:p>
    <w:p w14:paraId="29FF868C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德国</w:t>
      </w:r>
      <w:r w:rsidRPr="007C54E5">
        <w:rPr>
          <w:rFonts w:ascii="Consolas" w:eastAsia="微软雅黑" w:hAnsi="Consolas"/>
          <w:lang w:eastAsia="zh-CN"/>
        </w:rPr>
        <w:t xml:space="preserve">      Germany</w:t>
      </w:r>
    </w:p>
    <w:p w14:paraId="4AD9675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吉布提</w:t>
      </w:r>
      <w:r w:rsidRPr="007C54E5">
        <w:rPr>
          <w:rFonts w:ascii="Consolas" w:eastAsia="微软雅黑" w:hAnsi="Consolas" w:hint="eastAsia"/>
          <w:lang w:eastAsia="zh-CN"/>
        </w:rPr>
        <w:t xml:space="preserve">      Djibouti</w:t>
      </w:r>
    </w:p>
    <w:p w14:paraId="115EADE8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丹麦</w:t>
      </w:r>
      <w:r w:rsidRPr="007C54E5">
        <w:rPr>
          <w:rFonts w:ascii="Consolas" w:eastAsia="微软雅黑" w:hAnsi="Consolas"/>
          <w:lang w:eastAsia="zh-CN"/>
        </w:rPr>
        <w:t xml:space="preserve">      Denmark</w:t>
      </w:r>
    </w:p>
    <w:p w14:paraId="7842585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多明尼加共和国</w:t>
      </w:r>
      <w:r w:rsidRPr="007C54E5">
        <w:rPr>
          <w:rFonts w:ascii="Consolas" w:eastAsia="微软雅黑" w:hAnsi="Consolas"/>
          <w:lang w:eastAsia="zh-CN"/>
        </w:rPr>
        <w:t xml:space="preserve">      Dominican Republic</w:t>
      </w:r>
    </w:p>
    <w:p w14:paraId="2443471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阿尔及利亚</w:t>
      </w:r>
      <w:r w:rsidRPr="007C54E5">
        <w:rPr>
          <w:rFonts w:ascii="Consolas" w:eastAsia="微软雅黑" w:hAnsi="Consolas"/>
          <w:lang w:eastAsia="zh-CN"/>
        </w:rPr>
        <w:t xml:space="preserve">      Algeria</w:t>
      </w:r>
    </w:p>
    <w:p w14:paraId="440AF63A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厄瓜多尔</w:t>
      </w:r>
      <w:r w:rsidRPr="007C54E5">
        <w:rPr>
          <w:rFonts w:ascii="Consolas" w:eastAsia="微软雅黑" w:hAnsi="Consolas"/>
          <w:lang w:eastAsia="zh-CN"/>
        </w:rPr>
        <w:t xml:space="preserve">      Ecuador</w:t>
      </w:r>
    </w:p>
    <w:p w14:paraId="7394E3B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埃及</w:t>
      </w:r>
      <w:r w:rsidRPr="007C54E5">
        <w:rPr>
          <w:rFonts w:ascii="Consolas" w:eastAsia="微软雅黑" w:hAnsi="Consolas" w:hint="eastAsia"/>
          <w:lang w:eastAsia="zh-CN"/>
        </w:rPr>
        <w:t xml:space="preserve">      Egypt</w:t>
      </w:r>
    </w:p>
    <w:p w14:paraId="31F1AD3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厄立特里亚</w:t>
      </w:r>
      <w:r w:rsidRPr="007C54E5">
        <w:rPr>
          <w:rFonts w:ascii="Consolas" w:eastAsia="微软雅黑" w:hAnsi="Consolas"/>
          <w:lang w:eastAsia="zh-CN"/>
        </w:rPr>
        <w:t xml:space="preserve">      Eritrea</w:t>
      </w:r>
    </w:p>
    <w:p w14:paraId="1F8FE670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西班牙</w:t>
      </w:r>
      <w:r w:rsidRPr="007C54E5">
        <w:rPr>
          <w:rFonts w:ascii="Consolas" w:eastAsia="微软雅黑" w:hAnsi="Consolas" w:hint="eastAsia"/>
          <w:lang w:eastAsia="zh-CN"/>
        </w:rPr>
        <w:t xml:space="preserve">      Spain</w:t>
      </w:r>
    </w:p>
    <w:p w14:paraId="6E88120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爱沙尼亚</w:t>
      </w:r>
      <w:r w:rsidRPr="007C54E5">
        <w:rPr>
          <w:rFonts w:ascii="Consolas" w:eastAsia="微软雅黑" w:hAnsi="Consolas"/>
          <w:lang w:eastAsia="zh-CN"/>
        </w:rPr>
        <w:t xml:space="preserve">      Estonia</w:t>
      </w:r>
    </w:p>
    <w:p w14:paraId="7528915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埃塞俄比亚</w:t>
      </w:r>
      <w:r w:rsidRPr="007C54E5">
        <w:rPr>
          <w:rFonts w:ascii="Consolas" w:eastAsia="微软雅黑" w:hAnsi="Consolas"/>
          <w:lang w:eastAsia="zh-CN"/>
        </w:rPr>
        <w:t xml:space="preserve">      Ethiopia</w:t>
      </w:r>
    </w:p>
    <w:p w14:paraId="305CF87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芬兰</w:t>
      </w:r>
      <w:r w:rsidRPr="007C54E5">
        <w:rPr>
          <w:rFonts w:ascii="Consolas" w:eastAsia="微软雅黑" w:hAnsi="Consolas"/>
          <w:lang w:eastAsia="zh-CN"/>
        </w:rPr>
        <w:t xml:space="preserve">      Finland</w:t>
      </w:r>
    </w:p>
    <w:p w14:paraId="79B403A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斐</w:t>
      </w:r>
      <w:r w:rsidRPr="007C54E5">
        <w:rPr>
          <w:rFonts w:ascii="Consolas" w:eastAsia="微软雅黑" w:hAnsi="Consolas" w:hint="eastAsia"/>
          <w:lang w:eastAsia="zh-CN"/>
        </w:rPr>
        <w:t xml:space="preserve">      Fiji</w:t>
      </w:r>
    </w:p>
    <w:p w14:paraId="09FD207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福克兰群岛</w:t>
      </w:r>
      <w:r w:rsidRPr="007C54E5">
        <w:rPr>
          <w:rFonts w:ascii="Consolas" w:eastAsia="微软雅黑" w:hAnsi="Consolas"/>
          <w:lang w:eastAsia="zh-CN"/>
        </w:rPr>
        <w:t xml:space="preserve">      Falkland Islands</w:t>
      </w:r>
    </w:p>
    <w:p w14:paraId="4ED4614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法国</w:t>
      </w:r>
      <w:r w:rsidRPr="007C54E5">
        <w:rPr>
          <w:rFonts w:ascii="Consolas" w:eastAsia="微软雅黑" w:hAnsi="Consolas"/>
          <w:lang w:eastAsia="zh-CN"/>
        </w:rPr>
        <w:t xml:space="preserve">      France</w:t>
      </w:r>
    </w:p>
    <w:p w14:paraId="44A5DDE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加蓬</w:t>
      </w:r>
      <w:r w:rsidRPr="007C54E5">
        <w:rPr>
          <w:rFonts w:ascii="Consolas" w:eastAsia="微软雅黑" w:hAnsi="Consolas" w:hint="eastAsia"/>
          <w:lang w:eastAsia="zh-CN"/>
        </w:rPr>
        <w:t xml:space="preserve">      Gabon</w:t>
      </w:r>
    </w:p>
    <w:p w14:paraId="2A3DD3D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英国</w:t>
      </w:r>
      <w:r w:rsidRPr="007C54E5">
        <w:rPr>
          <w:rFonts w:ascii="Consolas" w:eastAsia="微软雅黑" w:hAnsi="Consolas"/>
          <w:lang w:eastAsia="zh-CN"/>
        </w:rPr>
        <w:t xml:space="preserve">      United Kingdom</w:t>
      </w:r>
    </w:p>
    <w:p w14:paraId="20F47D1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格鲁吉亚</w:t>
      </w:r>
      <w:r w:rsidRPr="007C54E5">
        <w:rPr>
          <w:rFonts w:ascii="Consolas" w:eastAsia="微软雅黑" w:hAnsi="Consolas"/>
          <w:lang w:eastAsia="zh-CN"/>
        </w:rPr>
        <w:t xml:space="preserve">      Georgia</w:t>
      </w:r>
    </w:p>
    <w:p w14:paraId="5E6F34EA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加纳</w:t>
      </w:r>
      <w:r w:rsidRPr="007C54E5">
        <w:rPr>
          <w:rFonts w:ascii="Consolas" w:eastAsia="微软雅黑" w:hAnsi="Consolas"/>
          <w:lang w:eastAsia="zh-CN"/>
        </w:rPr>
        <w:t xml:space="preserve">      Ghana</w:t>
      </w:r>
    </w:p>
    <w:p w14:paraId="6B4DEE3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几内亚</w:t>
      </w:r>
      <w:r w:rsidRPr="007C54E5">
        <w:rPr>
          <w:rFonts w:ascii="Consolas" w:eastAsia="微软雅黑" w:hAnsi="Consolas"/>
          <w:lang w:eastAsia="zh-CN"/>
        </w:rPr>
        <w:t xml:space="preserve">      Guinea</w:t>
      </w:r>
    </w:p>
    <w:p w14:paraId="27B9965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冈比亚</w:t>
      </w:r>
      <w:r w:rsidRPr="007C54E5">
        <w:rPr>
          <w:rFonts w:ascii="Consolas" w:eastAsia="微软雅黑" w:hAnsi="Consolas"/>
          <w:lang w:eastAsia="zh-CN"/>
        </w:rPr>
        <w:t xml:space="preserve">      Gambia</w:t>
      </w:r>
    </w:p>
    <w:p w14:paraId="15C87A8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几内亚比绍</w:t>
      </w:r>
      <w:r w:rsidRPr="007C54E5">
        <w:rPr>
          <w:rFonts w:ascii="Consolas" w:eastAsia="微软雅黑" w:hAnsi="Consolas"/>
          <w:lang w:eastAsia="zh-CN"/>
        </w:rPr>
        <w:t xml:space="preserve">      Guinea Bissau</w:t>
      </w:r>
    </w:p>
    <w:p w14:paraId="4710F2A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赤道几内亚</w:t>
      </w:r>
      <w:r w:rsidRPr="007C54E5">
        <w:rPr>
          <w:rFonts w:ascii="Consolas" w:eastAsia="微软雅黑" w:hAnsi="Consolas"/>
          <w:lang w:eastAsia="zh-CN"/>
        </w:rPr>
        <w:t xml:space="preserve">      Equatorial Guinea</w:t>
      </w:r>
    </w:p>
    <w:p w14:paraId="703A665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希腊</w:t>
      </w:r>
      <w:r w:rsidRPr="007C54E5">
        <w:rPr>
          <w:rFonts w:ascii="Consolas" w:eastAsia="微软雅黑" w:hAnsi="Consolas" w:hint="eastAsia"/>
          <w:lang w:eastAsia="zh-CN"/>
        </w:rPr>
        <w:t xml:space="preserve">      Greece</w:t>
      </w:r>
    </w:p>
    <w:p w14:paraId="0B75A1E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格陵兰</w:t>
      </w:r>
      <w:r w:rsidRPr="007C54E5">
        <w:rPr>
          <w:rFonts w:ascii="Consolas" w:eastAsia="微软雅黑" w:hAnsi="Consolas"/>
          <w:lang w:eastAsia="zh-CN"/>
        </w:rPr>
        <w:t xml:space="preserve">      Greenland</w:t>
      </w:r>
    </w:p>
    <w:p w14:paraId="3AD0E3A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危地马拉</w:t>
      </w:r>
      <w:r w:rsidRPr="007C54E5">
        <w:rPr>
          <w:rFonts w:ascii="Consolas" w:eastAsia="微软雅黑" w:hAnsi="Consolas"/>
          <w:lang w:eastAsia="zh-CN"/>
        </w:rPr>
        <w:t xml:space="preserve">      Guatemala</w:t>
      </w:r>
    </w:p>
    <w:p w14:paraId="7ABB25A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法属圭亚那</w:t>
      </w:r>
      <w:r w:rsidRPr="007C54E5">
        <w:rPr>
          <w:rFonts w:ascii="Consolas" w:eastAsia="微软雅黑" w:hAnsi="Consolas"/>
          <w:lang w:eastAsia="zh-CN"/>
        </w:rPr>
        <w:t xml:space="preserve">      French Guiana</w:t>
      </w:r>
    </w:p>
    <w:p w14:paraId="789FA41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圭亚那</w:t>
      </w:r>
      <w:r w:rsidRPr="007C54E5">
        <w:rPr>
          <w:rFonts w:ascii="Consolas" w:eastAsia="微软雅黑" w:hAnsi="Consolas"/>
          <w:lang w:eastAsia="zh-CN"/>
        </w:rPr>
        <w:t xml:space="preserve">      Guyana</w:t>
      </w:r>
    </w:p>
    <w:p w14:paraId="1F68253C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洪都拉斯</w:t>
      </w:r>
      <w:r w:rsidRPr="007C54E5">
        <w:rPr>
          <w:rFonts w:ascii="Consolas" w:eastAsia="微软雅黑" w:hAnsi="Consolas" w:hint="eastAsia"/>
          <w:lang w:eastAsia="zh-CN"/>
        </w:rPr>
        <w:t xml:space="preserve">      Honduras</w:t>
      </w:r>
    </w:p>
    <w:p w14:paraId="79693EE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克罗地亚</w:t>
      </w:r>
      <w:r w:rsidRPr="007C54E5">
        <w:rPr>
          <w:rFonts w:ascii="Consolas" w:eastAsia="微软雅黑" w:hAnsi="Consolas"/>
          <w:lang w:eastAsia="zh-CN"/>
        </w:rPr>
        <w:t xml:space="preserve">      Croatia</w:t>
      </w:r>
    </w:p>
    <w:p w14:paraId="559EB7B3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海地</w:t>
      </w:r>
      <w:r w:rsidRPr="007C54E5">
        <w:rPr>
          <w:rFonts w:ascii="Consolas" w:eastAsia="微软雅黑" w:hAnsi="Consolas" w:hint="eastAsia"/>
          <w:lang w:eastAsia="zh-CN"/>
        </w:rPr>
        <w:t xml:space="preserve">      Haiti</w:t>
      </w:r>
    </w:p>
    <w:p w14:paraId="44FA261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匈牙利</w:t>
      </w:r>
      <w:r w:rsidRPr="007C54E5">
        <w:rPr>
          <w:rFonts w:ascii="Consolas" w:eastAsia="微软雅黑" w:hAnsi="Consolas" w:hint="eastAsia"/>
          <w:lang w:eastAsia="zh-CN"/>
        </w:rPr>
        <w:t xml:space="preserve">      Hungary</w:t>
      </w:r>
    </w:p>
    <w:p w14:paraId="4B93446C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印尼</w:t>
      </w:r>
      <w:r w:rsidRPr="007C54E5">
        <w:rPr>
          <w:rFonts w:ascii="Consolas" w:eastAsia="微软雅黑" w:hAnsi="Consolas" w:hint="eastAsia"/>
          <w:lang w:eastAsia="zh-CN"/>
        </w:rPr>
        <w:t xml:space="preserve">      Indonesia</w:t>
      </w:r>
    </w:p>
    <w:p w14:paraId="6BB4D2C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印度</w:t>
      </w:r>
      <w:r w:rsidRPr="007C54E5">
        <w:rPr>
          <w:rFonts w:ascii="Consolas" w:eastAsia="微软雅黑" w:hAnsi="Consolas" w:hint="eastAsia"/>
          <w:lang w:eastAsia="zh-CN"/>
        </w:rPr>
        <w:t xml:space="preserve">      India</w:t>
      </w:r>
    </w:p>
    <w:p w14:paraId="1307EE13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爱尔兰</w:t>
      </w:r>
      <w:r w:rsidRPr="007C54E5">
        <w:rPr>
          <w:rFonts w:ascii="Consolas" w:eastAsia="微软雅黑" w:hAnsi="Consolas"/>
          <w:lang w:eastAsia="zh-CN"/>
        </w:rPr>
        <w:t xml:space="preserve">      Ireland</w:t>
      </w:r>
    </w:p>
    <w:p w14:paraId="3244FC1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伊朗</w:t>
      </w:r>
      <w:r w:rsidRPr="007C54E5">
        <w:rPr>
          <w:rFonts w:ascii="Consolas" w:eastAsia="微软雅黑" w:hAnsi="Consolas" w:hint="eastAsia"/>
          <w:lang w:eastAsia="zh-CN"/>
        </w:rPr>
        <w:t xml:space="preserve">      Iran</w:t>
      </w:r>
    </w:p>
    <w:p w14:paraId="1B879FC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伊拉克</w:t>
      </w:r>
      <w:r w:rsidRPr="007C54E5">
        <w:rPr>
          <w:rFonts w:ascii="Consolas" w:eastAsia="微软雅黑" w:hAnsi="Consolas" w:hint="eastAsia"/>
          <w:lang w:eastAsia="zh-CN"/>
        </w:rPr>
        <w:t xml:space="preserve">      Iraq</w:t>
      </w:r>
    </w:p>
    <w:p w14:paraId="3D094938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冰岛</w:t>
      </w:r>
      <w:r w:rsidRPr="007C54E5">
        <w:rPr>
          <w:rFonts w:ascii="Consolas" w:eastAsia="微软雅黑" w:hAnsi="Consolas"/>
          <w:lang w:eastAsia="zh-CN"/>
        </w:rPr>
        <w:t xml:space="preserve">      Iceland</w:t>
      </w:r>
    </w:p>
    <w:p w14:paraId="284ABE7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lastRenderedPageBreak/>
        <w:t>以色列</w:t>
      </w:r>
      <w:r w:rsidRPr="007C54E5">
        <w:rPr>
          <w:rFonts w:ascii="Consolas" w:eastAsia="微软雅黑" w:hAnsi="Consolas" w:hint="eastAsia"/>
          <w:lang w:eastAsia="zh-CN"/>
        </w:rPr>
        <w:t xml:space="preserve">      Israel</w:t>
      </w:r>
    </w:p>
    <w:p w14:paraId="56799BE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意大利</w:t>
      </w:r>
      <w:r w:rsidRPr="007C54E5">
        <w:rPr>
          <w:rFonts w:ascii="Consolas" w:eastAsia="微软雅黑" w:hAnsi="Consolas" w:hint="eastAsia"/>
          <w:lang w:eastAsia="zh-CN"/>
        </w:rPr>
        <w:t xml:space="preserve">      Italy</w:t>
      </w:r>
    </w:p>
    <w:p w14:paraId="125E70A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牙买加</w:t>
      </w:r>
      <w:r w:rsidRPr="007C54E5">
        <w:rPr>
          <w:rFonts w:ascii="Consolas" w:eastAsia="微软雅黑" w:hAnsi="Consolas"/>
          <w:lang w:eastAsia="zh-CN"/>
        </w:rPr>
        <w:t xml:space="preserve">      Jamaica</w:t>
      </w:r>
    </w:p>
    <w:p w14:paraId="4C1506B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约旦</w:t>
      </w:r>
      <w:r w:rsidRPr="007C54E5">
        <w:rPr>
          <w:rFonts w:ascii="Consolas" w:eastAsia="微软雅黑" w:hAnsi="Consolas"/>
          <w:lang w:eastAsia="zh-CN"/>
        </w:rPr>
        <w:t xml:space="preserve">      Jordan</w:t>
      </w:r>
    </w:p>
    <w:p w14:paraId="5DB090D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日本</w:t>
      </w:r>
      <w:r w:rsidRPr="007C54E5">
        <w:rPr>
          <w:rFonts w:ascii="Consolas" w:eastAsia="微软雅黑" w:hAnsi="Consolas" w:hint="eastAsia"/>
          <w:lang w:eastAsia="zh-CN"/>
        </w:rPr>
        <w:t xml:space="preserve">      Japan</w:t>
      </w:r>
    </w:p>
    <w:p w14:paraId="59B0B46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哈萨克斯坦</w:t>
      </w:r>
      <w:r w:rsidRPr="007C54E5">
        <w:rPr>
          <w:rFonts w:ascii="Consolas" w:eastAsia="微软雅黑" w:hAnsi="Consolas"/>
          <w:lang w:eastAsia="zh-CN"/>
        </w:rPr>
        <w:t xml:space="preserve">      Kazakhstan</w:t>
      </w:r>
    </w:p>
    <w:p w14:paraId="6B05FE1A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肯尼亚</w:t>
      </w:r>
      <w:r w:rsidRPr="007C54E5">
        <w:rPr>
          <w:rFonts w:ascii="Consolas" w:eastAsia="微软雅黑" w:hAnsi="Consolas"/>
          <w:lang w:eastAsia="zh-CN"/>
        </w:rPr>
        <w:t xml:space="preserve">      Kenya</w:t>
      </w:r>
    </w:p>
    <w:p w14:paraId="5FF2231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吉尔吉斯斯坦</w:t>
      </w:r>
      <w:r w:rsidRPr="007C54E5">
        <w:rPr>
          <w:rFonts w:ascii="Consolas" w:eastAsia="微软雅黑" w:hAnsi="Consolas"/>
          <w:lang w:eastAsia="zh-CN"/>
        </w:rPr>
        <w:t xml:space="preserve">      Kyrgyzstan</w:t>
      </w:r>
    </w:p>
    <w:p w14:paraId="67399FC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柬埔寨</w:t>
      </w:r>
      <w:r w:rsidRPr="007C54E5">
        <w:rPr>
          <w:rFonts w:ascii="Consolas" w:eastAsia="微软雅黑" w:hAnsi="Consolas" w:hint="eastAsia"/>
          <w:lang w:eastAsia="zh-CN"/>
        </w:rPr>
        <w:t xml:space="preserve">      Cambodia</w:t>
      </w:r>
    </w:p>
    <w:p w14:paraId="28B4188C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韩国</w:t>
      </w:r>
      <w:r w:rsidRPr="007C54E5">
        <w:rPr>
          <w:rFonts w:ascii="Consolas" w:eastAsia="微软雅黑" w:hAnsi="Consolas"/>
          <w:lang w:eastAsia="zh-CN"/>
        </w:rPr>
        <w:t xml:space="preserve">      South Korea</w:t>
      </w:r>
    </w:p>
    <w:p w14:paraId="201E789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科索沃</w:t>
      </w:r>
      <w:r w:rsidRPr="007C54E5">
        <w:rPr>
          <w:rFonts w:ascii="Consolas" w:eastAsia="微软雅黑" w:hAnsi="Consolas" w:hint="eastAsia"/>
          <w:lang w:eastAsia="zh-CN"/>
        </w:rPr>
        <w:t xml:space="preserve">      Kosovo</w:t>
      </w:r>
    </w:p>
    <w:p w14:paraId="4C06235C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科威特</w:t>
      </w:r>
      <w:r w:rsidRPr="007C54E5">
        <w:rPr>
          <w:rFonts w:ascii="Consolas" w:eastAsia="微软雅黑" w:hAnsi="Consolas" w:hint="eastAsia"/>
          <w:lang w:eastAsia="zh-CN"/>
        </w:rPr>
        <w:t xml:space="preserve">      Kuwait</w:t>
      </w:r>
    </w:p>
    <w:p w14:paraId="228751B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老挝</w:t>
      </w:r>
      <w:r w:rsidRPr="007C54E5">
        <w:rPr>
          <w:rFonts w:ascii="Consolas" w:eastAsia="微软雅黑" w:hAnsi="Consolas"/>
          <w:lang w:eastAsia="zh-CN"/>
        </w:rPr>
        <w:t xml:space="preserve">      Laos</w:t>
      </w:r>
    </w:p>
    <w:p w14:paraId="3C56DCC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黎巴嫩</w:t>
      </w:r>
      <w:r w:rsidRPr="007C54E5">
        <w:rPr>
          <w:rFonts w:ascii="Consolas" w:eastAsia="微软雅黑" w:hAnsi="Consolas" w:hint="eastAsia"/>
          <w:lang w:eastAsia="zh-CN"/>
        </w:rPr>
        <w:t xml:space="preserve">      Lebanon</w:t>
      </w:r>
    </w:p>
    <w:p w14:paraId="6B5FBAF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利比里亚</w:t>
      </w:r>
      <w:r w:rsidRPr="007C54E5">
        <w:rPr>
          <w:rFonts w:ascii="Consolas" w:eastAsia="微软雅黑" w:hAnsi="Consolas"/>
          <w:lang w:eastAsia="zh-CN"/>
        </w:rPr>
        <w:t xml:space="preserve">      Liberia</w:t>
      </w:r>
    </w:p>
    <w:p w14:paraId="52939FC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利比亚</w:t>
      </w:r>
      <w:r w:rsidRPr="007C54E5">
        <w:rPr>
          <w:rFonts w:ascii="Consolas" w:eastAsia="微软雅黑" w:hAnsi="Consolas"/>
          <w:lang w:eastAsia="zh-CN"/>
        </w:rPr>
        <w:t xml:space="preserve">      Libya</w:t>
      </w:r>
    </w:p>
    <w:p w14:paraId="04660C7C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斯里兰卡</w:t>
      </w:r>
      <w:r w:rsidRPr="007C54E5">
        <w:rPr>
          <w:rFonts w:ascii="Consolas" w:eastAsia="微软雅黑" w:hAnsi="Consolas"/>
          <w:lang w:eastAsia="zh-CN"/>
        </w:rPr>
        <w:t xml:space="preserve">      Sri Lanka</w:t>
      </w:r>
    </w:p>
    <w:p w14:paraId="59F9AD70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莱索托</w:t>
      </w:r>
      <w:r w:rsidRPr="007C54E5">
        <w:rPr>
          <w:rFonts w:ascii="Consolas" w:eastAsia="微软雅黑" w:hAnsi="Consolas"/>
          <w:lang w:eastAsia="zh-CN"/>
        </w:rPr>
        <w:t xml:space="preserve">      Lesotho</w:t>
      </w:r>
    </w:p>
    <w:p w14:paraId="5A7F8AF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立陶宛</w:t>
      </w:r>
      <w:r w:rsidRPr="007C54E5">
        <w:rPr>
          <w:rFonts w:ascii="Consolas" w:eastAsia="微软雅黑" w:hAnsi="Consolas" w:hint="eastAsia"/>
          <w:lang w:eastAsia="zh-CN"/>
        </w:rPr>
        <w:t xml:space="preserve">      Lithuania</w:t>
      </w:r>
    </w:p>
    <w:p w14:paraId="6A02E11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卢森堡</w:t>
      </w:r>
      <w:r w:rsidRPr="007C54E5">
        <w:rPr>
          <w:rFonts w:ascii="Consolas" w:eastAsia="微软雅黑" w:hAnsi="Consolas"/>
          <w:lang w:eastAsia="zh-CN"/>
        </w:rPr>
        <w:t xml:space="preserve">      Luxembourg</w:t>
      </w:r>
    </w:p>
    <w:p w14:paraId="0B816A5A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拉脱维亚</w:t>
      </w:r>
      <w:r w:rsidRPr="007C54E5">
        <w:rPr>
          <w:rFonts w:ascii="Consolas" w:eastAsia="微软雅黑" w:hAnsi="Consolas"/>
          <w:lang w:eastAsia="zh-CN"/>
        </w:rPr>
        <w:t xml:space="preserve">      Latvia</w:t>
      </w:r>
    </w:p>
    <w:p w14:paraId="7ED9A70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摩洛哥</w:t>
      </w:r>
      <w:r w:rsidRPr="007C54E5">
        <w:rPr>
          <w:rFonts w:ascii="Consolas" w:eastAsia="微软雅黑" w:hAnsi="Consolas" w:hint="eastAsia"/>
          <w:lang w:eastAsia="zh-CN"/>
        </w:rPr>
        <w:t xml:space="preserve">      Morocco</w:t>
      </w:r>
    </w:p>
    <w:p w14:paraId="7EE8C6EC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摩尔多瓦</w:t>
      </w:r>
      <w:r w:rsidRPr="007C54E5">
        <w:rPr>
          <w:rFonts w:ascii="Consolas" w:eastAsia="微软雅黑" w:hAnsi="Consolas"/>
          <w:lang w:eastAsia="zh-CN"/>
        </w:rPr>
        <w:t xml:space="preserve">      Moldova</w:t>
      </w:r>
    </w:p>
    <w:p w14:paraId="43244BC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马达加斯加</w:t>
      </w:r>
      <w:r w:rsidRPr="007C54E5">
        <w:rPr>
          <w:rFonts w:ascii="Consolas" w:eastAsia="微软雅黑" w:hAnsi="Consolas"/>
          <w:lang w:eastAsia="zh-CN"/>
        </w:rPr>
        <w:t xml:space="preserve">      Madagascar</w:t>
      </w:r>
    </w:p>
    <w:p w14:paraId="627C483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墨西哥</w:t>
      </w:r>
      <w:r w:rsidRPr="007C54E5">
        <w:rPr>
          <w:rFonts w:ascii="Consolas" w:eastAsia="微软雅黑" w:hAnsi="Consolas" w:hint="eastAsia"/>
          <w:lang w:eastAsia="zh-CN"/>
        </w:rPr>
        <w:t xml:space="preserve">      Mexico</w:t>
      </w:r>
    </w:p>
    <w:p w14:paraId="54EA686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马其顿</w:t>
      </w:r>
      <w:r w:rsidRPr="007C54E5">
        <w:rPr>
          <w:rFonts w:ascii="Consolas" w:eastAsia="微软雅黑" w:hAnsi="Consolas"/>
          <w:lang w:eastAsia="zh-CN"/>
        </w:rPr>
        <w:t xml:space="preserve">      Macedonia</w:t>
      </w:r>
    </w:p>
    <w:p w14:paraId="3FB400C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马里</w:t>
      </w:r>
      <w:r w:rsidRPr="007C54E5">
        <w:rPr>
          <w:rFonts w:ascii="Consolas" w:eastAsia="微软雅黑" w:hAnsi="Consolas"/>
          <w:lang w:eastAsia="zh-CN"/>
        </w:rPr>
        <w:t xml:space="preserve">      Mali</w:t>
      </w:r>
    </w:p>
    <w:p w14:paraId="778E7F1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缅甸</w:t>
      </w:r>
      <w:r w:rsidRPr="007C54E5">
        <w:rPr>
          <w:rFonts w:ascii="Consolas" w:eastAsia="微软雅黑" w:hAnsi="Consolas"/>
          <w:lang w:eastAsia="zh-CN"/>
        </w:rPr>
        <w:t xml:space="preserve">      Myanmar</w:t>
      </w:r>
    </w:p>
    <w:p w14:paraId="30AED3C0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黑山</w:t>
      </w:r>
      <w:r w:rsidRPr="007C54E5">
        <w:rPr>
          <w:rFonts w:ascii="Consolas" w:eastAsia="微软雅黑" w:hAnsi="Consolas" w:hint="eastAsia"/>
          <w:lang w:eastAsia="zh-CN"/>
        </w:rPr>
        <w:t xml:space="preserve">      Montenegro</w:t>
      </w:r>
    </w:p>
    <w:p w14:paraId="3DFE355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蒙古</w:t>
      </w:r>
      <w:r w:rsidRPr="007C54E5">
        <w:rPr>
          <w:rFonts w:ascii="Consolas" w:eastAsia="微软雅黑" w:hAnsi="Consolas" w:hint="eastAsia"/>
          <w:lang w:eastAsia="zh-CN"/>
        </w:rPr>
        <w:t xml:space="preserve">      Mongolia</w:t>
      </w:r>
    </w:p>
    <w:p w14:paraId="5C51BE4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莫桑比克</w:t>
      </w:r>
      <w:r w:rsidRPr="007C54E5">
        <w:rPr>
          <w:rFonts w:ascii="Consolas" w:eastAsia="微软雅黑" w:hAnsi="Consolas" w:hint="eastAsia"/>
          <w:lang w:eastAsia="zh-CN"/>
        </w:rPr>
        <w:t xml:space="preserve">      Mozambique</w:t>
      </w:r>
    </w:p>
    <w:p w14:paraId="46FD519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毛里塔尼亚</w:t>
      </w:r>
      <w:r w:rsidRPr="007C54E5">
        <w:rPr>
          <w:rFonts w:ascii="Consolas" w:eastAsia="微软雅黑" w:hAnsi="Consolas"/>
          <w:lang w:eastAsia="zh-CN"/>
        </w:rPr>
        <w:t xml:space="preserve">      Mauritania</w:t>
      </w:r>
    </w:p>
    <w:p w14:paraId="7F2F85E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马拉维</w:t>
      </w:r>
      <w:r w:rsidRPr="007C54E5">
        <w:rPr>
          <w:rFonts w:ascii="Consolas" w:eastAsia="微软雅黑" w:hAnsi="Consolas"/>
          <w:lang w:eastAsia="zh-CN"/>
        </w:rPr>
        <w:t xml:space="preserve">      Malawi</w:t>
      </w:r>
    </w:p>
    <w:p w14:paraId="5D31321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马来西亚</w:t>
      </w:r>
      <w:r w:rsidRPr="007C54E5">
        <w:rPr>
          <w:rFonts w:ascii="Consolas" w:eastAsia="微软雅黑" w:hAnsi="Consolas"/>
          <w:lang w:eastAsia="zh-CN"/>
        </w:rPr>
        <w:t xml:space="preserve">      Malaysia</w:t>
      </w:r>
    </w:p>
    <w:p w14:paraId="435C166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纳米比亚</w:t>
      </w:r>
      <w:r w:rsidRPr="007C54E5">
        <w:rPr>
          <w:rFonts w:ascii="Consolas" w:eastAsia="微软雅黑" w:hAnsi="Consolas"/>
          <w:lang w:eastAsia="zh-CN"/>
        </w:rPr>
        <w:t xml:space="preserve">      Namibia</w:t>
      </w:r>
    </w:p>
    <w:p w14:paraId="3ED3D95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新喀里多尼亚</w:t>
      </w:r>
      <w:r w:rsidRPr="007C54E5">
        <w:rPr>
          <w:rFonts w:ascii="Consolas" w:eastAsia="微软雅黑" w:hAnsi="Consolas"/>
          <w:lang w:eastAsia="zh-CN"/>
        </w:rPr>
        <w:t xml:space="preserve">      New Caledonia</w:t>
      </w:r>
    </w:p>
    <w:p w14:paraId="60459E5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尼日尔</w:t>
      </w:r>
      <w:r w:rsidRPr="007C54E5">
        <w:rPr>
          <w:rFonts w:ascii="Consolas" w:eastAsia="微软雅黑" w:hAnsi="Consolas"/>
          <w:lang w:eastAsia="zh-CN"/>
        </w:rPr>
        <w:t xml:space="preserve">      Niger</w:t>
      </w:r>
    </w:p>
    <w:p w14:paraId="69D96C1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尼日利亚</w:t>
      </w:r>
      <w:r w:rsidRPr="007C54E5">
        <w:rPr>
          <w:rFonts w:ascii="Consolas" w:eastAsia="微软雅黑" w:hAnsi="Consolas"/>
          <w:lang w:eastAsia="zh-CN"/>
        </w:rPr>
        <w:t xml:space="preserve">      Nigeria</w:t>
      </w:r>
    </w:p>
    <w:p w14:paraId="5514966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尼加拉瓜</w:t>
      </w:r>
      <w:r w:rsidRPr="007C54E5">
        <w:rPr>
          <w:rFonts w:ascii="Consolas" w:eastAsia="微软雅黑" w:hAnsi="Consolas" w:hint="eastAsia"/>
          <w:lang w:eastAsia="zh-CN"/>
        </w:rPr>
        <w:t xml:space="preserve">      Nicaragua</w:t>
      </w:r>
    </w:p>
    <w:p w14:paraId="11DBDF4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荷兰</w:t>
      </w:r>
      <w:r w:rsidRPr="007C54E5">
        <w:rPr>
          <w:rFonts w:ascii="Consolas" w:eastAsia="微软雅黑" w:hAnsi="Consolas"/>
          <w:lang w:eastAsia="zh-CN"/>
        </w:rPr>
        <w:t xml:space="preserve">      Netherlands</w:t>
      </w:r>
    </w:p>
    <w:p w14:paraId="3B10FD5C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lastRenderedPageBreak/>
        <w:t>挪威</w:t>
      </w:r>
      <w:r w:rsidRPr="007C54E5">
        <w:rPr>
          <w:rFonts w:ascii="Consolas" w:eastAsia="微软雅黑" w:hAnsi="Consolas" w:hint="eastAsia"/>
          <w:lang w:eastAsia="zh-CN"/>
        </w:rPr>
        <w:t xml:space="preserve">      Norway</w:t>
      </w:r>
    </w:p>
    <w:p w14:paraId="15D47B1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尼泊尔</w:t>
      </w:r>
      <w:r w:rsidRPr="007C54E5">
        <w:rPr>
          <w:rFonts w:ascii="Consolas" w:eastAsia="微软雅黑" w:hAnsi="Consolas"/>
          <w:lang w:eastAsia="zh-CN"/>
        </w:rPr>
        <w:t xml:space="preserve">      Nepal</w:t>
      </w:r>
    </w:p>
    <w:p w14:paraId="138375A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新西兰</w:t>
      </w:r>
      <w:r w:rsidRPr="007C54E5">
        <w:rPr>
          <w:rFonts w:ascii="Consolas" w:eastAsia="微软雅黑" w:hAnsi="Consolas"/>
          <w:lang w:eastAsia="zh-CN"/>
        </w:rPr>
        <w:t xml:space="preserve">      New Zealand</w:t>
      </w:r>
    </w:p>
    <w:p w14:paraId="35446B8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阿曼</w:t>
      </w:r>
      <w:r w:rsidRPr="007C54E5">
        <w:rPr>
          <w:rFonts w:ascii="Consolas" w:eastAsia="微软雅黑" w:hAnsi="Consolas" w:hint="eastAsia"/>
          <w:lang w:eastAsia="zh-CN"/>
        </w:rPr>
        <w:t xml:space="preserve">      Oman</w:t>
      </w:r>
    </w:p>
    <w:p w14:paraId="1CDD927A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巴基斯坦</w:t>
      </w:r>
      <w:r w:rsidRPr="007C54E5">
        <w:rPr>
          <w:rFonts w:ascii="Consolas" w:eastAsia="微软雅黑" w:hAnsi="Consolas" w:hint="eastAsia"/>
          <w:lang w:eastAsia="zh-CN"/>
        </w:rPr>
        <w:t xml:space="preserve">      Pakistan</w:t>
      </w:r>
    </w:p>
    <w:p w14:paraId="7B491EE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巴拿马</w:t>
      </w:r>
      <w:r w:rsidRPr="007C54E5">
        <w:rPr>
          <w:rFonts w:ascii="Consolas" w:eastAsia="微软雅黑" w:hAnsi="Consolas"/>
          <w:lang w:eastAsia="zh-CN"/>
        </w:rPr>
        <w:t xml:space="preserve">      Panama</w:t>
      </w:r>
    </w:p>
    <w:p w14:paraId="3F33297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秘鲁</w:t>
      </w:r>
      <w:r w:rsidRPr="007C54E5">
        <w:rPr>
          <w:rFonts w:ascii="Consolas" w:eastAsia="微软雅黑" w:hAnsi="Consolas"/>
          <w:lang w:eastAsia="zh-CN"/>
        </w:rPr>
        <w:t xml:space="preserve">      Peru</w:t>
      </w:r>
    </w:p>
    <w:p w14:paraId="28CA477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菲律宾</w:t>
      </w:r>
      <w:r w:rsidRPr="007C54E5">
        <w:rPr>
          <w:rFonts w:ascii="Consolas" w:eastAsia="微软雅黑" w:hAnsi="Consolas"/>
          <w:lang w:eastAsia="zh-CN"/>
        </w:rPr>
        <w:t xml:space="preserve">      Philippines</w:t>
      </w:r>
    </w:p>
    <w:p w14:paraId="73258C6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巴布亚新几内亚</w:t>
      </w:r>
      <w:r w:rsidRPr="007C54E5">
        <w:rPr>
          <w:rFonts w:ascii="Consolas" w:eastAsia="微软雅黑" w:hAnsi="Consolas"/>
          <w:lang w:eastAsia="zh-CN"/>
        </w:rPr>
        <w:t xml:space="preserve">      Papua New Guinea</w:t>
      </w:r>
    </w:p>
    <w:p w14:paraId="02875CC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波兰</w:t>
      </w:r>
      <w:r w:rsidRPr="007C54E5">
        <w:rPr>
          <w:rFonts w:ascii="Consolas" w:eastAsia="微软雅黑" w:hAnsi="Consolas"/>
          <w:lang w:eastAsia="zh-CN"/>
        </w:rPr>
        <w:t xml:space="preserve">      Poland</w:t>
      </w:r>
    </w:p>
    <w:p w14:paraId="1DFE00C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波多黎各</w:t>
      </w:r>
      <w:r w:rsidRPr="007C54E5">
        <w:rPr>
          <w:rFonts w:ascii="Consolas" w:eastAsia="微软雅黑" w:hAnsi="Consolas" w:hint="eastAsia"/>
          <w:lang w:eastAsia="zh-CN"/>
        </w:rPr>
        <w:t xml:space="preserve">      Puerto Rico</w:t>
      </w:r>
    </w:p>
    <w:p w14:paraId="3471842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北朝鲜</w:t>
      </w:r>
      <w:r w:rsidRPr="007C54E5">
        <w:rPr>
          <w:rFonts w:ascii="Consolas" w:eastAsia="微软雅黑" w:hAnsi="Consolas"/>
          <w:lang w:eastAsia="zh-CN"/>
        </w:rPr>
        <w:t xml:space="preserve">      North Korea</w:t>
      </w:r>
    </w:p>
    <w:p w14:paraId="01E7A82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葡萄牙</w:t>
      </w:r>
      <w:r w:rsidRPr="007C54E5">
        <w:rPr>
          <w:rFonts w:ascii="Consolas" w:eastAsia="微软雅黑" w:hAnsi="Consolas" w:hint="eastAsia"/>
          <w:lang w:eastAsia="zh-CN"/>
        </w:rPr>
        <w:t xml:space="preserve">      Portugal</w:t>
      </w:r>
    </w:p>
    <w:p w14:paraId="2F2BC8A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巴拉圭</w:t>
      </w:r>
      <w:r w:rsidRPr="007C54E5">
        <w:rPr>
          <w:rFonts w:ascii="Consolas" w:eastAsia="微软雅黑" w:hAnsi="Consolas" w:hint="eastAsia"/>
          <w:lang w:eastAsia="zh-CN"/>
        </w:rPr>
        <w:t xml:space="preserve">      Paraguay</w:t>
      </w:r>
    </w:p>
    <w:p w14:paraId="3DBD5D4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卡塔尔</w:t>
      </w:r>
      <w:r w:rsidRPr="007C54E5">
        <w:rPr>
          <w:rFonts w:ascii="Consolas" w:eastAsia="微软雅黑" w:hAnsi="Consolas"/>
          <w:lang w:eastAsia="zh-CN"/>
        </w:rPr>
        <w:t xml:space="preserve">      Qatar</w:t>
      </w:r>
    </w:p>
    <w:p w14:paraId="24B0368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罗马尼亚</w:t>
      </w:r>
      <w:r w:rsidRPr="007C54E5">
        <w:rPr>
          <w:rFonts w:ascii="Consolas" w:eastAsia="微软雅黑" w:hAnsi="Consolas"/>
          <w:lang w:eastAsia="zh-CN"/>
        </w:rPr>
        <w:t xml:space="preserve">      Romania</w:t>
      </w:r>
    </w:p>
    <w:p w14:paraId="1728825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俄罗斯</w:t>
      </w:r>
      <w:r w:rsidRPr="007C54E5">
        <w:rPr>
          <w:rFonts w:ascii="Consolas" w:eastAsia="微软雅黑" w:hAnsi="Consolas"/>
          <w:lang w:eastAsia="zh-CN"/>
        </w:rPr>
        <w:t xml:space="preserve">      Russia</w:t>
      </w:r>
    </w:p>
    <w:p w14:paraId="081CAD9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卢旺达</w:t>
      </w:r>
      <w:r w:rsidRPr="007C54E5">
        <w:rPr>
          <w:rFonts w:ascii="Consolas" w:eastAsia="微软雅黑" w:hAnsi="Consolas"/>
          <w:lang w:eastAsia="zh-CN"/>
        </w:rPr>
        <w:t xml:space="preserve">      Rwanda</w:t>
      </w:r>
    </w:p>
    <w:p w14:paraId="4F3BD12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西撒哈拉</w:t>
      </w:r>
      <w:r w:rsidRPr="007C54E5">
        <w:rPr>
          <w:rFonts w:ascii="Consolas" w:eastAsia="微软雅黑" w:hAnsi="Consolas" w:hint="eastAsia"/>
          <w:lang w:eastAsia="zh-CN"/>
        </w:rPr>
        <w:t xml:space="preserve">      Western Sahara</w:t>
      </w:r>
    </w:p>
    <w:p w14:paraId="44D4469F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沙特阿拉伯</w:t>
      </w:r>
      <w:r w:rsidRPr="007C54E5">
        <w:rPr>
          <w:rFonts w:ascii="Consolas" w:eastAsia="微软雅黑" w:hAnsi="Consolas" w:hint="eastAsia"/>
          <w:lang w:eastAsia="zh-CN"/>
        </w:rPr>
        <w:t xml:space="preserve">      Saudi Arabia</w:t>
      </w:r>
    </w:p>
    <w:p w14:paraId="1EA6201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苏丹</w:t>
      </w:r>
      <w:r w:rsidRPr="007C54E5">
        <w:rPr>
          <w:rFonts w:ascii="Consolas" w:eastAsia="微软雅黑" w:hAnsi="Consolas"/>
          <w:lang w:eastAsia="zh-CN"/>
        </w:rPr>
        <w:t xml:space="preserve">      Sudan</w:t>
      </w:r>
    </w:p>
    <w:p w14:paraId="662A2CDB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南苏丹</w:t>
      </w:r>
      <w:r w:rsidRPr="007C54E5">
        <w:rPr>
          <w:rFonts w:ascii="Consolas" w:eastAsia="微软雅黑" w:hAnsi="Consolas"/>
          <w:lang w:eastAsia="zh-CN"/>
        </w:rPr>
        <w:t xml:space="preserve">      South Sudan</w:t>
      </w:r>
    </w:p>
    <w:p w14:paraId="7B07BC3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塞内加尔</w:t>
      </w:r>
      <w:r w:rsidRPr="007C54E5">
        <w:rPr>
          <w:rFonts w:ascii="Consolas" w:eastAsia="微软雅黑" w:hAnsi="Consolas"/>
          <w:lang w:eastAsia="zh-CN"/>
        </w:rPr>
        <w:t xml:space="preserve">      Senegal</w:t>
      </w:r>
    </w:p>
    <w:p w14:paraId="72CCE1C5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所罗门群岛</w:t>
      </w:r>
      <w:r w:rsidRPr="007C54E5">
        <w:rPr>
          <w:rFonts w:ascii="Consolas" w:eastAsia="微软雅黑" w:hAnsi="Consolas"/>
          <w:lang w:eastAsia="zh-CN"/>
        </w:rPr>
        <w:t xml:space="preserve">      Solomon Islands</w:t>
      </w:r>
    </w:p>
    <w:p w14:paraId="38FE479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塞拉利昂</w:t>
      </w:r>
      <w:r w:rsidRPr="007C54E5">
        <w:rPr>
          <w:rFonts w:ascii="Consolas" w:eastAsia="微软雅黑" w:hAnsi="Consolas" w:hint="eastAsia"/>
          <w:lang w:eastAsia="zh-CN"/>
        </w:rPr>
        <w:t xml:space="preserve">      Sierra Leone</w:t>
      </w:r>
    </w:p>
    <w:p w14:paraId="0E0C490A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萨尔瓦多</w:t>
      </w:r>
      <w:r w:rsidRPr="007C54E5">
        <w:rPr>
          <w:rFonts w:ascii="Consolas" w:eastAsia="微软雅黑" w:hAnsi="Consolas"/>
          <w:lang w:eastAsia="zh-CN"/>
        </w:rPr>
        <w:t xml:space="preserve">      El Salvador</w:t>
      </w:r>
    </w:p>
    <w:p w14:paraId="085AC36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索马里兰</w:t>
      </w:r>
      <w:r w:rsidRPr="007C54E5">
        <w:rPr>
          <w:rFonts w:ascii="Consolas" w:eastAsia="微软雅黑" w:hAnsi="Consolas"/>
          <w:lang w:eastAsia="zh-CN"/>
        </w:rPr>
        <w:t xml:space="preserve">      Somaliland</w:t>
      </w:r>
    </w:p>
    <w:p w14:paraId="1D07E85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索马里</w:t>
      </w:r>
      <w:r w:rsidRPr="007C54E5">
        <w:rPr>
          <w:rFonts w:ascii="Consolas" w:eastAsia="微软雅黑" w:hAnsi="Consolas"/>
          <w:lang w:eastAsia="zh-CN"/>
        </w:rPr>
        <w:t xml:space="preserve">      Somalia</w:t>
      </w:r>
    </w:p>
    <w:p w14:paraId="53683C5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塞尔维亚共和国</w:t>
      </w:r>
      <w:r w:rsidRPr="007C54E5">
        <w:rPr>
          <w:rFonts w:ascii="Consolas" w:eastAsia="微软雅黑" w:hAnsi="Consolas"/>
          <w:lang w:eastAsia="zh-CN"/>
        </w:rPr>
        <w:t xml:space="preserve">      Republic of Serbia</w:t>
      </w:r>
    </w:p>
    <w:p w14:paraId="60E002C3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苏里南</w:t>
      </w:r>
      <w:r w:rsidRPr="007C54E5">
        <w:rPr>
          <w:rFonts w:ascii="Consolas" w:eastAsia="微软雅黑" w:hAnsi="Consolas"/>
          <w:lang w:eastAsia="zh-CN"/>
        </w:rPr>
        <w:t xml:space="preserve">      Suriname</w:t>
      </w:r>
    </w:p>
    <w:p w14:paraId="0CD6EA4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斯洛伐克</w:t>
      </w:r>
      <w:r w:rsidRPr="007C54E5">
        <w:rPr>
          <w:rFonts w:ascii="Consolas" w:eastAsia="微软雅黑" w:hAnsi="Consolas" w:hint="eastAsia"/>
          <w:lang w:eastAsia="zh-CN"/>
        </w:rPr>
        <w:t xml:space="preserve">      Slovakia</w:t>
      </w:r>
    </w:p>
    <w:p w14:paraId="2BE66DC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斯洛文尼亚</w:t>
      </w:r>
      <w:r w:rsidRPr="007C54E5">
        <w:rPr>
          <w:rFonts w:ascii="Consolas" w:eastAsia="微软雅黑" w:hAnsi="Consolas"/>
          <w:lang w:eastAsia="zh-CN"/>
        </w:rPr>
        <w:t xml:space="preserve">      Slovenia</w:t>
      </w:r>
    </w:p>
    <w:p w14:paraId="420F1A4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瑞典</w:t>
      </w:r>
      <w:r w:rsidRPr="007C54E5">
        <w:rPr>
          <w:rFonts w:ascii="Consolas" w:eastAsia="微软雅黑" w:hAnsi="Consolas" w:hint="eastAsia"/>
          <w:lang w:eastAsia="zh-CN"/>
        </w:rPr>
        <w:t xml:space="preserve">      Sweden</w:t>
      </w:r>
    </w:p>
    <w:p w14:paraId="5870EB1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斯威士兰</w:t>
      </w:r>
      <w:r w:rsidRPr="007C54E5">
        <w:rPr>
          <w:rFonts w:ascii="Consolas" w:eastAsia="微软雅黑" w:hAnsi="Consolas"/>
          <w:lang w:eastAsia="zh-CN"/>
        </w:rPr>
        <w:t xml:space="preserve">      Swaziland</w:t>
      </w:r>
    </w:p>
    <w:p w14:paraId="7EF7B98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叙利亚</w:t>
      </w:r>
      <w:r w:rsidRPr="007C54E5">
        <w:rPr>
          <w:rFonts w:ascii="Consolas" w:eastAsia="微软雅黑" w:hAnsi="Consolas"/>
          <w:lang w:eastAsia="zh-CN"/>
        </w:rPr>
        <w:t xml:space="preserve">      Syria</w:t>
      </w:r>
    </w:p>
    <w:p w14:paraId="0094762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乍得</w:t>
      </w:r>
      <w:r w:rsidRPr="007C54E5">
        <w:rPr>
          <w:rFonts w:ascii="Consolas" w:eastAsia="微软雅黑" w:hAnsi="Consolas" w:hint="eastAsia"/>
          <w:lang w:eastAsia="zh-CN"/>
        </w:rPr>
        <w:t xml:space="preserve">      Chad</w:t>
      </w:r>
    </w:p>
    <w:p w14:paraId="5A84E252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多哥</w:t>
      </w:r>
      <w:r w:rsidRPr="007C54E5">
        <w:rPr>
          <w:rFonts w:ascii="Consolas" w:eastAsia="微软雅黑" w:hAnsi="Consolas" w:hint="eastAsia"/>
          <w:lang w:eastAsia="zh-CN"/>
        </w:rPr>
        <w:t xml:space="preserve">      Togo</w:t>
      </w:r>
    </w:p>
    <w:p w14:paraId="36EB5A2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泰国</w:t>
      </w:r>
      <w:r w:rsidRPr="007C54E5">
        <w:rPr>
          <w:rFonts w:ascii="Consolas" w:eastAsia="微软雅黑" w:hAnsi="Consolas"/>
          <w:lang w:eastAsia="zh-CN"/>
        </w:rPr>
        <w:t xml:space="preserve">      Thailand</w:t>
      </w:r>
    </w:p>
    <w:p w14:paraId="7DEF5559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塔吉克斯坦</w:t>
      </w:r>
      <w:r w:rsidRPr="007C54E5">
        <w:rPr>
          <w:rFonts w:ascii="Consolas" w:eastAsia="微软雅黑" w:hAnsi="Consolas" w:hint="eastAsia"/>
          <w:lang w:eastAsia="zh-CN"/>
        </w:rPr>
        <w:t xml:space="preserve">      Tajikistan</w:t>
      </w:r>
    </w:p>
    <w:p w14:paraId="61AA31D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土库曼斯坦</w:t>
      </w:r>
      <w:r w:rsidRPr="007C54E5">
        <w:rPr>
          <w:rFonts w:ascii="Consolas" w:eastAsia="微软雅黑" w:hAnsi="Consolas"/>
          <w:lang w:eastAsia="zh-CN"/>
        </w:rPr>
        <w:t xml:space="preserve">      Turkmenistan</w:t>
      </w:r>
    </w:p>
    <w:p w14:paraId="5946DE58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lastRenderedPageBreak/>
        <w:t>东帝汶</w:t>
      </w:r>
      <w:r w:rsidRPr="007C54E5">
        <w:rPr>
          <w:rFonts w:ascii="Consolas" w:eastAsia="微软雅黑" w:hAnsi="Consolas"/>
          <w:lang w:eastAsia="zh-CN"/>
        </w:rPr>
        <w:t xml:space="preserve">      East Timor</w:t>
      </w:r>
    </w:p>
    <w:p w14:paraId="0ECCBCA0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特里尼达和多巴哥</w:t>
      </w:r>
      <w:r w:rsidRPr="007C54E5">
        <w:rPr>
          <w:rFonts w:ascii="Consolas" w:eastAsia="微软雅黑" w:hAnsi="Consolas"/>
          <w:lang w:eastAsia="zh-CN"/>
        </w:rPr>
        <w:t xml:space="preserve">      Trinidad and Tobago</w:t>
      </w:r>
    </w:p>
    <w:p w14:paraId="5F6CF3C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突尼斯</w:t>
      </w:r>
      <w:r w:rsidRPr="007C54E5">
        <w:rPr>
          <w:rFonts w:ascii="Consolas" w:eastAsia="微软雅黑" w:hAnsi="Consolas" w:hint="eastAsia"/>
          <w:lang w:eastAsia="zh-CN"/>
        </w:rPr>
        <w:t xml:space="preserve">      Tunisia</w:t>
      </w:r>
    </w:p>
    <w:p w14:paraId="71D024B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土耳其</w:t>
      </w:r>
      <w:r w:rsidRPr="007C54E5">
        <w:rPr>
          <w:rFonts w:ascii="Consolas" w:eastAsia="微软雅黑" w:hAnsi="Consolas" w:hint="eastAsia"/>
          <w:lang w:eastAsia="zh-CN"/>
        </w:rPr>
        <w:t xml:space="preserve">      Turkey</w:t>
      </w:r>
    </w:p>
    <w:p w14:paraId="591CF55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坦桑尼亚联合共和国</w:t>
      </w:r>
      <w:r w:rsidRPr="007C54E5">
        <w:rPr>
          <w:rFonts w:ascii="Consolas" w:eastAsia="微软雅黑" w:hAnsi="Consolas"/>
          <w:lang w:eastAsia="zh-CN"/>
        </w:rPr>
        <w:t xml:space="preserve">      United Republic of Tanzania</w:t>
      </w:r>
    </w:p>
    <w:p w14:paraId="46FBFBDE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乌干达</w:t>
      </w:r>
      <w:r w:rsidRPr="007C54E5">
        <w:rPr>
          <w:rFonts w:ascii="Consolas" w:eastAsia="微软雅黑" w:hAnsi="Consolas"/>
          <w:lang w:eastAsia="zh-CN"/>
        </w:rPr>
        <w:t xml:space="preserve">      Uganda</w:t>
      </w:r>
    </w:p>
    <w:p w14:paraId="4BFA4C83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乌克兰</w:t>
      </w:r>
      <w:r w:rsidRPr="007C54E5">
        <w:rPr>
          <w:rFonts w:ascii="Consolas" w:eastAsia="微软雅黑" w:hAnsi="Consolas"/>
          <w:lang w:eastAsia="zh-CN"/>
        </w:rPr>
        <w:t xml:space="preserve">      Ukraine</w:t>
      </w:r>
    </w:p>
    <w:p w14:paraId="5C5627C3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乌拉圭</w:t>
      </w:r>
      <w:r w:rsidRPr="007C54E5">
        <w:rPr>
          <w:rFonts w:ascii="Consolas" w:eastAsia="微软雅黑" w:hAnsi="Consolas"/>
          <w:lang w:eastAsia="zh-CN"/>
        </w:rPr>
        <w:t xml:space="preserve">      Uruguay</w:t>
      </w:r>
    </w:p>
    <w:p w14:paraId="70404C70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美国</w:t>
      </w:r>
      <w:r w:rsidRPr="007C54E5">
        <w:rPr>
          <w:rFonts w:ascii="Consolas" w:eastAsia="微软雅黑" w:hAnsi="Consolas"/>
          <w:lang w:eastAsia="zh-CN"/>
        </w:rPr>
        <w:t xml:space="preserve">      United States of America</w:t>
      </w:r>
    </w:p>
    <w:p w14:paraId="6DC1546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乌兹别克斯坦</w:t>
      </w:r>
      <w:r w:rsidRPr="007C54E5">
        <w:rPr>
          <w:rFonts w:ascii="Consolas" w:eastAsia="微软雅黑" w:hAnsi="Consolas"/>
          <w:lang w:eastAsia="zh-CN"/>
        </w:rPr>
        <w:t xml:space="preserve">      Uzbekistan</w:t>
      </w:r>
    </w:p>
    <w:p w14:paraId="2CCFED07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委内瑞拉</w:t>
      </w:r>
      <w:r w:rsidRPr="007C54E5">
        <w:rPr>
          <w:rFonts w:ascii="Consolas" w:eastAsia="微软雅黑" w:hAnsi="Consolas"/>
          <w:lang w:eastAsia="zh-CN"/>
        </w:rPr>
        <w:t xml:space="preserve">      Venezuela</w:t>
      </w:r>
    </w:p>
    <w:p w14:paraId="3FC4F7E4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越南</w:t>
      </w:r>
      <w:r w:rsidRPr="007C54E5">
        <w:rPr>
          <w:rFonts w:ascii="Consolas" w:eastAsia="微软雅黑" w:hAnsi="Consolas" w:hint="eastAsia"/>
          <w:lang w:eastAsia="zh-CN"/>
        </w:rPr>
        <w:t xml:space="preserve">      Vietnam</w:t>
      </w:r>
    </w:p>
    <w:p w14:paraId="0266B136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瓦努阿图</w:t>
      </w:r>
      <w:r w:rsidRPr="007C54E5">
        <w:rPr>
          <w:rFonts w:ascii="Consolas" w:eastAsia="微软雅黑" w:hAnsi="Consolas"/>
          <w:lang w:eastAsia="zh-CN"/>
        </w:rPr>
        <w:t xml:space="preserve">      Vanuatu</w:t>
      </w:r>
    </w:p>
    <w:p w14:paraId="38A90DC1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西岸</w:t>
      </w:r>
      <w:r w:rsidRPr="007C54E5">
        <w:rPr>
          <w:rFonts w:ascii="Consolas" w:eastAsia="微软雅黑" w:hAnsi="Consolas" w:hint="eastAsia"/>
          <w:lang w:eastAsia="zh-CN"/>
        </w:rPr>
        <w:t xml:space="preserve">      West Bank</w:t>
      </w:r>
    </w:p>
    <w:p w14:paraId="4881743D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也门</w:t>
      </w:r>
      <w:r w:rsidRPr="007C54E5">
        <w:rPr>
          <w:rFonts w:ascii="Consolas" w:eastAsia="微软雅黑" w:hAnsi="Consolas"/>
          <w:lang w:eastAsia="zh-CN"/>
        </w:rPr>
        <w:t xml:space="preserve">      Yemen</w:t>
      </w:r>
    </w:p>
    <w:p w14:paraId="295531D0" w14:textId="77777777" w:rsidR="007C54E5" w:rsidRPr="007C54E5" w:rsidRDefault="007C54E5" w:rsidP="007C54E5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南非</w:t>
      </w:r>
      <w:r w:rsidRPr="007C54E5">
        <w:rPr>
          <w:rFonts w:ascii="Consolas" w:eastAsia="微软雅黑" w:hAnsi="Consolas" w:hint="eastAsia"/>
          <w:lang w:eastAsia="zh-CN"/>
        </w:rPr>
        <w:t xml:space="preserve">      South Africa</w:t>
      </w:r>
    </w:p>
    <w:p w14:paraId="4464B062" w14:textId="77777777" w:rsidR="00BF09F9" w:rsidRPr="005B48BC" w:rsidRDefault="007C54E5" w:rsidP="00184999">
      <w:pPr>
        <w:ind w:firstLine="300"/>
        <w:rPr>
          <w:rFonts w:ascii="Consolas" w:eastAsia="微软雅黑" w:hAnsi="Consolas"/>
          <w:lang w:eastAsia="zh-CN"/>
        </w:rPr>
      </w:pPr>
      <w:r w:rsidRPr="007C54E5">
        <w:rPr>
          <w:rFonts w:ascii="Consolas" w:eastAsia="微软雅黑" w:hAnsi="Consolas" w:hint="eastAsia"/>
          <w:lang w:eastAsia="zh-CN"/>
        </w:rPr>
        <w:t>赞比亚</w:t>
      </w:r>
      <w:r w:rsidRPr="007C54E5">
        <w:rPr>
          <w:rFonts w:ascii="Consolas" w:eastAsia="微软雅黑" w:hAnsi="Consolas"/>
          <w:lang w:eastAsia="zh-CN"/>
        </w:rPr>
        <w:t xml:space="preserve">      Zambia</w:t>
      </w:r>
    </w:p>
    <w:sectPr w:rsidR="00BF09F9" w:rsidRPr="005B48BC" w:rsidSect="00534AA9">
      <w:pgSz w:w="11907" w:h="16840"/>
      <w:pgMar w:top="1440" w:right="1418" w:bottom="144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85462" w14:textId="77777777" w:rsidR="002617D0" w:rsidRDefault="002617D0">
      <w:r>
        <w:separator/>
      </w:r>
    </w:p>
  </w:endnote>
  <w:endnote w:type="continuationSeparator" w:id="0">
    <w:p w14:paraId="14C8D534" w14:textId="77777777" w:rsidR="002617D0" w:rsidRDefault="0026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KGGDL+Arial">
    <w:altName w:val="Arial Unicode MS"/>
    <w:charset w:val="86"/>
    <w:family w:val="swiss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67270" w14:textId="77777777" w:rsidR="00522070" w:rsidRDefault="00522070">
    <w:pPr>
      <w:pStyle w:val="Footer"/>
    </w:pP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AAF0" w14:textId="77777777" w:rsidR="00522070" w:rsidRPr="00612898" w:rsidRDefault="00522070">
    <w:pPr>
      <w:pStyle w:val="Footer"/>
      <w:pBdr>
        <w:top w:val="single" w:sz="4" w:space="1" w:color="auto"/>
      </w:pBdr>
      <w:tabs>
        <w:tab w:val="clear" w:pos="8640"/>
        <w:tab w:val="left" w:pos="5220"/>
        <w:tab w:val="left" w:pos="8010"/>
        <w:tab w:val="center" w:pos="8100"/>
        <w:tab w:val="right" w:pos="9000"/>
        <w:tab w:val="right" w:pos="11880"/>
      </w:tabs>
      <w:spacing w:line="160" w:lineRule="atLeast"/>
      <w:rPr>
        <w:lang w:val="fr-FR"/>
      </w:rPr>
    </w:pPr>
    <w:r w:rsidRPr="00612898">
      <w:rPr>
        <w:lang w:val="fr-FR"/>
      </w:rPr>
      <w:tab/>
    </w:r>
    <w:r w:rsidRPr="00612898">
      <w:rPr>
        <w:rFonts w:hint="eastAsia"/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612898">
      <w:rPr>
        <w:lang w:val="fr-FR"/>
      </w:rPr>
      <w:tab/>
    </w:r>
    <w:r>
      <w:rPr>
        <w:rStyle w:val="PageNumber"/>
      </w:rPr>
      <w:fldChar w:fldCharType="begin"/>
    </w:r>
    <w:r w:rsidRPr="00612898">
      <w:rPr>
        <w:rStyle w:val="PageNumber"/>
        <w:lang w:val="fr-FR"/>
      </w:rPr>
      <w:instrText xml:space="preserve">page </w:instrText>
    </w:r>
    <w:r>
      <w:rPr>
        <w:rStyle w:val="PageNumber"/>
      </w:rPr>
      <w:fldChar w:fldCharType="separate"/>
    </w:r>
    <w:r w:rsidR="00623246">
      <w:rPr>
        <w:rStyle w:val="PageNumber"/>
        <w:noProof/>
        <w:lang w:val="fr-FR"/>
      </w:rPr>
      <w:t>53</w:t>
    </w:r>
    <w:r>
      <w:rPr>
        <w:rStyle w:val="PageNumber"/>
      </w:rPr>
      <w:fldChar w:fldCharType="end"/>
    </w:r>
  </w:p>
  <w:p w14:paraId="5AEB90A1" w14:textId="77777777" w:rsidR="00522070" w:rsidRPr="00612898" w:rsidRDefault="00522070">
    <w:pPr>
      <w:pStyle w:val="Footer"/>
      <w:pBdr>
        <w:top w:val="single" w:sz="4" w:space="1" w:color="auto"/>
      </w:pBdr>
      <w:tabs>
        <w:tab w:val="clear" w:pos="8640"/>
        <w:tab w:val="left" w:pos="5220"/>
        <w:tab w:val="center" w:pos="8100"/>
        <w:tab w:val="right" w:pos="9000"/>
        <w:tab w:val="right" w:pos="11880"/>
      </w:tabs>
      <w:spacing w:line="160" w:lineRule="atLeast"/>
      <w:rPr>
        <w:sz w:val="16"/>
        <w:lang w:val="fr-FR"/>
      </w:rPr>
    </w:pPr>
    <w:r w:rsidRPr="00612898">
      <w:rPr>
        <w:sz w:val="16"/>
        <w:lang w:val="fr-FR"/>
      </w:rPr>
      <w:tab/>
    </w:r>
    <w:r w:rsidRPr="00612898">
      <w:rPr>
        <w:rFonts w:hint="eastAsia"/>
        <w:sz w:val="16"/>
        <w:lang w:val="fr-FR"/>
      </w:rPr>
      <w:tab/>
    </w:r>
  </w:p>
  <w:p w14:paraId="1A18495B" w14:textId="77777777" w:rsidR="00522070" w:rsidRPr="00612898" w:rsidRDefault="00522070">
    <w:pPr>
      <w:pStyle w:val="Footer"/>
      <w:pBdr>
        <w:top w:val="single" w:sz="4" w:space="1" w:color="auto"/>
      </w:pBdr>
      <w:tabs>
        <w:tab w:val="center" w:pos="6480"/>
        <w:tab w:val="right" w:pos="9000"/>
      </w:tabs>
      <w:rPr>
        <w:lang w:val="fr-FR"/>
      </w:rPr>
    </w:pPr>
    <w:r>
      <w:fldChar w:fldCharType="begin"/>
    </w:r>
    <w:r w:rsidRPr="00612898">
      <w:rPr>
        <w:lang w:val="fr-FR"/>
      </w:rPr>
      <w:instrText xml:space="preserve">comments  \* Mergeformat </w:instrText>
    </w:r>
    <w:r>
      <w:fldChar w:fldCharType="end"/>
    </w:r>
    <w:r w:rsidRPr="00612898">
      <w:rPr>
        <w:rFonts w:hint="eastAsia"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91909" w14:textId="77777777" w:rsidR="002617D0" w:rsidRDefault="002617D0">
      <w:r>
        <w:separator/>
      </w:r>
    </w:p>
  </w:footnote>
  <w:footnote w:type="continuationSeparator" w:id="0">
    <w:p w14:paraId="0D2E3749" w14:textId="77777777" w:rsidR="002617D0" w:rsidRDefault="002617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D0307" w14:textId="77777777" w:rsidR="00522070" w:rsidRDefault="00522070">
    <w:pPr>
      <w:pStyle w:val="Header"/>
      <w:rPr>
        <w:sz w:val="16"/>
      </w:rPr>
    </w:pPr>
    <w:r>
      <w:rPr>
        <w:rFonts w:hint="eastAsia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ED5F" w14:textId="77777777" w:rsidR="00522070" w:rsidRPr="006E6D36" w:rsidRDefault="00522070">
    <w:pPr>
      <w:pStyle w:val="Header"/>
      <w:pBdr>
        <w:bottom w:val="single" w:sz="4" w:space="1" w:color="auto"/>
      </w:pBdr>
      <w:tabs>
        <w:tab w:val="left" w:pos="90"/>
        <w:tab w:val="right" w:pos="9072"/>
      </w:tabs>
      <w:spacing w:line="160" w:lineRule="atLeast"/>
      <w:rPr>
        <w:rFonts w:eastAsia="宋体"/>
        <w:sz w:val="24"/>
        <w:lang w:eastAsia="zh-CN"/>
      </w:rPr>
    </w:pPr>
    <w:r>
      <w:rPr>
        <w:rFonts w:eastAsia="宋体"/>
        <w:sz w:val="24"/>
        <w:lang w:eastAsia="zh-CN"/>
      </w:rPr>
      <w:t>ViFi</w:t>
    </w:r>
    <w:r>
      <w:rPr>
        <w:rFonts w:hint="eastAsia"/>
        <w:sz w:val="24"/>
        <w:lang w:eastAsia="zh-HK"/>
      </w:rPr>
      <w:t xml:space="preserve"> S</w:t>
    </w:r>
    <w:r>
      <w:rPr>
        <w:rFonts w:hint="eastAsia"/>
        <w:sz w:val="24"/>
      </w:rPr>
      <w:t>ystem</w:t>
    </w:r>
    <w:r>
      <w:rPr>
        <w:rFonts w:eastAsia="宋体"/>
        <w:sz w:val="24"/>
        <w:lang w:eastAsia="zh-CN"/>
      </w:rPr>
      <w:t xml:space="preserve"> </w:t>
    </w:r>
    <w:r>
      <w:rPr>
        <w:rFonts w:hint="eastAsia"/>
        <w:sz w:val="24"/>
        <w:lang w:eastAsia="zh-HK"/>
      </w:rPr>
      <w:t>Database Specification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8AA0D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1E94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34E11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A869C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AB878A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2CEBC76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E6644388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95205B50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E3A6154A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C6FAEE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452CA6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FA71EC0"/>
    <w:multiLevelType w:val="hybridMultilevel"/>
    <w:tmpl w:val="95F0A19C"/>
    <w:lvl w:ilvl="0" w:tplc="686EB12C">
      <w:start w:val="1"/>
      <w:numFmt w:val="decimal"/>
      <w:pStyle w:val="CosHeader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A12055"/>
    <w:multiLevelType w:val="multilevel"/>
    <w:tmpl w:val="DF8CBB64"/>
    <w:styleLink w:val="StyleNumbered"/>
    <w:lvl w:ilvl="0">
      <w:start w:val="1"/>
      <w:numFmt w:val="decimal"/>
      <w:lvlText w:val="%1."/>
      <w:lvlJc w:val="left"/>
      <w:pPr>
        <w:tabs>
          <w:tab w:val="num" w:pos="2460"/>
        </w:tabs>
        <w:ind w:left="2460" w:hanging="420"/>
      </w:pPr>
      <w:rPr>
        <w:rFonts w:ascii="Garamond" w:eastAsia="Arial" w:hAnsi="Garamond"/>
        <w:spacing w:val="-2"/>
        <w:sz w:val="24"/>
      </w:rPr>
    </w:lvl>
    <w:lvl w:ilvl="1">
      <w:start w:val="1"/>
      <w:numFmt w:val="lowerLetter"/>
      <w:lvlText w:val="%2)"/>
      <w:lvlJc w:val="left"/>
      <w:pPr>
        <w:tabs>
          <w:tab w:val="num" w:pos="2880"/>
        </w:tabs>
        <w:ind w:left="2880" w:hanging="420"/>
      </w:pPr>
    </w:lvl>
    <w:lvl w:ilvl="2">
      <w:start w:val="1"/>
      <w:numFmt w:val="lowerRoman"/>
      <w:lvlText w:val="%3."/>
      <w:lvlJc w:val="right"/>
      <w:pPr>
        <w:tabs>
          <w:tab w:val="num" w:pos="3300"/>
        </w:tabs>
        <w:ind w:left="3300" w:hanging="420"/>
      </w:pPr>
    </w:lvl>
    <w:lvl w:ilvl="3">
      <w:start w:val="1"/>
      <w:numFmt w:val="decimal"/>
      <w:lvlText w:val="%4."/>
      <w:lvlJc w:val="left"/>
      <w:pPr>
        <w:tabs>
          <w:tab w:val="num" w:pos="3720"/>
        </w:tabs>
        <w:ind w:left="3720" w:hanging="420"/>
      </w:pPr>
    </w:lvl>
    <w:lvl w:ilvl="4">
      <w:start w:val="1"/>
      <w:numFmt w:val="lowerLetter"/>
      <w:lvlText w:val="%5)"/>
      <w:lvlJc w:val="left"/>
      <w:pPr>
        <w:tabs>
          <w:tab w:val="num" w:pos="4140"/>
        </w:tabs>
        <w:ind w:left="4140" w:hanging="42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42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420"/>
      </w:p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420"/>
      </w:pPr>
    </w:lvl>
    <w:lvl w:ilvl="8">
      <w:start w:val="1"/>
      <w:numFmt w:val="lowerRoman"/>
      <w:lvlText w:val="%9."/>
      <w:lvlJc w:val="right"/>
      <w:pPr>
        <w:tabs>
          <w:tab w:val="num" w:pos="5820"/>
        </w:tabs>
        <w:ind w:left="5820" w:hanging="420"/>
      </w:pPr>
    </w:lvl>
  </w:abstractNum>
  <w:abstractNum w:abstractNumId="13">
    <w:nsid w:val="4F134E30"/>
    <w:multiLevelType w:val="hybridMultilevel"/>
    <w:tmpl w:val="44D614EC"/>
    <w:lvl w:ilvl="0" w:tplc="04B62C50">
      <w:start w:val="1"/>
      <w:numFmt w:val="decimal"/>
      <w:lvlText w:val="%1)"/>
      <w:lvlJc w:val="left"/>
      <w:pPr>
        <w:ind w:left="720" w:hanging="360"/>
      </w:pPr>
      <w:rPr>
        <w:rFonts w:ascii="Consolas" w:eastAsia="微软雅黑" w:hAnsi="Consola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6D3A4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604049C9"/>
    <w:multiLevelType w:val="hybridMultilevel"/>
    <w:tmpl w:val="F4225C78"/>
    <w:lvl w:ilvl="0" w:tplc="930E15CE">
      <w:start w:val="230"/>
      <w:numFmt w:val="bullet"/>
      <w:lvlText w:val="＊"/>
      <w:lvlJc w:val="left"/>
      <w:pPr>
        <w:ind w:left="792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687A4B55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7">
    <w:nsid w:val="75353CEE"/>
    <w:multiLevelType w:val="multilevel"/>
    <w:tmpl w:val="B4CEC158"/>
    <w:lvl w:ilvl="0">
      <w:start w:val="1"/>
      <w:numFmt w:val="decimal"/>
      <w:pStyle w:val="CosHeading1"/>
      <w:lvlText w:val="%1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964" w:hanging="9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osheader3"/>
      <w:lvlText w:val="%1.%2.%3"/>
      <w:lvlJc w:val="left"/>
      <w:pPr>
        <w:tabs>
          <w:tab w:val="num" w:pos="1418"/>
        </w:tabs>
        <w:ind w:left="1361" w:hanging="1361"/>
      </w:pPr>
      <w:rPr>
        <w:rFonts w:hint="eastAsia"/>
      </w:rPr>
    </w:lvl>
    <w:lvl w:ilvl="3">
      <w:start w:val="1"/>
      <w:numFmt w:val="decimal"/>
      <w:pStyle w:val="CosHeader4"/>
      <w:lvlText w:val="%1.%2.%3.%4"/>
      <w:lvlJc w:val="left"/>
      <w:pPr>
        <w:tabs>
          <w:tab w:val="num" w:pos="1418"/>
        </w:tabs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>
    <w:nsid w:val="7ED919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FE26568"/>
    <w:multiLevelType w:val="multilevel"/>
    <w:tmpl w:val="3D6000AA"/>
    <w:styleLink w:val="CurrentList1"/>
    <w:lvl w:ilvl="0">
      <w:start w:val="1"/>
      <w:numFmt w:val="decimal"/>
      <w:lvlText w:val="%1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14"/>
  </w:num>
  <w:num w:numId="5">
    <w:abstractNumId w:val="16"/>
  </w:num>
  <w:num w:numId="6">
    <w:abstractNumId w:val="19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2"/>
  </w:num>
  <w:num w:numId="18">
    <w:abstractNumId w:val="0"/>
  </w:num>
  <w:num w:numId="19">
    <w:abstractNumId w:val="18"/>
  </w:num>
  <w:num w:numId="20">
    <w:abstractNumId w:val="18"/>
  </w:num>
  <w:num w:numId="21">
    <w:abstractNumId w:val="15"/>
  </w:num>
  <w:num w:numId="22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hideSpellingErrors/>
  <w:hideGrammaticalErrors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A0"/>
    <w:rsid w:val="00000005"/>
    <w:rsid w:val="0000042B"/>
    <w:rsid w:val="000013A4"/>
    <w:rsid w:val="000027D0"/>
    <w:rsid w:val="00003187"/>
    <w:rsid w:val="00004EC6"/>
    <w:rsid w:val="00005219"/>
    <w:rsid w:val="00006FCF"/>
    <w:rsid w:val="000079B0"/>
    <w:rsid w:val="00007FF8"/>
    <w:rsid w:val="00010F62"/>
    <w:rsid w:val="00011416"/>
    <w:rsid w:val="00011E36"/>
    <w:rsid w:val="00012E46"/>
    <w:rsid w:val="0001457D"/>
    <w:rsid w:val="00014721"/>
    <w:rsid w:val="00016935"/>
    <w:rsid w:val="00017118"/>
    <w:rsid w:val="00021287"/>
    <w:rsid w:val="00021373"/>
    <w:rsid w:val="000213CA"/>
    <w:rsid w:val="0002259E"/>
    <w:rsid w:val="000225D5"/>
    <w:rsid w:val="0002399B"/>
    <w:rsid w:val="00024473"/>
    <w:rsid w:val="00025DAE"/>
    <w:rsid w:val="00026D2D"/>
    <w:rsid w:val="00027177"/>
    <w:rsid w:val="00027840"/>
    <w:rsid w:val="00027ADC"/>
    <w:rsid w:val="00030A23"/>
    <w:rsid w:val="000321A4"/>
    <w:rsid w:val="00032426"/>
    <w:rsid w:val="000329FA"/>
    <w:rsid w:val="00033AA6"/>
    <w:rsid w:val="00035E33"/>
    <w:rsid w:val="00036E2B"/>
    <w:rsid w:val="000376A9"/>
    <w:rsid w:val="0004178F"/>
    <w:rsid w:val="00041A5E"/>
    <w:rsid w:val="00043E17"/>
    <w:rsid w:val="00047DDF"/>
    <w:rsid w:val="00050FC2"/>
    <w:rsid w:val="000522B8"/>
    <w:rsid w:val="0005387F"/>
    <w:rsid w:val="00054E0D"/>
    <w:rsid w:val="00055960"/>
    <w:rsid w:val="00055C64"/>
    <w:rsid w:val="00062553"/>
    <w:rsid w:val="0006355B"/>
    <w:rsid w:val="00064B0F"/>
    <w:rsid w:val="0006573E"/>
    <w:rsid w:val="00066B50"/>
    <w:rsid w:val="00066CB1"/>
    <w:rsid w:val="00066DBA"/>
    <w:rsid w:val="00071EAF"/>
    <w:rsid w:val="00074AF6"/>
    <w:rsid w:val="00074C2B"/>
    <w:rsid w:val="00074CF2"/>
    <w:rsid w:val="00074E22"/>
    <w:rsid w:val="000757AB"/>
    <w:rsid w:val="00075B12"/>
    <w:rsid w:val="00075F1D"/>
    <w:rsid w:val="00077437"/>
    <w:rsid w:val="000818AD"/>
    <w:rsid w:val="00082111"/>
    <w:rsid w:val="0008220A"/>
    <w:rsid w:val="0008241A"/>
    <w:rsid w:val="000824F6"/>
    <w:rsid w:val="00082A28"/>
    <w:rsid w:val="00082B80"/>
    <w:rsid w:val="000838B1"/>
    <w:rsid w:val="000840E0"/>
    <w:rsid w:val="000872AD"/>
    <w:rsid w:val="000875BF"/>
    <w:rsid w:val="00090411"/>
    <w:rsid w:val="00090C25"/>
    <w:rsid w:val="00090CB1"/>
    <w:rsid w:val="00091E7A"/>
    <w:rsid w:val="00092DD9"/>
    <w:rsid w:val="00093D74"/>
    <w:rsid w:val="00093FB5"/>
    <w:rsid w:val="00094452"/>
    <w:rsid w:val="00094DA6"/>
    <w:rsid w:val="00094EF2"/>
    <w:rsid w:val="00095F8E"/>
    <w:rsid w:val="00097890"/>
    <w:rsid w:val="000A38A6"/>
    <w:rsid w:val="000A5961"/>
    <w:rsid w:val="000A61A4"/>
    <w:rsid w:val="000A6C8F"/>
    <w:rsid w:val="000A6F15"/>
    <w:rsid w:val="000A74E8"/>
    <w:rsid w:val="000B0E5D"/>
    <w:rsid w:val="000B0EAE"/>
    <w:rsid w:val="000B2288"/>
    <w:rsid w:val="000B25A6"/>
    <w:rsid w:val="000B28E1"/>
    <w:rsid w:val="000B2A0E"/>
    <w:rsid w:val="000B33E7"/>
    <w:rsid w:val="000B4A72"/>
    <w:rsid w:val="000B4B54"/>
    <w:rsid w:val="000B4D80"/>
    <w:rsid w:val="000B683D"/>
    <w:rsid w:val="000C05D5"/>
    <w:rsid w:val="000C0858"/>
    <w:rsid w:val="000C28AB"/>
    <w:rsid w:val="000C2F83"/>
    <w:rsid w:val="000C3C06"/>
    <w:rsid w:val="000C4093"/>
    <w:rsid w:val="000C4946"/>
    <w:rsid w:val="000C4C6E"/>
    <w:rsid w:val="000C6A91"/>
    <w:rsid w:val="000C6AC0"/>
    <w:rsid w:val="000D09F4"/>
    <w:rsid w:val="000D1685"/>
    <w:rsid w:val="000D2252"/>
    <w:rsid w:val="000D2DC2"/>
    <w:rsid w:val="000D42F5"/>
    <w:rsid w:val="000D4ACF"/>
    <w:rsid w:val="000D5B47"/>
    <w:rsid w:val="000D7FD4"/>
    <w:rsid w:val="000E09C4"/>
    <w:rsid w:val="000E4448"/>
    <w:rsid w:val="000E4988"/>
    <w:rsid w:val="000E559F"/>
    <w:rsid w:val="000E5B7A"/>
    <w:rsid w:val="000E7C0E"/>
    <w:rsid w:val="000F134D"/>
    <w:rsid w:val="000F4292"/>
    <w:rsid w:val="000F52D2"/>
    <w:rsid w:val="000F5793"/>
    <w:rsid w:val="000F6D0A"/>
    <w:rsid w:val="001002E3"/>
    <w:rsid w:val="00100476"/>
    <w:rsid w:val="001007C4"/>
    <w:rsid w:val="00101D8E"/>
    <w:rsid w:val="0010276F"/>
    <w:rsid w:val="00102BEF"/>
    <w:rsid w:val="00103365"/>
    <w:rsid w:val="00104773"/>
    <w:rsid w:val="0010479F"/>
    <w:rsid w:val="0010554E"/>
    <w:rsid w:val="00106ECE"/>
    <w:rsid w:val="00107E60"/>
    <w:rsid w:val="00110C3B"/>
    <w:rsid w:val="00111ADB"/>
    <w:rsid w:val="001124F2"/>
    <w:rsid w:val="00115EE1"/>
    <w:rsid w:val="00115FA8"/>
    <w:rsid w:val="001163E8"/>
    <w:rsid w:val="00120AA6"/>
    <w:rsid w:val="00121264"/>
    <w:rsid w:val="00121804"/>
    <w:rsid w:val="00121888"/>
    <w:rsid w:val="00125449"/>
    <w:rsid w:val="00125F3D"/>
    <w:rsid w:val="00126712"/>
    <w:rsid w:val="00126BEC"/>
    <w:rsid w:val="00131BBF"/>
    <w:rsid w:val="00131D47"/>
    <w:rsid w:val="00132345"/>
    <w:rsid w:val="00133037"/>
    <w:rsid w:val="00133512"/>
    <w:rsid w:val="00133A9B"/>
    <w:rsid w:val="001352D8"/>
    <w:rsid w:val="0013634A"/>
    <w:rsid w:val="00136F73"/>
    <w:rsid w:val="0013784E"/>
    <w:rsid w:val="00137B88"/>
    <w:rsid w:val="001404AB"/>
    <w:rsid w:val="00143995"/>
    <w:rsid w:val="00144A13"/>
    <w:rsid w:val="001450E3"/>
    <w:rsid w:val="00147BBF"/>
    <w:rsid w:val="00147EDC"/>
    <w:rsid w:val="001507B8"/>
    <w:rsid w:val="00150A31"/>
    <w:rsid w:val="00154C33"/>
    <w:rsid w:val="00154F5B"/>
    <w:rsid w:val="0015548D"/>
    <w:rsid w:val="00155D4A"/>
    <w:rsid w:val="001567CD"/>
    <w:rsid w:val="0015680C"/>
    <w:rsid w:val="001578EA"/>
    <w:rsid w:val="001603B1"/>
    <w:rsid w:val="00160ACA"/>
    <w:rsid w:val="00163FB0"/>
    <w:rsid w:val="001672CD"/>
    <w:rsid w:val="00167F68"/>
    <w:rsid w:val="00170ACA"/>
    <w:rsid w:val="00172402"/>
    <w:rsid w:val="00172786"/>
    <w:rsid w:val="00173712"/>
    <w:rsid w:val="0017483B"/>
    <w:rsid w:val="00174965"/>
    <w:rsid w:val="00174EC0"/>
    <w:rsid w:val="00175569"/>
    <w:rsid w:val="00175B41"/>
    <w:rsid w:val="00175F6C"/>
    <w:rsid w:val="00176F27"/>
    <w:rsid w:val="00177A40"/>
    <w:rsid w:val="001801BC"/>
    <w:rsid w:val="001804C2"/>
    <w:rsid w:val="00181919"/>
    <w:rsid w:val="001839CB"/>
    <w:rsid w:val="00184999"/>
    <w:rsid w:val="00184CEC"/>
    <w:rsid w:val="00185EC1"/>
    <w:rsid w:val="001860A5"/>
    <w:rsid w:val="001861ED"/>
    <w:rsid w:val="00186C29"/>
    <w:rsid w:val="001906A5"/>
    <w:rsid w:val="00193252"/>
    <w:rsid w:val="00193D21"/>
    <w:rsid w:val="00197358"/>
    <w:rsid w:val="00197463"/>
    <w:rsid w:val="001A072C"/>
    <w:rsid w:val="001A165F"/>
    <w:rsid w:val="001A1C19"/>
    <w:rsid w:val="001A2DD1"/>
    <w:rsid w:val="001A783F"/>
    <w:rsid w:val="001A78EA"/>
    <w:rsid w:val="001A7953"/>
    <w:rsid w:val="001B120A"/>
    <w:rsid w:val="001B3FAF"/>
    <w:rsid w:val="001B4B48"/>
    <w:rsid w:val="001B5043"/>
    <w:rsid w:val="001B505E"/>
    <w:rsid w:val="001B537D"/>
    <w:rsid w:val="001B5425"/>
    <w:rsid w:val="001B6944"/>
    <w:rsid w:val="001C00AD"/>
    <w:rsid w:val="001C074D"/>
    <w:rsid w:val="001C0B37"/>
    <w:rsid w:val="001C1A80"/>
    <w:rsid w:val="001C1B7A"/>
    <w:rsid w:val="001C2036"/>
    <w:rsid w:val="001C3FD3"/>
    <w:rsid w:val="001C6257"/>
    <w:rsid w:val="001C6B6C"/>
    <w:rsid w:val="001C7698"/>
    <w:rsid w:val="001C7F4A"/>
    <w:rsid w:val="001D1010"/>
    <w:rsid w:val="001D1EE0"/>
    <w:rsid w:val="001D27A2"/>
    <w:rsid w:val="001D2CDD"/>
    <w:rsid w:val="001D4B55"/>
    <w:rsid w:val="001D64F8"/>
    <w:rsid w:val="001E03CB"/>
    <w:rsid w:val="001E079A"/>
    <w:rsid w:val="001E4CFD"/>
    <w:rsid w:val="001E4DAE"/>
    <w:rsid w:val="001E6789"/>
    <w:rsid w:val="001E6FFD"/>
    <w:rsid w:val="001F03AD"/>
    <w:rsid w:val="001F2098"/>
    <w:rsid w:val="001F25DD"/>
    <w:rsid w:val="001F394E"/>
    <w:rsid w:val="001F3AFC"/>
    <w:rsid w:val="001F5599"/>
    <w:rsid w:val="001F56D6"/>
    <w:rsid w:val="001F5DAC"/>
    <w:rsid w:val="001F68BE"/>
    <w:rsid w:val="001F7911"/>
    <w:rsid w:val="0020075C"/>
    <w:rsid w:val="00200DB6"/>
    <w:rsid w:val="00203040"/>
    <w:rsid w:val="0020498C"/>
    <w:rsid w:val="002049B7"/>
    <w:rsid w:val="00204A97"/>
    <w:rsid w:val="00205097"/>
    <w:rsid w:val="00205725"/>
    <w:rsid w:val="00206176"/>
    <w:rsid w:val="002068DB"/>
    <w:rsid w:val="002118AD"/>
    <w:rsid w:val="00213188"/>
    <w:rsid w:val="00213BE8"/>
    <w:rsid w:val="002140EC"/>
    <w:rsid w:val="00214961"/>
    <w:rsid w:val="002153E5"/>
    <w:rsid w:val="0021548A"/>
    <w:rsid w:val="00216883"/>
    <w:rsid w:val="0021760C"/>
    <w:rsid w:val="00217EC1"/>
    <w:rsid w:val="002220BF"/>
    <w:rsid w:val="00222326"/>
    <w:rsid w:val="00222868"/>
    <w:rsid w:val="00222952"/>
    <w:rsid w:val="00222D2C"/>
    <w:rsid w:val="00223E05"/>
    <w:rsid w:val="002253FA"/>
    <w:rsid w:val="00225A54"/>
    <w:rsid w:val="002266A6"/>
    <w:rsid w:val="002268F8"/>
    <w:rsid w:val="00226B28"/>
    <w:rsid w:val="002270AB"/>
    <w:rsid w:val="0022756B"/>
    <w:rsid w:val="00230AB3"/>
    <w:rsid w:val="00233C09"/>
    <w:rsid w:val="00234385"/>
    <w:rsid w:val="00234983"/>
    <w:rsid w:val="00237304"/>
    <w:rsid w:val="002408B5"/>
    <w:rsid w:val="00240DBC"/>
    <w:rsid w:val="00241886"/>
    <w:rsid w:val="00242149"/>
    <w:rsid w:val="00244113"/>
    <w:rsid w:val="0024424E"/>
    <w:rsid w:val="00244582"/>
    <w:rsid w:val="00244689"/>
    <w:rsid w:val="002449FC"/>
    <w:rsid w:val="002462FB"/>
    <w:rsid w:val="00246322"/>
    <w:rsid w:val="002501FA"/>
    <w:rsid w:val="002520A5"/>
    <w:rsid w:val="0025278C"/>
    <w:rsid w:val="00252B20"/>
    <w:rsid w:val="002533A8"/>
    <w:rsid w:val="00254CEE"/>
    <w:rsid w:val="0025620D"/>
    <w:rsid w:val="002562D0"/>
    <w:rsid w:val="00257A15"/>
    <w:rsid w:val="002617C3"/>
    <w:rsid w:val="002617D0"/>
    <w:rsid w:val="00265594"/>
    <w:rsid w:val="00265F58"/>
    <w:rsid w:val="00266B7A"/>
    <w:rsid w:val="00271385"/>
    <w:rsid w:val="002718E6"/>
    <w:rsid w:val="00271B75"/>
    <w:rsid w:val="00272106"/>
    <w:rsid w:val="00272B49"/>
    <w:rsid w:val="00272BE6"/>
    <w:rsid w:val="00272E3B"/>
    <w:rsid w:val="002734CA"/>
    <w:rsid w:val="00274DD1"/>
    <w:rsid w:val="002751D4"/>
    <w:rsid w:val="00276512"/>
    <w:rsid w:val="00276FF8"/>
    <w:rsid w:val="002773D9"/>
    <w:rsid w:val="002774CD"/>
    <w:rsid w:val="0027775A"/>
    <w:rsid w:val="00277DF3"/>
    <w:rsid w:val="0028145F"/>
    <w:rsid w:val="00286410"/>
    <w:rsid w:val="00287553"/>
    <w:rsid w:val="0029037F"/>
    <w:rsid w:val="00291C57"/>
    <w:rsid w:val="002928AE"/>
    <w:rsid w:val="00292B0D"/>
    <w:rsid w:val="0029351B"/>
    <w:rsid w:val="00293DEE"/>
    <w:rsid w:val="00297A54"/>
    <w:rsid w:val="002A04BB"/>
    <w:rsid w:val="002A099B"/>
    <w:rsid w:val="002A390D"/>
    <w:rsid w:val="002A42AF"/>
    <w:rsid w:val="002A4625"/>
    <w:rsid w:val="002A5778"/>
    <w:rsid w:val="002B0078"/>
    <w:rsid w:val="002B0336"/>
    <w:rsid w:val="002B0BD9"/>
    <w:rsid w:val="002B3BAE"/>
    <w:rsid w:val="002B4132"/>
    <w:rsid w:val="002B6A5D"/>
    <w:rsid w:val="002B6C50"/>
    <w:rsid w:val="002B700E"/>
    <w:rsid w:val="002C1386"/>
    <w:rsid w:val="002C1C82"/>
    <w:rsid w:val="002C6133"/>
    <w:rsid w:val="002D07F5"/>
    <w:rsid w:val="002D22D2"/>
    <w:rsid w:val="002D4C4B"/>
    <w:rsid w:val="002D5B35"/>
    <w:rsid w:val="002D7EB9"/>
    <w:rsid w:val="002E1A9D"/>
    <w:rsid w:val="002E3AD9"/>
    <w:rsid w:val="002E5800"/>
    <w:rsid w:val="002E60E4"/>
    <w:rsid w:val="002E61C4"/>
    <w:rsid w:val="002E64AA"/>
    <w:rsid w:val="002F138B"/>
    <w:rsid w:val="002F1A6D"/>
    <w:rsid w:val="002F2672"/>
    <w:rsid w:val="002F2983"/>
    <w:rsid w:val="002F3888"/>
    <w:rsid w:val="002F4427"/>
    <w:rsid w:val="002F5FDE"/>
    <w:rsid w:val="002F610C"/>
    <w:rsid w:val="002F6EA0"/>
    <w:rsid w:val="002F7138"/>
    <w:rsid w:val="002F75CE"/>
    <w:rsid w:val="00301626"/>
    <w:rsid w:val="0030196F"/>
    <w:rsid w:val="00301C4E"/>
    <w:rsid w:val="0030215A"/>
    <w:rsid w:val="00302E42"/>
    <w:rsid w:val="0030340E"/>
    <w:rsid w:val="003034F8"/>
    <w:rsid w:val="003039C6"/>
    <w:rsid w:val="003046C1"/>
    <w:rsid w:val="00304709"/>
    <w:rsid w:val="003065A0"/>
    <w:rsid w:val="003076A3"/>
    <w:rsid w:val="003105F3"/>
    <w:rsid w:val="00310F60"/>
    <w:rsid w:val="00310F82"/>
    <w:rsid w:val="003111D6"/>
    <w:rsid w:val="00311CEF"/>
    <w:rsid w:val="00312596"/>
    <w:rsid w:val="00312622"/>
    <w:rsid w:val="00312D58"/>
    <w:rsid w:val="0031328E"/>
    <w:rsid w:val="00313654"/>
    <w:rsid w:val="0031465D"/>
    <w:rsid w:val="00314945"/>
    <w:rsid w:val="003152A4"/>
    <w:rsid w:val="00316C6A"/>
    <w:rsid w:val="00316CBC"/>
    <w:rsid w:val="003212BA"/>
    <w:rsid w:val="0032130A"/>
    <w:rsid w:val="00321B88"/>
    <w:rsid w:val="00321F27"/>
    <w:rsid w:val="00322DEE"/>
    <w:rsid w:val="00323463"/>
    <w:rsid w:val="00325353"/>
    <w:rsid w:val="003257C5"/>
    <w:rsid w:val="00327CCD"/>
    <w:rsid w:val="0033113D"/>
    <w:rsid w:val="00331E64"/>
    <w:rsid w:val="003321C3"/>
    <w:rsid w:val="0033337A"/>
    <w:rsid w:val="003349B5"/>
    <w:rsid w:val="00334B81"/>
    <w:rsid w:val="00334C01"/>
    <w:rsid w:val="00334F18"/>
    <w:rsid w:val="00335579"/>
    <w:rsid w:val="00335B29"/>
    <w:rsid w:val="00335E95"/>
    <w:rsid w:val="00337049"/>
    <w:rsid w:val="0034079E"/>
    <w:rsid w:val="003414EC"/>
    <w:rsid w:val="00341774"/>
    <w:rsid w:val="00341D04"/>
    <w:rsid w:val="00341E38"/>
    <w:rsid w:val="0034412E"/>
    <w:rsid w:val="0034520B"/>
    <w:rsid w:val="00346ACF"/>
    <w:rsid w:val="003504DD"/>
    <w:rsid w:val="003506C4"/>
    <w:rsid w:val="00351B44"/>
    <w:rsid w:val="003532A4"/>
    <w:rsid w:val="003532CF"/>
    <w:rsid w:val="00353E33"/>
    <w:rsid w:val="00355620"/>
    <w:rsid w:val="0035646D"/>
    <w:rsid w:val="00357DA7"/>
    <w:rsid w:val="00360D7D"/>
    <w:rsid w:val="00362DA8"/>
    <w:rsid w:val="0036356A"/>
    <w:rsid w:val="00363C3C"/>
    <w:rsid w:val="003641FE"/>
    <w:rsid w:val="003642AF"/>
    <w:rsid w:val="0036625F"/>
    <w:rsid w:val="0036656F"/>
    <w:rsid w:val="00367B30"/>
    <w:rsid w:val="00367E3D"/>
    <w:rsid w:val="00370D9D"/>
    <w:rsid w:val="003721ED"/>
    <w:rsid w:val="003728DE"/>
    <w:rsid w:val="003763FC"/>
    <w:rsid w:val="003765DC"/>
    <w:rsid w:val="003800AB"/>
    <w:rsid w:val="00381182"/>
    <w:rsid w:val="0038232D"/>
    <w:rsid w:val="00386735"/>
    <w:rsid w:val="00387434"/>
    <w:rsid w:val="00390335"/>
    <w:rsid w:val="00390EC8"/>
    <w:rsid w:val="0039140F"/>
    <w:rsid w:val="003918BA"/>
    <w:rsid w:val="00391A75"/>
    <w:rsid w:val="00391F79"/>
    <w:rsid w:val="003937FF"/>
    <w:rsid w:val="00394962"/>
    <w:rsid w:val="003951C6"/>
    <w:rsid w:val="003961D3"/>
    <w:rsid w:val="00397C46"/>
    <w:rsid w:val="00397D8B"/>
    <w:rsid w:val="003A05BE"/>
    <w:rsid w:val="003A3A0F"/>
    <w:rsid w:val="003A3EDB"/>
    <w:rsid w:val="003A461C"/>
    <w:rsid w:val="003A5675"/>
    <w:rsid w:val="003A5946"/>
    <w:rsid w:val="003A5AA9"/>
    <w:rsid w:val="003A602F"/>
    <w:rsid w:val="003B02FA"/>
    <w:rsid w:val="003B0ED8"/>
    <w:rsid w:val="003B1220"/>
    <w:rsid w:val="003B2A07"/>
    <w:rsid w:val="003B382B"/>
    <w:rsid w:val="003B3BBF"/>
    <w:rsid w:val="003B448C"/>
    <w:rsid w:val="003B5E1B"/>
    <w:rsid w:val="003B613E"/>
    <w:rsid w:val="003B6BBA"/>
    <w:rsid w:val="003B6F4B"/>
    <w:rsid w:val="003B79AD"/>
    <w:rsid w:val="003B7C34"/>
    <w:rsid w:val="003C0441"/>
    <w:rsid w:val="003C0A00"/>
    <w:rsid w:val="003C45D8"/>
    <w:rsid w:val="003C4D0F"/>
    <w:rsid w:val="003C5530"/>
    <w:rsid w:val="003C6449"/>
    <w:rsid w:val="003C6CF4"/>
    <w:rsid w:val="003D017B"/>
    <w:rsid w:val="003D0312"/>
    <w:rsid w:val="003D1593"/>
    <w:rsid w:val="003D1761"/>
    <w:rsid w:val="003D1989"/>
    <w:rsid w:val="003D2186"/>
    <w:rsid w:val="003D4172"/>
    <w:rsid w:val="003D5755"/>
    <w:rsid w:val="003D7125"/>
    <w:rsid w:val="003D7F63"/>
    <w:rsid w:val="003E1582"/>
    <w:rsid w:val="003E1C39"/>
    <w:rsid w:val="003E1E3D"/>
    <w:rsid w:val="003E22B4"/>
    <w:rsid w:val="003E4421"/>
    <w:rsid w:val="003E4868"/>
    <w:rsid w:val="003E5307"/>
    <w:rsid w:val="003E5FE6"/>
    <w:rsid w:val="003E7BF1"/>
    <w:rsid w:val="003F0A83"/>
    <w:rsid w:val="003F0AF7"/>
    <w:rsid w:val="003F106A"/>
    <w:rsid w:val="003F16F7"/>
    <w:rsid w:val="003F4F80"/>
    <w:rsid w:val="003F6FFA"/>
    <w:rsid w:val="003F7658"/>
    <w:rsid w:val="003F7E9D"/>
    <w:rsid w:val="0040149F"/>
    <w:rsid w:val="0040289B"/>
    <w:rsid w:val="004029CB"/>
    <w:rsid w:val="00402C85"/>
    <w:rsid w:val="00402CD9"/>
    <w:rsid w:val="00404807"/>
    <w:rsid w:val="00405EE1"/>
    <w:rsid w:val="0040613D"/>
    <w:rsid w:val="00406EFB"/>
    <w:rsid w:val="00412951"/>
    <w:rsid w:val="00412F0C"/>
    <w:rsid w:val="00414006"/>
    <w:rsid w:val="004145CB"/>
    <w:rsid w:val="00414BBC"/>
    <w:rsid w:val="00416A95"/>
    <w:rsid w:val="00417C2F"/>
    <w:rsid w:val="00421589"/>
    <w:rsid w:val="00421881"/>
    <w:rsid w:val="00423CB5"/>
    <w:rsid w:val="004248CD"/>
    <w:rsid w:val="0043062C"/>
    <w:rsid w:val="00430719"/>
    <w:rsid w:val="00432B12"/>
    <w:rsid w:val="00435F1F"/>
    <w:rsid w:val="004402C5"/>
    <w:rsid w:val="00443399"/>
    <w:rsid w:val="00445577"/>
    <w:rsid w:val="00445C26"/>
    <w:rsid w:val="00445EA4"/>
    <w:rsid w:val="00452BA5"/>
    <w:rsid w:val="00452C66"/>
    <w:rsid w:val="00453F30"/>
    <w:rsid w:val="0045423E"/>
    <w:rsid w:val="0045497F"/>
    <w:rsid w:val="004560D5"/>
    <w:rsid w:val="00456312"/>
    <w:rsid w:val="004569F2"/>
    <w:rsid w:val="004576C6"/>
    <w:rsid w:val="00460951"/>
    <w:rsid w:val="00463E7A"/>
    <w:rsid w:val="00463EE5"/>
    <w:rsid w:val="004643D6"/>
    <w:rsid w:val="00464AFB"/>
    <w:rsid w:val="00464DFB"/>
    <w:rsid w:val="00465D4F"/>
    <w:rsid w:val="00466B35"/>
    <w:rsid w:val="004679E2"/>
    <w:rsid w:val="00467BFF"/>
    <w:rsid w:val="0047232C"/>
    <w:rsid w:val="00472F39"/>
    <w:rsid w:val="00473333"/>
    <w:rsid w:val="004738DA"/>
    <w:rsid w:val="0047511B"/>
    <w:rsid w:val="00475A03"/>
    <w:rsid w:val="0047658B"/>
    <w:rsid w:val="00482E31"/>
    <w:rsid w:val="00483BDE"/>
    <w:rsid w:val="004842A9"/>
    <w:rsid w:val="004845EA"/>
    <w:rsid w:val="00484F27"/>
    <w:rsid w:val="004868FA"/>
    <w:rsid w:val="0048776E"/>
    <w:rsid w:val="00492608"/>
    <w:rsid w:val="00492C22"/>
    <w:rsid w:val="00492EF8"/>
    <w:rsid w:val="00493574"/>
    <w:rsid w:val="004943E4"/>
    <w:rsid w:val="00494691"/>
    <w:rsid w:val="0049602F"/>
    <w:rsid w:val="00496B24"/>
    <w:rsid w:val="004975C3"/>
    <w:rsid w:val="004A0B22"/>
    <w:rsid w:val="004A0DCB"/>
    <w:rsid w:val="004A1046"/>
    <w:rsid w:val="004A38B7"/>
    <w:rsid w:val="004A465F"/>
    <w:rsid w:val="004A5242"/>
    <w:rsid w:val="004A59EA"/>
    <w:rsid w:val="004A6FC6"/>
    <w:rsid w:val="004A7802"/>
    <w:rsid w:val="004A785B"/>
    <w:rsid w:val="004B0FB4"/>
    <w:rsid w:val="004B14C5"/>
    <w:rsid w:val="004B2178"/>
    <w:rsid w:val="004B39B4"/>
    <w:rsid w:val="004B4548"/>
    <w:rsid w:val="004B4A6B"/>
    <w:rsid w:val="004B51A6"/>
    <w:rsid w:val="004B6D5E"/>
    <w:rsid w:val="004B7675"/>
    <w:rsid w:val="004B76E6"/>
    <w:rsid w:val="004B7817"/>
    <w:rsid w:val="004C23A2"/>
    <w:rsid w:val="004C3D21"/>
    <w:rsid w:val="004C4905"/>
    <w:rsid w:val="004C49A6"/>
    <w:rsid w:val="004C4E71"/>
    <w:rsid w:val="004C5C50"/>
    <w:rsid w:val="004C67AD"/>
    <w:rsid w:val="004C69EE"/>
    <w:rsid w:val="004C6FB2"/>
    <w:rsid w:val="004C7012"/>
    <w:rsid w:val="004D02D6"/>
    <w:rsid w:val="004D1F80"/>
    <w:rsid w:val="004D25FA"/>
    <w:rsid w:val="004D2E6B"/>
    <w:rsid w:val="004D3245"/>
    <w:rsid w:val="004D368C"/>
    <w:rsid w:val="004D501C"/>
    <w:rsid w:val="004D60D7"/>
    <w:rsid w:val="004D6333"/>
    <w:rsid w:val="004D638A"/>
    <w:rsid w:val="004D651E"/>
    <w:rsid w:val="004D6643"/>
    <w:rsid w:val="004D6A89"/>
    <w:rsid w:val="004D6FA8"/>
    <w:rsid w:val="004D7A2A"/>
    <w:rsid w:val="004E0F49"/>
    <w:rsid w:val="004E25DE"/>
    <w:rsid w:val="004E2B81"/>
    <w:rsid w:val="004E34CC"/>
    <w:rsid w:val="004E4051"/>
    <w:rsid w:val="004E4338"/>
    <w:rsid w:val="004E58C8"/>
    <w:rsid w:val="004E5E1A"/>
    <w:rsid w:val="004E691D"/>
    <w:rsid w:val="004E6D30"/>
    <w:rsid w:val="004E6E51"/>
    <w:rsid w:val="004E7F00"/>
    <w:rsid w:val="004F0107"/>
    <w:rsid w:val="004F0238"/>
    <w:rsid w:val="004F03B8"/>
    <w:rsid w:val="004F1416"/>
    <w:rsid w:val="004F2E5E"/>
    <w:rsid w:val="004F2EEA"/>
    <w:rsid w:val="004F3015"/>
    <w:rsid w:val="004F3502"/>
    <w:rsid w:val="004F48FC"/>
    <w:rsid w:val="004F54D2"/>
    <w:rsid w:val="004F63FD"/>
    <w:rsid w:val="004F71BF"/>
    <w:rsid w:val="004F7BD3"/>
    <w:rsid w:val="0050024A"/>
    <w:rsid w:val="0050040E"/>
    <w:rsid w:val="00500844"/>
    <w:rsid w:val="00501709"/>
    <w:rsid w:val="00503855"/>
    <w:rsid w:val="005052BD"/>
    <w:rsid w:val="005061F1"/>
    <w:rsid w:val="00506E3E"/>
    <w:rsid w:val="00507612"/>
    <w:rsid w:val="00507789"/>
    <w:rsid w:val="005101A5"/>
    <w:rsid w:val="00511FD2"/>
    <w:rsid w:val="00512980"/>
    <w:rsid w:val="0051322B"/>
    <w:rsid w:val="00515718"/>
    <w:rsid w:val="005159D7"/>
    <w:rsid w:val="00515E68"/>
    <w:rsid w:val="00517049"/>
    <w:rsid w:val="0051728E"/>
    <w:rsid w:val="005173A5"/>
    <w:rsid w:val="00517B12"/>
    <w:rsid w:val="00517E76"/>
    <w:rsid w:val="0052023B"/>
    <w:rsid w:val="00520B72"/>
    <w:rsid w:val="00522070"/>
    <w:rsid w:val="005233F8"/>
    <w:rsid w:val="00523F81"/>
    <w:rsid w:val="005242EE"/>
    <w:rsid w:val="00524357"/>
    <w:rsid w:val="00524E26"/>
    <w:rsid w:val="00524EA9"/>
    <w:rsid w:val="00524F46"/>
    <w:rsid w:val="00525E69"/>
    <w:rsid w:val="00526980"/>
    <w:rsid w:val="00526ADB"/>
    <w:rsid w:val="00527CFE"/>
    <w:rsid w:val="00530AD2"/>
    <w:rsid w:val="00530CA3"/>
    <w:rsid w:val="0053111D"/>
    <w:rsid w:val="00533AC7"/>
    <w:rsid w:val="00534AA9"/>
    <w:rsid w:val="005359F1"/>
    <w:rsid w:val="00536637"/>
    <w:rsid w:val="00541269"/>
    <w:rsid w:val="00542613"/>
    <w:rsid w:val="00542A24"/>
    <w:rsid w:val="005441F6"/>
    <w:rsid w:val="00544A65"/>
    <w:rsid w:val="00545131"/>
    <w:rsid w:val="00545A51"/>
    <w:rsid w:val="00545C0F"/>
    <w:rsid w:val="005474E0"/>
    <w:rsid w:val="0055383D"/>
    <w:rsid w:val="00556132"/>
    <w:rsid w:val="005604FE"/>
    <w:rsid w:val="00560E0F"/>
    <w:rsid w:val="00563226"/>
    <w:rsid w:val="005636CD"/>
    <w:rsid w:val="005644BE"/>
    <w:rsid w:val="005648AF"/>
    <w:rsid w:val="00564D7A"/>
    <w:rsid w:val="00565697"/>
    <w:rsid w:val="00566C23"/>
    <w:rsid w:val="005707F3"/>
    <w:rsid w:val="005723F6"/>
    <w:rsid w:val="00572747"/>
    <w:rsid w:val="0057386D"/>
    <w:rsid w:val="0057395F"/>
    <w:rsid w:val="00576140"/>
    <w:rsid w:val="0057678D"/>
    <w:rsid w:val="005809AA"/>
    <w:rsid w:val="005812E2"/>
    <w:rsid w:val="00581F76"/>
    <w:rsid w:val="00582214"/>
    <w:rsid w:val="0058231A"/>
    <w:rsid w:val="0058257D"/>
    <w:rsid w:val="00582673"/>
    <w:rsid w:val="00582E98"/>
    <w:rsid w:val="00583714"/>
    <w:rsid w:val="00583995"/>
    <w:rsid w:val="005848C9"/>
    <w:rsid w:val="00584C4B"/>
    <w:rsid w:val="00584FF6"/>
    <w:rsid w:val="005856A5"/>
    <w:rsid w:val="005858A0"/>
    <w:rsid w:val="00585ADB"/>
    <w:rsid w:val="00585FAC"/>
    <w:rsid w:val="005875F6"/>
    <w:rsid w:val="00590648"/>
    <w:rsid w:val="00590C6D"/>
    <w:rsid w:val="00592B21"/>
    <w:rsid w:val="005930F9"/>
    <w:rsid w:val="00593F10"/>
    <w:rsid w:val="00594714"/>
    <w:rsid w:val="00594FAC"/>
    <w:rsid w:val="005954F5"/>
    <w:rsid w:val="005961C0"/>
    <w:rsid w:val="005979F3"/>
    <w:rsid w:val="00597A37"/>
    <w:rsid w:val="00597A81"/>
    <w:rsid w:val="00597B22"/>
    <w:rsid w:val="005A0025"/>
    <w:rsid w:val="005A1069"/>
    <w:rsid w:val="005A2F0E"/>
    <w:rsid w:val="005A50DE"/>
    <w:rsid w:val="005A5463"/>
    <w:rsid w:val="005A626C"/>
    <w:rsid w:val="005A6FEF"/>
    <w:rsid w:val="005A7BE9"/>
    <w:rsid w:val="005A7CBA"/>
    <w:rsid w:val="005A7CCB"/>
    <w:rsid w:val="005B0076"/>
    <w:rsid w:val="005B0373"/>
    <w:rsid w:val="005B0814"/>
    <w:rsid w:val="005B3AA0"/>
    <w:rsid w:val="005B48BC"/>
    <w:rsid w:val="005B4921"/>
    <w:rsid w:val="005B49D4"/>
    <w:rsid w:val="005B572C"/>
    <w:rsid w:val="005B5DF9"/>
    <w:rsid w:val="005B6AB6"/>
    <w:rsid w:val="005B6E87"/>
    <w:rsid w:val="005B75A8"/>
    <w:rsid w:val="005B7646"/>
    <w:rsid w:val="005C0472"/>
    <w:rsid w:val="005C0A05"/>
    <w:rsid w:val="005C1E68"/>
    <w:rsid w:val="005C3244"/>
    <w:rsid w:val="005C3B40"/>
    <w:rsid w:val="005C46FB"/>
    <w:rsid w:val="005C47AD"/>
    <w:rsid w:val="005C601F"/>
    <w:rsid w:val="005C63CB"/>
    <w:rsid w:val="005D0020"/>
    <w:rsid w:val="005D1C77"/>
    <w:rsid w:val="005D24A0"/>
    <w:rsid w:val="005D2986"/>
    <w:rsid w:val="005D2E13"/>
    <w:rsid w:val="005D36B2"/>
    <w:rsid w:val="005D405F"/>
    <w:rsid w:val="005D592D"/>
    <w:rsid w:val="005D5E94"/>
    <w:rsid w:val="005E1BE6"/>
    <w:rsid w:val="005E28C8"/>
    <w:rsid w:val="005E48E7"/>
    <w:rsid w:val="005E58CA"/>
    <w:rsid w:val="005E615F"/>
    <w:rsid w:val="005E6403"/>
    <w:rsid w:val="005E6441"/>
    <w:rsid w:val="005E7CE1"/>
    <w:rsid w:val="005F0BB9"/>
    <w:rsid w:val="005F1E70"/>
    <w:rsid w:val="005F29BA"/>
    <w:rsid w:val="005F595F"/>
    <w:rsid w:val="005F5C35"/>
    <w:rsid w:val="005F6112"/>
    <w:rsid w:val="005F6269"/>
    <w:rsid w:val="005F7D23"/>
    <w:rsid w:val="00600ADF"/>
    <w:rsid w:val="00600DF9"/>
    <w:rsid w:val="0060209F"/>
    <w:rsid w:val="00602360"/>
    <w:rsid w:val="006056F2"/>
    <w:rsid w:val="00605B51"/>
    <w:rsid w:val="006076C2"/>
    <w:rsid w:val="00610817"/>
    <w:rsid w:val="0061198F"/>
    <w:rsid w:val="00612898"/>
    <w:rsid w:val="00613C97"/>
    <w:rsid w:val="00614A83"/>
    <w:rsid w:val="006151F7"/>
    <w:rsid w:val="0061593F"/>
    <w:rsid w:val="0061623F"/>
    <w:rsid w:val="006210E4"/>
    <w:rsid w:val="006221B4"/>
    <w:rsid w:val="00622F2D"/>
    <w:rsid w:val="00623246"/>
    <w:rsid w:val="0062365A"/>
    <w:rsid w:val="006242DC"/>
    <w:rsid w:val="006246C2"/>
    <w:rsid w:val="0062565C"/>
    <w:rsid w:val="006260A4"/>
    <w:rsid w:val="00627B3F"/>
    <w:rsid w:val="00631B62"/>
    <w:rsid w:val="00631F36"/>
    <w:rsid w:val="00632070"/>
    <w:rsid w:val="00632CDF"/>
    <w:rsid w:val="00632ECA"/>
    <w:rsid w:val="006344ED"/>
    <w:rsid w:val="00634CD4"/>
    <w:rsid w:val="006360B0"/>
    <w:rsid w:val="006367E5"/>
    <w:rsid w:val="00636AAC"/>
    <w:rsid w:val="00636DB5"/>
    <w:rsid w:val="00637375"/>
    <w:rsid w:val="00641C32"/>
    <w:rsid w:val="00641EB9"/>
    <w:rsid w:val="00644CAC"/>
    <w:rsid w:val="00644CD8"/>
    <w:rsid w:val="00645B85"/>
    <w:rsid w:val="00645BD2"/>
    <w:rsid w:val="00646DA0"/>
    <w:rsid w:val="006519E4"/>
    <w:rsid w:val="00652B6D"/>
    <w:rsid w:val="00652DBF"/>
    <w:rsid w:val="00654384"/>
    <w:rsid w:val="00655587"/>
    <w:rsid w:val="006561B9"/>
    <w:rsid w:val="00657461"/>
    <w:rsid w:val="00662089"/>
    <w:rsid w:val="00662707"/>
    <w:rsid w:val="006632AF"/>
    <w:rsid w:val="006650E2"/>
    <w:rsid w:val="0066669F"/>
    <w:rsid w:val="00666A83"/>
    <w:rsid w:val="00666BAA"/>
    <w:rsid w:val="006703D8"/>
    <w:rsid w:val="00671176"/>
    <w:rsid w:val="00671A5F"/>
    <w:rsid w:val="00673D53"/>
    <w:rsid w:val="00675BEE"/>
    <w:rsid w:val="00676B4A"/>
    <w:rsid w:val="00676EFB"/>
    <w:rsid w:val="00677330"/>
    <w:rsid w:val="00680273"/>
    <w:rsid w:val="00680A67"/>
    <w:rsid w:val="00682F3B"/>
    <w:rsid w:val="006843C0"/>
    <w:rsid w:val="00684B2E"/>
    <w:rsid w:val="00684E45"/>
    <w:rsid w:val="00686B1E"/>
    <w:rsid w:val="006875B4"/>
    <w:rsid w:val="0069012A"/>
    <w:rsid w:val="0069076F"/>
    <w:rsid w:val="00690F45"/>
    <w:rsid w:val="00690FFB"/>
    <w:rsid w:val="00691009"/>
    <w:rsid w:val="00691ECB"/>
    <w:rsid w:val="00692354"/>
    <w:rsid w:val="00694FE2"/>
    <w:rsid w:val="006968CD"/>
    <w:rsid w:val="00697985"/>
    <w:rsid w:val="00697C32"/>
    <w:rsid w:val="006A0426"/>
    <w:rsid w:val="006A0FFE"/>
    <w:rsid w:val="006A178B"/>
    <w:rsid w:val="006A24E0"/>
    <w:rsid w:val="006A3770"/>
    <w:rsid w:val="006A3A26"/>
    <w:rsid w:val="006A4D30"/>
    <w:rsid w:val="006A5380"/>
    <w:rsid w:val="006A6EC9"/>
    <w:rsid w:val="006A785F"/>
    <w:rsid w:val="006B01A8"/>
    <w:rsid w:val="006B0692"/>
    <w:rsid w:val="006B12CA"/>
    <w:rsid w:val="006B13B2"/>
    <w:rsid w:val="006B2FB6"/>
    <w:rsid w:val="006B3CBC"/>
    <w:rsid w:val="006B58B5"/>
    <w:rsid w:val="006B5AD7"/>
    <w:rsid w:val="006B6CA5"/>
    <w:rsid w:val="006B7503"/>
    <w:rsid w:val="006B7F16"/>
    <w:rsid w:val="006B7F61"/>
    <w:rsid w:val="006C1B74"/>
    <w:rsid w:val="006C42CA"/>
    <w:rsid w:val="006C4396"/>
    <w:rsid w:val="006C4A7B"/>
    <w:rsid w:val="006C51F3"/>
    <w:rsid w:val="006C5398"/>
    <w:rsid w:val="006C6061"/>
    <w:rsid w:val="006C69CC"/>
    <w:rsid w:val="006C706C"/>
    <w:rsid w:val="006C7465"/>
    <w:rsid w:val="006D12EB"/>
    <w:rsid w:val="006D1721"/>
    <w:rsid w:val="006D1B60"/>
    <w:rsid w:val="006D22C8"/>
    <w:rsid w:val="006D2D14"/>
    <w:rsid w:val="006D3737"/>
    <w:rsid w:val="006D3FBC"/>
    <w:rsid w:val="006D4005"/>
    <w:rsid w:val="006D4614"/>
    <w:rsid w:val="006D56B2"/>
    <w:rsid w:val="006D5C4E"/>
    <w:rsid w:val="006D655B"/>
    <w:rsid w:val="006D757C"/>
    <w:rsid w:val="006D796A"/>
    <w:rsid w:val="006E029C"/>
    <w:rsid w:val="006E1C5B"/>
    <w:rsid w:val="006E1C9C"/>
    <w:rsid w:val="006E2F93"/>
    <w:rsid w:val="006E5982"/>
    <w:rsid w:val="006E60F0"/>
    <w:rsid w:val="006E6705"/>
    <w:rsid w:val="006E6733"/>
    <w:rsid w:val="006E6D36"/>
    <w:rsid w:val="006E7E6D"/>
    <w:rsid w:val="006F0365"/>
    <w:rsid w:val="006F0C65"/>
    <w:rsid w:val="006F1CEE"/>
    <w:rsid w:val="006F290A"/>
    <w:rsid w:val="006F33F3"/>
    <w:rsid w:val="006F3CCA"/>
    <w:rsid w:val="006F478B"/>
    <w:rsid w:val="006F5CAC"/>
    <w:rsid w:val="006F6918"/>
    <w:rsid w:val="006F7F9A"/>
    <w:rsid w:val="007002C5"/>
    <w:rsid w:val="007032C0"/>
    <w:rsid w:val="00703D58"/>
    <w:rsid w:val="007049AA"/>
    <w:rsid w:val="00705D9F"/>
    <w:rsid w:val="0070666D"/>
    <w:rsid w:val="0070724D"/>
    <w:rsid w:val="0070730D"/>
    <w:rsid w:val="007147F8"/>
    <w:rsid w:val="00714BDA"/>
    <w:rsid w:val="007150EB"/>
    <w:rsid w:val="0071526C"/>
    <w:rsid w:val="007158EA"/>
    <w:rsid w:val="007175E2"/>
    <w:rsid w:val="007212D4"/>
    <w:rsid w:val="00721C54"/>
    <w:rsid w:val="00721C65"/>
    <w:rsid w:val="00721DAF"/>
    <w:rsid w:val="007230B4"/>
    <w:rsid w:val="0072463D"/>
    <w:rsid w:val="00724F0E"/>
    <w:rsid w:val="0072569E"/>
    <w:rsid w:val="00725CEA"/>
    <w:rsid w:val="00726538"/>
    <w:rsid w:val="00727DC2"/>
    <w:rsid w:val="00727EA9"/>
    <w:rsid w:val="00731BF5"/>
    <w:rsid w:val="0073260D"/>
    <w:rsid w:val="007326F1"/>
    <w:rsid w:val="007356EC"/>
    <w:rsid w:val="00735B4B"/>
    <w:rsid w:val="00735B86"/>
    <w:rsid w:val="00735C80"/>
    <w:rsid w:val="00735E1C"/>
    <w:rsid w:val="007366B4"/>
    <w:rsid w:val="00737161"/>
    <w:rsid w:val="00737927"/>
    <w:rsid w:val="007405E0"/>
    <w:rsid w:val="007415D3"/>
    <w:rsid w:val="00741C10"/>
    <w:rsid w:val="0074210E"/>
    <w:rsid w:val="007426A1"/>
    <w:rsid w:val="007430D2"/>
    <w:rsid w:val="007431FB"/>
    <w:rsid w:val="007466E0"/>
    <w:rsid w:val="00746D80"/>
    <w:rsid w:val="00746FB9"/>
    <w:rsid w:val="007473AA"/>
    <w:rsid w:val="00747630"/>
    <w:rsid w:val="0075314B"/>
    <w:rsid w:val="0075434A"/>
    <w:rsid w:val="00755809"/>
    <w:rsid w:val="00757426"/>
    <w:rsid w:val="0076038C"/>
    <w:rsid w:val="007610EF"/>
    <w:rsid w:val="00761142"/>
    <w:rsid w:val="00762495"/>
    <w:rsid w:val="0076328C"/>
    <w:rsid w:val="00763469"/>
    <w:rsid w:val="00763698"/>
    <w:rsid w:val="00763919"/>
    <w:rsid w:val="00763C7B"/>
    <w:rsid w:val="00763CB5"/>
    <w:rsid w:val="007647CE"/>
    <w:rsid w:val="00764F83"/>
    <w:rsid w:val="007659F7"/>
    <w:rsid w:val="007666B2"/>
    <w:rsid w:val="007667F1"/>
    <w:rsid w:val="00770924"/>
    <w:rsid w:val="00770C5E"/>
    <w:rsid w:val="007710D8"/>
    <w:rsid w:val="00772DAE"/>
    <w:rsid w:val="00772F2F"/>
    <w:rsid w:val="00774577"/>
    <w:rsid w:val="0077519D"/>
    <w:rsid w:val="00776436"/>
    <w:rsid w:val="007777D1"/>
    <w:rsid w:val="00780513"/>
    <w:rsid w:val="007823BC"/>
    <w:rsid w:val="00784FDF"/>
    <w:rsid w:val="00785ED9"/>
    <w:rsid w:val="00786033"/>
    <w:rsid w:val="0078789F"/>
    <w:rsid w:val="00787CAE"/>
    <w:rsid w:val="00792609"/>
    <w:rsid w:val="0079264D"/>
    <w:rsid w:val="007928D9"/>
    <w:rsid w:val="00792F05"/>
    <w:rsid w:val="00793FD2"/>
    <w:rsid w:val="0079449C"/>
    <w:rsid w:val="00794E28"/>
    <w:rsid w:val="007964B8"/>
    <w:rsid w:val="00796610"/>
    <w:rsid w:val="0079702F"/>
    <w:rsid w:val="007A0E03"/>
    <w:rsid w:val="007A1E0F"/>
    <w:rsid w:val="007A323B"/>
    <w:rsid w:val="007A3A78"/>
    <w:rsid w:val="007A4155"/>
    <w:rsid w:val="007A4BF2"/>
    <w:rsid w:val="007A65C8"/>
    <w:rsid w:val="007A65D3"/>
    <w:rsid w:val="007B14AB"/>
    <w:rsid w:val="007B203F"/>
    <w:rsid w:val="007B289A"/>
    <w:rsid w:val="007B2BB4"/>
    <w:rsid w:val="007B3952"/>
    <w:rsid w:val="007B60EB"/>
    <w:rsid w:val="007B688D"/>
    <w:rsid w:val="007C0100"/>
    <w:rsid w:val="007C1088"/>
    <w:rsid w:val="007C119E"/>
    <w:rsid w:val="007C119F"/>
    <w:rsid w:val="007C1835"/>
    <w:rsid w:val="007C316F"/>
    <w:rsid w:val="007C4CE3"/>
    <w:rsid w:val="007C54E5"/>
    <w:rsid w:val="007C59D0"/>
    <w:rsid w:val="007C60AB"/>
    <w:rsid w:val="007D034C"/>
    <w:rsid w:val="007D0E30"/>
    <w:rsid w:val="007D10CC"/>
    <w:rsid w:val="007D33CA"/>
    <w:rsid w:val="007D33F3"/>
    <w:rsid w:val="007D4339"/>
    <w:rsid w:val="007D4FE1"/>
    <w:rsid w:val="007D632B"/>
    <w:rsid w:val="007D7993"/>
    <w:rsid w:val="007E1356"/>
    <w:rsid w:val="007E31D4"/>
    <w:rsid w:val="007E3475"/>
    <w:rsid w:val="007E5332"/>
    <w:rsid w:val="007E55AE"/>
    <w:rsid w:val="007E55D6"/>
    <w:rsid w:val="007E6136"/>
    <w:rsid w:val="007E6CDF"/>
    <w:rsid w:val="007F0C2B"/>
    <w:rsid w:val="007F0D7A"/>
    <w:rsid w:val="007F0E75"/>
    <w:rsid w:val="007F26B2"/>
    <w:rsid w:val="007F2C8F"/>
    <w:rsid w:val="007F3084"/>
    <w:rsid w:val="007F5060"/>
    <w:rsid w:val="007F6B3B"/>
    <w:rsid w:val="007F7360"/>
    <w:rsid w:val="007F770D"/>
    <w:rsid w:val="0080552B"/>
    <w:rsid w:val="0080688C"/>
    <w:rsid w:val="00807B86"/>
    <w:rsid w:val="00807F7F"/>
    <w:rsid w:val="008104AB"/>
    <w:rsid w:val="00811320"/>
    <w:rsid w:val="00811769"/>
    <w:rsid w:val="00812130"/>
    <w:rsid w:val="0081283E"/>
    <w:rsid w:val="008157B0"/>
    <w:rsid w:val="00816019"/>
    <w:rsid w:val="008178CE"/>
    <w:rsid w:val="00820104"/>
    <w:rsid w:val="008218BA"/>
    <w:rsid w:val="00822544"/>
    <w:rsid w:val="00822951"/>
    <w:rsid w:val="00822D40"/>
    <w:rsid w:val="008231E7"/>
    <w:rsid w:val="00825CDC"/>
    <w:rsid w:val="00826AE9"/>
    <w:rsid w:val="00832849"/>
    <w:rsid w:val="00832F13"/>
    <w:rsid w:val="0083321D"/>
    <w:rsid w:val="00834EBF"/>
    <w:rsid w:val="0083519C"/>
    <w:rsid w:val="0083536F"/>
    <w:rsid w:val="00836AFE"/>
    <w:rsid w:val="0083799D"/>
    <w:rsid w:val="0084030E"/>
    <w:rsid w:val="00840564"/>
    <w:rsid w:val="00840C19"/>
    <w:rsid w:val="00842AC5"/>
    <w:rsid w:val="00842E0B"/>
    <w:rsid w:val="00843BFB"/>
    <w:rsid w:val="00845256"/>
    <w:rsid w:val="00845B1A"/>
    <w:rsid w:val="00846889"/>
    <w:rsid w:val="008469BE"/>
    <w:rsid w:val="008470A5"/>
    <w:rsid w:val="008504F3"/>
    <w:rsid w:val="0085077A"/>
    <w:rsid w:val="008512A4"/>
    <w:rsid w:val="00851319"/>
    <w:rsid w:val="00851401"/>
    <w:rsid w:val="00851997"/>
    <w:rsid w:val="008530B3"/>
    <w:rsid w:val="00853998"/>
    <w:rsid w:val="00853A5C"/>
    <w:rsid w:val="00856AA8"/>
    <w:rsid w:val="0085748A"/>
    <w:rsid w:val="00860015"/>
    <w:rsid w:val="0086079E"/>
    <w:rsid w:val="00860EA6"/>
    <w:rsid w:val="00861A75"/>
    <w:rsid w:val="00863085"/>
    <w:rsid w:val="00863CBF"/>
    <w:rsid w:val="008643BE"/>
    <w:rsid w:val="008646AA"/>
    <w:rsid w:val="0086535A"/>
    <w:rsid w:val="008669DE"/>
    <w:rsid w:val="00870716"/>
    <w:rsid w:val="00871358"/>
    <w:rsid w:val="00871C77"/>
    <w:rsid w:val="00874ED3"/>
    <w:rsid w:val="00875D41"/>
    <w:rsid w:val="00876329"/>
    <w:rsid w:val="008768C4"/>
    <w:rsid w:val="00877505"/>
    <w:rsid w:val="00877ECB"/>
    <w:rsid w:val="00881B97"/>
    <w:rsid w:val="008826FC"/>
    <w:rsid w:val="00882C34"/>
    <w:rsid w:val="00882C9E"/>
    <w:rsid w:val="0088337C"/>
    <w:rsid w:val="0088362E"/>
    <w:rsid w:val="0088369D"/>
    <w:rsid w:val="0088371F"/>
    <w:rsid w:val="00884294"/>
    <w:rsid w:val="00885454"/>
    <w:rsid w:val="00887BEA"/>
    <w:rsid w:val="008906E5"/>
    <w:rsid w:val="008913BD"/>
    <w:rsid w:val="00893739"/>
    <w:rsid w:val="00893B99"/>
    <w:rsid w:val="0089403F"/>
    <w:rsid w:val="00894266"/>
    <w:rsid w:val="00894CBD"/>
    <w:rsid w:val="008953C5"/>
    <w:rsid w:val="00895BB5"/>
    <w:rsid w:val="0089713C"/>
    <w:rsid w:val="008971AB"/>
    <w:rsid w:val="008A15BE"/>
    <w:rsid w:val="008A3057"/>
    <w:rsid w:val="008A3E6D"/>
    <w:rsid w:val="008A40FC"/>
    <w:rsid w:val="008A4E4C"/>
    <w:rsid w:val="008A5887"/>
    <w:rsid w:val="008A5B62"/>
    <w:rsid w:val="008A614C"/>
    <w:rsid w:val="008A668B"/>
    <w:rsid w:val="008A692D"/>
    <w:rsid w:val="008A6E38"/>
    <w:rsid w:val="008A7BDF"/>
    <w:rsid w:val="008B13FB"/>
    <w:rsid w:val="008B2597"/>
    <w:rsid w:val="008B3450"/>
    <w:rsid w:val="008B70F1"/>
    <w:rsid w:val="008B7F95"/>
    <w:rsid w:val="008C19D8"/>
    <w:rsid w:val="008C46F5"/>
    <w:rsid w:val="008C48DD"/>
    <w:rsid w:val="008C4F2B"/>
    <w:rsid w:val="008C55DB"/>
    <w:rsid w:val="008C7C67"/>
    <w:rsid w:val="008D0363"/>
    <w:rsid w:val="008D197A"/>
    <w:rsid w:val="008D2AA5"/>
    <w:rsid w:val="008D2EB1"/>
    <w:rsid w:val="008D3E19"/>
    <w:rsid w:val="008D425A"/>
    <w:rsid w:val="008D55F9"/>
    <w:rsid w:val="008D63B7"/>
    <w:rsid w:val="008E030D"/>
    <w:rsid w:val="008E05F9"/>
    <w:rsid w:val="008E107F"/>
    <w:rsid w:val="008E11FA"/>
    <w:rsid w:val="008E1F6D"/>
    <w:rsid w:val="008E4189"/>
    <w:rsid w:val="008E46CF"/>
    <w:rsid w:val="008E50D9"/>
    <w:rsid w:val="008E5946"/>
    <w:rsid w:val="008E7999"/>
    <w:rsid w:val="008E7B10"/>
    <w:rsid w:val="008F1099"/>
    <w:rsid w:val="008F1362"/>
    <w:rsid w:val="008F1679"/>
    <w:rsid w:val="008F25B6"/>
    <w:rsid w:val="008F3FDD"/>
    <w:rsid w:val="008F5034"/>
    <w:rsid w:val="008F57CB"/>
    <w:rsid w:val="00900B48"/>
    <w:rsid w:val="00900BEE"/>
    <w:rsid w:val="00900EE7"/>
    <w:rsid w:val="00901768"/>
    <w:rsid w:val="0090192F"/>
    <w:rsid w:val="00901B58"/>
    <w:rsid w:val="009021CF"/>
    <w:rsid w:val="00904261"/>
    <w:rsid w:val="00905537"/>
    <w:rsid w:val="009058FF"/>
    <w:rsid w:val="009060C8"/>
    <w:rsid w:val="009066F4"/>
    <w:rsid w:val="00907420"/>
    <w:rsid w:val="00911647"/>
    <w:rsid w:val="009117A8"/>
    <w:rsid w:val="00911F71"/>
    <w:rsid w:val="00912342"/>
    <w:rsid w:val="00913AC9"/>
    <w:rsid w:val="009143A5"/>
    <w:rsid w:val="00914B1C"/>
    <w:rsid w:val="00916A4A"/>
    <w:rsid w:val="0092004E"/>
    <w:rsid w:val="00921F11"/>
    <w:rsid w:val="009220C8"/>
    <w:rsid w:val="00923F4D"/>
    <w:rsid w:val="00924BEE"/>
    <w:rsid w:val="00926C8C"/>
    <w:rsid w:val="00926F32"/>
    <w:rsid w:val="009271ED"/>
    <w:rsid w:val="009274B8"/>
    <w:rsid w:val="00927CC1"/>
    <w:rsid w:val="009304C7"/>
    <w:rsid w:val="009322E3"/>
    <w:rsid w:val="0093268C"/>
    <w:rsid w:val="009326C5"/>
    <w:rsid w:val="00932EF2"/>
    <w:rsid w:val="009345D1"/>
    <w:rsid w:val="009346B0"/>
    <w:rsid w:val="00935791"/>
    <w:rsid w:val="00935E7A"/>
    <w:rsid w:val="00936081"/>
    <w:rsid w:val="00936244"/>
    <w:rsid w:val="00936746"/>
    <w:rsid w:val="0093712D"/>
    <w:rsid w:val="00937710"/>
    <w:rsid w:val="00941371"/>
    <w:rsid w:val="00943FC3"/>
    <w:rsid w:val="0094584B"/>
    <w:rsid w:val="00947A38"/>
    <w:rsid w:val="00947D69"/>
    <w:rsid w:val="00950300"/>
    <w:rsid w:val="009511B6"/>
    <w:rsid w:val="009512C6"/>
    <w:rsid w:val="00951ADB"/>
    <w:rsid w:val="0095205B"/>
    <w:rsid w:val="00952A25"/>
    <w:rsid w:val="00952B95"/>
    <w:rsid w:val="00953775"/>
    <w:rsid w:val="00953B4E"/>
    <w:rsid w:val="00954FF9"/>
    <w:rsid w:val="00955377"/>
    <w:rsid w:val="00955815"/>
    <w:rsid w:val="00957E6F"/>
    <w:rsid w:val="009601ED"/>
    <w:rsid w:val="009603D9"/>
    <w:rsid w:val="009617C7"/>
    <w:rsid w:val="00961AC5"/>
    <w:rsid w:val="00961DC1"/>
    <w:rsid w:val="00961EDF"/>
    <w:rsid w:val="00963413"/>
    <w:rsid w:val="00964077"/>
    <w:rsid w:val="009654B9"/>
    <w:rsid w:val="00967D28"/>
    <w:rsid w:val="00970B61"/>
    <w:rsid w:val="00971783"/>
    <w:rsid w:val="00971FFB"/>
    <w:rsid w:val="009721F7"/>
    <w:rsid w:val="0097311F"/>
    <w:rsid w:val="009748F8"/>
    <w:rsid w:val="009753E6"/>
    <w:rsid w:val="009754A5"/>
    <w:rsid w:val="0097788D"/>
    <w:rsid w:val="00977A5C"/>
    <w:rsid w:val="009802B7"/>
    <w:rsid w:val="00980769"/>
    <w:rsid w:val="00980DC5"/>
    <w:rsid w:val="00981822"/>
    <w:rsid w:val="00981E19"/>
    <w:rsid w:val="00982DE6"/>
    <w:rsid w:val="0098321D"/>
    <w:rsid w:val="00984125"/>
    <w:rsid w:val="009842C4"/>
    <w:rsid w:val="009854F5"/>
    <w:rsid w:val="00985521"/>
    <w:rsid w:val="009856C9"/>
    <w:rsid w:val="0098656B"/>
    <w:rsid w:val="00987C8A"/>
    <w:rsid w:val="00987D15"/>
    <w:rsid w:val="009905BB"/>
    <w:rsid w:val="00990D85"/>
    <w:rsid w:val="00992142"/>
    <w:rsid w:val="00992501"/>
    <w:rsid w:val="00992907"/>
    <w:rsid w:val="009935FE"/>
    <w:rsid w:val="00994B64"/>
    <w:rsid w:val="00994FDB"/>
    <w:rsid w:val="00995302"/>
    <w:rsid w:val="0099547F"/>
    <w:rsid w:val="009960E4"/>
    <w:rsid w:val="00997EF3"/>
    <w:rsid w:val="009A0C83"/>
    <w:rsid w:val="009A1AC0"/>
    <w:rsid w:val="009A1AC8"/>
    <w:rsid w:val="009A469D"/>
    <w:rsid w:val="009A5FCD"/>
    <w:rsid w:val="009A642B"/>
    <w:rsid w:val="009A6A31"/>
    <w:rsid w:val="009A6B09"/>
    <w:rsid w:val="009A767D"/>
    <w:rsid w:val="009B0296"/>
    <w:rsid w:val="009B1421"/>
    <w:rsid w:val="009B5A27"/>
    <w:rsid w:val="009B65ED"/>
    <w:rsid w:val="009B67CD"/>
    <w:rsid w:val="009B690E"/>
    <w:rsid w:val="009B6A2A"/>
    <w:rsid w:val="009B7021"/>
    <w:rsid w:val="009B7699"/>
    <w:rsid w:val="009C1FBC"/>
    <w:rsid w:val="009C3CAD"/>
    <w:rsid w:val="009C4718"/>
    <w:rsid w:val="009C55B7"/>
    <w:rsid w:val="009C5FAF"/>
    <w:rsid w:val="009C60A1"/>
    <w:rsid w:val="009C6C2D"/>
    <w:rsid w:val="009C711D"/>
    <w:rsid w:val="009D0917"/>
    <w:rsid w:val="009D1053"/>
    <w:rsid w:val="009D1FFE"/>
    <w:rsid w:val="009D42D9"/>
    <w:rsid w:val="009D5E26"/>
    <w:rsid w:val="009E167E"/>
    <w:rsid w:val="009E19F8"/>
    <w:rsid w:val="009E1B39"/>
    <w:rsid w:val="009E2F28"/>
    <w:rsid w:val="009E4887"/>
    <w:rsid w:val="009E5303"/>
    <w:rsid w:val="009E6496"/>
    <w:rsid w:val="009E681F"/>
    <w:rsid w:val="009E695A"/>
    <w:rsid w:val="009E6C83"/>
    <w:rsid w:val="009E72B0"/>
    <w:rsid w:val="009E7AB5"/>
    <w:rsid w:val="009F07B6"/>
    <w:rsid w:val="009F0850"/>
    <w:rsid w:val="009F0E38"/>
    <w:rsid w:val="009F0F1E"/>
    <w:rsid w:val="009F1E45"/>
    <w:rsid w:val="009F21DB"/>
    <w:rsid w:val="009F5CFA"/>
    <w:rsid w:val="009F679C"/>
    <w:rsid w:val="009F6BCC"/>
    <w:rsid w:val="00A014D5"/>
    <w:rsid w:val="00A019C6"/>
    <w:rsid w:val="00A01D14"/>
    <w:rsid w:val="00A02D16"/>
    <w:rsid w:val="00A04D96"/>
    <w:rsid w:val="00A05EFD"/>
    <w:rsid w:val="00A06F7A"/>
    <w:rsid w:val="00A07143"/>
    <w:rsid w:val="00A07546"/>
    <w:rsid w:val="00A108BE"/>
    <w:rsid w:val="00A11ACF"/>
    <w:rsid w:val="00A13181"/>
    <w:rsid w:val="00A15225"/>
    <w:rsid w:val="00A15AC8"/>
    <w:rsid w:val="00A17C67"/>
    <w:rsid w:val="00A224F9"/>
    <w:rsid w:val="00A23311"/>
    <w:rsid w:val="00A23C87"/>
    <w:rsid w:val="00A274FA"/>
    <w:rsid w:val="00A30535"/>
    <w:rsid w:val="00A3184F"/>
    <w:rsid w:val="00A320B4"/>
    <w:rsid w:val="00A32BC5"/>
    <w:rsid w:val="00A333E0"/>
    <w:rsid w:val="00A33D9B"/>
    <w:rsid w:val="00A33F65"/>
    <w:rsid w:val="00A3627B"/>
    <w:rsid w:val="00A3668E"/>
    <w:rsid w:val="00A37063"/>
    <w:rsid w:val="00A409FA"/>
    <w:rsid w:val="00A423A0"/>
    <w:rsid w:val="00A433C0"/>
    <w:rsid w:val="00A4419F"/>
    <w:rsid w:val="00A4674F"/>
    <w:rsid w:val="00A474B7"/>
    <w:rsid w:val="00A50F70"/>
    <w:rsid w:val="00A516D8"/>
    <w:rsid w:val="00A51852"/>
    <w:rsid w:val="00A52D7F"/>
    <w:rsid w:val="00A5338A"/>
    <w:rsid w:val="00A53A4C"/>
    <w:rsid w:val="00A55689"/>
    <w:rsid w:val="00A60E66"/>
    <w:rsid w:val="00A611A0"/>
    <w:rsid w:val="00A646D9"/>
    <w:rsid w:val="00A65105"/>
    <w:rsid w:val="00A65895"/>
    <w:rsid w:val="00A659D8"/>
    <w:rsid w:val="00A65F34"/>
    <w:rsid w:val="00A670DC"/>
    <w:rsid w:val="00A6724A"/>
    <w:rsid w:val="00A673F9"/>
    <w:rsid w:val="00A705B2"/>
    <w:rsid w:val="00A714B9"/>
    <w:rsid w:val="00A714BD"/>
    <w:rsid w:val="00A73170"/>
    <w:rsid w:val="00A7346C"/>
    <w:rsid w:val="00A735F1"/>
    <w:rsid w:val="00A7412B"/>
    <w:rsid w:val="00A8015D"/>
    <w:rsid w:val="00A816DA"/>
    <w:rsid w:val="00A82266"/>
    <w:rsid w:val="00A8310E"/>
    <w:rsid w:val="00A8383B"/>
    <w:rsid w:val="00A87219"/>
    <w:rsid w:val="00A87C30"/>
    <w:rsid w:val="00A915B2"/>
    <w:rsid w:val="00A91BAE"/>
    <w:rsid w:val="00A92F49"/>
    <w:rsid w:val="00A93185"/>
    <w:rsid w:val="00A96315"/>
    <w:rsid w:val="00A96CB1"/>
    <w:rsid w:val="00AA06A9"/>
    <w:rsid w:val="00AA29EA"/>
    <w:rsid w:val="00AA2BBF"/>
    <w:rsid w:val="00AA308B"/>
    <w:rsid w:val="00AA4047"/>
    <w:rsid w:val="00AA4CBB"/>
    <w:rsid w:val="00AA5B26"/>
    <w:rsid w:val="00AA6284"/>
    <w:rsid w:val="00AA7987"/>
    <w:rsid w:val="00AB2749"/>
    <w:rsid w:val="00AB306A"/>
    <w:rsid w:val="00AB5070"/>
    <w:rsid w:val="00AB56F7"/>
    <w:rsid w:val="00AB5B44"/>
    <w:rsid w:val="00AB6C49"/>
    <w:rsid w:val="00AB6DCA"/>
    <w:rsid w:val="00AB70DA"/>
    <w:rsid w:val="00AB7F1E"/>
    <w:rsid w:val="00AC1F12"/>
    <w:rsid w:val="00AC2A95"/>
    <w:rsid w:val="00AC3325"/>
    <w:rsid w:val="00AC6499"/>
    <w:rsid w:val="00AC6EFE"/>
    <w:rsid w:val="00AD153D"/>
    <w:rsid w:val="00AD185E"/>
    <w:rsid w:val="00AD29B5"/>
    <w:rsid w:val="00AD29FA"/>
    <w:rsid w:val="00AD2FFF"/>
    <w:rsid w:val="00AD367D"/>
    <w:rsid w:val="00AD3A2D"/>
    <w:rsid w:val="00AD3C9E"/>
    <w:rsid w:val="00AD7F73"/>
    <w:rsid w:val="00AE0111"/>
    <w:rsid w:val="00AE21A3"/>
    <w:rsid w:val="00AE2832"/>
    <w:rsid w:val="00AE312B"/>
    <w:rsid w:val="00AE409F"/>
    <w:rsid w:val="00AE6829"/>
    <w:rsid w:val="00AF002A"/>
    <w:rsid w:val="00AF1515"/>
    <w:rsid w:val="00AF1630"/>
    <w:rsid w:val="00AF282C"/>
    <w:rsid w:val="00AF2A65"/>
    <w:rsid w:val="00AF2BB2"/>
    <w:rsid w:val="00AF36DE"/>
    <w:rsid w:val="00AF3D18"/>
    <w:rsid w:val="00AF4F89"/>
    <w:rsid w:val="00AF53DD"/>
    <w:rsid w:val="00AF567A"/>
    <w:rsid w:val="00AF5DB7"/>
    <w:rsid w:val="00AF673D"/>
    <w:rsid w:val="00AF7CAE"/>
    <w:rsid w:val="00B003DB"/>
    <w:rsid w:val="00B01BED"/>
    <w:rsid w:val="00B02316"/>
    <w:rsid w:val="00B0365D"/>
    <w:rsid w:val="00B03701"/>
    <w:rsid w:val="00B04DD7"/>
    <w:rsid w:val="00B070C2"/>
    <w:rsid w:val="00B070C5"/>
    <w:rsid w:val="00B11819"/>
    <w:rsid w:val="00B1254E"/>
    <w:rsid w:val="00B1255C"/>
    <w:rsid w:val="00B128CB"/>
    <w:rsid w:val="00B12CD5"/>
    <w:rsid w:val="00B1443E"/>
    <w:rsid w:val="00B15704"/>
    <w:rsid w:val="00B15CB9"/>
    <w:rsid w:val="00B167EF"/>
    <w:rsid w:val="00B173EB"/>
    <w:rsid w:val="00B17A22"/>
    <w:rsid w:val="00B20CF6"/>
    <w:rsid w:val="00B21B22"/>
    <w:rsid w:val="00B21DD8"/>
    <w:rsid w:val="00B2221A"/>
    <w:rsid w:val="00B23262"/>
    <w:rsid w:val="00B23C61"/>
    <w:rsid w:val="00B24504"/>
    <w:rsid w:val="00B2452C"/>
    <w:rsid w:val="00B247F9"/>
    <w:rsid w:val="00B249D2"/>
    <w:rsid w:val="00B25D33"/>
    <w:rsid w:val="00B269A7"/>
    <w:rsid w:val="00B2729A"/>
    <w:rsid w:val="00B2782F"/>
    <w:rsid w:val="00B307C0"/>
    <w:rsid w:val="00B316CB"/>
    <w:rsid w:val="00B324C8"/>
    <w:rsid w:val="00B32DE9"/>
    <w:rsid w:val="00B33E12"/>
    <w:rsid w:val="00B343CC"/>
    <w:rsid w:val="00B354DC"/>
    <w:rsid w:val="00B35A40"/>
    <w:rsid w:val="00B35EB8"/>
    <w:rsid w:val="00B36B6D"/>
    <w:rsid w:val="00B36ECA"/>
    <w:rsid w:val="00B3747D"/>
    <w:rsid w:val="00B37D81"/>
    <w:rsid w:val="00B40129"/>
    <w:rsid w:val="00B4165F"/>
    <w:rsid w:val="00B41A3E"/>
    <w:rsid w:val="00B42D74"/>
    <w:rsid w:val="00B43A35"/>
    <w:rsid w:val="00B444CD"/>
    <w:rsid w:val="00B44734"/>
    <w:rsid w:val="00B45181"/>
    <w:rsid w:val="00B45FF5"/>
    <w:rsid w:val="00B46BD2"/>
    <w:rsid w:val="00B47537"/>
    <w:rsid w:val="00B47F00"/>
    <w:rsid w:val="00B52381"/>
    <w:rsid w:val="00B5257F"/>
    <w:rsid w:val="00B53098"/>
    <w:rsid w:val="00B53ADF"/>
    <w:rsid w:val="00B543BB"/>
    <w:rsid w:val="00B560F6"/>
    <w:rsid w:val="00B61571"/>
    <w:rsid w:val="00B61E0D"/>
    <w:rsid w:val="00B62328"/>
    <w:rsid w:val="00B639A4"/>
    <w:rsid w:val="00B63F33"/>
    <w:rsid w:val="00B65DFD"/>
    <w:rsid w:val="00B671E5"/>
    <w:rsid w:val="00B728FD"/>
    <w:rsid w:val="00B72B9D"/>
    <w:rsid w:val="00B73439"/>
    <w:rsid w:val="00B744AD"/>
    <w:rsid w:val="00B746CA"/>
    <w:rsid w:val="00B74E6B"/>
    <w:rsid w:val="00B75B0E"/>
    <w:rsid w:val="00B7748E"/>
    <w:rsid w:val="00B77CD5"/>
    <w:rsid w:val="00B818BF"/>
    <w:rsid w:val="00B8230F"/>
    <w:rsid w:val="00B82A98"/>
    <w:rsid w:val="00B843ED"/>
    <w:rsid w:val="00B84604"/>
    <w:rsid w:val="00B90DB8"/>
    <w:rsid w:val="00B92FBC"/>
    <w:rsid w:val="00B932B2"/>
    <w:rsid w:val="00B93646"/>
    <w:rsid w:val="00B943E6"/>
    <w:rsid w:val="00B94A07"/>
    <w:rsid w:val="00B94A8B"/>
    <w:rsid w:val="00B9782B"/>
    <w:rsid w:val="00BA13C0"/>
    <w:rsid w:val="00BA13F7"/>
    <w:rsid w:val="00BA2204"/>
    <w:rsid w:val="00BA242A"/>
    <w:rsid w:val="00BA29F6"/>
    <w:rsid w:val="00BA4FF3"/>
    <w:rsid w:val="00BA5CA2"/>
    <w:rsid w:val="00BA7D3A"/>
    <w:rsid w:val="00BA7FD1"/>
    <w:rsid w:val="00BB203E"/>
    <w:rsid w:val="00BB5132"/>
    <w:rsid w:val="00BB5185"/>
    <w:rsid w:val="00BB522E"/>
    <w:rsid w:val="00BB5B6F"/>
    <w:rsid w:val="00BB7234"/>
    <w:rsid w:val="00BB7F98"/>
    <w:rsid w:val="00BC01A5"/>
    <w:rsid w:val="00BC0F82"/>
    <w:rsid w:val="00BC1572"/>
    <w:rsid w:val="00BC240B"/>
    <w:rsid w:val="00BC317C"/>
    <w:rsid w:val="00BC3FAB"/>
    <w:rsid w:val="00BC4517"/>
    <w:rsid w:val="00BC4DA6"/>
    <w:rsid w:val="00BC5377"/>
    <w:rsid w:val="00BC58E6"/>
    <w:rsid w:val="00BC6B05"/>
    <w:rsid w:val="00BC770A"/>
    <w:rsid w:val="00BD1188"/>
    <w:rsid w:val="00BD12A7"/>
    <w:rsid w:val="00BD323D"/>
    <w:rsid w:val="00BD36AF"/>
    <w:rsid w:val="00BD488F"/>
    <w:rsid w:val="00BD53E7"/>
    <w:rsid w:val="00BD581A"/>
    <w:rsid w:val="00BD5AEB"/>
    <w:rsid w:val="00BD73BB"/>
    <w:rsid w:val="00BE1293"/>
    <w:rsid w:val="00BE1B58"/>
    <w:rsid w:val="00BE2531"/>
    <w:rsid w:val="00BE3927"/>
    <w:rsid w:val="00BE3AAC"/>
    <w:rsid w:val="00BE3E39"/>
    <w:rsid w:val="00BE41FA"/>
    <w:rsid w:val="00BE43FC"/>
    <w:rsid w:val="00BE4860"/>
    <w:rsid w:val="00BE5A49"/>
    <w:rsid w:val="00BE6A1F"/>
    <w:rsid w:val="00BE72E0"/>
    <w:rsid w:val="00BE797A"/>
    <w:rsid w:val="00BF0537"/>
    <w:rsid w:val="00BF09F9"/>
    <w:rsid w:val="00BF0C2A"/>
    <w:rsid w:val="00BF100F"/>
    <w:rsid w:val="00BF16CD"/>
    <w:rsid w:val="00BF1759"/>
    <w:rsid w:val="00BF455C"/>
    <w:rsid w:val="00BF473F"/>
    <w:rsid w:val="00BF60A5"/>
    <w:rsid w:val="00C00FCF"/>
    <w:rsid w:val="00C02360"/>
    <w:rsid w:val="00C02F43"/>
    <w:rsid w:val="00C060C6"/>
    <w:rsid w:val="00C1149E"/>
    <w:rsid w:val="00C11FF7"/>
    <w:rsid w:val="00C124BB"/>
    <w:rsid w:val="00C12839"/>
    <w:rsid w:val="00C12B13"/>
    <w:rsid w:val="00C13544"/>
    <w:rsid w:val="00C145AE"/>
    <w:rsid w:val="00C14C33"/>
    <w:rsid w:val="00C20AE2"/>
    <w:rsid w:val="00C20ECA"/>
    <w:rsid w:val="00C22574"/>
    <w:rsid w:val="00C22D71"/>
    <w:rsid w:val="00C23212"/>
    <w:rsid w:val="00C24085"/>
    <w:rsid w:val="00C25E66"/>
    <w:rsid w:val="00C2626E"/>
    <w:rsid w:val="00C268D2"/>
    <w:rsid w:val="00C27DB0"/>
    <w:rsid w:val="00C27F29"/>
    <w:rsid w:val="00C27F8E"/>
    <w:rsid w:val="00C30C25"/>
    <w:rsid w:val="00C30DD3"/>
    <w:rsid w:val="00C31CAB"/>
    <w:rsid w:val="00C33566"/>
    <w:rsid w:val="00C33611"/>
    <w:rsid w:val="00C3409E"/>
    <w:rsid w:val="00C3424E"/>
    <w:rsid w:val="00C354FE"/>
    <w:rsid w:val="00C357F1"/>
    <w:rsid w:val="00C36583"/>
    <w:rsid w:val="00C37BFA"/>
    <w:rsid w:val="00C42566"/>
    <w:rsid w:val="00C436D3"/>
    <w:rsid w:val="00C43A33"/>
    <w:rsid w:val="00C4431E"/>
    <w:rsid w:val="00C4592A"/>
    <w:rsid w:val="00C470DE"/>
    <w:rsid w:val="00C47D1C"/>
    <w:rsid w:val="00C52226"/>
    <w:rsid w:val="00C52852"/>
    <w:rsid w:val="00C52AAE"/>
    <w:rsid w:val="00C52F31"/>
    <w:rsid w:val="00C53460"/>
    <w:rsid w:val="00C54688"/>
    <w:rsid w:val="00C570C9"/>
    <w:rsid w:val="00C60121"/>
    <w:rsid w:val="00C60A1F"/>
    <w:rsid w:val="00C60AC0"/>
    <w:rsid w:val="00C60E0A"/>
    <w:rsid w:val="00C60E9E"/>
    <w:rsid w:val="00C610B2"/>
    <w:rsid w:val="00C61202"/>
    <w:rsid w:val="00C6216E"/>
    <w:rsid w:val="00C63F9F"/>
    <w:rsid w:val="00C64C6A"/>
    <w:rsid w:val="00C65309"/>
    <w:rsid w:val="00C6572D"/>
    <w:rsid w:val="00C65B0A"/>
    <w:rsid w:val="00C662EA"/>
    <w:rsid w:val="00C66DE8"/>
    <w:rsid w:val="00C670C1"/>
    <w:rsid w:val="00C7086C"/>
    <w:rsid w:val="00C70A9C"/>
    <w:rsid w:val="00C714F0"/>
    <w:rsid w:val="00C71D64"/>
    <w:rsid w:val="00C7202C"/>
    <w:rsid w:val="00C72C9C"/>
    <w:rsid w:val="00C72FF1"/>
    <w:rsid w:val="00C74E9F"/>
    <w:rsid w:val="00C75041"/>
    <w:rsid w:val="00C754E8"/>
    <w:rsid w:val="00C76EF2"/>
    <w:rsid w:val="00C80E21"/>
    <w:rsid w:val="00C818DD"/>
    <w:rsid w:val="00C81DDC"/>
    <w:rsid w:val="00C82140"/>
    <w:rsid w:val="00C82513"/>
    <w:rsid w:val="00C84368"/>
    <w:rsid w:val="00C8569A"/>
    <w:rsid w:val="00C861C6"/>
    <w:rsid w:val="00C868E0"/>
    <w:rsid w:val="00C87245"/>
    <w:rsid w:val="00C91B5B"/>
    <w:rsid w:val="00C91FA1"/>
    <w:rsid w:val="00C93360"/>
    <w:rsid w:val="00C96C34"/>
    <w:rsid w:val="00C97179"/>
    <w:rsid w:val="00C978A6"/>
    <w:rsid w:val="00C97A51"/>
    <w:rsid w:val="00C97FD2"/>
    <w:rsid w:val="00CA0580"/>
    <w:rsid w:val="00CA1569"/>
    <w:rsid w:val="00CA23DF"/>
    <w:rsid w:val="00CA2825"/>
    <w:rsid w:val="00CA48E7"/>
    <w:rsid w:val="00CA607E"/>
    <w:rsid w:val="00CA650A"/>
    <w:rsid w:val="00CA68BC"/>
    <w:rsid w:val="00CA6CA4"/>
    <w:rsid w:val="00CA700C"/>
    <w:rsid w:val="00CA7E4B"/>
    <w:rsid w:val="00CB03BF"/>
    <w:rsid w:val="00CB1988"/>
    <w:rsid w:val="00CB3AAA"/>
    <w:rsid w:val="00CB75F1"/>
    <w:rsid w:val="00CB7A42"/>
    <w:rsid w:val="00CC366F"/>
    <w:rsid w:val="00CC4640"/>
    <w:rsid w:val="00CC508C"/>
    <w:rsid w:val="00CC5380"/>
    <w:rsid w:val="00CC5785"/>
    <w:rsid w:val="00CC5F8F"/>
    <w:rsid w:val="00CC6B18"/>
    <w:rsid w:val="00CC7A9D"/>
    <w:rsid w:val="00CD05D5"/>
    <w:rsid w:val="00CD0DE4"/>
    <w:rsid w:val="00CD144B"/>
    <w:rsid w:val="00CD282C"/>
    <w:rsid w:val="00CD2D71"/>
    <w:rsid w:val="00CD33B7"/>
    <w:rsid w:val="00CD404B"/>
    <w:rsid w:val="00CD5B39"/>
    <w:rsid w:val="00CD6F10"/>
    <w:rsid w:val="00CD6F41"/>
    <w:rsid w:val="00CE0052"/>
    <w:rsid w:val="00CE0F35"/>
    <w:rsid w:val="00CE1289"/>
    <w:rsid w:val="00CE142D"/>
    <w:rsid w:val="00CE14EB"/>
    <w:rsid w:val="00CE2942"/>
    <w:rsid w:val="00CE3763"/>
    <w:rsid w:val="00CE4813"/>
    <w:rsid w:val="00CE48EF"/>
    <w:rsid w:val="00CE4DEB"/>
    <w:rsid w:val="00CE5AD4"/>
    <w:rsid w:val="00CE699B"/>
    <w:rsid w:val="00CF06E5"/>
    <w:rsid w:val="00CF09F8"/>
    <w:rsid w:val="00CF12C9"/>
    <w:rsid w:val="00CF13ED"/>
    <w:rsid w:val="00CF2A67"/>
    <w:rsid w:val="00CF3E43"/>
    <w:rsid w:val="00CF4652"/>
    <w:rsid w:val="00CF4AFF"/>
    <w:rsid w:val="00CF517F"/>
    <w:rsid w:val="00CF57E8"/>
    <w:rsid w:val="00CF58CD"/>
    <w:rsid w:val="00CF58E4"/>
    <w:rsid w:val="00CF6BFA"/>
    <w:rsid w:val="00CF7E38"/>
    <w:rsid w:val="00D024AE"/>
    <w:rsid w:val="00D025BC"/>
    <w:rsid w:val="00D0341E"/>
    <w:rsid w:val="00D03BF5"/>
    <w:rsid w:val="00D04C14"/>
    <w:rsid w:val="00D04F28"/>
    <w:rsid w:val="00D05AFC"/>
    <w:rsid w:val="00D05E50"/>
    <w:rsid w:val="00D062C3"/>
    <w:rsid w:val="00D0658D"/>
    <w:rsid w:val="00D0696A"/>
    <w:rsid w:val="00D0698B"/>
    <w:rsid w:val="00D06A5C"/>
    <w:rsid w:val="00D0724B"/>
    <w:rsid w:val="00D103AB"/>
    <w:rsid w:val="00D11B63"/>
    <w:rsid w:val="00D132EE"/>
    <w:rsid w:val="00D1330D"/>
    <w:rsid w:val="00D1361D"/>
    <w:rsid w:val="00D15E4D"/>
    <w:rsid w:val="00D16D64"/>
    <w:rsid w:val="00D17F12"/>
    <w:rsid w:val="00D20211"/>
    <w:rsid w:val="00D21692"/>
    <w:rsid w:val="00D235B0"/>
    <w:rsid w:val="00D238D3"/>
    <w:rsid w:val="00D24794"/>
    <w:rsid w:val="00D261C1"/>
    <w:rsid w:val="00D269F0"/>
    <w:rsid w:val="00D273D0"/>
    <w:rsid w:val="00D324DD"/>
    <w:rsid w:val="00D32E48"/>
    <w:rsid w:val="00D33BC0"/>
    <w:rsid w:val="00D3426C"/>
    <w:rsid w:val="00D36633"/>
    <w:rsid w:val="00D37541"/>
    <w:rsid w:val="00D37E5E"/>
    <w:rsid w:val="00D40A2D"/>
    <w:rsid w:val="00D41772"/>
    <w:rsid w:val="00D419AE"/>
    <w:rsid w:val="00D4237E"/>
    <w:rsid w:val="00D42DE3"/>
    <w:rsid w:val="00D430BB"/>
    <w:rsid w:val="00D431A5"/>
    <w:rsid w:val="00D43D90"/>
    <w:rsid w:val="00D43EDE"/>
    <w:rsid w:val="00D46357"/>
    <w:rsid w:val="00D4699C"/>
    <w:rsid w:val="00D46CC0"/>
    <w:rsid w:val="00D5088A"/>
    <w:rsid w:val="00D50E04"/>
    <w:rsid w:val="00D51F56"/>
    <w:rsid w:val="00D538B7"/>
    <w:rsid w:val="00D53CA0"/>
    <w:rsid w:val="00D552B2"/>
    <w:rsid w:val="00D553AA"/>
    <w:rsid w:val="00D571A1"/>
    <w:rsid w:val="00D57694"/>
    <w:rsid w:val="00D60E39"/>
    <w:rsid w:val="00D62084"/>
    <w:rsid w:val="00D62162"/>
    <w:rsid w:val="00D65961"/>
    <w:rsid w:val="00D71D7B"/>
    <w:rsid w:val="00D72B1F"/>
    <w:rsid w:val="00D7309F"/>
    <w:rsid w:val="00D75D27"/>
    <w:rsid w:val="00D75FC0"/>
    <w:rsid w:val="00D760C2"/>
    <w:rsid w:val="00D7763E"/>
    <w:rsid w:val="00D81290"/>
    <w:rsid w:val="00D813AE"/>
    <w:rsid w:val="00D82247"/>
    <w:rsid w:val="00D8243E"/>
    <w:rsid w:val="00D82733"/>
    <w:rsid w:val="00D82849"/>
    <w:rsid w:val="00D828E0"/>
    <w:rsid w:val="00D84C64"/>
    <w:rsid w:val="00D8538E"/>
    <w:rsid w:val="00D87228"/>
    <w:rsid w:val="00D87DE1"/>
    <w:rsid w:val="00D9100B"/>
    <w:rsid w:val="00D9126E"/>
    <w:rsid w:val="00D91CE5"/>
    <w:rsid w:val="00D91F4C"/>
    <w:rsid w:val="00D92CF2"/>
    <w:rsid w:val="00D94F73"/>
    <w:rsid w:val="00D96D38"/>
    <w:rsid w:val="00D97284"/>
    <w:rsid w:val="00D97F23"/>
    <w:rsid w:val="00DA0015"/>
    <w:rsid w:val="00DA119E"/>
    <w:rsid w:val="00DA1F7E"/>
    <w:rsid w:val="00DA3196"/>
    <w:rsid w:val="00DA3C46"/>
    <w:rsid w:val="00DA4F29"/>
    <w:rsid w:val="00DB0235"/>
    <w:rsid w:val="00DB0683"/>
    <w:rsid w:val="00DB2358"/>
    <w:rsid w:val="00DB5F51"/>
    <w:rsid w:val="00DB6744"/>
    <w:rsid w:val="00DB7680"/>
    <w:rsid w:val="00DC006E"/>
    <w:rsid w:val="00DC16C7"/>
    <w:rsid w:val="00DC37E2"/>
    <w:rsid w:val="00DC61D4"/>
    <w:rsid w:val="00DC6E21"/>
    <w:rsid w:val="00DD0388"/>
    <w:rsid w:val="00DD31BB"/>
    <w:rsid w:val="00DD3274"/>
    <w:rsid w:val="00DD3E64"/>
    <w:rsid w:val="00DD53A7"/>
    <w:rsid w:val="00DD6C65"/>
    <w:rsid w:val="00DE0478"/>
    <w:rsid w:val="00DE13C1"/>
    <w:rsid w:val="00DE178C"/>
    <w:rsid w:val="00DE2698"/>
    <w:rsid w:val="00DE2B99"/>
    <w:rsid w:val="00DE392A"/>
    <w:rsid w:val="00DE7D5F"/>
    <w:rsid w:val="00DE7D93"/>
    <w:rsid w:val="00DF0595"/>
    <w:rsid w:val="00DF087E"/>
    <w:rsid w:val="00DF2027"/>
    <w:rsid w:val="00DF3778"/>
    <w:rsid w:val="00DF392C"/>
    <w:rsid w:val="00DF39B1"/>
    <w:rsid w:val="00DF3BAD"/>
    <w:rsid w:val="00DF5A7D"/>
    <w:rsid w:val="00DF5B07"/>
    <w:rsid w:val="00DF5EE9"/>
    <w:rsid w:val="00DF62C3"/>
    <w:rsid w:val="00DF68F6"/>
    <w:rsid w:val="00E00530"/>
    <w:rsid w:val="00E00CC0"/>
    <w:rsid w:val="00E0132D"/>
    <w:rsid w:val="00E061C3"/>
    <w:rsid w:val="00E06FC2"/>
    <w:rsid w:val="00E1096C"/>
    <w:rsid w:val="00E12B35"/>
    <w:rsid w:val="00E130F0"/>
    <w:rsid w:val="00E1458F"/>
    <w:rsid w:val="00E147E1"/>
    <w:rsid w:val="00E153F4"/>
    <w:rsid w:val="00E159A2"/>
    <w:rsid w:val="00E17F8C"/>
    <w:rsid w:val="00E203A4"/>
    <w:rsid w:val="00E21646"/>
    <w:rsid w:val="00E21A51"/>
    <w:rsid w:val="00E22DE8"/>
    <w:rsid w:val="00E254A8"/>
    <w:rsid w:val="00E26645"/>
    <w:rsid w:val="00E279BF"/>
    <w:rsid w:val="00E30485"/>
    <w:rsid w:val="00E31670"/>
    <w:rsid w:val="00E32E2E"/>
    <w:rsid w:val="00E34DA2"/>
    <w:rsid w:val="00E34EDA"/>
    <w:rsid w:val="00E37B63"/>
    <w:rsid w:val="00E37B80"/>
    <w:rsid w:val="00E40EFF"/>
    <w:rsid w:val="00E42642"/>
    <w:rsid w:val="00E4379A"/>
    <w:rsid w:val="00E43CD2"/>
    <w:rsid w:val="00E443C2"/>
    <w:rsid w:val="00E45BBB"/>
    <w:rsid w:val="00E45DC3"/>
    <w:rsid w:val="00E46022"/>
    <w:rsid w:val="00E4699E"/>
    <w:rsid w:val="00E5002F"/>
    <w:rsid w:val="00E5090B"/>
    <w:rsid w:val="00E51326"/>
    <w:rsid w:val="00E52C9F"/>
    <w:rsid w:val="00E54562"/>
    <w:rsid w:val="00E55D82"/>
    <w:rsid w:val="00E563A4"/>
    <w:rsid w:val="00E57AE1"/>
    <w:rsid w:val="00E621AE"/>
    <w:rsid w:val="00E63302"/>
    <w:rsid w:val="00E63D68"/>
    <w:rsid w:val="00E64DD6"/>
    <w:rsid w:val="00E66349"/>
    <w:rsid w:val="00E66922"/>
    <w:rsid w:val="00E66BF7"/>
    <w:rsid w:val="00E66D3B"/>
    <w:rsid w:val="00E67D36"/>
    <w:rsid w:val="00E70E2E"/>
    <w:rsid w:val="00E715DF"/>
    <w:rsid w:val="00E71ED2"/>
    <w:rsid w:val="00E723CB"/>
    <w:rsid w:val="00E72DCE"/>
    <w:rsid w:val="00E736B7"/>
    <w:rsid w:val="00E74707"/>
    <w:rsid w:val="00E74C43"/>
    <w:rsid w:val="00E75D43"/>
    <w:rsid w:val="00E77890"/>
    <w:rsid w:val="00E77D04"/>
    <w:rsid w:val="00E77E27"/>
    <w:rsid w:val="00E80283"/>
    <w:rsid w:val="00E81030"/>
    <w:rsid w:val="00E815ED"/>
    <w:rsid w:val="00E82925"/>
    <w:rsid w:val="00E84B48"/>
    <w:rsid w:val="00E858CC"/>
    <w:rsid w:val="00E86699"/>
    <w:rsid w:val="00E86C05"/>
    <w:rsid w:val="00E87EFB"/>
    <w:rsid w:val="00E90314"/>
    <w:rsid w:val="00E9096B"/>
    <w:rsid w:val="00E90DAB"/>
    <w:rsid w:val="00E90DD8"/>
    <w:rsid w:val="00E94AA5"/>
    <w:rsid w:val="00E95003"/>
    <w:rsid w:val="00E95A88"/>
    <w:rsid w:val="00E973A2"/>
    <w:rsid w:val="00E97613"/>
    <w:rsid w:val="00EA0A7F"/>
    <w:rsid w:val="00EA1171"/>
    <w:rsid w:val="00EA3390"/>
    <w:rsid w:val="00EA4527"/>
    <w:rsid w:val="00EA49A2"/>
    <w:rsid w:val="00EA5D6D"/>
    <w:rsid w:val="00EA5D8D"/>
    <w:rsid w:val="00EA5F70"/>
    <w:rsid w:val="00EA5FE6"/>
    <w:rsid w:val="00EA622F"/>
    <w:rsid w:val="00EA6850"/>
    <w:rsid w:val="00EB006E"/>
    <w:rsid w:val="00EB0E2E"/>
    <w:rsid w:val="00EB0EBC"/>
    <w:rsid w:val="00EB14E1"/>
    <w:rsid w:val="00EB14FE"/>
    <w:rsid w:val="00EB1E4E"/>
    <w:rsid w:val="00EB28D1"/>
    <w:rsid w:val="00EB308F"/>
    <w:rsid w:val="00EB340B"/>
    <w:rsid w:val="00EB3B20"/>
    <w:rsid w:val="00EB3C36"/>
    <w:rsid w:val="00EB4520"/>
    <w:rsid w:val="00EB5043"/>
    <w:rsid w:val="00EB58FA"/>
    <w:rsid w:val="00EB7254"/>
    <w:rsid w:val="00EB7C78"/>
    <w:rsid w:val="00EC3685"/>
    <w:rsid w:val="00EC3CA9"/>
    <w:rsid w:val="00EC3DBF"/>
    <w:rsid w:val="00EC42D4"/>
    <w:rsid w:val="00EC4A55"/>
    <w:rsid w:val="00EC4AAA"/>
    <w:rsid w:val="00EC5F25"/>
    <w:rsid w:val="00EC6745"/>
    <w:rsid w:val="00EC6C9E"/>
    <w:rsid w:val="00EC6D9E"/>
    <w:rsid w:val="00EC6E54"/>
    <w:rsid w:val="00ED17EE"/>
    <w:rsid w:val="00ED4794"/>
    <w:rsid w:val="00ED4A9E"/>
    <w:rsid w:val="00ED5BF9"/>
    <w:rsid w:val="00ED61F5"/>
    <w:rsid w:val="00ED6E12"/>
    <w:rsid w:val="00ED750B"/>
    <w:rsid w:val="00ED7A0B"/>
    <w:rsid w:val="00ED7C1C"/>
    <w:rsid w:val="00ED7C8D"/>
    <w:rsid w:val="00EE00DF"/>
    <w:rsid w:val="00EE0369"/>
    <w:rsid w:val="00EE06F7"/>
    <w:rsid w:val="00EE0FE3"/>
    <w:rsid w:val="00EE17FB"/>
    <w:rsid w:val="00EE2135"/>
    <w:rsid w:val="00EE2948"/>
    <w:rsid w:val="00EE45CF"/>
    <w:rsid w:val="00EE482C"/>
    <w:rsid w:val="00EE5015"/>
    <w:rsid w:val="00EE5E6F"/>
    <w:rsid w:val="00EE6E12"/>
    <w:rsid w:val="00EE7287"/>
    <w:rsid w:val="00EE743D"/>
    <w:rsid w:val="00EF0665"/>
    <w:rsid w:val="00EF0FFF"/>
    <w:rsid w:val="00EF2CC9"/>
    <w:rsid w:val="00EF37E7"/>
    <w:rsid w:val="00EF488B"/>
    <w:rsid w:val="00EF7AC3"/>
    <w:rsid w:val="00EF7E66"/>
    <w:rsid w:val="00EF7F26"/>
    <w:rsid w:val="00F003A7"/>
    <w:rsid w:val="00F02349"/>
    <w:rsid w:val="00F02746"/>
    <w:rsid w:val="00F0431E"/>
    <w:rsid w:val="00F04778"/>
    <w:rsid w:val="00F04FE5"/>
    <w:rsid w:val="00F052C2"/>
    <w:rsid w:val="00F05BAA"/>
    <w:rsid w:val="00F14432"/>
    <w:rsid w:val="00F1452F"/>
    <w:rsid w:val="00F14664"/>
    <w:rsid w:val="00F15E44"/>
    <w:rsid w:val="00F15ECE"/>
    <w:rsid w:val="00F17578"/>
    <w:rsid w:val="00F20318"/>
    <w:rsid w:val="00F2116B"/>
    <w:rsid w:val="00F228AE"/>
    <w:rsid w:val="00F30702"/>
    <w:rsid w:val="00F32099"/>
    <w:rsid w:val="00F36E5E"/>
    <w:rsid w:val="00F37F34"/>
    <w:rsid w:val="00F37FF7"/>
    <w:rsid w:val="00F40034"/>
    <w:rsid w:val="00F41421"/>
    <w:rsid w:val="00F432DF"/>
    <w:rsid w:val="00F43D7E"/>
    <w:rsid w:val="00F4486F"/>
    <w:rsid w:val="00F4495D"/>
    <w:rsid w:val="00F44E88"/>
    <w:rsid w:val="00F45E03"/>
    <w:rsid w:val="00F5000F"/>
    <w:rsid w:val="00F501E5"/>
    <w:rsid w:val="00F529DC"/>
    <w:rsid w:val="00F53AE7"/>
    <w:rsid w:val="00F5463D"/>
    <w:rsid w:val="00F5464A"/>
    <w:rsid w:val="00F54865"/>
    <w:rsid w:val="00F557A7"/>
    <w:rsid w:val="00F56253"/>
    <w:rsid w:val="00F57253"/>
    <w:rsid w:val="00F60117"/>
    <w:rsid w:val="00F607D0"/>
    <w:rsid w:val="00F60A99"/>
    <w:rsid w:val="00F61DE9"/>
    <w:rsid w:val="00F6228B"/>
    <w:rsid w:val="00F62A1A"/>
    <w:rsid w:val="00F643D9"/>
    <w:rsid w:val="00F649F3"/>
    <w:rsid w:val="00F64B95"/>
    <w:rsid w:val="00F6661D"/>
    <w:rsid w:val="00F70B4D"/>
    <w:rsid w:val="00F70C92"/>
    <w:rsid w:val="00F7347A"/>
    <w:rsid w:val="00F7373C"/>
    <w:rsid w:val="00F748DB"/>
    <w:rsid w:val="00F76027"/>
    <w:rsid w:val="00F7624B"/>
    <w:rsid w:val="00F76757"/>
    <w:rsid w:val="00F769EC"/>
    <w:rsid w:val="00F77811"/>
    <w:rsid w:val="00F81F72"/>
    <w:rsid w:val="00F82D14"/>
    <w:rsid w:val="00F836E3"/>
    <w:rsid w:val="00F837F0"/>
    <w:rsid w:val="00F8446C"/>
    <w:rsid w:val="00F850F6"/>
    <w:rsid w:val="00F86F4E"/>
    <w:rsid w:val="00F87ACA"/>
    <w:rsid w:val="00F90913"/>
    <w:rsid w:val="00F90990"/>
    <w:rsid w:val="00F90E0E"/>
    <w:rsid w:val="00F91071"/>
    <w:rsid w:val="00F97F58"/>
    <w:rsid w:val="00FA0C58"/>
    <w:rsid w:val="00FA14DB"/>
    <w:rsid w:val="00FA173E"/>
    <w:rsid w:val="00FA2460"/>
    <w:rsid w:val="00FA26D5"/>
    <w:rsid w:val="00FA47FC"/>
    <w:rsid w:val="00FA6541"/>
    <w:rsid w:val="00FA669F"/>
    <w:rsid w:val="00FA7AB5"/>
    <w:rsid w:val="00FB0A6B"/>
    <w:rsid w:val="00FB0DCE"/>
    <w:rsid w:val="00FB1D00"/>
    <w:rsid w:val="00FB26C3"/>
    <w:rsid w:val="00FB3E1A"/>
    <w:rsid w:val="00FB45F8"/>
    <w:rsid w:val="00FB478B"/>
    <w:rsid w:val="00FB5129"/>
    <w:rsid w:val="00FB5707"/>
    <w:rsid w:val="00FB76EA"/>
    <w:rsid w:val="00FB79F7"/>
    <w:rsid w:val="00FB7D0D"/>
    <w:rsid w:val="00FB7F54"/>
    <w:rsid w:val="00FC2194"/>
    <w:rsid w:val="00FC2CCF"/>
    <w:rsid w:val="00FC31E8"/>
    <w:rsid w:val="00FC4933"/>
    <w:rsid w:val="00FC4BEB"/>
    <w:rsid w:val="00FC6913"/>
    <w:rsid w:val="00FC72B7"/>
    <w:rsid w:val="00FD194E"/>
    <w:rsid w:val="00FD318A"/>
    <w:rsid w:val="00FD338F"/>
    <w:rsid w:val="00FD3417"/>
    <w:rsid w:val="00FD3474"/>
    <w:rsid w:val="00FD40FD"/>
    <w:rsid w:val="00FD4208"/>
    <w:rsid w:val="00FD489A"/>
    <w:rsid w:val="00FD49F8"/>
    <w:rsid w:val="00FD559B"/>
    <w:rsid w:val="00FD61C0"/>
    <w:rsid w:val="00FD63E3"/>
    <w:rsid w:val="00FD6B3B"/>
    <w:rsid w:val="00FD74BD"/>
    <w:rsid w:val="00FD7A78"/>
    <w:rsid w:val="00FE417B"/>
    <w:rsid w:val="00FE4C7C"/>
    <w:rsid w:val="00FE6D7F"/>
    <w:rsid w:val="00FE6FCA"/>
    <w:rsid w:val="00FF0864"/>
    <w:rsid w:val="00FF1C52"/>
    <w:rsid w:val="00FF24DC"/>
    <w:rsid w:val="00FF2E86"/>
    <w:rsid w:val="00FF35B2"/>
    <w:rsid w:val="00FF59FE"/>
    <w:rsid w:val="00FF643B"/>
    <w:rsid w:val="00FF6B62"/>
    <w:rsid w:val="00FF6BFE"/>
    <w:rsid w:val="00FF77F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65D9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HK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D71"/>
    <w:rPr>
      <w:lang w:val="en-US" w:eastAsia="zh-TW"/>
    </w:rPr>
  </w:style>
  <w:style w:type="paragraph" w:styleId="Heading1">
    <w:name w:val="heading 1"/>
    <w:aliases w:val="(L1),(L1)1,(L1)2,(L1)3,(L1)11,(L1)4,(L1)12,(L1)21,(L1)31,(L1)11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lang w:val="x-none"/>
    </w:rPr>
  </w:style>
  <w:style w:type="paragraph" w:styleId="Heading2">
    <w:name w:val="heading 2"/>
    <w:aliases w:val="(L2),(L2)1,(L2)2,(L2)3,(L2)11,(L2)4,(L2)12,(L2)21,(L2)31,(L2)111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  <w:lang w:val="x-none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i/>
      <w:lang w:val="x-none"/>
    </w:rPr>
  </w:style>
  <w:style w:type="paragraph" w:styleId="Heading4">
    <w:name w:val="heading 4"/>
    <w:basedOn w:val="Footer"/>
    <w:link w:val="Heading4Char"/>
    <w:qFormat/>
    <w:pPr>
      <w:numPr>
        <w:ilvl w:val="3"/>
        <w:numId w:val="1"/>
      </w:numPr>
      <w:outlineLvl w:val="3"/>
    </w:pPr>
    <w:rPr>
      <w:rFonts w:ascii="Arial" w:hAnsi="Arial"/>
      <w:b/>
      <w:lang w:val="x-none"/>
    </w:rPr>
  </w:style>
  <w:style w:type="paragraph" w:styleId="Heading5">
    <w:name w:val="heading 5"/>
    <w:basedOn w:val="Normal"/>
    <w:next w:val="NormalIndent"/>
    <w:link w:val="Heading5Char"/>
    <w:qFormat/>
    <w:pPr>
      <w:numPr>
        <w:ilvl w:val="4"/>
        <w:numId w:val="1"/>
      </w:numPr>
      <w:outlineLvl w:val="4"/>
    </w:pPr>
    <w:rPr>
      <w:rFonts w:ascii="Arial" w:hAnsi="Arial"/>
      <w:b/>
      <w:lang w:val="x-none"/>
    </w:rPr>
  </w:style>
  <w:style w:type="paragraph" w:styleId="Heading6">
    <w:name w:val="heading 6"/>
    <w:basedOn w:val="Normal"/>
    <w:next w:val="NormalIndent"/>
    <w:link w:val="Heading6Char"/>
    <w:qFormat/>
    <w:pPr>
      <w:numPr>
        <w:ilvl w:val="5"/>
        <w:numId w:val="1"/>
      </w:numPr>
      <w:outlineLvl w:val="5"/>
    </w:pPr>
    <w:rPr>
      <w:rFonts w:ascii="Arial" w:hAnsi="Arial"/>
      <w:u w:val="single"/>
      <w:lang w:val="x-none"/>
    </w:rPr>
  </w:style>
  <w:style w:type="paragraph" w:styleId="Heading7">
    <w:name w:val="heading 7"/>
    <w:basedOn w:val="Normal"/>
    <w:next w:val="NormalIndent"/>
    <w:link w:val="Heading7Char"/>
    <w:qFormat/>
    <w:pPr>
      <w:numPr>
        <w:ilvl w:val="6"/>
        <w:numId w:val="1"/>
      </w:numPr>
      <w:outlineLvl w:val="6"/>
    </w:pPr>
    <w:rPr>
      <w:rFonts w:ascii="Arial" w:hAnsi="Arial"/>
      <w:i/>
      <w:lang w:val="x-none"/>
    </w:rPr>
  </w:style>
  <w:style w:type="paragraph" w:styleId="Heading8">
    <w:name w:val="heading 8"/>
    <w:basedOn w:val="Normal"/>
    <w:next w:val="NormalIndent"/>
    <w:link w:val="Heading8Char"/>
    <w:qFormat/>
    <w:pPr>
      <w:numPr>
        <w:ilvl w:val="7"/>
        <w:numId w:val="1"/>
      </w:numPr>
      <w:outlineLvl w:val="7"/>
    </w:pPr>
    <w:rPr>
      <w:rFonts w:ascii="Arial" w:hAnsi="Arial"/>
      <w:i/>
      <w:lang w:val="x-none"/>
    </w:rPr>
  </w:style>
  <w:style w:type="paragraph" w:styleId="Heading9">
    <w:name w:val="heading 9"/>
    <w:basedOn w:val="Normal"/>
    <w:next w:val="NormalIndent"/>
    <w:link w:val="Heading9Char"/>
    <w:qFormat/>
    <w:pPr>
      <w:numPr>
        <w:ilvl w:val="8"/>
        <w:numId w:val="1"/>
      </w:numPr>
      <w:outlineLvl w:val="8"/>
    </w:pPr>
    <w:rPr>
      <w:rFonts w:ascii="Arial" w:hAnsi="Arial"/>
      <w:b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450" w:hanging="18"/>
      <w:jc w:val="both"/>
    </w:pPr>
    <w:rPr>
      <w:iCs/>
    </w:rPr>
  </w:style>
  <w:style w:type="paragraph" w:customStyle="1" w:styleId="a">
    <w:name w:val="??"/>
    <w:rPr>
      <w:lang w:val="en-US" w:eastAsia="zh-TW"/>
    </w:rPr>
  </w:style>
  <w:style w:type="paragraph" w:customStyle="1" w:styleId="1">
    <w:name w:val="?? 1"/>
    <w:basedOn w:val="a"/>
    <w:next w:val="a"/>
    <w:pPr>
      <w:keepNext/>
      <w:jc w:val="center"/>
    </w:pPr>
    <w:rPr>
      <w:sz w:val="32"/>
    </w:rPr>
  </w:style>
  <w:style w:type="paragraph" w:customStyle="1" w:styleId="2">
    <w:name w:val="?? 2"/>
    <w:basedOn w:val="a"/>
    <w:next w:val="a"/>
    <w:pPr>
      <w:keepNext/>
      <w:jc w:val="center"/>
    </w:pPr>
    <w:rPr>
      <w:b/>
      <w:sz w:val="32"/>
    </w:rPr>
  </w:style>
  <w:style w:type="paragraph" w:customStyle="1" w:styleId="3">
    <w:name w:val="?? 3"/>
    <w:basedOn w:val="a"/>
    <w:next w:val="a"/>
    <w:pPr>
      <w:keepNext/>
      <w:ind w:left="1440" w:firstLine="720"/>
    </w:pPr>
    <w:rPr>
      <w:sz w:val="24"/>
    </w:rPr>
  </w:style>
  <w:style w:type="paragraph" w:customStyle="1" w:styleId="4">
    <w:name w:val="?? 4"/>
    <w:basedOn w:val="a"/>
    <w:next w:val="a"/>
    <w:pPr>
      <w:keepNext/>
    </w:pPr>
    <w:rPr>
      <w:b/>
      <w:sz w:val="28"/>
    </w:rPr>
  </w:style>
  <w:style w:type="character" w:customStyle="1" w:styleId="a0">
    <w:name w:val="??????"/>
    <w:rPr>
      <w:sz w:val="20"/>
    </w:rPr>
  </w:style>
  <w:style w:type="paragraph" w:customStyle="1" w:styleId="11">
    <w:name w:val="?? 11"/>
    <w:basedOn w:val="a"/>
    <w:next w:val="a"/>
  </w:style>
  <w:style w:type="paragraph" w:customStyle="1" w:styleId="21">
    <w:name w:val="?? 21"/>
    <w:basedOn w:val="a"/>
    <w:next w:val="a"/>
    <w:pPr>
      <w:ind w:left="200"/>
    </w:pPr>
  </w:style>
  <w:style w:type="paragraph" w:customStyle="1" w:styleId="31">
    <w:name w:val="?? 31"/>
    <w:basedOn w:val="a"/>
    <w:next w:val="a"/>
    <w:pPr>
      <w:ind w:left="400"/>
    </w:pPr>
  </w:style>
  <w:style w:type="paragraph" w:customStyle="1" w:styleId="41">
    <w:name w:val="?? 41"/>
    <w:basedOn w:val="a"/>
    <w:next w:val="a"/>
    <w:pPr>
      <w:ind w:left="600"/>
    </w:pPr>
  </w:style>
  <w:style w:type="paragraph" w:customStyle="1" w:styleId="5">
    <w:name w:val="?? 5"/>
    <w:basedOn w:val="a"/>
    <w:next w:val="a"/>
    <w:pPr>
      <w:ind w:left="800"/>
    </w:pPr>
  </w:style>
  <w:style w:type="paragraph" w:customStyle="1" w:styleId="6">
    <w:name w:val="?? 6"/>
    <w:basedOn w:val="a"/>
    <w:next w:val="a"/>
    <w:pPr>
      <w:ind w:left="1000"/>
    </w:pPr>
  </w:style>
  <w:style w:type="paragraph" w:customStyle="1" w:styleId="7">
    <w:name w:val="?? 7"/>
    <w:basedOn w:val="a"/>
    <w:next w:val="a"/>
    <w:pPr>
      <w:ind w:left="1200"/>
    </w:pPr>
  </w:style>
  <w:style w:type="paragraph" w:customStyle="1" w:styleId="8">
    <w:name w:val="?? 8"/>
    <w:basedOn w:val="a"/>
    <w:next w:val="a"/>
    <w:pPr>
      <w:ind w:left="1400"/>
    </w:pPr>
  </w:style>
  <w:style w:type="paragraph" w:customStyle="1" w:styleId="9">
    <w:name w:val="?? 9"/>
    <w:basedOn w:val="a"/>
    <w:next w:val="a"/>
    <w:pPr>
      <w:ind w:left="1600"/>
    </w:pPr>
  </w:style>
  <w:style w:type="paragraph" w:customStyle="1" w:styleId="40">
    <w:name w:val="??4"/>
    <w:basedOn w:val="a"/>
    <w:pPr>
      <w:tabs>
        <w:tab w:val="center" w:pos="4320"/>
        <w:tab w:val="right" w:pos="8640"/>
      </w:tabs>
    </w:pPr>
  </w:style>
  <w:style w:type="paragraph" w:customStyle="1" w:styleId="30">
    <w:name w:val="??3"/>
    <w:basedOn w:val="a"/>
    <w:pPr>
      <w:tabs>
        <w:tab w:val="center" w:pos="4320"/>
        <w:tab w:val="right" w:pos="8640"/>
      </w:tabs>
    </w:pPr>
  </w:style>
  <w:style w:type="character" w:customStyle="1" w:styleId="20">
    <w:name w:val="??2"/>
    <w:basedOn w:val="a0"/>
    <w:rPr>
      <w:sz w:val="20"/>
    </w:rPr>
  </w:style>
  <w:style w:type="character" w:customStyle="1" w:styleId="a1">
    <w:name w:val="???"/>
    <w:rPr>
      <w:color w:val="0000FF"/>
      <w:sz w:val="20"/>
      <w:u w:val="single"/>
    </w:rPr>
  </w:style>
  <w:style w:type="paragraph" w:customStyle="1" w:styleId="a2">
    <w:name w:val="????"/>
    <w:basedOn w:val="a"/>
    <w:pPr>
      <w:ind w:left="720"/>
    </w:pPr>
  </w:style>
  <w:style w:type="paragraph" w:customStyle="1" w:styleId="10">
    <w:name w:val="??1"/>
    <w:basedOn w:val="a"/>
    <w:pPr>
      <w:jc w:val="center"/>
    </w:pPr>
    <w:rPr>
      <w:b/>
      <w:sz w:val="36"/>
    </w:rPr>
  </w:style>
  <w:style w:type="paragraph" w:customStyle="1" w:styleId="32">
    <w:name w:val="????3"/>
    <w:basedOn w:val="a"/>
  </w:style>
  <w:style w:type="character" w:customStyle="1" w:styleId="22">
    <w:name w:val="????2"/>
    <w:rPr>
      <w:sz w:val="20"/>
      <w:vertAlign w:val="superscript"/>
    </w:rPr>
  </w:style>
  <w:style w:type="character" w:customStyle="1" w:styleId="a3">
    <w:name w:val="???????"/>
    <w:rPr>
      <w:color w:val="800080"/>
      <w:sz w:val="20"/>
      <w:u w:val="single"/>
    </w:rPr>
  </w:style>
  <w:style w:type="paragraph" w:customStyle="1" w:styleId="12">
    <w:name w:val="????1"/>
    <w:basedOn w:val="a"/>
    <w:pPr>
      <w:shd w:val="clear" w:color="auto" w:fill="000080"/>
    </w:pPr>
    <w:rPr>
      <w:rFonts w:ascii="Tahoma" w:hAnsi="Tahoma"/>
    </w:rPr>
  </w:style>
  <w:style w:type="paragraph" w:customStyle="1" w:styleId="23">
    <w:name w:val="???? 2"/>
    <w:basedOn w:val="a"/>
    <w:pPr>
      <w:ind w:left="1080"/>
    </w:p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2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4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Header">
    <w:name w:val="header"/>
    <w:aliases w:val="ho,header odd,even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paragraph" w:styleId="BodyText2">
    <w:name w:val="Body Text 2"/>
    <w:basedOn w:val="Normal"/>
    <w:link w:val="BodyText2Char"/>
    <w:pPr>
      <w:ind w:left="432"/>
    </w:pPr>
  </w:style>
  <w:style w:type="paragraph" w:styleId="BodyTextIndent2">
    <w:name w:val="Body Text Indent 2"/>
    <w:basedOn w:val="Normal"/>
    <w:link w:val="BodyTextIndent2Char"/>
    <w:pPr>
      <w:ind w:left="576"/>
    </w:pPr>
  </w:style>
  <w:style w:type="paragraph" w:styleId="BodyTextIndent3">
    <w:name w:val="Body Text Indent 3"/>
    <w:basedOn w:val="Normal"/>
    <w:link w:val="BodyTextIndent3Char"/>
    <w:pPr>
      <w:ind w:left="2160" w:hanging="1584"/>
    </w:pPr>
  </w:style>
  <w:style w:type="character" w:styleId="Hyperlink">
    <w:name w:val="Hyperlink"/>
    <w:uiPriority w:val="99"/>
    <w:rPr>
      <w:color w:val="0000FF"/>
      <w:sz w:val="20"/>
      <w:u w:val="single"/>
    </w:rPr>
  </w:style>
  <w:style w:type="paragraph" w:styleId="Subtitle">
    <w:name w:val="Subtitle"/>
    <w:basedOn w:val="Normal"/>
    <w:link w:val="SubtitleChar"/>
    <w:qFormat/>
    <w:pPr>
      <w:widowControl w:val="0"/>
      <w:jc w:val="both"/>
    </w:pPr>
    <w:rPr>
      <w:b/>
      <w:kern w:val="2"/>
      <w:sz w:val="28"/>
    </w:r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b/>
      <w:kern w:val="2"/>
      <w:sz w:val="28"/>
    </w:rPr>
  </w:style>
  <w:style w:type="paragraph" w:styleId="BodyText">
    <w:name w:val="Body Text"/>
    <w:aliases w:val="Cos Body Text"/>
    <w:basedOn w:val="Normal"/>
    <w:link w:val="BodyTextChar"/>
    <w:pPr>
      <w:widowControl w:val="0"/>
      <w:jc w:val="both"/>
    </w:pPr>
    <w:rPr>
      <w:kern w:val="2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1440" w:hanging="504"/>
    </w:p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1">
    <w:name w:val="xl3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5">
    <w:name w:val="xl3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6">
    <w:name w:val="xl36"/>
    <w:basedOn w:val="Normal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7">
    <w:name w:val="xl3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8">
    <w:name w:val="xl3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39">
    <w:name w:val="xl39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41">
    <w:name w:val="xl41"/>
    <w:basedOn w:val="Normal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42">
    <w:name w:val="xl4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43">
    <w:name w:val="xl4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color w:val="FF0000"/>
      <w:sz w:val="24"/>
      <w:szCs w:val="24"/>
      <w:lang w:eastAsia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color w:val="FF0000"/>
      <w:sz w:val="24"/>
      <w:szCs w:val="24"/>
      <w:lang w:eastAsia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FF0000"/>
      <w:sz w:val="24"/>
      <w:szCs w:val="24"/>
      <w:lang w:eastAsia="en-US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color w:val="FF0000"/>
      <w:sz w:val="24"/>
      <w:szCs w:val="24"/>
      <w:lang w:eastAsia="en-US"/>
    </w:rPr>
  </w:style>
  <w:style w:type="paragraph" w:customStyle="1" w:styleId="xl48">
    <w:name w:val="xl4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FF0000"/>
      <w:sz w:val="24"/>
      <w:szCs w:val="24"/>
      <w:lang w:eastAsia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FF0000"/>
      <w:sz w:val="24"/>
      <w:szCs w:val="24"/>
      <w:lang w:eastAsia="en-US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FF"/>
      <w:sz w:val="24"/>
      <w:szCs w:val="24"/>
      <w:lang w:eastAsia="en-US"/>
    </w:rPr>
  </w:style>
  <w:style w:type="paragraph" w:customStyle="1" w:styleId="xl51">
    <w:name w:val="xl5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color w:val="0000FF"/>
      <w:sz w:val="24"/>
      <w:szCs w:val="24"/>
      <w:lang w:eastAsia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color w:val="0000FF"/>
      <w:sz w:val="24"/>
      <w:szCs w:val="24"/>
      <w:lang w:eastAsia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FF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Pr>
      <w:i/>
      <w:iCs/>
    </w:rPr>
  </w:style>
  <w:style w:type="paragraph" w:styleId="Date">
    <w:name w:val="Date"/>
    <w:basedOn w:val="Normal"/>
    <w:next w:val="Normal"/>
    <w:link w:val="DateChar"/>
    <w:pPr>
      <w:jc w:val="right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font0">
    <w:name w:val="font0"/>
    <w:basedOn w:val="Normal"/>
    <w:pPr>
      <w:widowControl w:val="0"/>
      <w:spacing w:before="100" w:beforeAutospacing="1" w:after="100" w:afterAutospacing="1"/>
    </w:pPr>
    <w:rPr>
      <w:rFonts w:ascii="Arial" w:hAnsi="Arial"/>
      <w:kern w:val="2"/>
      <w:lang w:eastAsia="en-US"/>
    </w:rPr>
  </w:style>
  <w:style w:type="paragraph" w:styleId="BalloonText">
    <w:name w:val="Balloon Text"/>
    <w:basedOn w:val="Normal"/>
    <w:link w:val="BalloonTextChar"/>
    <w:semiHidden/>
    <w:rsid w:val="00C24085"/>
    <w:rPr>
      <w:rFonts w:ascii="Arial" w:hAnsi="Arial"/>
      <w:sz w:val="16"/>
      <w:szCs w:val="16"/>
    </w:rPr>
  </w:style>
  <w:style w:type="character" w:customStyle="1" w:styleId="Heading1Char">
    <w:name w:val="Heading 1 Char"/>
    <w:aliases w:val="(L1) Char,(L1)1 Char,(L1)2 Char,(L1)3 Char,(L1)11 Char,(L1)4 Char,(L1)12 Char,(L1)21 Char,(L1)31 Char,(L1)111 Char"/>
    <w:link w:val="Heading1"/>
    <w:rsid w:val="002A099B"/>
    <w:rPr>
      <w:rFonts w:ascii="Arial" w:hAnsi="Arial"/>
      <w:b/>
      <w:kern w:val="28"/>
      <w:sz w:val="28"/>
      <w:lang w:val="x-none" w:eastAsia="zh-TW"/>
    </w:rPr>
  </w:style>
  <w:style w:type="table" w:styleId="TableGrid">
    <w:name w:val="Table Grid"/>
    <w:basedOn w:val="TableNormal"/>
    <w:rsid w:val="00530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7z0">
    <w:name w:val="WW8Num7z0"/>
    <w:rsid w:val="009A5FCD"/>
    <w:rPr>
      <w:rFonts w:ascii="Wingdings" w:hAnsi="Wingdings"/>
    </w:rPr>
  </w:style>
  <w:style w:type="paragraph" w:customStyle="1" w:styleId="CosHeading1">
    <w:name w:val="Cos Heading 1"/>
    <w:next w:val="BodyText"/>
    <w:autoRedefine/>
    <w:rsid w:val="00DB7680"/>
    <w:pPr>
      <w:pageBreakBefore/>
      <w:numPr>
        <w:numId w:val="2"/>
      </w:numPr>
      <w:pBdr>
        <w:bottom w:val="single" w:sz="12" w:space="1" w:color="auto"/>
      </w:pBdr>
      <w:adjustRightInd w:val="0"/>
      <w:jc w:val="both"/>
    </w:pPr>
    <w:rPr>
      <w:rFonts w:ascii="Arial" w:eastAsia="Arial" w:hAnsi="Arial"/>
      <w:b/>
      <w:i/>
      <w:color w:val="0000FF"/>
      <w:spacing w:val="-2"/>
      <w:sz w:val="44"/>
      <w:szCs w:val="48"/>
      <w:lang w:val="en-US" w:eastAsia="zh-CN"/>
    </w:rPr>
  </w:style>
  <w:style w:type="paragraph" w:customStyle="1" w:styleId="CosHeader2">
    <w:name w:val="Cos Header 2"/>
    <w:basedOn w:val="CosHeading1"/>
    <w:next w:val="BodyText"/>
    <w:autoRedefine/>
    <w:rsid w:val="00DB7680"/>
    <w:pPr>
      <w:pageBreakBefore w:val="0"/>
      <w:widowControl w:val="0"/>
      <w:numPr>
        <w:numId w:val="3"/>
      </w:numPr>
      <w:pBdr>
        <w:bottom w:val="none" w:sz="0" w:space="0" w:color="auto"/>
      </w:pBdr>
      <w:autoSpaceDE w:val="0"/>
      <w:autoSpaceDN w:val="0"/>
      <w:ind w:left="357" w:hanging="357"/>
      <w:outlineLvl w:val="1"/>
    </w:pPr>
    <w:rPr>
      <w:rFonts w:cs="Arial"/>
      <w:sz w:val="36"/>
      <w:szCs w:val="36"/>
    </w:rPr>
  </w:style>
  <w:style w:type="paragraph" w:customStyle="1" w:styleId="CosHeader4">
    <w:name w:val="Cos Header 4"/>
    <w:basedOn w:val="Normal"/>
    <w:autoRedefine/>
    <w:rsid w:val="00DB7680"/>
    <w:pPr>
      <w:numPr>
        <w:ilvl w:val="3"/>
        <w:numId w:val="2"/>
      </w:numPr>
      <w:tabs>
        <w:tab w:val="right" w:pos="8640"/>
      </w:tabs>
      <w:jc w:val="both"/>
    </w:pPr>
    <w:rPr>
      <w:rFonts w:ascii="Arial Unicode MS" w:eastAsia="Arial Unicode MS" w:hAnsi="Arial Unicode MS"/>
      <w:color w:val="0000FF"/>
      <w:spacing w:val="-2"/>
      <w:sz w:val="28"/>
      <w:lang w:eastAsia="en-US"/>
    </w:rPr>
  </w:style>
  <w:style w:type="paragraph" w:customStyle="1" w:styleId="cosheader3">
    <w:name w:val="cos header 3"/>
    <w:basedOn w:val="CosHeader2"/>
    <w:next w:val="BodyText"/>
    <w:autoRedefine/>
    <w:rsid w:val="00DB7680"/>
    <w:pPr>
      <w:numPr>
        <w:ilvl w:val="2"/>
        <w:numId w:val="2"/>
      </w:numPr>
    </w:pPr>
    <w:rPr>
      <w:b w:val="0"/>
      <w:i w:val="0"/>
      <w:sz w:val="32"/>
      <w:szCs w:val="32"/>
    </w:rPr>
  </w:style>
  <w:style w:type="character" w:customStyle="1" w:styleId="Heading2Char">
    <w:name w:val="Heading 2 Char"/>
    <w:aliases w:val="(L2) Char,(L2)1 Char,(L2)2 Char,(L2)3 Char,(L2)11 Char,(L2)4 Char,(L2)12 Char,(L2)21 Char,(L2)31 Char,(L2)111 Char"/>
    <w:link w:val="Heading2"/>
    <w:rsid w:val="00233C09"/>
    <w:rPr>
      <w:rFonts w:ascii="Arial" w:hAnsi="Arial"/>
      <w:b/>
      <w:i/>
      <w:sz w:val="24"/>
      <w:lang w:eastAsia="zh-TW"/>
    </w:rPr>
  </w:style>
  <w:style w:type="character" w:customStyle="1" w:styleId="Heading3Char">
    <w:name w:val="Heading 3 Char"/>
    <w:link w:val="Heading3"/>
    <w:rsid w:val="00233C09"/>
    <w:rPr>
      <w:b/>
      <w:i/>
      <w:lang w:eastAsia="zh-TW"/>
    </w:rPr>
  </w:style>
  <w:style w:type="character" w:customStyle="1" w:styleId="Heading4Char">
    <w:name w:val="Heading 4 Char"/>
    <w:link w:val="Heading4"/>
    <w:rsid w:val="00233C09"/>
    <w:rPr>
      <w:rFonts w:ascii="Arial" w:hAnsi="Arial"/>
      <w:b/>
      <w:lang w:eastAsia="zh-TW"/>
    </w:rPr>
  </w:style>
  <w:style w:type="character" w:customStyle="1" w:styleId="Heading5Char">
    <w:name w:val="Heading 5 Char"/>
    <w:link w:val="Heading5"/>
    <w:rsid w:val="00233C09"/>
    <w:rPr>
      <w:rFonts w:ascii="Arial" w:hAnsi="Arial"/>
      <w:b/>
      <w:lang w:eastAsia="zh-TW"/>
    </w:rPr>
  </w:style>
  <w:style w:type="character" w:customStyle="1" w:styleId="Heading6Char">
    <w:name w:val="Heading 6 Char"/>
    <w:link w:val="Heading6"/>
    <w:rsid w:val="00233C09"/>
    <w:rPr>
      <w:rFonts w:ascii="Arial" w:hAnsi="Arial"/>
      <w:u w:val="single"/>
      <w:lang w:eastAsia="zh-TW"/>
    </w:rPr>
  </w:style>
  <w:style w:type="character" w:customStyle="1" w:styleId="Heading7Char">
    <w:name w:val="Heading 7 Char"/>
    <w:link w:val="Heading7"/>
    <w:rsid w:val="00233C09"/>
    <w:rPr>
      <w:rFonts w:ascii="Arial" w:hAnsi="Arial"/>
      <w:i/>
      <w:lang w:eastAsia="zh-TW"/>
    </w:rPr>
  </w:style>
  <w:style w:type="character" w:customStyle="1" w:styleId="Heading8Char">
    <w:name w:val="Heading 8 Char"/>
    <w:link w:val="Heading8"/>
    <w:rsid w:val="00233C09"/>
    <w:rPr>
      <w:rFonts w:ascii="Arial" w:hAnsi="Arial"/>
      <w:i/>
      <w:lang w:eastAsia="zh-TW"/>
    </w:rPr>
  </w:style>
  <w:style w:type="character" w:customStyle="1" w:styleId="Heading9Char">
    <w:name w:val="Heading 9 Char"/>
    <w:link w:val="Heading9"/>
    <w:rsid w:val="00233C09"/>
    <w:rPr>
      <w:rFonts w:ascii="Arial" w:hAnsi="Arial"/>
      <w:b/>
      <w:lang w:eastAsia="zh-TW"/>
    </w:rPr>
  </w:style>
  <w:style w:type="character" w:customStyle="1" w:styleId="FooterChar">
    <w:name w:val="Footer Char"/>
    <w:link w:val="Footer"/>
    <w:rsid w:val="00233C09"/>
    <w:rPr>
      <w:rFonts w:eastAsia="PMingLiU"/>
      <w:lang w:val="en-US" w:eastAsia="zh-TW" w:bidi="ar-SA"/>
    </w:rPr>
  </w:style>
  <w:style w:type="character" w:customStyle="1" w:styleId="HeaderChar">
    <w:name w:val="Header Char"/>
    <w:aliases w:val="ho Char,header odd Char,even Char"/>
    <w:link w:val="Header"/>
    <w:rsid w:val="00233C09"/>
    <w:rPr>
      <w:rFonts w:eastAsia="PMingLiU"/>
      <w:lang w:val="en-US" w:eastAsia="zh-TW" w:bidi="ar-SA"/>
    </w:rPr>
  </w:style>
  <w:style w:type="paragraph" w:styleId="DocumentMap">
    <w:name w:val="Document Map"/>
    <w:basedOn w:val="Normal"/>
    <w:link w:val="DocumentMapChar"/>
    <w:rsid w:val="00233C09"/>
    <w:pPr>
      <w:shd w:val="clear" w:color="auto" w:fill="000080"/>
      <w:tabs>
        <w:tab w:val="right" w:pos="8640"/>
      </w:tabs>
      <w:jc w:val="both"/>
    </w:pPr>
    <w:rPr>
      <w:rFonts w:ascii="Garamond" w:eastAsia="宋体" w:hAnsi="Garamond"/>
      <w:spacing w:val="-2"/>
      <w:sz w:val="24"/>
      <w:lang w:eastAsia="en-US"/>
    </w:rPr>
  </w:style>
  <w:style w:type="character" w:customStyle="1" w:styleId="DocumentMapChar">
    <w:name w:val="Document Map Char"/>
    <w:link w:val="DocumentMap"/>
    <w:rsid w:val="00233C09"/>
    <w:rPr>
      <w:rFonts w:ascii="Garamond" w:eastAsia="宋体" w:hAnsi="Garamond"/>
      <w:spacing w:val="-2"/>
      <w:sz w:val="24"/>
      <w:lang w:val="en-US" w:eastAsia="en-US" w:bidi="ar-SA"/>
    </w:rPr>
  </w:style>
  <w:style w:type="paragraph" w:customStyle="1" w:styleId="mmtopic10">
    <w:name w:val="mmtopic10"/>
    <w:basedOn w:val="Normal"/>
    <w:rsid w:val="00233C09"/>
    <w:pPr>
      <w:tabs>
        <w:tab w:val="right" w:pos="8640"/>
      </w:tabs>
      <w:spacing w:before="100" w:beforeAutospacing="1" w:after="100" w:afterAutospacing="1"/>
    </w:pPr>
    <w:rPr>
      <w:rFonts w:ascii="宋体" w:eastAsia="宋体" w:hAnsi="宋体" w:cs="宋体"/>
      <w:spacing w:val="-2"/>
      <w:sz w:val="24"/>
      <w:lang w:eastAsia="en-US"/>
    </w:rPr>
  </w:style>
  <w:style w:type="character" w:styleId="Strong">
    <w:name w:val="Strong"/>
    <w:qFormat/>
    <w:rsid w:val="00233C09"/>
    <w:rPr>
      <w:b/>
      <w:bCs/>
    </w:rPr>
  </w:style>
  <w:style w:type="paragraph" w:customStyle="1" w:styleId="mmtopic20">
    <w:name w:val="mmtopic20"/>
    <w:basedOn w:val="Normal"/>
    <w:rsid w:val="00233C09"/>
    <w:pPr>
      <w:tabs>
        <w:tab w:val="right" w:pos="8640"/>
      </w:tabs>
      <w:spacing w:before="100" w:beforeAutospacing="1" w:after="100" w:afterAutospacing="1"/>
    </w:pPr>
    <w:rPr>
      <w:rFonts w:ascii="宋体" w:eastAsia="宋体" w:hAnsi="宋体" w:cs="宋体"/>
      <w:spacing w:val="-2"/>
      <w:sz w:val="24"/>
      <w:lang w:eastAsia="en-US"/>
    </w:rPr>
  </w:style>
  <w:style w:type="paragraph" w:styleId="PlainText">
    <w:name w:val="Plain Text"/>
    <w:basedOn w:val="Normal"/>
    <w:link w:val="PlainTextChar"/>
    <w:rsid w:val="00233C09"/>
    <w:rPr>
      <w:rFonts w:ascii="宋体" w:eastAsia="宋体" w:hAnsi="Courier New" w:cs="Courier New"/>
      <w:sz w:val="21"/>
      <w:szCs w:val="21"/>
    </w:rPr>
  </w:style>
  <w:style w:type="character" w:customStyle="1" w:styleId="PlainTextChar">
    <w:name w:val="Plain Text Char"/>
    <w:link w:val="PlainText"/>
    <w:rsid w:val="00233C09"/>
    <w:rPr>
      <w:rFonts w:ascii="宋体" w:eastAsia="宋体" w:hAnsi="Courier New" w:cs="Courier New"/>
      <w:sz w:val="21"/>
      <w:szCs w:val="21"/>
      <w:lang w:val="en-US" w:eastAsia="zh-TW" w:bidi="ar-SA"/>
    </w:rPr>
  </w:style>
  <w:style w:type="character" w:customStyle="1" w:styleId="BodyTextChar">
    <w:name w:val="Body Text Char"/>
    <w:aliases w:val="Cos Body Text Char"/>
    <w:link w:val="BodyText"/>
    <w:rsid w:val="00233C09"/>
    <w:rPr>
      <w:rFonts w:eastAsia="PMingLiU"/>
      <w:kern w:val="2"/>
      <w:sz w:val="24"/>
      <w:lang w:val="en-US" w:eastAsia="zh-TW" w:bidi="ar-SA"/>
    </w:rPr>
  </w:style>
  <w:style w:type="character" w:styleId="Emphasis">
    <w:name w:val="Emphasis"/>
    <w:qFormat/>
    <w:rsid w:val="00233C09"/>
    <w:rPr>
      <w:i/>
      <w:iCs w:val="0"/>
    </w:rPr>
  </w:style>
  <w:style w:type="paragraph" w:styleId="Index1">
    <w:name w:val="index 1"/>
    <w:basedOn w:val="Normal"/>
    <w:rsid w:val="00233C09"/>
    <w:pPr>
      <w:tabs>
        <w:tab w:val="right" w:leader="dot" w:pos="3960"/>
        <w:tab w:val="right" w:pos="8640"/>
      </w:tabs>
      <w:ind w:left="720" w:hanging="720"/>
    </w:pPr>
    <w:rPr>
      <w:rFonts w:ascii="Garamond" w:eastAsia="宋体" w:hAnsi="Garamond"/>
      <w:spacing w:val="-2"/>
      <w:lang w:eastAsia="en-US"/>
    </w:rPr>
  </w:style>
  <w:style w:type="paragraph" w:customStyle="1" w:styleId="bodyfont">
    <w:name w:val="bodyfont"/>
    <w:basedOn w:val="Normal"/>
    <w:rsid w:val="00233C09"/>
    <w:pPr>
      <w:tabs>
        <w:tab w:val="right" w:pos="8640"/>
      </w:tabs>
      <w:spacing w:before="75" w:after="100" w:afterAutospacing="1" w:line="300" w:lineRule="atLeast"/>
      <w:ind w:left="75"/>
      <w:jc w:val="both"/>
    </w:pPr>
    <w:rPr>
      <w:rFonts w:ascii="Arial" w:eastAsia="宋体" w:hAnsi="Arial" w:cs="Arial"/>
      <w:spacing w:val="-2"/>
      <w:sz w:val="18"/>
      <w:szCs w:val="18"/>
      <w:lang w:eastAsia="en-US"/>
    </w:rPr>
  </w:style>
  <w:style w:type="paragraph" w:styleId="Index2">
    <w:name w:val="index 2"/>
    <w:basedOn w:val="Normal"/>
    <w:rsid w:val="00233C09"/>
    <w:pPr>
      <w:tabs>
        <w:tab w:val="right" w:leader="dot" w:pos="3960"/>
        <w:tab w:val="right" w:pos="8640"/>
      </w:tabs>
      <w:ind w:left="900" w:hanging="720"/>
    </w:pPr>
    <w:rPr>
      <w:rFonts w:ascii="Garamond" w:eastAsia="宋体" w:hAnsi="Garamond"/>
      <w:spacing w:val="-2"/>
      <w:lang w:eastAsia="en-US"/>
    </w:rPr>
  </w:style>
  <w:style w:type="paragraph" w:styleId="Index3">
    <w:name w:val="index 3"/>
    <w:basedOn w:val="Normal"/>
    <w:rsid w:val="00233C09"/>
    <w:pPr>
      <w:tabs>
        <w:tab w:val="right" w:leader="dot" w:pos="3960"/>
        <w:tab w:val="right" w:pos="8640"/>
      </w:tabs>
      <w:ind w:left="1080" w:hanging="720"/>
      <w:jc w:val="both"/>
    </w:pPr>
    <w:rPr>
      <w:rFonts w:ascii="Garamond" w:eastAsia="宋体" w:hAnsi="Garamond"/>
      <w:lang w:eastAsia="en-US"/>
    </w:rPr>
  </w:style>
  <w:style w:type="paragraph" w:styleId="Index4">
    <w:name w:val="index 4"/>
    <w:basedOn w:val="Normal"/>
    <w:rsid w:val="00233C09"/>
    <w:pPr>
      <w:tabs>
        <w:tab w:val="right" w:leader="dot" w:pos="3960"/>
        <w:tab w:val="right" w:pos="8640"/>
      </w:tabs>
      <w:ind w:left="1080" w:hanging="720"/>
      <w:jc w:val="both"/>
    </w:pPr>
    <w:rPr>
      <w:rFonts w:ascii="Garamond" w:eastAsia="宋体" w:hAnsi="Garamond"/>
      <w:i/>
      <w:lang w:eastAsia="en-US"/>
    </w:rPr>
  </w:style>
  <w:style w:type="paragraph" w:styleId="Index5">
    <w:name w:val="index 5"/>
    <w:basedOn w:val="Normal"/>
    <w:rsid w:val="00233C09"/>
    <w:pPr>
      <w:tabs>
        <w:tab w:val="right" w:leader="dot" w:pos="3960"/>
        <w:tab w:val="right" w:pos="8640"/>
      </w:tabs>
      <w:ind w:left="1080" w:hanging="720"/>
      <w:jc w:val="both"/>
    </w:pPr>
    <w:rPr>
      <w:rFonts w:ascii="Garamond" w:eastAsia="宋体" w:hAnsi="Garamond"/>
      <w:i/>
      <w:lang w:eastAsia="en-US"/>
    </w:rPr>
  </w:style>
  <w:style w:type="paragraph" w:styleId="CommentText">
    <w:name w:val="annotation text"/>
    <w:basedOn w:val="Normal"/>
    <w:link w:val="CommentTextChar"/>
    <w:rsid w:val="00233C09"/>
    <w:pPr>
      <w:tabs>
        <w:tab w:val="left" w:pos="187"/>
        <w:tab w:val="right" w:pos="8640"/>
      </w:tabs>
      <w:spacing w:after="120" w:line="220" w:lineRule="exact"/>
      <w:ind w:left="187" w:hanging="187"/>
      <w:jc w:val="both"/>
    </w:pPr>
    <w:rPr>
      <w:rFonts w:ascii="Garamond" w:eastAsia="宋体" w:hAnsi="Garamond"/>
      <w:spacing w:val="-2"/>
      <w:sz w:val="24"/>
      <w:lang w:eastAsia="en-US"/>
    </w:rPr>
  </w:style>
  <w:style w:type="character" w:customStyle="1" w:styleId="CommentTextChar">
    <w:name w:val="Comment Text Char"/>
    <w:link w:val="CommentText"/>
    <w:rsid w:val="00233C09"/>
    <w:rPr>
      <w:rFonts w:ascii="Garamond" w:eastAsia="宋体" w:hAnsi="Garamond"/>
      <w:spacing w:val="-2"/>
      <w:sz w:val="24"/>
      <w:lang w:val="en-US" w:eastAsia="en-US" w:bidi="ar-SA"/>
    </w:rPr>
  </w:style>
  <w:style w:type="paragraph" w:styleId="IndexHeading">
    <w:name w:val="index heading"/>
    <w:basedOn w:val="Normal"/>
    <w:next w:val="Index1"/>
    <w:rsid w:val="00233C09"/>
    <w:pPr>
      <w:keepNext/>
      <w:tabs>
        <w:tab w:val="right" w:pos="8640"/>
      </w:tabs>
      <w:spacing w:before="280"/>
      <w:jc w:val="both"/>
    </w:pPr>
    <w:rPr>
      <w:rFonts w:ascii="Garamond" w:eastAsia="宋体" w:hAnsi="Garamond"/>
      <w:spacing w:val="-2"/>
      <w:kern w:val="28"/>
      <w:sz w:val="27"/>
      <w:lang w:eastAsia="en-US"/>
    </w:rPr>
  </w:style>
  <w:style w:type="paragraph" w:styleId="TableofFigures">
    <w:name w:val="table of figures"/>
    <w:basedOn w:val="Normal"/>
    <w:rsid w:val="00233C09"/>
    <w:pPr>
      <w:tabs>
        <w:tab w:val="right" w:leader="dot" w:pos="8640"/>
      </w:tabs>
      <w:ind w:left="720" w:hanging="720"/>
      <w:jc w:val="both"/>
    </w:pPr>
    <w:rPr>
      <w:rFonts w:ascii="Garamond" w:eastAsia="宋体" w:hAnsi="Garamond"/>
      <w:spacing w:val="-2"/>
      <w:sz w:val="24"/>
      <w:lang w:eastAsia="en-US"/>
    </w:rPr>
  </w:style>
  <w:style w:type="paragraph" w:styleId="EndnoteText">
    <w:name w:val="endnote text"/>
    <w:basedOn w:val="Normal"/>
    <w:link w:val="EndnoteTextChar"/>
    <w:rsid w:val="00233C09"/>
    <w:pPr>
      <w:tabs>
        <w:tab w:val="left" w:pos="187"/>
        <w:tab w:val="right" w:pos="8640"/>
      </w:tabs>
      <w:spacing w:after="120" w:line="220" w:lineRule="exact"/>
      <w:ind w:left="187" w:hanging="187"/>
      <w:jc w:val="both"/>
    </w:pPr>
    <w:rPr>
      <w:rFonts w:ascii="Garamond" w:eastAsia="宋体" w:hAnsi="Garamond"/>
      <w:spacing w:val="-2"/>
      <w:sz w:val="18"/>
      <w:lang w:eastAsia="en-US"/>
    </w:rPr>
  </w:style>
  <w:style w:type="character" w:customStyle="1" w:styleId="EndnoteTextChar">
    <w:name w:val="Endnote Text Char"/>
    <w:link w:val="EndnoteText"/>
    <w:rsid w:val="00233C09"/>
    <w:rPr>
      <w:rFonts w:ascii="Garamond" w:eastAsia="宋体" w:hAnsi="Garamond"/>
      <w:spacing w:val="-2"/>
      <w:sz w:val="18"/>
      <w:lang w:val="en-US" w:eastAsia="en-US" w:bidi="ar-SA"/>
    </w:rPr>
  </w:style>
  <w:style w:type="paragraph" w:styleId="TableofAuthorities">
    <w:name w:val="table of authorities"/>
    <w:basedOn w:val="Normal"/>
    <w:rsid w:val="00233C09"/>
    <w:pPr>
      <w:tabs>
        <w:tab w:val="right" w:leader="dot" w:pos="8640"/>
      </w:tabs>
      <w:ind w:left="360" w:hanging="360"/>
      <w:jc w:val="both"/>
    </w:pPr>
    <w:rPr>
      <w:rFonts w:ascii="Garamond" w:eastAsia="宋体" w:hAnsi="Garamond"/>
      <w:spacing w:val="-2"/>
      <w:sz w:val="24"/>
      <w:lang w:eastAsia="en-US"/>
    </w:rPr>
  </w:style>
  <w:style w:type="paragraph" w:styleId="MacroText">
    <w:name w:val="macro"/>
    <w:basedOn w:val="BodyText"/>
    <w:link w:val="MacroTextChar"/>
    <w:rsid w:val="00233C09"/>
    <w:pPr>
      <w:widowControl/>
      <w:tabs>
        <w:tab w:val="right" w:pos="8640"/>
      </w:tabs>
      <w:spacing w:afterLines="50" w:after="156"/>
      <w:ind w:leftChars="610" w:left="1440" w:rightChars="100" w:right="236"/>
    </w:pPr>
    <w:rPr>
      <w:rFonts w:ascii="Courier New" w:eastAsia="Arial" w:hAnsi="Courier New"/>
      <w:spacing w:val="-2"/>
      <w:kern w:val="0"/>
      <w:sz w:val="20"/>
      <w:lang w:eastAsia="zh-CN"/>
    </w:rPr>
  </w:style>
  <w:style w:type="character" w:customStyle="1" w:styleId="MacroTextChar">
    <w:name w:val="Macro Text Char"/>
    <w:link w:val="MacroText"/>
    <w:rsid w:val="00233C09"/>
    <w:rPr>
      <w:rFonts w:ascii="Courier New" w:eastAsia="Arial" w:hAnsi="Courier New"/>
      <w:spacing w:val="-2"/>
      <w:lang w:val="en-US" w:eastAsia="zh-CN" w:bidi="ar-SA"/>
    </w:rPr>
  </w:style>
  <w:style w:type="paragraph" w:styleId="TOAHeading">
    <w:name w:val="toa heading"/>
    <w:basedOn w:val="Normal"/>
    <w:next w:val="TableofAuthorities"/>
    <w:rsid w:val="00233C09"/>
    <w:pPr>
      <w:keepNext/>
      <w:keepLines/>
      <w:tabs>
        <w:tab w:val="right" w:pos="8640"/>
      </w:tabs>
      <w:spacing w:before="280"/>
    </w:pPr>
    <w:rPr>
      <w:rFonts w:ascii="Garamond" w:eastAsia="宋体" w:hAnsi="Garamond"/>
      <w:b/>
      <w:spacing w:val="-2"/>
      <w:kern w:val="28"/>
      <w:sz w:val="24"/>
      <w:lang w:eastAsia="en-US"/>
    </w:rPr>
  </w:style>
  <w:style w:type="paragraph" w:styleId="List">
    <w:name w:val="List"/>
    <w:basedOn w:val="BodyText"/>
    <w:rsid w:val="00233C09"/>
    <w:pPr>
      <w:widowControl/>
      <w:tabs>
        <w:tab w:val="left" w:pos="720"/>
        <w:tab w:val="right" w:pos="8640"/>
      </w:tabs>
      <w:spacing w:afterLines="50" w:after="80"/>
      <w:ind w:leftChars="610" w:left="720" w:rightChars="100" w:right="236" w:hanging="360"/>
    </w:pPr>
    <w:rPr>
      <w:rFonts w:ascii="Arial" w:eastAsia="Arial" w:hAnsi="Arial"/>
      <w:spacing w:val="-2"/>
      <w:kern w:val="0"/>
      <w:sz w:val="20"/>
      <w:lang w:eastAsia="zh-CN"/>
    </w:rPr>
  </w:style>
  <w:style w:type="paragraph" w:styleId="ListNumber">
    <w:name w:val="List Number"/>
    <w:basedOn w:val="List"/>
    <w:rsid w:val="00233C09"/>
    <w:pPr>
      <w:numPr>
        <w:numId w:val="12"/>
      </w:numPr>
      <w:tabs>
        <w:tab w:val="clear" w:pos="720"/>
        <w:tab w:val="clear" w:pos="8640"/>
        <w:tab w:val="right" w:leader="dot" w:pos="7440"/>
      </w:tabs>
      <w:spacing w:after="0"/>
      <w:ind w:leftChars="0" w:left="0"/>
    </w:pPr>
  </w:style>
  <w:style w:type="paragraph" w:styleId="List2">
    <w:name w:val="List 2"/>
    <w:basedOn w:val="List"/>
    <w:rsid w:val="00233C09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233C09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233C09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233C09"/>
    <w:pPr>
      <w:tabs>
        <w:tab w:val="clear" w:pos="720"/>
        <w:tab w:val="left" w:pos="2160"/>
      </w:tabs>
      <w:ind w:left="2160"/>
    </w:pPr>
  </w:style>
  <w:style w:type="paragraph" w:styleId="ListNumber2">
    <w:name w:val="List Number 2"/>
    <w:basedOn w:val="ListNumber"/>
    <w:rsid w:val="00233C09"/>
    <w:pPr>
      <w:numPr>
        <w:numId w:val="13"/>
      </w:numPr>
    </w:pPr>
  </w:style>
  <w:style w:type="paragraph" w:styleId="ListNumber3">
    <w:name w:val="List Number 3"/>
    <w:basedOn w:val="ListNumber"/>
    <w:rsid w:val="00233C09"/>
    <w:pPr>
      <w:numPr>
        <w:numId w:val="14"/>
      </w:numPr>
    </w:pPr>
  </w:style>
  <w:style w:type="paragraph" w:styleId="ListNumber4">
    <w:name w:val="List Number 4"/>
    <w:basedOn w:val="ListNumber"/>
    <w:rsid w:val="00233C09"/>
    <w:pPr>
      <w:numPr>
        <w:numId w:val="15"/>
      </w:numPr>
    </w:pPr>
  </w:style>
  <w:style w:type="paragraph" w:styleId="ListNumber5">
    <w:name w:val="List Number 5"/>
    <w:basedOn w:val="ListNumber"/>
    <w:rsid w:val="00233C09"/>
    <w:pPr>
      <w:numPr>
        <w:numId w:val="16"/>
      </w:numPr>
    </w:pPr>
  </w:style>
  <w:style w:type="character" w:customStyle="1" w:styleId="SubtitleChar">
    <w:name w:val="Subtitle Char"/>
    <w:link w:val="Subtitle"/>
    <w:rsid w:val="00233C09"/>
    <w:rPr>
      <w:rFonts w:eastAsia="PMingLiU"/>
      <w:b/>
      <w:kern w:val="2"/>
      <w:sz w:val="28"/>
      <w:lang w:val="en-US" w:eastAsia="zh-TW" w:bidi="ar-SA"/>
    </w:rPr>
  </w:style>
  <w:style w:type="character" w:customStyle="1" w:styleId="BodyTextIndentChar">
    <w:name w:val="Body Text Indent Char"/>
    <w:link w:val="BodyTextIndent"/>
    <w:rsid w:val="00233C09"/>
    <w:rPr>
      <w:rFonts w:eastAsia="PMingLiU"/>
      <w:lang w:val="en-US" w:eastAsia="zh-TW" w:bidi="ar-SA"/>
    </w:rPr>
  </w:style>
  <w:style w:type="paragraph" w:styleId="ListContinue">
    <w:name w:val="List Continue"/>
    <w:basedOn w:val="List"/>
    <w:rsid w:val="00233C09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233C09"/>
    <w:pPr>
      <w:ind w:left="1080"/>
    </w:pPr>
  </w:style>
  <w:style w:type="paragraph" w:styleId="ListContinue3">
    <w:name w:val="List Continue 3"/>
    <w:basedOn w:val="ListContinue"/>
    <w:rsid w:val="00233C09"/>
    <w:pPr>
      <w:ind w:left="1440"/>
    </w:pPr>
  </w:style>
  <w:style w:type="paragraph" w:styleId="ListContinue4">
    <w:name w:val="List Continue 4"/>
    <w:basedOn w:val="ListContinue"/>
    <w:rsid w:val="00233C09"/>
    <w:pPr>
      <w:ind w:left="1800"/>
    </w:pPr>
  </w:style>
  <w:style w:type="paragraph" w:styleId="ListContinue5">
    <w:name w:val="List Continue 5"/>
    <w:basedOn w:val="ListContinue"/>
    <w:rsid w:val="00233C09"/>
    <w:pPr>
      <w:ind w:left="2160"/>
    </w:pPr>
  </w:style>
  <w:style w:type="character" w:customStyle="1" w:styleId="TitleChar">
    <w:name w:val="Title Char"/>
    <w:link w:val="Title"/>
    <w:rsid w:val="00233C09"/>
    <w:rPr>
      <w:rFonts w:eastAsia="PMingLiU"/>
      <w:b/>
      <w:kern w:val="2"/>
      <w:sz w:val="28"/>
      <w:lang w:val="en-US" w:eastAsia="zh-TW" w:bidi="ar-SA"/>
    </w:rPr>
  </w:style>
  <w:style w:type="character" w:customStyle="1" w:styleId="DateChar">
    <w:name w:val="Date Char"/>
    <w:link w:val="Date"/>
    <w:rsid w:val="00233C09"/>
    <w:rPr>
      <w:rFonts w:eastAsia="PMingLiU"/>
      <w:lang w:val="en-US" w:eastAsia="zh-TW" w:bidi="ar-SA"/>
    </w:rPr>
  </w:style>
  <w:style w:type="paragraph" w:customStyle="1" w:styleId="Author">
    <w:name w:val="Author"/>
    <w:basedOn w:val="BodyText"/>
    <w:rsid w:val="00233C09"/>
    <w:pPr>
      <w:widowControl/>
      <w:tabs>
        <w:tab w:val="right" w:pos="8640"/>
      </w:tabs>
      <w:spacing w:afterLines="50" w:line="480" w:lineRule="auto"/>
      <w:ind w:leftChars="610" w:left="1440" w:rightChars="100" w:right="236"/>
      <w:jc w:val="center"/>
    </w:pPr>
    <w:rPr>
      <w:rFonts w:ascii="Arial" w:eastAsia="Arial" w:hAnsi="Arial"/>
      <w:spacing w:val="-2"/>
      <w:kern w:val="0"/>
      <w:sz w:val="20"/>
      <w:lang w:eastAsia="zh-CN"/>
    </w:rPr>
  </w:style>
  <w:style w:type="paragraph" w:customStyle="1" w:styleId="BlockQuotation">
    <w:name w:val="Block Quotation"/>
    <w:basedOn w:val="BodyText"/>
    <w:rsid w:val="00233C09"/>
    <w:pPr>
      <w:keepLines/>
      <w:widowControl/>
      <w:tabs>
        <w:tab w:val="right" w:pos="8640"/>
      </w:tabs>
      <w:spacing w:afterLines="50" w:after="160" w:line="480" w:lineRule="auto"/>
      <w:ind w:leftChars="610" w:left="720" w:rightChars="100" w:right="720"/>
    </w:pPr>
    <w:rPr>
      <w:rFonts w:ascii="Arial" w:eastAsia="Arial" w:hAnsi="Arial"/>
      <w:i/>
      <w:spacing w:val="-2"/>
      <w:kern w:val="0"/>
      <w:sz w:val="20"/>
      <w:lang w:eastAsia="zh-CN"/>
    </w:rPr>
  </w:style>
  <w:style w:type="paragraph" w:customStyle="1" w:styleId="BodyTextKeep">
    <w:name w:val="Body Text Keep"/>
    <w:basedOn w:val="BodyText"/>
    <w:rsid w:val="00233C09"/>
    <w:pPr>
      <w:keepNext/>
      <w:widowControl/>
      <w:tabs>
        <w:tab w:val="right" w:pos="8640"/>
      </w:tabs>
      <w:spacing w:afterLines="50" w:after="156"/>
      <w:ind w:leftChars="610" w:left="1440" w:rightChars="100" w:right="236"/>
    </w:pPr>
    <w:rPr>
      <w:rFonts w:ascii="Arial" w:eastAsia="Arial" w:hAnsi="Arial"/>
      <w:spacing w:val="-2"/>
      <w:kern w:val="0"/>
      <w:sz w:val="20"/>
      <w:lang w:eastAsia="zh-CN"/>
    </w:rPr>
  </w:style>
  <w:style w:type="paragraph" w:customStyle="1" w:styleId="ChapterLabel">
    <w:name w:val="Chapter Label"/>
    <w:basedOn w:val="Normal"/>
    <w:next w:val="Normal"/>
    <w:rsid w:val="00233C09"/>
    <w:pPr>
      <w:keepNext/>
      <w:pageBreakBefore/>
      <w:tabs>
        <w:tab w:val="right" w:pos="8640"/>
      </w:tabs>
      <w:spacing w:after="560"/>
      <w:jc w:val="center"/>
    </w:pPr>
    <w:rPr>
      <w:rFonts w:ascii="Garamond" w:eastAsia="宋体" w:hAnsi="Garamond"/>
      <w:i/>
      <w:spacing w:val="70"/>
      <w:sz w:val="22"/>
      <w:lang w:eastAsia="en-US"/>
    </w:rPr>
  </w:style>
  <w:style w:type="paragraph" w:customStyle="1" w:styleId="ChapterSubtitle">
    <w:name w:val="Chapter Subtitle"/>
    <w:basedOn w:val="Normal"/>
    <w:next w:val="BodyText"/>
    <w:rsid w:val="00233C09"/>
    <w:pPr>
      <w:keepNext/>
      <w:keepLines/>
      <w:tabs>
        <w:tab w:val="right" w:pos="8640"/>
      </w:tabs>
      <w:spacing w:after="280"/>
      <w:jc w:val="center"/>
    </w:pPr>
    <w:rPr>
      <w:rFonts w:ascii="Garamond" w:eastAsia="宋体" w:hAnsi="Garamond"/>
      <w:spacing w:val="2"/>
      <w:kern w:val="28"/>
      <w:sz w:val="24"/>
      <w:lang w:eastAsia="en-US"/>
    </w:rPr>
  </w:style>
  <w:style w:type="paragraph" w:customStyle="1" w:styleId="ChapterTitle">
    <w:name w:val="Chapter Title"/>
    <w:basedOn w:val="Normal"/>
    <w:next w:val="ChapterSubtitle"/>
    <w:rsid w:val="00233C09"/>
    <w:pPr>
      <w:keepNext/>
      <w:keepLines/>
      <w:tabs>
        <w:tab w:val="right" w:pos="8640"/>
      </w:tabs>
      <w:spacing w:before="560" w:after="560"/>
      <w:jc w:val="center"/>
    </w:pPr>
    <w:rPr>
      <w:rFonts w:ascii="Garamond" w:eastAsia="宋体" w:hAnsi="Garamond"/>
      <w:caps/>
      <w:spacing w:val="2"/>
      <w:kern w:val="28"/>
      <w:sz w:val="24"/>
      <w:lang w:eastAsia="en-US"/>
    </w:rPr>
  </w:style>
  <w:style w:type="paragraph" w:customStyle="1" w:styleId="FooterEven">
    <w:name w:val="Footer Even"/>
    <w:basedOn w:val="Footer"/>
    <w:rsid w:val="00233C09"/>
    <w:pPr>
      <w:keepLines/>
      <w:jc w:val="center"/>
    </w:pPr>
    <w:rPr>
      <w:rFonts w:ascii="Garamond" w:eastAsia="宋体" w:hAnsi="Garamond"/>
      <w:spacing w:val="-2"/>
      <w:sz w:val="24"/>
      <w:lang w:eastAsia="en-US"/>
    </w:rPr>
  </w:style>
  <w:style w:type="paragraph" w:customStyle="1" w:styleId="FooterFirst">
    <w:name w:val="Footer First"/>
    <w:basedOn w:val="Footer"/>
    <w:rsid w:val="00233C09"/>
    <w:pPr>
      <w:keepLines/>
      <w:tabs>
        <w:tab w:val="clear" w:pos="8640"/>
      </w:tabs>
      <w:jc w:val="center"/>
    </w:pPr>
    <w:rPr>
      <w:rFonts w:ascii="Garamond" w:eastAsia="宋体" w:hAnsi="Garamond"/>
      <w:spacing w:val="-2"/>
      <w:sz w:val="24"/>
      <w:lang w:eastAsia="en-US"/>
    </w:rPr>
  </w:style>
  <w:style w:type="paragraph" w:customStyle="1" w:styleId="FooterOdd">
    <w:name w:val="Footer Odd"/>
    <w:basedOn w:val="Footer"/>
    <w:rsid w:val="00233C09"/>
    <w:pPr>
      <w:keepLines/>
      <w:tabs>
        <w:tab w:val="right" w:pos="0"/>
      </w:tabs>
      <w:jc w:val="center"/>
    </w:pPr>
    <w:rPr>
      <w:rFonts w:ascii="Garamond" w:eastAsia="宋体" w:hAnsi="Garamond"/>
      <w:spacing w:val="-2"/>
      <w:sz w:val="24"/>
      <w:lang w:eastAsia="en-US"/>
    </w:rPr>
  </w:style>
  <w:style w:type="paragraph" w:customStyle="1" w:styleId="FootnoteBase">
    <w:name w:val="Footnote Base"/>
    <w:basedOn w:val="Normal"/>
    <w:rsid w:val="00233C09"/>
    <w:pPr>
      <w:tabs>
        <w:tab w:val="left" w:pos="187"/>
        <w:tab w:val="right" w:pos="8640"/>
      </w:tabs>
      <w:spacing w:line="220" w:lineRule="exact"/>
      <w:ind w:left="187" w:hanging="187"/>
      <w:jc w:val="both"/>
    </w:pPr>
    <w:rPr>
      <w:rFonts w:ascii="Garamond" w:eastAsia="宋体" w:hAnsi="Garamond"/>
      <w:spacing w:val="-2"/>
      <w:sz w:val="18"/>
      <w:lang w:eastAsia="en-US"/>
    </w:rPr>
  </w:style>
  <w:style w:type="paragraph" w:customStyle="1" w:styleId="GlossaryDefinition">
    <w:name w:val="Glossary Definition"/>
    <w:basedOn w:val="BodyText"/>
    <w:rsid w:val="00233C09"/>
    <w:pPr>
      <w:widowControl/>
      <w:tabs>
        <w:tab w:val="right" w:pos="8640"/>
      </w:tabs>
      <w:spacing w:afterLines="50" w:after="156"/>
      <w:ind w:leftChars="610" w:left="1440" w:rightChars="100" w:right="236"/>
    </w:pPr>
    <w:rPr>
      <w:rFonts w:ascii="Arial" w:eastAsia="Arial" w:hAnsi="Arial"/>
      <w:spacing w:val="-2"/>
      <w:kern w:val="0"/>
      <w:sz w:val="20"/>
      <w:lang w:eastAsia="zh-CN"/>
    </w:rPr>
  </w:style>
  <w:style w:type="paragraph" w:customStyle="1" w:styleId="HeaderBase">
    <w:name w:val="Header Base"/>
    <w:basedOn w:val="Normal"/>
    <w:rsid w:val="00233C09"/>
    <w:pPr>
      <w:keepLines/>
      <w:tabs>
        <w:tab w:val="center" w:pos="4320"/>
        <w:tab w:val="right" w:pos="8640"/>
      </w:tabs>
      <w:jc w:val="center"/>
    </w:pPr>
    <w:rPr>
      <w:rFonts w:ascii="Garamond" w:eastAsia="宋体" w:hAnsi="Garamond"/>
      <w:spacing w:val="-2"/>
      <w:sz w:val="24"/>
      <w:lang w:eastAsia="en-US"/>
    </w:rPr>
  </w:style>
  <w:style w:type="paragraph" w:customStyle="1" w:styleId="HeaderEven">
    <w:name w:val="Header Even"/>
    <w:basedOn w:val="Header"/>
    <w:rsid w:val="00233C09"/>
    <w:pPr>
      <w:keepLines/>
      <w:jc w:val="center"/>
    </w:pPr>
    <w:rPr>
      <w:rFonts w:ascii="Garamond" w:eastAsia="宋体" w:hAnsi="Garamond"/>
      <w:spacing w:val="-2"/>
      <w:sz w:val="24"/>
      <w:lang w:eastAsia="en-US"/>
    </w:rPr>
  </w:style>
  <w:style w:type="paragraph" w:customStyle="1" w:styleId="HeaderFirst">
    <w:name w:val="Header First"/>
    <w:basedOn w:val="Header"/>
    <w:rsid w:val="00233C09"/>
    <w:pPr>
      <w:keepLines/>
      <w:tabs>
        <w:tab w:val="clear" w:pos="8640"/>
      </w:tabs>
      <w:jc w:val="center"/>
    </w:pPr>
    <w:rPr>
      <w:rFonts w:ascii="Garamond" w:eastAsia="宋体" w:hAnsi="Garamond"/>
      <w:spacing w:val="-2"/>
      <w:sz w:val="24"/>
      <w:lang w:eastAsia="en-US"/>
    </w:rPr>
  </w:style>
  <w:style w:type="paragraph" w:customStyle="1" w:styleId="HeaderOdd">
    <w:name w:val="Header Odd"/>
    <w:basedOn w:val="Header"/>
    <w:rsid w:val="00233C09"/>
    <w:pPr>
      <w:keepLines/>
      <w:tabs>
        <w:tab w:val="right" w:pos="0"/>
      </w:tabs>
      <w:jc w:val="center"/>
    </w:pPr>
    <w:rPr>
      <w:rFonts w:ascii="Garamond" w:eastAsia="宋体" w:hAnsi="Garamond"/>
      <w:spacing w:val="-2"/>
      <w:sz w:val="24"/>
      <w:lang w:eastAsia="en-US"/>
    </w:rPr>
  </w:style>
  <w:style w:type="paragraph" w:customStyle="1" w:styleId="HeadingBase">
    <w:name w:val="Heading Base"/>
    <w:basedOn w:val="Normal"/>
    <w:next w:val="BodyText"/>
    <w:semiHidden/>
    <w:rsid w:val="00233C09"/>
    <w:pPr>
      <w:keepNext/>
      <w:keepLines/>
      <w:tabs>
        <w:tab w:val="right" w:pos="8640"/>
      </w:tabs>
      <w:spacing w:line="360" w:lineRule="auto"/>
    </w:pPr>
    <w:rPr>
      <w:rFonts w:ascii="Garamond" w:eastAsia="宋体" w:hAnsi="Garamond"/>
      <w:b/>
      <w:spacing w:val="-2"/>
      <w:kern w:val="28"/>
      <w:sz w:val="24"/>
      <w:lang w:eastAsia="en-US"/>
    </w:rPr>
  </w:style>
  <w:style w:type="paragraph" w:customStyle="1" w:styleId="IndexBase">
    <w:name w:val="Index Base"/>
    <w:basedOn w:val="Normal"/>
    <w:rsid w:val="00233C09"/>
    <w:pPr>
      <w:tabs>
        <w:tab w:val="right" w:leader="dot" w:pos="3960"/>
        <w:tab w:val="right" w:pos="8640"/>
      </w:tabs>
      <w:ind w:left="720" w:hanging="720"/>
      <w:jc w:val="both"/>
    </w:pPr>
    <w:rPr>
      <w:rFonts w:ascii="Garamond" w:eastAsia="宋体" w:hAnsi="Garamond"/>
      <w:lang w:eastAsia="en-US"/>
    </w:rPr>
  </w:style>
  <w:style w:type="paragraph" w:customStyle="1" w:styleId="Name">
    <w:name w:val="Name"/>
    <w:basedOn w:val="BodyText"/>
    <w:rsid w:val="00233C09"/>
    <w:pPr>
      <w:widowControl/>
      <w:tabs>
        <w:tab w:val="right" w:pos="8640"/>
      </w:tabs>
      <w:spacing w:afterLines="50" w:after="156"/>
      <w:ind w:leftChars="610" w:left="1440" w:rightChars="100" w:right="236"/>
      <w:jc w:val="center"/>
    </w:pPr>
    <w:rPr>
      <w:rFonts w:ascii="Arial" w:eastAsia="Arial" w:hAnsi="Arial"/>
      <w:spacing w:val="-2"/>
      <w:kern w:val="0"/>
      <w:sz w:val="20"/>
      <w:lang w:eastAsia="zh-CN"/>
    </w:rPr>
  </w:style>
  <w:style w:type="paragraph" w:customStyle="1" w:styleId="Picture">
    <w:name w:val="Picture"/>
    <w:basedOn w:val="BodyText"/>
    <w:next w:val="Caption"/>
    <w:rsid w:val="00233C09"/>
    <w:pPr>
      <w:keepNext/>
      <w:widowControl/>
      <w:tabs>
        <w:tab w:val="right" w:pos="8640"/>
      </w:tabs>
      <w:spacing w:afterLines="50" w:after="156"/>
      <w:ind w:leftChars="610" w:left="1440" w:rightChars="100" w:right="236"/>
      <w:jc w:val="center"/>
    </w:pPr>
    <w:rPr>
      <w:rFonts w:ascii="Arial" w:eastAsia="Arial" w:hAnsi="Arial"/>
      <w:spacing w:val="-2"/>
      <w:kern w:val="0"/>
      <w:sz w:val="20"/>
      <w:lang w:eastAsia="zh-CN"/>
    </w:rPr>
  </w:style>
  <w:style w:type="paragraph" w:customStyle="1" w:styleId="SectionLabel">
    <w:name w:val="Section Label"/>
    <w:basedOn w:val="HeadingBase"/>
    <w:next w:val="BodyText"/>
    <w:rsid w:val="00233C09"/>
    <w:pPr>
      <w:pageBreakBefore/>
      <w:spacing w:after="700"/>
      <w:jc w:val="center"/>
    </w:pPr>
    <w:rPr>
      <w:b w:val="0"/>
      <w:caps/>
      <w:spacing w:val="10"/>
    </w:rPr>
  </w:style>
  <w:style w:type="paragraph" w:customStyle="1" w:styleId="SubtitleCover">
    <w:name w:val="Subtitle Cover"/>
    <w:basedOn w:val="Normal"/>
    <w:next w:val="BodyText"/>
    <w:rsid w:val="00233C09"/>
    <w:pPr>
      <w:keepNext/>
      <w:tabs>
        <w:tab w:val="right" w:pos="8640"/>
      </w:tabs>
      <w:spacing w:after="560"/>
      <w:ind w:left="1800" w:right="1800"/>
      <w:jc w:val="center"/>
    </w:pPr>
    <w:rPr>
      <w:rFonts w:ascii="Garamond" w:eastAsia="宋体" w:hAnsi="Garamond"/>
      <w:spacing w:val="-2"/>
      <w:sz w:val="24"/>
      <w:lang w:eastAsia="en-US"/>
    </w:rPr>
  </w:style>
  <w:style w:type="paragraph" w:customStyle="1" w:styleId="TitleCover">
    <w:name w:val="Title Cover"/>
    <w:basedOn w:val="HeadingBase"/>
    <w:next w:val="SubtitleCover"/>
    <w:rsid w:val="00233C09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customStyle="1" w:styleId="TOCBase">
    <w:name w:val="TOC Base"/>
    <w:basedOn w:val="Normal"/>
    <w:semiHidden/>
    <w:rsid w:val="00233C09"/>
    <w:pPr>
      <w:tabs>
        <w:tab w:val="right" w:leader="dot" w:pos="8640"/>
      </w:tabs>
      <w:jc w:val="both"/>
    </w:pPr>
    <w:rPr>
      <w:rFonts w:ascii="Garamond" w:eastAsia="宋体" w:hAnsi="Garamond"/>
      <w:spacing w:val="-2"/>
      <w:sz w:val="24"/>
      <w:lang w:eastAsia="en-US"/>
    </w:rPr>
  </w:style>
  <w:style w:type="character" w:styleId="FootnoteReference">
    <w:name w:val="footnote reference"/>
    <w:rsid w:val="00233C09"/>
    <w:rPr>
      <w:vertAlign w:val="superscript"/>
    </w:rPr>
  </w:style>
  <w:style w:type="character" w:styleId="CommentReference">
    <w:name w:val="annotation reference"/>
    <w:rsid w:val="00233C09"/>
    <w:rPr>
      <w:sz w:val="16"/>
    </w:rPr>
  </w:style>
  <w:style w:type="character" w:styleId="EndnoteReference">
    <w:name w:val="endnote reference"/>
    <w:rsid w:val="00233C09"/>
    <w:rPr>
      <w:vertAlign w:val="superscript"/>
    </w:rPr>
  </w:style>
  <w:style w:type="character" w:customStyle="1" w:styleId="GlossaryEntry">
    <w:name w:val="Glossary Entry"/>
    <w:rsid w:val="00233C09"/>
    <w:rPr>
      <w:b/>
      <w:bCs w:val="0"/>
    </w:rPr>
  </w:style>
  <w:style w:type="character" w:customStyle="1" w:styleId="Lead-inEmphasis">
    <w:name w:val="Lead-in Emphasis"/>
    <w:rsid w:val="00233C09"/>
    <w:rPr>
      <w:caps/>
      <w:spacing w:val="0"/>
    </w:rPr>
  </w:style>
  <w:style w:type="character" w:customStyle="1" w:styleId="Superscript">
    <w:name w:val="Superscript"/>
    <w:rsid w:val="00233C09"/>
    <w:rPr>
      <w:vertAlign w:val="superscript"/>
    </w:rPr>
  </w:style>
  <w:style w:type="paragraph" w:styleId="FootnoteText">
    <w:name w:val="footnote text"/>
    <w:basedOn w:val="FootnoteBase"/>
    <w:link w:val="FootnoteTextChar"/>
    <w:rsid w:val="00233C09"/>
    <w:pPr>
      <w:spacing w:after="120"/>
    </w:pPr>
  </w:style>
  <w:style w:type="character" w:customStyle="1" w:styleId="FootnoteTextChar">
    <w:name w:val="Footnote Text Char"/>
    <w:link w:val="FootnoteText"/>
    <w:rsid w:val="00233C09"/>
    <w:rPr>
      <w:rFonts w:ascii="Garamond" w:eastAsia="宋体" w:hAnsi="Garamond"/>
      <w:spacing w:val="-2"/>
      <w:sz w:val="18"/>
      <w:lang w:val="en-US" w:eastAsia="en-US" w:bidi="ar-SA"/>
    </w:rPr>
  </w:style>
  <w:style w:type="character" w:customStyle="1" w:styleId="BalloonTextChar">
    <w:name w:val="Balloon Text Char"/>
    <w:link w:val="BalloonText"/>
    <w:semiHidden/>
    <w:rsid w:val="00233C09"/>
    <w:rPr>
      <w:rFonts w:ascii="Arial" w:eastAsia="PMingLiU" w:hAnsi="Arial"/>
      <w:sz w:val="16"/>
      <w:szCs w:val="16"/>
      <w:lang w:val="en-US" w:eastAsia="zh-TW" w:bidi="ar-SA"/>
    </w:rPr>
  </w:style>
  <w:style w:type="paragraph" w:customStyle="1" w:styleId="Default">
    <w:name w:val="Default"/>
    <w:rsid w:val="00233C09"/>
    <w:pPr>
      <w:widowControl w:val="0"/>
      <w:autoSpaceDE w:val="0"/>
      <w:autoSpaceDN w:val="0"/>
      <w:adjustRightInd w:val="0"/>
    </w:pPr>
    <w:rPr>
      <w:rFonts w:ascii="AKGGDL+Arial" w:eastAsia="AKGGDL+Arial" w:cs="AKGGDL+Arial"/>
      <w:color w:val="000000"/>
      <w:sz w:val="24"/>
      <w:szCs w:val="24"/>
      <w:lang w:val="en-US" w:eastAsia="zh-CN"/>
    </w:rPr>
  </w:style>
  <w:style w:type="paragraph" w:customStyle="1" w:styleId="Table10multipage">
    <w:name w:val="Table 10 multipage"/>
    <w:basedOn w:val="Default"/>
    <w:next w:val="Default"/>
    <w:semiHidden/>
    <w:rsid w:val="00233C09"/>
    <w:rPr>
      <w:rFonts w:cs="Times New Roman"/>
      <w:color w:val="auto"/>
    </w:rPr>
  </w:style>
  <w:style w:type="numbering" w:customStyle="1" w:styleId="CurrentList1">
    <w:name w:val="Current List1"/>
    <w:semiHidden/>
    <w:rsid w:val="00233C09"/>
    <w:pPr>
      <w:numPr>
        <w:numId w:val="6"/>
      </w:numPr>
    </w:pPr>
  </w:style>
  <w:style w:type="paragraph" w:customStyle="1" w:styleId="CosHeading3">
    <w:name w:val="Cos Heading 3"/>
    <w:basedOn w:val="Normal"/>
    <w:next w:val="BodyText"/>
    <w:autoRedefine/>
    <w:rsid w:val="00233C09"/>
    <w:pPr>
      <w:tabs>
        <w:tab w:val="right" w:pos="8640"/>
      </w:tabs>
      <w:jc w:val="both"/>
    </w:pPr>
    <w:rPr>
      <w:rFonts w:ascii="Arial" w:eastAsia="Arial" w:hAnsi="Arial"/>
      <w:color w:val="0000FF"/>
      <w:spacing w:val="-2"/>
      <w:sz w:val="32"/>
      <w:lang w:eastAsia="zh-CN"/>
    </w:rPr>
  </w:style>
  <w:style w:type="paragraph" w:customStyle="1" w:styleId="Style1">
    <w:name w:val="Style1"/>
    <w:basedOn w:val="BodyText"/>
    <w:next w:val="Normal"/>
    <w:rsid w:val="00233C09"/>
    <w:pPr>
      <w:widowControl/>
      <w:tabs>
        <w:tab w:val="right" w:pos="8640"/>
      </w:tabs>
      <w:spacing w:afterLines="50" w:after="156"/>
      <w:ind w:leftChars="610" w:left="1440" w:rightChars="100" w:right="236"/>
    </w:pPr>
    <w:rPr>
      <w:rFonts w:ascii="Arial" w:eastAsia="Arial" w:hAnsi="Arial"/>
      <w:spacing w:val="-2"/>
      <w:kern w:val="0"/>
      <w:sz w:val="20"/>
      <w:lang w:eastAsia="zh-CN"/>
    </w:rPr>
  </w:style>
  <w:style w:type="paragraph" w:customStyle="1" w:styleId="coscode">
    <w:name w:val="cos code"/>
    <w:basedOn w:val="Normal"/>
    <w:rsid w:val="00233C09"/>
    <w:pPr>
      <w:shd w:val="clear" w:color="auto" w:fill="F3F3F3"/>
      <w:tabs>
        <w:tab w:val="right" w:pos="8640"/>
      </w:tabs>
      <w:ind w:left="432"/>
      <w:jc w:val="both"/>
    </w:pPr>
    <w:rPr>
      <w:rFonts w:ascii="Garamond" w:eastAsia="Arial" w:hAnsi="Garamond"/>
      <w:i/>
      <w:spacing w:val="-2"/>
      <w:lang w:eastAsia="zh-CN"/>
    </w:rPr>
  </w:style>
  <w:style w:type="numbering" w:styleId="111111">
    <w:name w:val="Outline List 2"/>
    <w:basedOn w:val="NoList"/>
    <w:rsid w:val="00233C09"/>
    <w:pPr>
      <w:numPr>
        <w:numId w:val="4"/>
      </w:numPr>
    </w:pPr>
  </w:style>
  <w:style w:type="numbering" w:styleId="1ai">
    <w:name w:val="Outline List 1"/>
    <w:basedOn w:val="NoList"/>
    <w:rsid w:val="00233C09"/>
    <w:pPr>
      <w:numPr>
        <w:numId w:val="5"/>
      </w:numPr>
    </w:pPr>
  </w:style>
  <w:style w:type="character" w:customStyle="1" w:styleId="20061120old">
    <w:name w:val="20061120old"/>
    <w:basedOn w:val="DefaultParagraphFont"/>
    <w:semiHidden/>
    <w:rsid w:val="00233C09"/>
  </w:style>
  <w:style w:type="character" w:customStyle="1" w:styleId="BodyText2Char">
    <w:name w:val="Body Text 2 Char"/>
    <w:link w:val="BodyText2"/>
    <w:rsid w:val="00233C09"/>
    <w:rPr>
      <w:rFonts w:eastAsia="PMingLiU"/>
      <w:lang w:val="en-US" w:eastAsia="zh-TW" w:bidi="ar-SA"/>
    </w:rPr>
  </w:style>
  <w:style w:type="character" w:customStyle="1" w:styleId="BodyText3Char">
    <w:name w:val="Body Text 3 Char"/>
    <w:link w:val="BodyText3"/>
    <w:rsid w:val="00233C09"/>
    <w:rPr>
      <w:rFonts w:eastAsia="PMingLiU"/>
      <w:i/>
      <w:iCs/>
      <w:lang w:val="en-US" w:eastAsia="zh-TW" w:bidi="ar-SA"/>
    </w:rPr>
  </w:style>
  <w:style w:type="character" w:customStyle="1" w:styleId="BodyTextIndent2Char">
    <w:name w:val="Body Text Indent 2 Char"/>
    <w:link w:val="BodyTextIndent2"/>
    <w:rsid w:val="00233C09"/>
    <w:rPr>
      <w:rFonts w:eastAsia="PMingLiU"/>
      <w:lang w:val="en-US" w:eastAsia="zh-TW" w:bidi="ar-SA"/>
    </w:rPr>
  </w:style>
  <w:style w:type="character" w:customStyle="1" w:styleId="BodyTextIndent3Char">
    <w:name w:val="Body Text Indent 3 Char"/>
    <w:link w:val="BodyTextIndent3"/>
    <w:rsid w:val="00233C09"/>
    <w:rPr>
      <w:rFonts w:eastAsia="PMingLiU"/>
      <w:lang w:val="en-US" w:eastAsia="zh-TW" w:bidi="ar-SA"/>
    </w:rPr>
  </w:style>
  <w:style w:type="character" w:customStyle="1" w:styleId="changes-20060621">
    <w:name w:val="changes-20060621"/>
    <w:basedOn w:val="DefaultParagraphFont"/>
    <w:semiHidden/>
    <w:rsid w:val="00233C09"/>
  </w:style>
  <w:style w:type="paragraph" w:customStyle="1" w:styleId="changes-20061102">
    <w:name w:val="changes-20061102"/>
    <w:basedOn w:val="Normal"/>
    <w:semiHidden/>
    <w:rsid w:val="00233C09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changes-20061120">
    <w:name w:val="changes-20061120"/>
    <w:basedOn w:val="DefaultParagraphFont"/>
    <w:semiHidden/>
    <w:rsid w:val="00233C09"/>
  </w:style>
  <w:style w:type="paragraph" w:styleId="Closing">
    <w:name w:val="Closing"/>
    <w:basedOn w:val="Normal"/>
    <w:link w:val="ClosingChar"/>
    <w:rsid w:val="00233C09"/>
    <w:pPr>
      <w:tabs>
        <w:tab w:val="right" w:pos="8640"/>
      </w:tabs>
      <w:ind w:leftChars="2100" w:left="100"/>
      <w:jc w:val="both"/>
    </w:pPr>
    <w:rPr>
      <w:rFonts w:ascii="Garamond" w:eastAsia="宋体" w:hAnsi="Garamond"/>
      <w:spacing w:val="-2"/>
      <w:sz w:val="24"/>
      <w:lang w:eastAsia="en-US"/>
    </w:rPr>
  </w:style>
  <w:style w:type="character" w:customStyle="1" w:styleId="ClosingChar">
    <w:name w:val="Closing Char"/>
    <w:link w:val="Closing"/>
    <w:rsid w:val="00233C09"/>
    <w:rPr>
      <w:rFonts w:ascii="Garamond" w:eastAsia="宋体" w:hAnsi="Garamond"/>
      <w:spacing w:val="-2"/>
      <w:sz w:val="24"/>
      <w:lang w:val="en-US" w:eastAsia="en-US" w:bidi="ar-SA"/>
    </w:rPr>
  </w:style>
  <w:style w:type="character" w:styleId="HTMLCode">
    <w:name w:val="HTML Code"/>
    <w:rsid w:val="00233C09"/>
    <w:rPr>
      <w:rFonts w:ascii="Courier New" w:eastAsia="Arial Unicode MS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rsid w:val="0023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eastAsia="en-US"/>
    </w:rPr>
  </w:style>
  <w:style w:type="character" w:customStyle="1" w:styleId="HTMLPreformattedChar">
    <w:name w:val="HTML Preformatted Char"/>
    <w:link w:val="HTMLPreformatted"/>
    <w:rsid w:val="00233C09"/>
    <w:rPr>
      <w:rFonts w:ascii="Arial Unicode MS" w:eastAsia="Arial Unicode MS" w:hAnsi="Arial Unicode MS" w:cs="Arial Unicode MS"/>
      <w:lang w:val="en-US" w:eastAsia="en-US" w:bidi="ar-SA"/>
    </w:rPr>
  </w:style>
  <w:style w:type="paragraph" w:styleId="NormalWeb">
    <w:name w:val="Normal (Web)"/>
    <w:basedOn w:val="Normal"/>
    <w:rsid w:val="00233C0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zh-CN"/>
    </w:rPr>
  </w:style>
  <w:style w:type="paragraph" w:customStyle="1" w:styleId="pdefault">
    <w:name w:val="pdefault"/>
    <w:basedOn w:val="Normal"/>
    <w:rsid w:val="00233C0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zh-CN"/>
    </w:rPr>
  </w:style>
  <w:style w:type="paragraph" w:customStyle="1" w:styleId="texte1">
    <w:name w:val="texte1"/>
    <w:basedOn w:val="Normal"/>
    <w:rsid w:val="00233C09"/>
    <w:pPr>
      <w:spacing w:before="100" w:beforeAutospacing="1" w:after="100" w:afterAutospacing="1"/>
    </w:pPr>
    <w:rPr>
      <w:rFonts w:ascii="Verdana" w:eastAsia="Arial Unicode MS" w:hAnsi="Verdana" w:cs="Arial Unicode MS"/>
      <w:sz w:val="15"/>
      <w:szCs w:val="15"/>
      <w:lang w:eastAsia="en-US"/>
    </w:rPr>
  </w:style>
  <w:style w:type="paragraph" w:styleId="ListBullet">
    <w:name w:val="List Bullet"/>
    <w:basedOn w:val="Normal"/>
    <w:rsid w:val="00233C09"/>
    <w:pPr>
      <w:numPr>
        <w:numId w:val="7"/>
      </w:numPr>
      <w:tabs>
        <w:tab w:val="right" w:pos="8640"/>
      </w:tabs>
      <w:jc w:val="both"/>
    </w:pPr>
    <w:rPr>
      <w:rFonts w:ascii="Garamond" w:eastAsia="宋体" w:hAnsi="Garamond"/>
      <w:spacing w:val="-2"/>
      <w:sz w:val="24"/>
      <w:lang w:eastAsia="en-US"/>
    </w:rPr>
  </w:style>
  <w:style w:type="paragraph" w:styleId="ListBullet2">
    <w:name w:val="List Bullet 2"/>
    <w:basedOn w:val="Normal"/>
    <w:rsid w:val="00233C09"/>
    <w:pPr>
      <w:numPr>
        <w:numId w:val="8"/>
      </w:numPr>
      <w:tabs>
        <w:tab w:val="right" w:pos="8640"/>
      </w:tabs>
      <w:jc w:val="both"/>
    </w:pPr>
    <w:rPr>
      <w:rFonts w:ascii="Garamond" w:eastAsia="宋体" w:hAnsi="Garamond"/>
      <w:spacing w:val="-2"/>
      <w:sz w:val="24"/>
      <w:lang w:eastAsia="en-US"/>
    </w:rPr>
  </w:style>
  <w:style w:type="paragraph" w:styleId="ListBullet3">
    <w:name w:val="List Bullet 3"/>
    <w:basedOn w:val="Normal"/>
    <w:rsid w:val="00233C09"/>
    <w:pPr>
      <w:numPr>
        <w:numId w:val="9"/>
      </w:numPr>
      <w:tabs>
        <w:tab w:val="right" w:pos="8640"/>
      </w:tabs>
      <w:jc w:val="both"/>
    </w:pPr>
    <w:rPr>
      <w:rFonts w:ascii="Garamond" w:eastAsia="宋体" w:hAnsi="Garamond"/>
      <w:spacing w:val="-2"/>
      <w:sz w:val="24"/>
      <w:lang w:eastAsia="en-US"/>
    </w:rPr>
  </w:style>
  <w:style w:type="paragraph" w:styleId="ListBullet4">
    <w:name w:val="List Bullet 4"/>
    <w:basedOn w:val="Normal"/>
    <w:rsid w:val="00233C09"/>
    <w:pPr>
      <w:numPr>
        <w:numId w:val="10"/>
      </w:numPr>
      <w:tabs>
        <w:tab w:val="right" w:pos="8640"/>
      </w:tabs>
      <w:jc w:val="both"/>
    </w:pPr>
    <w:rPr>
      <w:rFonts w:ascii="Garamond" w:eastAsia="宋体" w:hAnsi="Garamond"/>
      <w:spacing w:val="-2"/>
      <w:sz w:val="24"/>
      <w:lang w:eastAsia="en-US"/>
    </w:rPr>
  </w:style>
  <w:style w:type="paragraph" w:styleId="ListBullet5">
    <w:name w:val="List Bullet 5"/>
    <w:basedOn w:val="Normal"/>
    <w:rsid w:val="00233C09"/>
    <w:pPr>
      <w:numPr>
        <w:numId w:val="11"/>
      </w:numPr>
      <w:tabs>
        <w:tab w:val="right" w:pos="8640"/>
      </w:tabs>
      <w:jc w:val="both"/>
    </w:pPr>
    <w:rPr>
      <w:rFonts w:ascii="Garamond" w:eastAsia="宋体" w:hAnsi="Garamond"/>
      <w:spacing w:val="-2"/>
      <w:sz w:val="24"/>
      <w:lang w:eastAsia="en-US"/>
    </w:rPr>
  </w:style>
  <w:style w:type="paragraph" w:styleId="MessageHeader">
    <w:name w:val="Message Header"/>
    <w:basedOn w:val="Normal"/>
    <w:link w:val="MessageHeaderChar"/>
    <w:rsid w:val="00233C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right" w:pos="8640"/>
      </w:tabs>
      <w:ind w:leftChars="500" w:left="1080" w:hangingChars="500" w:hanging="1080"/>
      <w:jc w:val="both"/>
    </w:pPr>
    <w:rPr>
      <w:rFonts w:ascii="Arial" w:eastAsia="宋体" w:hAnsi="Arial" w:cs="Arial"/>
      <w:spacing w:val="-2"/>
      <w:sz w:val="24"/>
      <w:szCs w:val="24"/>
      <w:lang w:eastAsia="en-US"/>
    </w:rPr>
  </w:style>
  <w:style w:type="character" w:customStyle="1" w:styleId="MessageHeaderChar">
    <w:name w:val="Message Header Char"/>
    <w:link w:val="MessageHeader"/>
    <w:rsid w:val="00233C09"/>
    <w:rPr>
      <w:rFonts w:ascii="Arial" w:eastAsia="宋体" w:hAnsi="Arial" w:cs="Arial"/>
      <w:spacing w:val="-2"/>
      <w:sz w:val="24"/>
      <w:szCs w:val="24"/>
      <w:lang w:val="en-US" w:eastAsia="en-US" w:bidi="ar-SA"/>
    </w:rPr>
  </w:style>
  <w:style w:type="table" w:styleId="Table3Deffects1">
    <w:name w:val="Table 3D effects 1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33C09"/>
    <w:pPr>
      <w:tabs>
        <w:tab w:val="right" w:pos="8640"/>
      </w:tabs>
      <w:jc w:val="both"/>
    </w:pPr>
    <w:rPr>
      <w:rFonts w:eastAsia="宋体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33C09"/>
    <w:pPr>
      <w:tabs>
        <w:tab w:val="right" w:pos="8640"/>
      </w:tabs>
      <w:jc w:val="both"/>
    </w:pPr>
    <w:rPr>
      <w:rFonts w:eastAsia="宋体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33C09"/>
    <w:pPr>
      <w:tabs>
        <w:tab w:val="right" w:pos="8640"/>
      </w:tabs>
      <w:jc w:val="both"/>
    </w:pPr>
    <w:rPr>
      <w:rFonts w:eastAsia="宋体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33C09"/>
    <w:pPr>
      <w:tabs>
        <w:tab w:val="right" w:pos="8640"/>
      </w:tabs>
      <w:jc w:val="both"/>
    </w:pPr>
    <w:rPr>
      <w:rFonts w:eastAsia="宋体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33C09"/>
    <w:pPr>
      <w:tabs>
        <w:tab w:val="right" w:pos="8640"/>
      </w:tabs>
      <w:jc w:val="both"/>
    </w:pPr>
    <w:rPr>
      <w:rFonts w:eastAsia="宋体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33C09"/>
    <w:pPr>
      <w:tabs>
        <w:tab w:val="right" w:pos="8640"/>
      </w:tabs>
      <w:jc w:val="both"/>
    </w:pPr>
    <w:rPr>
      <w:rFonts w:eastAsia="宋体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33C09"/>
    <w:pPr>
      <w:tabs>
        <w:tab w:val="right" w:pos="8640"/>
      </w:tabs>
      <w:jc w:val="both"/>
    </w:pPr>
    <w:rPr>
      <w:rFonts w:eastAsia="宋体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saheader1">
    <w:name w:val="csa header 1"/>
    <w:basedOn w:val="Normal"/>
    <w:autoRedefine/>
    <w:rsid w:val="00233C09"/>
    <w:pPr>
      <w:tabs>
        <w:tab w:val="num" w:pos="1440"/>
        <w:tab w:val="right" w:pos="8640"/>
      </w:tabs>
      <w:jc w:val="both"/>
    </w:pPr>
    <w:rPr>
      <w:rFonts w:ascii="Garamond" w:eastAsia="Arial" w:hAnsi="Garamond"/>
      <w:spacing w:val="-2"/>
      <w:sz w:val="36"/>
      <w:lang w:eastAsia="en-US"/>
    </w:rPr>
  </w:style>
  <w:style w:type="numbering" w:customStyle="1" w:styleId="StyleNumbered">
    <w:name w:val="Style Numbered"/>
    <w:basedOn w:val="NoList"/>
    <w:rsid w:val="00233C09"/>
    <w:pPr>
      <w:numPr>
        <w:numId w:val="17"/>
      </w:numPr>
    </w:pPr>
  </w:style>
  <w:style w:type="character" w:customStyle="1" w:styleId="bodytext0">
    <w:name w:val="bodytext"/>
    <w:basedOn w:val="DefaultParagraphFont"/>
    <w:rsid w:val="00233C09"/>
  </w:style>
  <w:style w:type="character" w:customStyle="1" w:styleId="titleblack">
    <w:name w:val="titleblack"/>
    <w:basedOn w:val="DefaultParagraphFont"/>
    <w:rsid w:val="00233C09"/>
  </w:style>
  <w:style w:type="character" w:customStyle="1" w:styleId="trans">
    <w:name w:val="trans"/>
    <w:basedOn w:val="DefaultParagraphFont"/>
    <w:rsid w:val="00233C09"/>
  </w:style>
  <w:style w:type="paragraph" w:styleId="CommentSubject">
    <w:name w:val="annotation subject"/>
    <w:basedOn w:val="CommentText"/>
    <w:next w:val="CommentText"/>
    <w:link w:val="CommentSubjectChar"/>
    <w:rsid w:val="002B0336"/>
    <w:pPr>
      <w:tabs>
        <w:tab w:val="clear" w:pos="187"/>
        <w:tab w:val="clear" w:pos="8640"/>
      </w:tabs>
      <w:spacing w:after="0" w:line="240" w:lineRule="auto"/>
      <w:ind w:left="0" w:firstLine="0"/>
      <w:jc w:val="left"/>
    </w:pPr>
    <w:rPr>
      <w:b/>
      <w:bCs/>
      <w:lang w:eastAsia="zh-TW"/>
    </w:rPr>
  </w:style>
  <w:style w:type="character" w:customStyle="1" w:styleId="CommentSubjectChar">
    <w:name w:val="Comment Subject Char"/>
    <w:link w:val="CommentSubject"/>
    <w:rsid w:val="002B0336"/>
    <w:rPr>
      <w:rFonts w:ascii="Garamond" w:eastAsia="宋体" w:hAnsi="Garamond"/>
      <w:b/>
      <w:bCs/>
      <w:spacing w:val="-2"/>
      <w:sz w:val="24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wilson\Application%20Data\Microsoft\Templates\Tech_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1361A-BE28-FA47-B8E2-0B46B9A4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C:\WINNT\Profiles\wilson\Application Data\Microsoft\Templates\Tech_Dot.dot</Template>
  <TotalTime>101</TotalTime>
  <Pages>113</Pages>
  <Words>12467</Words>
  <Characters>71068</Characters>
  <Application>Microsoft Macintosh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Spec.</vt:lpstr>
    </vt:vector>
  </TitlesOfParts>
  <Company>Cosmact</Company>
  <LinksUpToDate>false</LinksUpToDate>
  <CharactersWithSpaces>83369</CharactersWithSpaces>
  <SharedDoc>false</SharedDoc>
  <HLinks>
    <vt:vector size="432" baseType="variant">
      <vt:variant>
        <vt:i4>1572877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_Toc458418767</vt:lpwstr>
      </vt:variant>
      <vt:variant>
        <vt:i4>1572876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_Toc458418766</vt:lpwstr>
      </vt:variant>
      <vt:variant>
        <vt:i4>1572879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_Toc458418765</vt:lpwstr>
      </vt:variant>
      <vt:variant>
        <vt:i4>1572878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_Toc458418764</vt:lpwstr>
      </vt:variant>
      <vt:variant>
        <vt:i4>1572873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_Toc458418763</vt:lpwstr>
      </vt:variant>
      <vt:variant>
        <vt:i4>1572872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_Toc458418762</vt:lpwstr>
      </vt:variant>
      <vt:variant>
        <vt:i4>1572875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_Toc458418761</vt:lpwstr>
      </vt:variant>
      <vt:variant>
        <vt:i4>1572874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_Toc458418760</vt:lpwstr>
      </vt:variant>
      <vt:variant>
        <vt:i4>1769475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_Toc458418759</vt:lpwstr>
      </vt:variant>
      <vt:variant>
        <vt:i4>1769474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_Toc458418758</vt:lpwstr>
      </vt:variant>
      <vt:variant>
        <vt:i4>1769485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_Toc458418757</vt:lpwstr>
      </vt:variant>
      <vt:variant>
        <vt:i4>1769484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_Toc458418756</vt:lpwstr>
      </vt:variant>
      <vt:variant>
        <vt:i4>1769487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_Toc458418755</vt:lpwstr>
      </vt:variant>
      <vt:variant>
        <vt:i4>1769486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_Toc458418754</vt:lpwstr>
      </vt:variant>
      <vt:variant>
        <vt:i4>1769481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_Toc458418753</vt:lpwstr>
      </vt:variant>
      <vt:variant>
        <vt:i4>1769480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_Toc458418752</vt:lpwstr>
      </vt:variant>
      <vt:variant>
        <vt:i4>1769483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_Toc458418751</vt:lpwstr>
      </vt:variant>
      <vt:variant>
        <vt:i4>1769482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_Toc458418750</vt:lpwstr>
      </vt:variant>
      <vt:variant>
        <vt:i4>1703939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_Toc458418749</vt:lpwstr>
      </vt:variant>
      <vt:variant>
        <vt:i4>1703938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_Toc458418748</vt:lpwstr>
      </vt:variant>
      <vt:variant>
        <vt:i4>1703949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_Toc458418747</vt:lpwstr>
      </vt:variant>
      <vt:variant>
        <vt:i4>1703948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_Toc458418746</vt:lpwstr>
      </vt:variant>
      <vt:variant>
        <vt:i4>1703951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_Toc458418745</vt:lpwstr>
      </vt:variant>
      <vt:variant>
        <vt:i4>1703950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_Toc458418744</vt:lpwstr>
      </vt:variant>
      <vt:variant>
        <vt:i4>1703945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_Toc458418743</vt:lpwstr>
      </vt:variant>
      <vt:variant>
        <vt:i4>1703944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_Toc458418742</vt:lpwstr>
      </vt:variant>
      <vt:variant>
        <vt:i4>1703947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_Toc458418741</vt:lpwstr>
      </vt:variant>
      <vt:variant>
        <vt:i4>1703946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_Toc458418740</vt:lpwstr>
      </vt:variant>
      <vt:variant>
        <vt:i4>1900547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_Toc458418739</vt:lpwstr>
      </vt:variant>
      <vt:variant>
        <vt:i4>1900546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_Toc458418738</vt:lpwstr>
      </vt:variant>
      <vt:variant>
        <vt:i4>1900557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_Toc458418737</vt:lpwstr>
      </vt:variant>
      <vt:variant>
        <vt:i4>1900556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_Toc458418736</vt:lpwstr>
      </vt:variant>
      <vt:variant>
        <vt:i4>1900559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_Toc458418735</vt:lpwstr>
      </vt:variant>
      <vt:variant>
        <vt:i4>1900558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_Toc458418734</vt:lpwstr>
      </vt:variant>
      <vt:variant>
        <vt:i4>1900553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_Toc458418733</vt:lpwstr>
      </vt:variant>
      <vt:variant>
        <vt:i4>1900552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_Toc458418732</vt:lpwstr>
      </vt:variant>
      <vt:variant>
        <vt:i4>1900555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_Toc458418731</vt:lpwstr>
      </vt:variant>
      <vt:variant>
        <vt:i4>1900554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_Toc458418730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_Toc458418729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_Toc458418728</vt:lpwstr>
      </vt:variant>
      <vt:variant>
        <vt:i4>1835021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_Toc458418727</vt:lpwstr>
      </vt:variant>
      <vt:variant>
        <vt:i4>1835020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_Toc458418726</vt:lpwstr>
      </vt:variant>
      <vt:variant>
        <vt:i4>1835023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_Toc458418725</vt:lpwstr>
      </vt:variant>
      <vt:variant>
        <vt:i4>1835022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_Toc458418724</vt:lpwstr>
      </vt:variant>
      <vt:variant>
        <vt:i4>1835017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_Toc458418723</vt:lpwstr>
      </vt:variant>
      <vt:variant>
        <vt:i4>1835016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_Toc458418722</vt:lpwstr>
      </vt:variant>
      <vt:variant>
        <vt:i4>1835019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_Toc458418721</vt:lpwstr>
      </vt:variant>
      <vt:variant>
        <vt:i4>1835018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_Toc458418720</vt:lpwstr>
      </vt:variant>
      <vt:variant>
        <vt:i4>2031619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_Toc458418719</vt:lpwstr>
      </vt:variant>
      <vt:variant>
        <vt:i4>2031618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_Toc458418718</vt:lpwstr>
      </vt:variant>
      <vt:variant>
        <vt:i4>2031629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_Toc458418717</vt:lpwstr>
      </vt:variant>
      <vt:variant>
        <vt:i4>2031628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_Toc458418716</vt:lpwstr>
      </vt:variant>
      <vt:variant>
        <vt:i4>2031631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_Toc458418715</vt:lpwstr>
      </vt:variant>
      <vt:variant>
        <vt:i4>2031630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_Toc458418714</vt:lpwstr>
      </vt:variant>
      <vt:variant>
        <vt:i4>2031625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_Toc458418713</vt:lpwstr>
      </vt:variant>
      <vt:variant>
        <vt:i4>2031624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_Toc458418712</vt:lpwstr>
      </vt:variant>
      <vt:variant>
        <vt:i4>2031627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_Toc458418711</vt:lpwstr>
      </vt:variant>
      <vt:variant>
        <vt:i4>2031626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_Toc458418710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_Toc458418709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_Toc458418708</vt:lpwstr>
      </vt:variant>
      <vt:variant>
        <vt:i4>1966093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_Toc458418707</vt:lpwstr>
      </vt:variant>
      <vt:variant>
        <vt:i4>1966092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_Toc458418706</vt:lpwstr>
      </vt:variant>
      <vt:variant>
        <vt:i4>1966095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_Toc458418705</vt:lpwstr>
      </vt:variant>
      <vt:variant>
        <vt:i4>1966094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_Toc458418704</vt:lpwstr>
      </vt:variant>
      <vt:variant>
        <vt:i4>1966089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_Toc458418703</vt:lpwstr>
      </vt:variant>
      <vt:variant>
        <vt:i4>1966088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_Toc458418702</vt:lpwstr>
      </vt:variant>
      <vt:variant>
        <vt:i4>1966091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_Toc458418701</vt:lpwstr>
      </vt:variant>
      <vt:variant>
        <vt:i4>1966090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_Toc458418700</vt:lpwstr>
      </vt:variant>
      <vt:variant>
        <vt:i4>1507330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_Toc458418699</vt:lpwstr>
      </vt:variant>
      <vt:variant>
        <vt:i4>1507331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_Toc458418698</vt:lpwstr>
      </vt:variant>
      <vt:variant>
        <vt:i4>1507340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_Toc458418697</vt:lpwstr>
      </vt:variant>
      <vt:variant>
        <vt:i4>1507341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_Toc458418696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Spec.</dc:title>
  <dc:subject>0.2 (draft)</dc:subject>
  <dc:creator>admin</dc:creator>
  <cp:keywords/>
  <dc:description/>
  <cp:lastModifiedBy>Bin Wang</cp:lastModifiedBy>
  <cp:revision>7</cp:revision>
  <cp:lastPrinted>2016-11-08T02:58:00Z</cp:lastPrinted>
  <dcterms:created xsi:type="dcterms:W3CDTF">2016-11-08T02:57:00Z</dcterms:created>
  <dcterms:modified xsi:type="dcterms:W3CDTF">2016-11-11T04:09:00Z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Release">
    <vt:lpwstr>002</vt:lpwstr>
  </property>
  <property fmtid="{D5CDD505-2E9C-101B-9397-08002B2CF9AE}" pid="4" name="Project Code">
    <vt:lpwstr>PD120326</vt:lpwstr>
  </property>
  <property fmtid="{D5CDD505-2E9C-101B-9397-08002B2CF9AE}" pid="5" name="Doc Sequence">
    <vt:lpwstr>02</vt:lpwstr>
  </property>
</Properties>
</file>